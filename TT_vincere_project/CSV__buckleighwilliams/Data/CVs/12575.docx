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>
          <w:b/>
          <w:sz w:val="20"/>
          <w:szCs w:val="20"/>
        </w:rPr>
        <w:t>Name:</w:t>
        <w:tab/>
        <w:tab/>
        <w:t>Gustaw Solski</w:t>
      </w:r>
    </w:p>
    <w:p>
      <w:pPr>
        <w:pStyle w:val="Normal"/>
        <w:spacing w:lineRule="auto" w:line="240" w:before="0" w:after="0"/>
        <w:rPr/>
      </w:pPr>
      <w:r>
        <w:rPr>
          <w:b/>
          <w:sz w:val="20"/>
          <w:szCs w:val="20"/>
        </w:rPr>
        <w:t>Address:</w:t>
        <w:tab/>
        <w:t>Chester</w:t>
        <w:tab/>
        <w:tab/>
      </w:r>
      <w:r>
        <w:rPr>
          <w:b/>
          <w:sz w:val="20"/>
          <w:szCs w:val="20"/>
          <w:lang w:val="it-IT"/>
        </w:rPr>
        <w:t>Mobile No: 07485 174305</w:t>
        <w:tab/>
        <w:tab/>
      </w:r>
      <w:r>
        <w:rPr>
          <w:sz w:val="20"/>
          <w:szCs w:val="20"/>
          <w:lang w:val="it-IT"/>
        </w:rPr>
        <w:tab/>
        <w:tab/>
      </w:r>
      <w:r>
        <w:rPr>
          <w:b/>
          <w:sz w:val="20"/>
          <w:szCs w:val="20"/>
          <w:lang w:val="it-IT"/>
        </w:rPr>
        <w:t>E-mail:</w:t>
        <w:tab/>
        <w:t>offers@gustaw.co.uk</w:t>
      </w:r>
    </w:p>
    <w:p>
      <w:pPr>
        <w:pStyle w:val="Normal"/>
        <w:spacing w:lineRule="auto" w:line="240" w:before="0" w:after="0"/>
        <w:rPr/>
      </w:pPr>
      <w:r>
        <w:rPr>
          <w:b/>
          <w:sz w:val="20"/>
          <w:szCs w:val="20"/>
        </w:rPr>
        <w:t xml:space="preserve">Notice Period: </w:t>
        <w:tab/>
        <w:t>1 week (contract)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Personal Profile</w:t>
      </w:r>
    </w:p>
    <w:p>
      <w:pPr>
        <w:pStyle w:val="Normal"/>
        <w:spacing w:lineRule="auto" w:line="240" w:before="0" w:after="0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</w:r>
    </w:p>
    <w:p>
      <w:pPr>
        <w:pStyle w:val="Normal"/>
        <w:spacing w:lineRule="auto" w:line="240" w:before="0" w:after="0"/>
        <w:rPr/>
      </w:pPr>
      <w:r>
        <w:rPr>
          <w:i/>
        </w:rPr>
        <w:t xml:space="preserve">IT Systems Administrator with over 8 years of professional paid experience who has a passion to programming. </w:t>
      </w:r>
    </w:p>
    <w:p>
      <w:pPr>
        <w:pStyle w:val="Normal"/>
        <w:spacing w:lineRule="auto" w:line="240" w:before="0" w:after="0"/>
        <w:rPr>
          <w:i/>
          <w:i/>
        </w:rPr>
      </w:pPr>
      <w:r>
        <w:rPr>
          <w:i/>
        </w:rPr>
        <w:t>Provides root cause troubleshooting and implements fixes to help future occurrences. Utilizes a homelab to research, automate and test different deployment scenarios and infrastructure configurations.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Employment History</w:t>
      </w:r>
    </w:p>
    <w:p>
      <w:pPr>
        <w:pStyle w:val="Normal"/>
        <w:spacing w:lineRule="auto" w:line="240" w:before="0" w:after="0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</w:r>
    </w:p>
    <w:p>
      <w:pPr>
        <w:pStyle w:val="Normal"/>
        <w:spacing w:lineRule="auto" w:line="240" w:before="0" w:after="0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Senior ICT Support Officer, Cheshire West and East Council</w:t>
      </w:r>
    </w:p>
    <w:p>
      <w:pPr>
        <w:pStyle w:val="Normal"/>
        <w:spacing w:lineRule="auto" w:line="240" w:before="0" w:after="0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ICT Application Support – Digital and Agile Delivery Team (Mark Dodd)</w:t>
      </w:r>
    </w:p>
    <w:p>
      <w:pPr>
        <w:pStyle w:val="Normal"/>
        <w:spacing w:lineRule="auto" w:line="240" w:before="0" w:after="0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Chester, United Kingdom, May 2019 – today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>Database migrations, backup and recovery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 xml:space="preserve">Migrated of on-prem government infrastructure to Microsoft Azure (IaaS) 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>Supported systems including SQL Server hosted on Azure Virtual Machines and Azure SQL Databases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>Performance monitoring and tuning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>Azure geographic data replication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>Daily use of Azure Portal, Azure RemoteApp, Azure PowerShell, Amazon Resource Manager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>Azure Automation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>Windows Migration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>Citrix Layering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>PowerShell automation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>AppSense (anti executable) and Citrix environment (VM)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>Citrix Layering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>Work in a development / programming capacity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>Designing and supporting new custom tailored Council’s wiki.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Heavy use of Active Directory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Supported, maintained and troubleshoot government-specific applications like GIS systems for flooding control, complex systems for leisure centres, UK Voting System (Electoral System), automated door control systems.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Contact with multiple software vendors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>Data analytics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>Tasks with SQL, Scripting, Data Mining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>Heavy use of Microsoft System Center Configuration Manager (SCCM)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LANDesk Calls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Experience with setup and maintain Stratodesk Thin Clients (PC’s, Thin clients from various companies, Raspberry Pi’s)</w:t>
      </w:r>
    </w:p>
    <w:p>
      <w:pPr>
        <w:pStyle w:val="Normal"/>
        <w:spacing w:lineRule="auto" w:line="240" w:before="0" w:after="0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</w:r>
    </w:p>
    <w:p>
      <w:pPr>
        <w:pStyle w:val="Normal"/>
        <w:spacing w:lineRule="auto" w:line="240" w:before="0" w:after="0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IT Systems Administrator, GUGO GROUP</w:t>
      </w:r>
    </w:p>
    <w:p>
      <w:pPr>
        <w:pStyle w:val="Normal"/>
        <w:spacing w:lineRule="auto" w:line="240" w:before="0" w:after="0"/>
        <w:rPr>
          <w:b/>
          <w:b/>
          <w:sz w:val="20"/>
          <w:szCs w:val="20"/>
          <w:u w:val="single"/>
          <w:lang w:val="en-US"/>
        </w:rPr>
      </w:pPr>
      <w:r>
        <w:rPr>
          <w:b/>
          <w:sz w:val="20"/>
          <w:szCs w:val="20"/>
          <w:u w:val="single"/>
          <w:lang w:val="en-US"/>
        </w:rPr>
        <w:t>Zielona Góra, Poland, March 2013 – March 2019</w:t>
      </w:r>
    </w:p>
    <w:p>
      <w:pPr>
        <w:pStyle w:val="Normal"/>
        <w:spacing w:lineRule="auto" w:line="240" w:before="0" w:after="0"/>
        <w:rPr>
          <w:b/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>Provides technical support and implementation assistance to clients that require superior technical expertise and urgent response.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>3 years of professional experience with application packaging – Flexera Installshield, Nullsoft NSIS, Innosetup, custom tailored installers using Python and QT.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Automates troubleshooting and software maintenance via Powershell, SQL and Python scripting.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sz w:val="20"/>
          <w:szCs w:val="20"/>
        </w:rPr>
        <w:t>C</w:t>
      </w:r>
      <w:r>
        <w:rPr/>
        <w:t>onfigured, deployed and managed Dell, HP and SuperMicro servers (using ILO, iDRAC, IPMI).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sz w:val="20"/>
          <w:szCs w:val="20"/>
        </w:rPr>
        <w:t>A</w:t>
      </w:r>
      <w:r>
        <w:rPr/>
        <w:t>dministered Windows Server 2003/2008/2008 R2/2012/2016 and Linux servers (Debian, Ubuntu, CentOS)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Identify and resolve database issues through SQL scripting.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Built and scaled monitoring solutions using Zabbix.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Provided technical support and troubleshooting for the company’s software clients via telephone, email and web conferencing.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Daily use of Citrix, Vmware, Hyper-V, as well as various Linux distributions (CentOS, RedHat, Ubuntu, Debian)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Heavy use of Active Directory 2003/2008/2012, ranging from password resets to security group creation and management.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Configured, deployed and managed Windows 10 workstations.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Blueridge Networks AppGuard (antiexecutable)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Worked with largest EU and US datacenters, covered multiple physical servers and VPSes.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Made custom powershell solutions to automate/resolve hard to solve by manual way issues.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Freelancer – Programmer &amp; Application Packager</w:t>
      </w:r>
    </w:p>
    <w:p>
      <w:pPr>
        <w:pStyle w:val="Normal"/>
        <w:spacing w:lineRule="auto" w:line="240" w:before="0" w:after="0"/>
        <w:rPr>
          <w:b/>
          <w:b/>
          <w:sz w:val="20"/>
          <w:szCs w:val="20"/>
          <w:u w:val="single"/>
          <w:lang w:val="en-US"/>
        </w:rPr>
      </w:pPr>
      <w:r>
        <w:rPr>
          <w:b/>
          <w:sz w:val="20"/>
          <w:szCs w:val="20"/>
          <w:u w:val="single"/>
          <w:lang w:val="en-US"/>
        </w:rPr>
        <w:t>Zielona Góra, Poland, June 2011 – March 2013</w:t>
      </w:r>
    </w:p>
    <w:p>
      <w:pPr>
        <w:pStyle w:val="Normal"/>
        <w:spacing w:lineRule="auto" w:line="240" w:before="0" w:after="0"/>
        <w:rPr>
          <w:b/>
          <w:b/>
          <w:sz w:val="20"/>
          <w:szCs w:val="20"/>
          <w:u w:val="single"/>
          <w:lang w:val="en-US"/>
        </w:rPr>
      </w:pPr>
      <w:r>
        <w:rPr>
          <w:b/>
          <w:sz w:val="20"/>
          <w:szCs w:val="20"/>
          <w:u w:val="single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Automated exe and MSI installer packages using NSIS, InnoSetup, InstallShield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Designed, coded, maintained and supported Windows installer suite written in Python and QT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Packaging Unreal Engine games for Windows XP, 7, 8 and Android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Automated signing Windows applications using normal and EEV keys under Linux ecosystem – using Python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Daily fights with Windows DLL Hell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Administered and maintained NGINX servers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Administered HA (High Availability) clusters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Automated server monitoring using Python – with phone and SMS alerts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Maintaining dedicated servers and VPS on different sites/vendors in APAC, EMEA and AMER.</w:t>
      </w:r>
    </w:p>
    <w:p>
      <w:pPr>
        <w:pStyle w:val="ListParagraph"/>
        <w:spacing w:lineRule="auto" w:line="240" w:before="0" w:after="0"/>
        <w:ind w:left="1440" w:hanging="0"/>
        <w:contextualSpacing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Tehnical skills</w:t>
      </w:r>
    </w:p>
    <w:p>
      <w:pPr>
        <w:pStyle w:val="Normal"/>
        <w:spacing w:lineRule="auto" w:line="240" w:before="0" w:after="0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/>
        <w:t>Vmware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/>
        <w:t>Citrix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/>
        <w:t>Hyper-V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/>
        <w:t xml:space="preserve">Windows Server 2012, 2012 R2 and 2016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/>
        <w:t>Windows XP, Vista, 7, 8 and 10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/>
        <w:t>Linux (CentOS, Debian, Ubuntu, RedHat)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/>
        <w:t>Stratodesk NoTouch Desktop (for Wyse thin clients, Raspberry Pi)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/>
        <w:t>Powershell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/>
        <w:t>Python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/>
        <w:t>Bash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/>
        <w:t>Microsoft SQL Server 2012, 2016, 2017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/>
        <w:t>Active Directory management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/>
        <w:t>Microsoft Office 365 administration, SharePoint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/>
        <w:t>Cloud hosting (Microsoft Azure, Amazon AWS, Scaleway)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/>
        <w:t>Remote Desktop, Teamviewer, XenApp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/>
        <w:t>Application packaging (exe, msi, msix)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/>
        <w:t>Application layering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/>
        <w:t>Docker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/>
        <w:t>Selenium, ChromeDriver, GeckoDriver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/>
        <w:t>Provisioning dedicated servers and workstations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/>
        <w:t>Data cabling</w:t>
      </w:r>
    </w:p>
    <w:p>
      <w:pPr>
        <w:pStyle w:val="ListParagraph"/>
        <w:spacing w:lineRule="auto" w:line="240" w:before="0" w:after="0"/>
        <w:ind w:left="0" w:hanging="0"/>
        <w:contextualSpacing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</w:r>
    </w:p>
    <w:p>
      <w:pPr>
        <w:pStyle w:val="Normal"/>
        <w:spacing w:lineRule="auto" w:line="240" w:before="0" w:after="0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</w:r>
    </w:p>
    <w:p>
      <w:pPr>
        <w:pStyle w:val="Normal"/>
        <w:spacing w:lineRule="auto" w:line="240" w:before="0" w:after="0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Education</w:t>
      </w:r>
    </w:p>
    <w:p>
      <w:pPr>
        <w:pStyle w:val="Normal"/>
        <w:spacing w:lineRule="auto" w:line="240" w:before="0" w:after="0"/>
        <w:rPr>
          <w:i/>
          <w:i/>
          <w:color w:val="FF0000"/>
        </w:rPr>
      </w:pPr>
      <w:r>
        <w:rPr>
          <w:i/>
          <w:color w:val="FF0000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/>
        <w:t>Faculty of Physics and Astronomy, University of Zielona Góra Poland (2011-2013)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lang w:val="pl-PL"/>
        </w:rPr>
      </w:pPr>
      <w:r>
        <w:rPr>
          <w:lang w:val="pl-PL"/>
        </w:rPr>
        <w:t>Information Technology College, Zespół Szkół Ekologicznych, Zielona Góra, Poland (2003-2006)</w:t>
      </w:r>
    </w:p>
    <w:p>
      <w:pPr>
        <w:pStyle w:val="ListParagraph"/>
        <w:spacing w:lineRule="auto" w:line="240" w:before="0" w:after="0"/>
        <w:ind w:left="0" w:hanging="0"/>
        <w:contextualSpacing/>
        <w:rPr>
          <w:sz w:val="20"/>
          <w:szCs w:val="20"/>
          <w:lang w:val="pl-PL"/>
        </w:rPr>
      </w:pPr>
      <w:r>
        <w:rPr>
          <w:sz w:val="20"/>
          <w:szCs w:val="20"/>
          <w:lang w:val="pl-PL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b/>
          <w:b/>
          <w:sz w:val="20"/>
          <w:szCs w:val="20"/>
          <w:u w:val="single"/>
          <w:lang w:val="pl-PL"/>
        </w:rPr>
      </w:pPr>
      <w:r>
        <w:rPr>
          <w:b/>
          <w:sz w:val="20"/>
          <w:szCs w:val="20"/>
          <w:u w:val="single"/>
          <w:lang w:val="pl-PL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b/>
          <w:b/>
          <w:sz w:val="20"/>
          <w:szCs w:val="20"/>
          <w:u w:val="single"/>
          <w:lang w:val="pl-PL"/>
        </w:rPr>
      </w:pPr>
      <w:r>
        <w:rPr>
          <w:b/>
          <w:sz w:val="20"/>
          <w:szCs w:val="20"/>
          <w:u w:val="single"/>
          <w:lang w:val="pl-PL"/>
        </w:rPr>
      </w:r>
    </w:p>
    <w:p>
      <w:pPr>
        <w:pStyle w:val="Normal"/>
        <w:spacing w:lineRule="auto" w:line="240" w:before="0" w:after="0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Homelab</w:t>
      </w:r>
    </w:p>
    <w:p>
      <w:pPr>
        <w:pStyle w:val="Normal"/>
        <w:spacing w:lineRule="auto" w:line="240" w:before="0" w:after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/>
        <w:t>Two node cluster, 32 GB + 64 GB RAM, SSD RAID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/>
        <w:t>Two Raspberry Pi (thin clients for Stratodesk)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/>
        <w:t>PFSense Firewall deployment controlling ingress / egress.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/>
        <w:t>Segregated networking for wifi, firing range, automation, and desktop IP space.</w:t>
      </w:r>
    </w:p>
    <w:p>
      <w:pPr>
        <w:pStyle w:val="ListParagraph"/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Coding + Open Source Contributions</w:t>
      </w:r>
    </w:p>
    <w:p>
      <w:pPr>
        <w:pStyle w:val="Normal"/>
        <w:spacing w:lineRule="auto" w:line="240" w:before="0" w:after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/>
        <w:t>Free English Teacher – voice recognition software written in Python and QT that listen to user and makes real time correction of his English pronunciation. Platform: Windows (ready). Android (in development)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/>
        <w:t>IQ-Installer – Not yet opensource – Beautiful installer suite coded in Python and QT framework, with embedded video playing during installation, license authentification and embedded Chrome browser</w:t>
      </w:r>
    </w:p>
    <w:p>
      <w:pPr>
        <w:pStyle w:val="ListParagraph"/>
        <w:spacing w:lineRule="auto" w:line="240" w:before="0" w:after="0"/>
        <w:ind w:left="1440" w:hanging="0"/>
        <w:contextualSpacing/>
        <w:rPr/>
      </w:pPr>
      <w:r>
        <w:rPr/>
        <w:t>(for buying license).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/>
        <w:t>Gmail/Youtube/Facebook account mass creator – Not yet opensource – Automated solution for</w:t>
      </w:r>
    </w:p>
    <w:p>
      <w:pPr>
        <w:pStyle w:val="ListParagraph"/>
        <w:spacing w:lineRule="auto" w:line="240" w:before="0" w:after="0"/>
        <w:ind w:left="1440" w:hanging="0"/>
        <w:contextualSpacing/>
        <w:rPr/>
      </w:pPr>
      <w:r>
        <w:rPr/>
        <w:t>creating thousands of social acocunts, all with two factor authentication.</w:t>
      </w:r>
    </w:p>
    <w:p>
      <w:pPr>
        <w:pStyle w:val="ListParagraph"/>
        <w:spacing w:lineRule="auto" w:line="240" w:before="0" w:after="0"/>
        <w:ind w:left="1440" w:hanging="0"/>
        <w:contextualSpacing/>
        <w:rPr/>
      </w:pPr>
      <w:r>
        <w:rPr/>
        <w:t>Coded in Python + Go + ffmpeg + speech recognition software.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/>
        <w:t>Custom designed and coded device for alerting drivers when the first signs of sleeping is detected. Project is evolving fast. I used for that Python, OpenCV, Raspberry Pi and a lot of hardware accessories.</w:t>
      </w:r>
    </w:p>
    <w:p>
      <w:pPr>
        <w:pStyle w:val="ListParagraph"/>
        <w:spacing w:lineRule="auto" w:line="240" w:before="0" w:after="0"/>
        <w:ind w:left="1440" w:hanging="0"/>
        <w:contextualSpacing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Organizations:</w:t>
      </w:r>
    </w:p>
    <w:p>
      <w:pPr>
        <w:pStyle w:val="Normal"/>
        <w:spacing w:lineRule="auto" w:line="240" w:before="0" w:after="0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/>
      </w:pPr>
      <w:r>
        <w:rPr/>
        <w:t>Linux Fundation Member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/>
      </w:pPr>
      <w:r>
        <w:rPr/>
        <w:t xml:space="preserve">Dot Net Liverpool Member 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Hobby: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/>
      </w:pPr>
      <w:r>
        <w:rPr/>
        <w:t>Programming in various languages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/>
      </w:pPr>
      <w:r>
        <w:rPr/>
        <w:t>Automation of various Windows software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/>
      </w:pPr>
      <w:r>
        <w:rPr/>
        <w:t>Android development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/>
      </w:pPr>
      <w:r>
        <w:rPr/>
        <w:t>Helping disabled people learn how to enhance their life with computers (charity).</w:t>
      </w:r>
    </w:p>
    <w:p>
      <w:pPr>
        <w:pStyle w:val="Normal"/>
        <w:spacing w:lineRule="auto" w:line="240"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20" w:right="720" w:header="90" w:top="649" w:footer="90" w:bottom="810" w:gutter="0"/>
      <w:pgBorders w:display="allPages" w:offsetFrom="text">
        <w:top w:val="thinThickSmallGap" w:sz="24" w:space="0" w:color="000000"/>
        <w:left w:val="thinThickSmallGap" w:sz="24" w:space="7" w:color="000000"/>
        <w:bottom w:val="thickThinSmallGap" w:sz="24" w:space="0" w:color="000000"/>
        <w:right w:val="thickThinSmallGap" w:sz="24" w:space="7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rFonts w:cs="Arial" w:ascii="Arial" w:hAnsi="Arial"/>
        <w:color w:val="00C000"/>
        <w:sz w:val="24"/>
      </w:rPr>
      <w:fldChar w:fldCharType="begin"/>
    </w:r>
    <w:r>
      <w:rPr>
        <w:sz w:val="24"/>
        <w:rFonts w:cs="Arial" w:ascii="Arial" w:hAnsi="Arial"/>
      </w:rPr>
      <w:instrText> DOCPROPERTY "bjFooterBothDocProperty"</w:instrText>
    </w:r>
    <w:r>
      <w:rPr>
        <w:sz w:val="24"/>
        <w:rFonts w:cs="Arial" w:ascii="Arial" w:hAnsi="Arial"/>
      </w:rPr>
      <w:fldChar w:fldCharType="separate"/>
    </w:r>
    <w:r>
      <w:rPr>
        <w:sz w:val="24"/>
        <w:rFonts w:cs="Arial" w:ascii="Arial" w:hAnsi="Arial"/>
      </w:rPr>
      <w:t>UNCLASSIFIED</w:t>
    </w:r>
    <w:r>
      <w:rPr>
        <w:sz w:val="24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0" distT="0" distB="0" distL="0" distR="0" simplePos="0" locked="0" layoutInCell="1" allowOverlap="1" relativeHeight="2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478280" cy="548640"/>
          <wp:effectExtent l="0" t="0" r="0" b="0"/>
          <wp:wrapTopAndBottom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828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nemo"/>
        <w:sz w:val="24"/>
        <w:szCs w:val="24"/>
        <w:lang w:val="en-GB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Liberation Serif" w:hAnsi="Liberation Serif" w:eastAsia="DejaVu Sans" w:cs="Denemo"/>
      <w:color w:val="auto"/>
      <w:kern w:val="0"/>
      <w:sz w:val="24"/>
      <w:szCs w:val="24"/>
      <w:lang w:val="en-GB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color w:val="auto"/>
      <w:sz w:val="20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InternetLink" w:customStyle="1">
    <w:name w:val="Internet Link"/>
    <w:rPr>
      <w:color w:val="000080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04fe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04fe5"/>
    <w:rPr/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  <w:color w:val="auto"/>
      <w:sz w:val="20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b04fe5"/>
    <w:pPr>
      <w:tabs>
        <w:tab w:val="clear" w:pos="709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04fe5"/>
    <w:pPr>
      <w:tabs>
        <w:tab w:val="clear" w:pos="709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6ceae14b-024b-4bff-9be8-3287753ee694" origin="userSelected">
  <element uid="7f979a80-98d5-4deb-a0ec-ef5f82a050de" value=""/>
</sisl>
</file>

<file path=customXml/itemProps1.xml><?xml version="1.0" encoding="utf-8"?>
<ds:datastoreItem xmlns:ds="http://schemas.openxmlformats.org/officeDocument/2006/customXml" ds:itemID="{4C21E8E8-8E8E-4A9D-9425-EF417F6CC1F8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BB47BC69.dotm</Template>
  <TotalTime>1</TotalTime>
  <Application>LibreOffice/6.2.7.1$Linux_X86_64 LibreOffice_project/95d37f7648e3d147b01e5becbc6a7096a318b3bc</Application>
  <Pages>1</Pages>
  <Words>910</Words>
  <Characters>5187</Characters>
  <CharactersWithSpaces>6085</CharactersWithSpaces>
  <Paragraphs>12</Paragraphs>
  <Company>Cheshire Shared Services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2019-08-28T10:35:00Z</dcterms:created>
  <dc:creator>Anna-Louise Reynard</dc:creator>
  <dc:description/>
  <dc:language>en-US</dc:language>
  <cp:lastModifiedBy/>
  <cp:lastPrinted>2019-08-28T10:35:00Z</cp:lastPrinted>
  <dcterms:modified xsi:type="dcterms:W3CDTF">2020-01-16T22:39:46Z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EC_Classification">
    <vt:lpwstr>UNCLASSIFIED</vt:lpwstr>
  </property>
  <property fmtid="{D5CDD505-2E9C-101B-9397-08002B2CF9AE}" pid="4" name="Company">
    <vt:lpwstr>Cheshire Shared Services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bjDocumentLabelXML">
    <vt:lpwstr>&lt;?xml version="1.0" encoding="us-ascii"?&gt;&lt;sisl xmlns:xsi="http://www.w3.org/2001/XMLSchema-instance" xmlns:xsd="http://www.w3.org/2001/XMLSchema" sislVersion="0" policy="6ceae14b-024b-4bff-9be8-3287753ee694" origin="userSelected" xmlns="http://www.boldonj</vt:lpwstr>
  </property>
  <property fmtid="{D5CDD505-2E9C-101B-9397-08002B2CF9AE}" pid="11" name="bjDocumentLabelXML-0">
    <vt:lpwstr>ames.com/2008/01/sie/internal/label"&gt;&lt;element uid="7f979a80-98d5-4deb-a0ec-ef5f82a050de" value="" /&gt;&lt;/sisl&gt;</vt:lpwstr>
  </property>
  <property fmtid="{D5CDD505-2E9C-101B-9397-08002B2CF9AE}" pid="12" name="bjDocumentSecurityLabel">
    <vt:lpwstr>UNCLASSIFIED</vt:lpwstr>
  </property>
  <property fmtid="{D5CDD505-2E9C-101B-9397-08002B2CF9AE}" pid="13" name="bjFooterBothDocProperty">
    <vt:lpwstr>UNCLASSIFIED</vt:lpwstr>
  </property>
  <property fmtid="{D5CDD505-2E9C-101B-9397-08002B2CF9AE}" pid="14" name="bjFooterEvenPageDocProperty">
    <vt:lpwstr>UNCLASSIFIED</vt:lpwstr>
  </property>
  <property fmtid="{D5CDD505-2E9C-101B-9397-08002B2CF9AE}" pid="15" name="bjFooterFirstPageDocProperty">
    <vt:lpwstr>UNCLASSIFIED</vt:lpwstr>
  </property>
  <property fmtid="{D5CDD505-2E9C-101B-9397-08002B2CF9AE}" pid="16" name="bjSaver">
    <vt:lpwstr>e0oJfle4n5SeJFUtJ92BJnJGFgOhrUYH</vt:lpwstr>
  </property>
  <property fmtid="{D5CDD505-2E9C-101B-9397-08002B2CF9AE}" pid="17" name="docIndexRef">
    <vt:lpwstr>0c368feb-a9dc-4a63-aae4-a913e06999e9</vt:lpwstr>
  </property>
</Properties>
</file>