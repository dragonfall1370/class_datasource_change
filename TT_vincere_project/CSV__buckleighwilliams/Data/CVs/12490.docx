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43D6D" w14:textId="77777777" w:rsidR="00BE4DDE" w:rsidRPr="000702CB" w:rsidRDefault="00BE4DDE" w:rsidP="00BE4DDE">
      <w:pPr>
        <w:pStyle w:val="Heading2"/>
        <w:pBdr>
          <w:top w:val="single" w:sz="4" w:space="1" w:color="auto"/>
          <w:left w:val="single" w:sz="4" w:space="4" w:color="auto"/>
          <w:bottom w:val="single" w:sz="4" w:space="1" w:color="auto"/>
          <w:right w:val="single" w:sz="4" w:space="4" w:color="auto"/>
        </w:pBdr>
        <w:shd w:val="pct5" w:color="auto" w:fill="FFFFFF"/>
        <w:rPr>
          <w:rFonts w:ascii="Optima" w:hAnsi="Optima"/>
          <w:sz w:val="22"/>
        </w:rPr>
      </w:pPr>
      <w:r w:rsidRPr="000702CB">
        <w:rPr>
          <w:rFonts w:ascii="Optima" w:hAnsi="Optima"/>
          <w:sz w:val="22"/>
        </w:rPr>
        <w:t>About Me</w:t>
      </w:r>
    </w:p>
    <w:p w14:paraId="58756BB1" w14:textId="77777777" w:rsidR="00BE4DDE" w:rsidRPr="000702CB" w:rsidRDefault="00BE4DDE" w:rsidP="00BE4DDE">
      <w:pPr>
        <w:rPr>
          <w:rFonts w:ascii="Optima" w:hAnsi="Optima"/>
        </w:rPr>
      </w:pPr>
    </w:p>
    <w:p w14:paraId="2BB15120" w14:textId="77777777" w:rsidR="00BE4DDE" w:rsidRDefault="00BE4DDE" w:rsidP="00EF3C91">
      <w:pPr>
        <w:jc w:val="both"/>
        <w:rPr>
          <w:rFonts w:ascii="Optima" w:hAnsi="Optima"/>
          <w:sz w:val="24"/>
        </w:rPr>
      </w:pPr>
      <w:r w:rsidRPr="000702CB">
        <w:rPr>
          <w:rFonts w:ascii="Optima" w:hAnsi="Optima"/>
          <w:sz w:val="24"/>
        </w:rPr>
        <w:t>Extensive exposure to a variety of architectures solving problems across domains and across the stack has moulded me into a full stack polyglot agile developer with proven capability in delivering high quality software to budget and time.</w:t>
      </w:r>
    </w:p>
    <w:p w14:paraId="33F1C500" w14:textId="77777777" w:rsidR="00BE4DDE" w:rsidRDefault="00BE4DDE" w:rsidP="00BE4DDE">
      <w:pPr>
        <w:jc w:val="center"/>
        <w:rPr>
          <w:rFonts w:ascii="Optima" w:hAnsi="Optima"/>
          <w:sz w:val="24"/>
        </w:rPr>
      </w:pPr>
    </w:p>
    <w:p w14:paraId="613E8B53" w14:textId="56997E82" w:rsidR="00BE4DDE" w:rsidRPr="000702CB" w:rsidRDefault="00CE5D5B" w:rsidP="00BE4DDE">
      <w:pPr>
        <w:pStyle w:val="Heading2"/>
        <w:pBdr>
          <w:top w:val="single" w:sz="4" w:space="1" w:color="auto"/>
          <w:left w:val="single" w:sz="4" w:space="4" w:color="auto"/>
          <w:bottom w:val="single" w:sz="4" w:space="1" w:color="auto"/>
          <w:right w:val="single" w:sz="4" w:space="4" w:color="auto"/>
        </w:pBdr>
        <w:shd w:val="pct5" w:color="auto" w:fill="FFFFFF"/>
        <w:rPr>
          <w:rFonts w:ascii="Optima" w:hAnsi="Optima"/>
          <w:sz w:val="22"/>
        </w:rPr>
      </w:pPr>
      <w:r>
        <w:rPr>
          <w:rFonts w:ascii="Optima" w:hAnsi="Optima"/>
          <w:sz w:val="22"/>
        </w:rPr>
        <w:t>Job</w:t>
      </w:r>
      <w:r w:rsidR="00BE4DDE" w:rsidRPr="000702CB">
        <w:rPr>
          <w:rFonts w:ascii="Optima" w:hAnsi="Optima"/>
          <w:sz w:val="22"/>
        </w:rPr>
        <w:t xml:space="preserve"> History</w:t>
      </w:r>
    </w:p>
    <w:p w14:paraId="3773C9E4" w14:textId="31A23E6A" w:rsidR="00BE4DDE" w:rsidRPr="000702CB" w:rsidRDefault="00BE4DDE" w:rsidP="00BE4DDE">
      <w:pPr>
        <w:keepNext/>
        <w:keepLines/>
        <w:spacing w:before="480"/>
        <w:outlineLvl w:val="0"/>
        <w:rPr>
          <w:rFonts w:ascii="Optima" w:eastAsiaTheme="majorEastAsia" w:hAnsi="Optima" w:cstheme="majorBidi"/>
          <w:i/>
          <w:iCs/>
          <w:color w:val="4F81BD" w:themeColor="accent1"/>
          <w:sz w:val="24"/>
          <w:szCs w:val="32"/>
        </w:rPr>
      </w:pPr>
      <w:r w:rsidRPr="000702CB">
        <w:rPr>
          <w:rFonts w:ascii="Optima" w:eastAsiaTheme="majorEastAsia" w:hAnsi="Optima" w:cstheme="majorBidi"/>
          <w:i/>
          <w:iCs/>
          <w:color w:val="4F81BD" w:themeColor="accent1"/>
          <w:sz w:val="24"/>
          <w:szCs w:val="32"/>
        </w:rPr>
        <w:t xml:space="preserve">Full Stack JavaScript Engineer for </w:t>
      </w:r>
      <w:proofErr w:type="spellStart"/>
      <w:r w:rsidRPr="000702CB">
        <w:rPr>
          <w:rFonts w:ascii="Optima" w:eastAsiaTheme="majorEastAsia" w:hAnsi="Optima" w:cstheme="majorBidi"/>
          <w:i/>
          <w:iCs/>
          <w:color w:val="4F81BD" w:themeColor="accent1"/>
          <w:sz w:val="24"/>
          <w:szCs w:val="32"/>
        </w:rPr>
        <w:t>Unomee</w:t>
      </w:r>
      <w:proofErr w:type="spellEnd"/>
      <w:r w:rsidRPr="000702CB">
        <w:rPr>
          <w:rFonts w:ascii="Optima" w:eastAsiaTheme="majorEastAsia" w:hAnsi="Optima" w:cstheme="majorBidi"/>
          <w:i/>
          <w:iCs/>
          <w:color w:val="4F81BD" w:themeColor="accent1"/>
          <w:sz w:val="24"/>
          <w:szCs w:val="32"/>
        </w:rPr>
        <w:t xml:space="preserve"> from November 2015</w:t>
      </w:r>
      <w:r>
        <w:rPr>
          <w:rFonts w:ascii="Optima" w:eastAsiaTheme="majorEastAsia" w:hAnsi="Optima" w:cstheme="majorBidi"/>
          <w:i/>
          <w:iCs/>
          <w:color w:val="4F81BD" w:themeColor="accent1"/>
          <w:sz w:val="24"/>
          <w:szCs w:val="32"/>
        </w:rPr>
        <w:t xml:space="preserve"> </w:t>
      </w:r>
    </w:p>
    <w:p w14:paraId="7DA39E64" w14:textId="77777777" w:rsidR="00C74F52" w:rsidRDefault="00BE4DDE" w:rsidP="00BE4DDE">
      <w:pPr>
        <w:keepNext/>
        <w:keepLines/>
        <w:spacing w:before="200"/>
        <w:outlineLvl w:val="2"/>
        <w:rPr>
          <w:rFonts w:ascii="Optima" w:hAnsi="Optima"/>
          <w:szCs w:val="24"/>
        </w:rPr>
      </w:pPr>
      <w:r w:rsidRPr="000702CB">
        <w:rPr>
          <w:rFonts w:ascii="Optima" w:hAnsi="Optima"/>
          <w:szCs w:val="24"/>
        </w:rPr>
        <w:t xml:space="preserve">Despite an extension with CTM on offer, I couldn’t turn down the opportunity to re-join </w:t>
      </w:r>
      <w:proofErr w:type="spellStart"/>
      <w:r w:rsidRPr="000702CB">
        <w:rPr>
          <w:rFonts w:ascii="Optima" w:hAnsi="Optima"/>
          <w:szCs w:val="24"/>
        </w:rPr>
        <w:t>Unomee</w:t>
      </w:r>
      <w:proofErr w:type="spellEnd"/>
      <w:r w:rsidRPr="000702CB">
        <w:rPr>
          <w:rFonts w:ascii="Optima" w:hAnsi="Optima"/>
          <w:szCs w:val="24"/>
        </w:rPr>
        <w:t xml:space="preserve"> as</w:t>
      </w:r>
      <w:r>
        <w:rPr>
          <w:rFonts w:ascii="Optima" w:hAnsi="Optima"/>
          <w:szCs w:val="24"/>
        </w:rPr>
        <w:t xml:space="preserve"> a</w:t>
      </w:r>
      <w:r w:rsidRPr="000702CB">
        <w:rPr>
          <w:rFonts w:ascii="Optima" w:hAnsi="Optima"/>
          <w:szCs w:val="24"/>
        </w:rPr>
        <w:t xml:space="preserve"> full stack JavaScript engineer. </w:t>
      </w:r>
    </w:p>
    <w:p w14:paraId="1D9F24C4" w14:textId="0900593E" w:rsidR="009B664C" w:rsidRDefault="00EF3C91" w:rsidP="00BE4DDE">
      <w:pPr>
        <w:keepNext/>
        <w:keepLines/>
        <w:spacing w:before="200"/>
        <w:outlineLvl w:val="2"/>
        <w:rPr>
          <w:rFonts w:ascii="Optima" w:hAnsi="Optima"/>
          <w:szCs w:val="24"/>
        </w:rPr>
      </w:pPr>
      <w:r>
        <w:rPr>
          <w:rFonts w:ascii="Optima" w:hAnsi="Optima"/>
          <w:szCs w:val="24"/>
        </w:rPr>
        <w:t>I was p</w:t>
      </w:r>
      <w:r w:rsidR="00BE4DDE" w:rsidRPr="000702CB">
        <w:rPr>
          <w:rFonts w:ascii="Optima" w:hAnsi="Optima"/>
          <w:szCs w:val="24"/>
        </w:rPr>
        <w:t>art of a 4-person team who handled all aspects of software development for a start-up including D</w:t>
      </w:r>
      <w:r w:rsidR="00BE4DDE">
        <w:rPr>
          <w:rFonts w:ascii="Optima" w:hAnsi="Optima"/>
          <w:szCs w:val="24"/>
        </w:rPr>
        <w:t>evO</w:t>
      </w:r>
      <w:r w:rsidR="00BE4DDE" w:rsidRPr="000702CB">
        <w:rPr>
          <w:rFonts w:ascii="Optima" w:hAnsi="Optima"/>
          <w:szCs w:val="24"/>
        </w:rPr>
        <w:t>ps and support.</w:t>
      </w:r>
      <w:r w:rsidR="007026DC">
        <w:rPr>
          <w:rFonts w:ascii="Optima" w:hAnsi="Optima"/>
          <w:szCs w:val="24"/>
        </w:rPr>
        <w:t xml:space="preserve"> </w:t>
      </w:r>
      <w:r>
        <w:rPr>
          <w:rFonts w:ascii="Optima" w:hAnsi="Optima"/>
          <w:szCs w:val="24"/>
        </w:rPr>
        <w:t xml:space="preserve">We shared the </w:t>
      </w:r>
      <w:r w:rsidR="007026DC">
        <w:rPr>
          <w:rFonts w:ascii="Optima" w:hAnsi="Optima"/>
          <w:szCs w:val="24"/>
        </w:rPr>
        <w:t xml:space="preserve">PM </w:t>
      </w:r>
      <w:r>
        <w:rPr>
          <w:rFonts w:ascii="Optima" w:hAnsi="Optima"/>
          <w:szCs w:val="24"/>
        </w:rPr>
        <w:t xml:space="preserve">and </w:t>
      </w:r>
      <w:r w:rsidR="007026DC">
        <w:rPr>
          <w:rFonts w:ascii="Optima" w:hAnsi="Optima"/>
          <w:szCs w:val="24"/>
        </w:rPr>
        <w:t xml:space="preserve">BA </w:t>
      </w:r>
      <w:r>
        <w:rPr>
          <w:rFonts w:ascii="Optima" w:hAnsi="Optima"/>
          <w:szCs w:val="24"/>
        </w:rPr>
        <w:t xml:space="preserve">roles across the team so we’re proud </w:t>
      </w:r>
      <w:r w:rsidR="007026DC">
        <w:rPr>
          <w:rFonts w:ascii="Optima" w:hAnsi="Optima"/>
          <w:szCs w:val="24"/>
        </w:rPr>
        <w:t>that we delivered so many features at such high qu</w:t>
      </w:r>
      <w:r>
        <w:rPr>
          <w:rFonts w:ascii="Optima" w:hAnsi="Optima"/>
          <w:szCs w:val="24"/>
        </w:rPr>
        <w:t>ality across mobile and browser with such a small team. I was respo</w:t>
      </w:r>
      <w:r w:rsidR="00BE4DDE" w:rsidRPr="000702CB">
        <w:rPr>
          <w:rFonts w:ascii="Optima" w:hAnsi="Optima"/>
          <w:szCs w:val="24"/>
        </w:rPr>
        <w:t>nsibl</w:t>
      </w:r>
      <w:r>
        <w:rPr>
          <w:rFonts w:ascii="Optima" w:hAnsi="Optima"/>
          <w:szCs w:val="24"/>
        </w:rPr>
        <w:t xml:space="preserve">e for </w:t>
      </w:r>
      <w:r w:rsidR="00BE4DDE" w:rsidRPr="000702CB">
        <w:rPr>
          <w:rFonts w:ascii="Optima" w:hAnsi="Optima"/>
          <w:szCs w:val="24"/>
        </w:rPr>
        <w:t>the architecture and development of our</w:t>
      </w:r>
      <w:r w:rsidR="00BE4DDE">
        <w:rPr>
          <w:rFonts w:ascii="Optima" w:hAnsi="Optima"/>
          <w:szCs w:val="24"/>
        </w:rPr>
        <w:t xml:space="preserve"> API</w:t>
      </w:r>
      <w:r w:rsidR="009B664C">
        <w:rPr>
          <w:rFonts w:ascii="Optima" w:hAnsi="Optima"/>
          <w:szCs w:val="24"/>
        </w:rPr>
        <w:t>.</w:t>
      </w:r>
    </w:p>
    <w:p w14:paraId="7D21CF21" w14:textId="77777777" w:rsidR="00E12FAB" w:rsidRDefault="009B664C" w:rsidP="00BE4DDE">
      <w:pPr>
        <w:keepNext/>
        <w:keepLines/>
        <w:spacing w:before="200"/>
        <w:outlineLvl w:val="2"/>
        <w:rPr>
          <w:rFonts w:ascii="Optima" w:hAnsi="Optima"/>
          <w:szCs w:val="24"/>
        </w:rPr>
      </w:pPr>
      <w:r>
        <w:rPr>
          <w:rFonts w:ascii="Optima" w:hAnsi="Optima"/>
          <w:szCs w:val="24"/>
        </w:rPr>
        <w:t>The API,</w:t>
      </w:r>
      <w:r w:rsidR="00BE4DDE">
        <w:rPr>
          <w:rFonts w:ascii="Optima" w:hAnsi="Optima"/>
          <w:szCs w:val="24"/>
        </w:rPr>
        <w:t xml:space="preserve"> written in ES6 with </w:t>
      </w:r>
      <w:r w:rsidR="00BE4DDE" w:rsidRPr="000702CB">
        <w:rPr>
          <w:rFonts w:ascii="Optima" w:hAnsi="Optima"/>
          <w:szCs w:val="24"/>
        </w:rPr>
        <w:t xml:space="preserve">Babel </w:t>
      </w:r>
      <w:r w:rsidR="00BE4DDE">
        <w:rPr>
          <w:rFonts w:ascii="Optima" w:hAnsi="Optima"/>
          <w:szCs w:val="24"/>
        </w:rPr>
        <w:t>running on Node</w:t>
      </w:r>
      <w:r w:rsidR="006363CA">
        <w:rPr>
          <w:rFonts w:ascii="Optima" w:hAnsi="Optima"/>
          <w:szCs w:val="24"/>
        </w:rPr>
        <w:t xml:space="preserve"> using Express</w:t>
      </w:r>
      <w:r w:rsidR="00E12FAB">
        <w:rPr>
          <w:rFonts w:ascii="Optima" w:hAnsi="Optima"/>
          <w:szCs w:val="24"/>
        </w:rPr>
        <w:t xml:space="preserve"> is built via a fairly typical</w:t>
      </w:r>
      <w:r w:rsidR="00BE4DDE">
        <w:rPr>
          <w:rFonts w:ascii="Optima" w:hAnsi="Optima"/>
          <w:szCs w:val="24"/>
        </w:rPr>
        <w:t xml:space="preserve"> Gulp </w:t>
      </w:r>
      <w:r w:rsidR="00E12FAB">
        <w:rPr>
          <w:rFonts w:ascii="Optima" w:hAnsi="Optima"/>
          <w:szCs w:val="24"/>
        </w:rPr>
        <w:t xml:space="preserve">configuration but </w:t>
      </w:r>
      <w:r w:rsidR="00BE4DDE">
        <w:rPr>
          <w:rFonts w:ascii="Optima" w:hAnsi="Optima"/>
          <w:szCs w:val="24"/>
        </w:rPr>
        <w:t>also uses</w:t>
      </w:r>
      <w:r w:rsidR="00BE4DDE" w:rsidRPr="000702CB">
        <w:rPr>
          <w:rFonts w:ascii="Optima" w:hAnsi="Optima"/>
          <w:szCs w:val="24"/>
        </w:rPr>
        <w:t xml:space="preserve"> Flow. There are lots of useful integration tests </w:t>
      </w:r>
      <w:r w:rsidR="00A7788D">
        <w:rPr>
          <w:rFonts w:ascii="Optima" w:hAnsi="Optima"/>
          <w:szCs w:val="24"/>
        </w:rPr>
        <w:t>utilising</w:t>
      </w:r>
      <w:r w:rsidR="00BE4DDE" w:rsidRPr="000702CB">
        <w:rPr>
          <w:rFonts w:ascii="Optima" w:hAnsi="Optima"/>
          <w:szCs w:val="24"/>
        </w:rPr>
        <w:t xml:space="preserve"> Nock, Mocha, </w:t>
      </w:r>
      <w:proofErr w:type="spellStart"/>
      <w:r w:rsidR="00BE4DDE" w:rsidRPr="000702CB">
        <w:rPr>
          <w:rFonts w:ascii="Optima" w:hAnsi="Optima"/>
          <w:szCs w:val="24"/>
        </w:rPr>
        <w:t>Supertest</w:t>
      </w:r>
      <w:proofErr w:type="spellEnd"/>
      <w:r w:rsidR="00BE4DDE" w:rsidRPr="000702CB">
        <w:rPr>
          <w:rFonts w:ascii="Optima" w:hAnsi="Optima"/>
          <w:szCs w:val="24"/>
        </w:rPr>
        <w:t xml:space="preserve"> and Chai. </w:t>
      </w:r>
      <w:r w:rsidR="007026DC" w:rsidRPr="000702CB">
        <w:rPr>
          <w:rFonts w:ascii="Optima" w:hAnsi="Optima"/>
          <w:szCs w:val="24"/>
        </w:rPr>
        <w:t>The API integrates with 3</w:t>
      </w:r>
      <w:r w:rsidR="007026DC" w:rsidRPr="000702CB">
        <w:rPr>
          <w:rFonts w:ascii="Optima" w:hAnsi="Optima"/>
          <w:szCs w:val="24"/>
          <w:vertAlign w:val="superscript"/>
        </w:rPr>
        <w:t>rd</w:t>
      </w:r>
      <w:r w:rsidR="007026DC" w:rsidRPr="000702CB">
        <w:rPr>
          <w:rFonts w:ascii="Optima" w:hAnsi="Optima"/>
          <w:szCs w:val="24"/>
        </w:rPr>
        <w:t xml:space="preserve"> parties such as Experian in real time.</w:t>
      </w:r>
      <w:r w:rsidR="007026DC">
        <w:rPr>
          <w:rFonts w:ascii="Optima" w:hAnsi="Optima"/>
          <w:szCs w:val="24"/>
        </w:rPr>
        <w:t xml:space="preserve"> </w:t>
      </w:r>
    </w:p>
    <w:p w14:paraId="71EFD8FD" w14:textId="15142CD6" w:rsidR="00BE4DDE" w:rsidRDefault="00A7788D" w:rsidP="00BE4DDE">
      <w:pPr>
        <w:keepNext/>
        <w:keepLines/>
        <w:spacing w:before="200"/>
        <w:outlineLvl w:val="2"/>
        <w:rPr>
          <w:rFonts w:ascii="Optima" w:hAnsi="Optima"/>
          <w:szCs w:val="24"/>
        </w:rPr>
      </w:pPr>
      <w:r>
        <w:rPr>
          <w:rFonts w:ascii="Optima" w:hAnsi="Optima"/>
          <w:szCs w:val="24"/>
        </w:rPr>
        <w:t>I e</w:t>
      </w:r>
      <w:r w:rsidR="007026DC">
        <w:rPr>
          <w:rFonts w:ascii="Optima" w:hAnsi="Optima"/>
          <w:szCs w:val="24"/>
        </w:rPr>
        <w:t xml:space="preserve">xtracted stateless micro-services and moved them over to </w:t>
      </w:r>
      <w:r w:rsidR="007026DC" w:rsidRPr="000702CB">
        <w:rPr>
          <w:rFonts w:ascii="Optima" w:hAnsi="Optima"/>
          <w:szCs w:val="24"/>
        </w:rPr>
        <w:t xml:space="preserve">AWS Lambda using the </w:t>
      </w:r>
      <w:proofErr w:type="spellStart"/>
      <w:r w:rsidR="007026DC" w:rsidRPr="000702CB">
        <w:rPr>
          <w:rFonts w:ascii="Optima" w:hAnsi="Optima"/>
          <w:szCs w:val="24"/>
        </w:rPr>
        <w:t>Serverless</w:t>
      </w:r>
      <w:proofErr w:type="spellEnd"/>
      <w:r w:rsidR="007026DC" w:rsidRPr="000702CB">
        <w:rPr>
          <w:rFonts w:ascii="Optima" w:hAnsi="Optima"/>
          <w:szCs w:val="24"/>
        </w:rPr>
        <w:t xml:space="preserve"> framework whilst leaving our stateful service</w:t>
      </w:r>
      <w:r w:rsidR="007026DC">
        <w:rPr>
          <w:rFonts w:ascii="Optima" w:hAnsi="Optima"/>
          <w:szCs w:val="24"/>
        </w:rPr>
        <w:t>s running on Heroku with their M</w:t>
      </w:r>
      <w:r w:rsidR="007026DC" w:rsidRPr="000702CB">
        <w:rPr>
          <w:rFonts w:ascii="Optima" w:hAnsi="Optima"/>
          <w:szCs w:val="24"/>
        </w:rPr>
        <w:t>ongo add-in.</w:t>
      </w:r>
    </w:p>
    <w:p w14:paraId="19645B12" w14:textId="49BB41F1" w:rsidR="00BE4DDE" w:rsidRDefault="00BE4DDE" w:rsidP="00BE4DDE">
      <w:pPr>
        <w:keepNext/>
        <w:keepLines/>
        <w:spacing w:before="200"/>
        <w:outlineLvl w:val="2"/>
        <w:rPr>
          <w:rFonts w:ascii="Optima" w:hAnsi="Optima"/>
          <w:szCs w:val="24"/>
        </w:rPr>
      </w:pPr>
      <w:r>
        <w:rPr>
          <w:rFonts w:ascii="Optima" w:hAnsi="Optima"/>
          <w:szCs w:val="24"/>
        </w:rPr>
        <w:t>The existing team had extensive experience with Angular 1 so a prototype was created. In parallel, I worked on a strategic React version</w:t>
      </w:r>
      <w:r w:rsidR="00A7788D">
        <w:rPr>
          <w:rFonts w:ascii="Optima" w:hAnsi="Optima"/>
          <w:szCs w:val="24"/>
        </w:rPr>
        <w:t xml:space="preserve"> but the prototype worked so well </w:t>
      </w:r>
      <w:r>
        <w:rPr>
          <w:rFonts w:ascii="Optima" w:hAnsi="Optima"/>
          <w:szCs w:val="24"/>
        </w:rPr>
        <w:t>that they kept it in Angular.</w:t>
      </w:r>
      <w:r w:rsidR="007026DC">
        <w:rPr>
          <w:rFonts w:ascii="Optima" w:hAnsi="Optima"/>
          <w:szCs w:val="24"/>
        </w:rPr>
        <w:t xml:space="preserve"> The React </w:t>
      </w:r>
      <w:r w:rsidR="0051699A">
        <w:rPr>
          <w:rFonts w:ascii="Optima" w:hAnsi="Optima"/>
          <w:szCs w:val="24"/>
        </w:rPr>
        <w:t xml:space="preserve">app was before </w:t>
      </w:r>
      <w:r w:rsidR="00A7788D">
        <w:rPr>
          <w:rFonts w:ascii="Optima" w:hAnsi="Optima"/>
          <w:szCs w:val="24"/>
        </w:rPr>
        <w:t>C</w:t>
      </w:r>
      <w:r w:rsidR="0051699A">
        <w:rPr>
          <w:rFonts w:ascii="Optima" w:hAnsi="Optima"/>
          <w:szCs w:val="24"/>
        </w:rPr>
        <w:t>reate</w:t>
      </w:r>
      <w:r w:rsidR="00A7788D">
        <w:rPr>
          <w:rFonts w:ascii="Optima" w:hAnsi="Optima"/>
          <w:szCs w:val="24"/>
        </w:rPr>
        <w:t>-</w:t>
      </w:r>
      <w:r w:rsidR="0051699A">
        <w:rPr>
          <w:rFonts w:ascii="Optima" w:hAnsi="Optima"/>
          <w:szCs w:val="24"/>
        </w:rPr>
        <w:t>React</w:t>
      </w:r>
      <w:r w:rsidR="00A7788D">
        <w:rPr>
          <w:rFonts w:ascii="Optima" w:hAnsi="Optima"/>
          <w:szCs w:val="24"/>
        </w:rPr>
        <w:t>-</w:t>
      </w:r>
      <w:r w:rsidR="0051699A">
        <w:rPr>
          <w:rFonts w:ascii="Optima" w:hAnsi="Optima"/>
          <w:szCs w:val="24"/>
        </w:rPr>
        <w:t xml:space="preserve">App but used Redux and </w:t>
      </w:r>
      <w:proofErr w:type="spellStart"/>
      <w:r w:rsidR="0051699A">
        <w:rPr>
          <w:rFonts w:ascii="Optima" w:hAnsi="Optima"/>
          <w:szCs w:val="24"/>
        </w:rPr>
        <w:t>Webpack</w:t>
      </w:r>
      <w:proofErr w:type="spellEnd"/>
    </w:p>
    <w:p w14:paraId="3A069070" w14:textId="2ED8FCCB" w:rsidR="00BE4DDE" w:rsidRPr="000702CB" w:rsidRDefault="00E12FAB" w:rsidP="00BE4DDE">
      <w:pPr>
        <w:keepNext/>
        <w:keepLines/>
        <w:spacing w:before="200"/>
        <w:outlineLvl w:val="2"/>
        <w:rPr>
          <w:rFonts w:ascii="Optima" w:hAnsi="Optima"/>
          <w:szCs w:val="24"/>
        </w:rPr>
      </w:pPr>
      <w:r>
        <w:rPr>
          <w:rFonts w:ascii="Optima" w:hAnsi="Optima"/>
          <w:szCs w:val="24"/>
        </w:rPr>
        <w:t>CI and CD is via</w:t>
      </w:r>
      <w:r w:rsidR="00BE4DDE" w:rsidRPr="000702CB">
        <w:rPr>
          <w:rFonts w:ascii="Optima" w:hAnsi="Optima"/>
          <w:szCs w:val="24"/>
        </w:rPr>
        <w:t xml:space="preserve"> </w:t>
      </w:r>
      <w:proofErr w:type="spellStart"/>
      <w:r w:rsidR="00BE4DDE" w:rsidRPr="000702CB">
        <w:rPr>
          <w:rFonts w:ascii="Optima" w:hAnsi="Optima"/>
          <w:szCs w:val="24"/>
        </w:rPr>
        <w:t>CircleCI</w:t>
      </w:r>
      <w:proofErr w:type="spellEnd"/>
      <w:r w:rsidR="00BE4DDE" w:rsidRPr="000702CB">
        <w:rPr>
          <w:rFonts w:ascii="Optima" w:hAnsi="Optima"/>
          <w:szCs w:val="24"/>
        </w:rPr>
        <w:t xml:space="preserve">, Heroku and AWS </w:t>
      </w:r>
      <w:r>
        <w:rPr>
          <w:rFonts w:ascii="Optima" w:hAnsi="Optima"/>
          <w:szCs w:val="24"/>
        </w:rPr>
        <w:t xml:space="preserve">and </w:t>
      </w:r>
      <w:r w:rsidR="007026DC">
        <w:rPr>
          <w:rFonts w:ascii="Optima" w:hAnsi="Optima"/>
          <w:szCs w:val="24"/>
        </w:rPr>
        <w:t>our pipeline has enabled a large n</w:t>
      </w:r>
      <w:r>
        <w:rPr>
          <w:rFonts w:ascii="Optima" w:hAnsi="Optima"/>
          <w:szCs w:val="24"/>
        </w:rPr>
        <w:t xml:space="preserve">umber of production deployments with few </w:t>
      </w:r>
      <w:r w:rsidR="00C74F52">
        <w:rPr>
          <w:rFonts w:ascii="Optima" w:hAnsi="Optima"/>
          <w:szCs w:val="24"/>
        </w:rPr>
        <w:t>regressions</w:t>
      </w:r>
      <w:r>
        <w:rPr>
          <w:rFonts w:ascii="Optima" w:hAnsi="Optima"/>
          <w:szCs w:val="24"/>
        </w:rPr>
        <w:t>.</w:t>
      </w:r>
    </w:p>
    <w:p w14:paraId="63C782BA" w14:textId="745085F1" w:rsidR="00BE4DDE" w:rsidRDefault="007026DC" w:rsidP="00BE4DDE">
      <w:pPr>
        <w:keepNext/>
        <w:keepLines/>
        <w:spacing w:before="200"/>
        <w:outlineLvl w:val="2"/>
        <w:rPr>
          <w:rFonts w:ascii="Optima" w:hAnsi="Optima"/>
          <w:szCs w:val="24"/>
        </w:rPr>
      </w:pPr>
      <w:r>
        <w:rPr>
          <w:rFonts w:ascii="Optima" w:hAnsi="Optima"/>
          <w:szCs w:val="24"/>
        </w:rPr>
        <w:t>With the help of the</w:t>
      </w:r>
      <w:r w:rsidR="00BE4DDE" w:rsidRPr="000702CB">
        <w:rPr>
          <w:rFonts w:ascii="Optima" w:hAnsi="Optima"/>
          <w:szCs w:val="24"/>
        </w:rPr>
        <w:t xml:space="preserve"> designer, I’ve recently worked on a</w:t>
      </w:r>
      <w:r>
        <w:rPr>
          <w:rFonts w:ascii="Optima" w:hAnsi="Optima"/>
          <w:szCs w:val="24"/>
        </w:rPr>
        <w:t xml:space="preserve"> </w:t>
      </w:r>
      <w:proofErr w:type="spellStart"/>
      <w:r>
        <w:rPr>
          <w:rFonts w:ascii="Optima" w:hAnsi="Optima"/>
          <w:szCs w:val="24"/>
        </w:rPr>
        <w:t>Vue</w:t>
      </w:r>
      <w:proofErr w:type="spellEnd"/>
      <w:r w:rsidR="00BE4DDE" w:rsidRPr="000702CB">
        <w:rPr>
          <w:rFonts w:ascii="Optima" w:hAnsi="Optima"/>
          <w:szCs w:val="24"/>
        </w:rPr>
        <w:t xml:space="preserve"> </w:t>
      </w:r>
      <w:hyperlink r:id="rId8" w:history="1">
        <w:r w:rsidR="00BE4DDE" w:rsidRPr="000702CB">
          <w:rPr>
            <w:rStyle w:val="Hyperlink"/>
            <w:rFonts w:ascii="Optima" w:hAnsi="Optima"/>
            <w:szCs w:val="24"/>
          </w:rPr>
          <w:t>web app</w:t>
        </w:r>
      </w:hyperlink>
      <w:bookmarkStart w:id="0" w:name="_GoBack"/>
      <w:bookmarkEnd w:id="0"/>
      <w:r w:rsidR="00BE4DDE" w:rsidRPr="000702CB">
        <w:rPr>
          <w:rFonts w:ascii="Optima" w:hAnsi="Optima"/>
          <w:szCs w:val="24"/>
        </w:rPr>
        <w:t xml:space="preserve"> which shows mobile phone deals from an affiliate feed. </w:t>
      </w:r>
      <w:proofErr w:type="spellStart"/>
      <w:r>
        <w:rPr>
          <w:rFonts w:ascii="Optima" w:hAnsi="Optima"/>
          <w:szCs w:val="24"/>
        </w:rPr>
        <w:t>Vuex</w:t>
      </w:r>
      <w:proofErr w:type="spellEnd"/>
      <w:r>
        <w:rPr>
          <w:rFonts w:ascii="Optima" w:hAnsi="Optima"/>
          <w:szCs w:val="24"/>
        </w:rPr>
        <w:t xml:space="preserve"> and </w:t>
      </w:r>
      <w:proofErr w:type="spellStart"/>
      <w:r>
        <w:rPr>
          <w:rFonts w:ascii="Optima" w:hAnsi="Optima"/>
          <w:szCs w:val="24"/>
        </w:rPr>
        <w:t>Nuxt</w:t>
      </w:r>
      <w:proofErr w:type="spellEnd"/>
      <w:r>
        <w:rPr>
          <w:rFonts w:ascii="Optima" w:hAnsi="Optima"/>
          <w:szCs w:val="24"/>
        </w:rPr>
        <w:t xml:space="preserve"> were chosen for their clean architecture simplicity of build.</w:t>
      </w:r>
      <w:r w:rsidR="007474B9">
        <w:rPr>
          <w:rFonts w:ascii="Optima" w:hAnsi="Optima"/>
          <w:szCs w:val="24"/>
        </w:rPr>
        <w:t xml:space="preserve"> My preference is </w:t>
      </w:r>
      <w:proofErr w:type="spellStart"/>
      <w:r w:rsidR="007474B9">
        <w:rPr>
          <w:rFonts w:ascii="Optima" w:hAnsi="Optima"/>
          <w:szCs w:val="24"/>
        </w:rPr>
        <w:t>Vue</w:t>
      </w:r>
      <w:proofErr w:type="spellEnd"/>
      <w:r w:rsidR="007474B9">
        <w:rPr>
          <w:rFonts w:ascii="Optima" w:hAnsi="Optima"/>
          <w:szCs w:val="24"/>
        </w:rPr>
        <w:t xml:space="preserve"> over React but either over Angular.</w:t>
      </w:r>
    </w:p>
    <w:p w14:paraId="38414725" w14:textId="49E6B08F" w:rsidR="00E64012" w:rsidRDefault="00E64012" w:rsidP="00BE4DDE">
      <w:pPr>
        <w:keepNext/>
        <w:keepLines/>
        <w:spacing w:before="200"/>
        <w:outlineLvl w:val="2"/>
        <w:rPr>
          <w:rFonts w:ascii="Optima" w:hAnsi="Optima"/>
          <w:szCs w:val="24"/>
        </w:rPr>
      </w:pPr>
      <w:r>
        <w:rPr>
          <w:rFonts w:ascii="Optima" w:hAnsi="Optima"/>
          <w:szCs w:val="24"/>
        </w:rPr>
        <w:t xml:space="preserve">Currently working with </w:t>
      </w:r>
      <w:proofErr w:type="spellStart"/>
      <w:r>
        <w:rPr>
          <w:rFonts w:ascii="Optima" w:hAnsi="Optima"/>
          <w:szCs w:val="24"/>
        </w:rPr>
        <w:t>AirBus</w:t>
      </w:r>
      <w:proofErr w:type="spellEnd"/>
      <w:r>
        <w:rPr>
          <w:rFonts w:ascii="Optima" w:hAnsi="Optima"/>
          <w:szCs w:val="24"/>
        </w:rPr>
        <w:t xml:space="preserve"> helping them modernise their entire software delivery approach.</w:t>
      </w:r>
    </w:p>
    <w:p w14:paraId="2C2555BA" w14:textId="77EF0E15" w:rsidR="00BE4DDE" w:rsidRPr="00BE4DDE" w:rsidRDefault="00BE4DDE" w:rsidP="00BE4DDE">
      <w:pPr>
        <w:keepNext/>
        <w:keepLines/>
        <w:spacing w:before="200"/>
        <w:outlineLvl w:val="2"/>
        <w:rPr>
          <w:rFonts w:ascii="Optima" w:hAnsi="Optima"/>
          <w:szCs w:val="24"/>
        </w:rPr>
      </w:pPr>
      <w:r w:rsidRPr="000702CB">
        <w:rPr>
          <w:rFonts w:ascii="Optima" w:eastAsiaTheme="majorEastAsia" w:hAnsi="Optima" w:cstheme="majorBidi"/>
          <w:i/>
          <w:iCs/>
          <w:color w:val="4F81BD" w:themeColor="accent1"/>
          <w:sz w:val="24"/>
          <w:szCs w:val="32"/>
        </w:rPr>
        <w:t>Senior Developer for CTM from June 201</w:t>
      </w:r>
      <w:r>
        <w:rPr>
          <w:rFonts w:ascii="Optima" w:eastAsiaTheme="majorEastAsia" w:hAnsi="Optima" w:cstheme="majorBidi"/>
          <w:i/>
          <w:iCs/>
          <w:color w:val="4F81BD" w:themeColor="accent1"/>
          <w:sz w:val="24"/>
          <w:szCs w:val="32"/>
        </w:rPr>
        <w:t>5 to November 2015</w:t>
      </w:r>
    </w:p>
    <w:p w14:paraId="2F568B0D" w14:textId="3B1F5E83" w:rsidR="00BE4DDE" w:rsidRPr="000702CB" w:rsidRDefault="00BE4DDE" w:rsidP="00BE4DDE">
      <w:pPr>
        <w:keepNext/>
        <w:keepLines/>
        <w:spacing w:before="200"/>
        <w:outlineLvl w:val="2"/>
        <w:rPr>
          <w:rFonts w:ascii="Optima" w:hAnsi="Optima"/>
          <w:szCs w:val="24"/>
        </w:rPr>
      </w:pPr>
      <w:r w:rsidRPr="000702CB">
        <w:rPr>
          <w:rFonts w:ascii="Optima" w:hAnsi="Optima"/>
          <w:szCs w:val="24"/>
        </w:rPr>
        <w:t xml:space="preserve">Part of the Motor team working on both Greenfield and Brownfield changes using technologies such as MVC, knockout.js, SQL Server, VB.net, Go, Jira, Slack and </w:t>
      </w:r>
      <w:proofErr w:type="spellStart"/>
      <w:r w:rsidRPr="000702CB">
        <w:rPr>
          <w:rFonts w:ascii="Optima" w:hAnsi="Optima"/>
          <w:szCs w:val="24"/>
        </w:rPr>
        <w:t>Splunk</w:t>
      </w:r>
      <w:proofErr w:type="spellEnd"/>
      <w:r w:rsidRPr="000702CB">
        <w:rPr>
          <w:rFonts w:ascii="Optima" w:hAnsi="Optima"/>
          <w:szCs w:val="24"/>
        </w:rPr>
        <w:t xml:space="preserve">. </w:t>
      </w:r>
      <w:r w:rsidR="00DF55AE">
        <w:rPr>
          <w:rFonts w:ascii="Optima" w:hAnsi="Optima"/>
          <w:szCs w:val="24"/>
        </w:rPr>
        <w:t>Paired TDD with</w:t>
      </w:r>
      <w:r w:rsidRPr="000702CB">
        <w:rPr>
          <w:rFonts w:ascii="Optima" w:hAnsi="Optima"/>
          <w:szCs w:val="24"/>
        </w:rPr>
        <w:t xml:space="preserve"> </w:t>
      </w:r>
      <w:r w:rsidR="00DF55AE">
        <w:rPr>
          <w:rFonts w:ascii="Optima" w:hAnsi="Optima"/>
          <w:szCs w:val="24"/>
        </w:rPr>
        <w:t>releases</w:t>
      </w:r>
      <w:r w:rsidRPr="000702CB">
        <w:rPr>
          <w:rFonts w:ascii="Optima" w:hAnsi="Optima"/>
          <w:szCs w:val="24"/>
        </w:rPr>
        <w:t xml:space="preserve"> into production every few days</w:t>
      </w:r>
      <w:r w:rsidR="00DF55AE">
        <w:rPr>
          <w:rFonts w:ascii="Optima" w:hAnsi="Optima"/>
          <w:szCs w:val="24"/>
        </w:rPr>
        <w:t xml:space="preserve"> or so</w:t>
      </w:r>
      <w:r w:rsidRPr="000702CB">
        <w:rPr>
          <w:rFonts w:ascii="Optima" w:hAnsi="Optima"/>
          <w:szCs w:val="24"/>
        </w:rPr>
        <w:t xml:space="preserve">. Mentored permanent staff to try and get them into the best practices CTM foster resulting in </w:t>
      </w:r>
      <w:r w:rsidR="00DF55AE">
        <w:rPr>
          <w:rFonts w:ascii="Optima" w:hAnsi="Optima"/>
          <w:szCs w:val="24"/>
        </w:rPr>
        <w:t>high</w:t>
      </w:r>
      <w:r w:rsidRPr="000702CB">
        <w:rPr>
          <w:rFonts w:ascii="Optima" w:hAnsi="Optima"/>
          <w:szCs w:val="24"/>
        </w:rPr>
        <w:t xml:space="preserve"> code coverage. Helped resolve serious compliance issues and removed a significant amount of dead code.</w:t>
      </w:r>
    </w:p>
    <w:p w14:paraId="6495C8A0" w14:textId="77777777" w:rsidR="00BE4DDE" w:rsidRPr="000702CB" w:rsidRDefault="00BE4DDE" w:rsidP="00BE4DDE">
      <w:pPr>
        <w:jc w:val="center"/>
        <w:rPr>
          <w:rFonts w:ascii="Optima" w:hAnsi="Optima"/>
          <w:sz w:val="24"/>
        </w:rPr>
      </w:pPr>
    </w:p>
    <w:p w14:paraId="20B46B4A" w14:textId="07DC23BA" w:rsidR="002118CA" w:rsidRPr="000702CB" w:rsidRDefault="002118CA" w:rsidP="00853AFD">
      <w:pPr>
        <w:keepNext/>
        <w:keepLines/>
        <w:spacing w:before="480"/>
        <w:outlineLvl w:val="0"/>
        <w:rPr>
          <w:rFonts w:ascii="Optima" w:eastAsiaTheme="majorEastAsia" w:hAnsi="Optima" w:cstheme="majorBidi"/>
          <w:i/>
          <w:iCs/>
          <w:color w:val="4F81BD" w:themeColor="accent1"/>
          <w:sz w:val="24"/>
          <w:szCs w:val="32"/>
        </w:rPr>
      </w:pPr>
      <w:r w:rsidRPr="000702CB">
        <w:rPr>
          <w:rFonts w:ascii="Optima" w:eastAsiaTheme="majorEastAsia" w:hAnsi="Optima" w:cstheme="majorBidi"/>
          <w:i/>
          <w:iCs/>
          <w:color w:val="4F81BD" w:themeColor="accent1"/>
          <w:sz w:val="24"/>
          <w:szCs w:val="32"/>
        </w:rPr>
        <w:lastRenderedPageBreak/>
        <w:t>Lead</w:t>
      </w:r>
      <w:r w:rsidR="006363CA">
        <w:rPr>
          <w:rFonts w:ascii="Optima" w:eastAsiaTheme="majorEastAsia" w:hAnsi="Optima" w:cstheme="majorBidi"/>
          <w:i/>
          <w:iCs/>
          <w:color w:val="4F81BD" w:themeColor="accent1"/>
          <w:sz w:val="24"/>
          <w:szCs w:val="32"/>
        </w:rPr>
        <w:t xml:space="preserve"> Web</w:t>
      </w:r>
      <w:r w:rsidRPr="000702CB">
        <w:rPr>
          <w:rFonts w:ascii="Optima" w:eastAsiaTheme="majorEastAsia" w:hAnsi="Optima" w:cstheme="majorBidi"/>
          <w:i/>
          <w:iCs/>
          <w:color w:val="4F81BD" w:themeColor="accent1"/>
          <w:sz w:val="24"/>
          <w:szCs w:val="32"/>
        </w:rPr>
        <w:t xml:space="preserve"> Developer for TFL from December 2014</w:t>
      </w:r>
      <w:r w:rsidR="00853AFD" w:rsidRPr="000702CB">
        <w:rPr>
          <w:rFonts w:ascii="Optima" w:eastAsiaTheme="majorEastAsia" w:hAnsi="Optima" w:cstheme="majorBidi"/>
          <w:i/>
          <w:iCs/>
          <w:color w:val="4F81BD" w:themeColor="accent1"/>
          <w:sz w:val="24"/>
          <w:szCs w:val="32"/>
        </w:rPr>
        <w:t xml:space="preserve"> to June 201</w:t>
      </w:r>
      <w:r w:rsidR="00533FC1" w:rsidRPr="000702CB">
        <w:rPr>
          <w:rFonts w:ascii="Optima" w:eastAsiaTheme="majorEastAsia" w:hAnsi="Optima" w:cstheme="majorBidi"/>
          <w:i/>
          <w:iCs/>
          <w:color w:val="4F81BD" w:themeColor="accent1"/>
          <w:sz w:val="24"/>
          <w:szCs w:val="32"/>
        </w:rPr>
        <w:t>5</w:t>
      </w:r>
    </w:p>
    <w:p w14:paraId="3C27B6E0" w14:textId="75ECC40E" w:rsidR="00BE4DDE" w:rsidRPr="000702CB" w:rsidRDefault="002118CA" w:rsidP="00BE4DDE">
      <w:pPr>
        <w:keepNext/>
        <w:keepLines/>
        <w:spacing w:before="200"/>
        <w:outlineLvl w:val="2"/>
        <w:rPr>
          <w:rFonts w:ascii="Optima" w:hAnsi="Optima"/>
          <w:szCs w:val="24"/>
        </w:rPr>
      </w:pPr>
      <w:r w:rsidRPr="000702CB">
        <w:rPr>
          <w:rFonts w:ascii="Optima" w:hAnsi="Optima"/>
          <w:szCs w:val="24"/>
        </w:rPr>
        <w:t>I joined a team charged with improving the website through small features, bug fixes and increases in quality. Was given the role of Lead Developer ahead of long</w:t>
      </w:r>
      <w:r w:rsidR="005C6050" w:rsidRPr="000702CB">
        <w:rPr>
          <w:rFonts w:ascii="Optima" w:hAnsi="Optima"/>
          <w:szCs w:val="24"/>
        </w:rPr>
        <w:t>er</w:t>
      </w:r>
      <w:r w:rsidRPr="000702CB">
        <w:rPr>
          <w:rFonts w:ascii="Optima" w:hAnsi="Optima"/>
          <w:szCs w:val="24"/>
        </w:rPr>
        <w:t xml:space="preserve"> serving permanent employees d</w:t>
      </w:r>
      <w:r w:rsidR="00705D3C" w:rsidRPr="000702CB">
        <w:rPr>
          <w:rFonts w:ascii="Optima" w:hAnsi="Optima"/>
          <w:szCs w:val="24"/>
        </w:rPr>
        <w:t xml:space="preserve">ue to my </w:t>
      </w:r>
      <w:proofErr w:type="gramStart"/>
      <w:r w:rsidR="00705D3C" w:rsidRPr="000702CB">
        <w:rPr>
          <w:rFonts w:ascii="Optima" w:hAnsi="Optima"/>
          <w:szCs w:val="24"/>
        </w:rPr>
        <w:t>high quality</w:t>
      </w:r>
      <w:proofErr w:type="gramEnd"/>
      <w:r w:rsidR="00705D3C" w:rsidRPr="000702CB">
        <w:rPr>
          <w:rFonts w:ascii="Optima" w:hAnsi="Optima"/>
          <w:szCs w:val="24"/>
        </w:rPr>
        <w:t xml:space="preserve"> focus, </w:t>
      </w:r>
      <w:r w:rsidRPr="000702CB">
        <w:rPr>
          <w:rFonts w:ascii="Optima" w:hAnsi="Optima"/>
          <w:szCs w:val="24"/>
        </w:rPr>
        <w:t xml:space="preserve">ability to communicate with </w:t>
      </w:r>
      <w:r w:rsidR="00705D3C" w:rsidRPr="000702CB">
        <w:rPr>
          <w:rFonts w:ascii="Optima" w:hAnsi="Optima"/>
          <w:szCs w:val="24"/>
        </w:rPr>
        <w:t>challenging</w:t>
      </w:r>
      <w:r w:rsidRPr="000702CB">
        <w:rPr>
          <w:rFonts w:ascii="Optima" w:hAnsi="Optima"/>
          <w:szCs w:val="24"/>
        </w:rPr>
        <w:t xml:space="preserve"> </w:t>
      </w:r>
      <w:r w:rsidR="00705D3C" w:rsidRPr="000702CB">
        <w:rPr>
          <w:rFonts w:ascii="Optima" w:hAnsi="Optima"/>
          <w:szCs w:val="24"/>
        </w:rPr>
        <w:t>people and demonstrable ex</w:t>
      </w:r>
      <w:r w:rsidR="00CE5D5B">
        <w:rPr>
          <w:rFonts w:ascii="Optima" w:hAnsi="Optima"/>
          <w:szCs w:val="24"/>
        </w:rPr>
        <w:t xml:space="preserve">perience across the full stack. </w:t>
      </w:r>
      <w:r w:rsidR="00442BA7" w:rsidRPr="000702CB">
        <w:rPr>
          <w:rFonts w:ascii="Optima" w:hAnsi="Optima"/>
          <w:szCs w:val="24"/>
        </w:rPr>
        <w:t>Work</w:t>
      </w:r>
      <w:r w:rsidR="00BE4DDE">
        <w:rPr>
          <w:rFonts w:ascii="Optima" w:hAnsi="Optima"/>
          <w:szCs w:val="24"/>
        </w:rPr>
        <w:t>ing with the project lead, we</w:t>
      </w:r>
      <w:r w:rsidR="00442BA7" w:rsidRPr="000702CB">
        <w:rPr>
          <w:rFonts w:ascii="Optima" w:hAnsi="Optima"/>
          <w:szCs w:val="24"/>
        </w:rPr>
        <w:t xml:space="preserve"> established a team capable of reacting to both urgent and lower priority requirements and </w:t>
      </w:r>
      <w:r w:rsidR="003945AB" w:rsidRPr="000702CB">
        <w:rPr>
          <w:rFonts w:ascii="Optima" w:hAnsi="Optima"/>
          <w:szCs w:val="24"/>
        </w:rPr>
        <w:t xml:space="preserve">issues for which </w:t>
      </w:r>
      <w:r w:rsidR="00442BA7" w:rsidRPr="000702CB">
        <w:rPr>
          <w:rFonts w:ascii="Optima" w:hAnsi="Optima"/>
          <w:szCs w:val="24"/>
        </w:rPr>
        <w:t xml:space="preserve">Kanban </w:t>
      </w:r>
      <w:r w:rsidR="003945AB" w:rsidRPr="000702CB">
        <w:rPr>
          <w:rFonts w:ascii="Optima" w:hAnsi="Optima"/>
          <w:szCs w:val="24"/>
        </w:rPr>
        <w:t>is a good fit for. I also perform DevOps duties for the team to ensure quality is not sacrificed in an aggressive weekly release cycle. It is rewarding to see our work in the hands of mil</w:t>
      </w:r>
      <w:r w:rsidR="00BE4DDE">
        <w:rPr>
          <w:rFonts w:ascii="Optima" w:hAnsi="Optima"/>
          <w:szCs w:val="24"/>
        </w:rPr>
        <w:t xml:space="preserve">lions of users on regular basis and giving them improvements such as </w:t>
      </w:r>
      <w:r w:rsidR="00BE4DDE" w:rsidRPr="000702CB">
        <w:rPr>
          <w:rFonts w:ascii="Optima" w:hAnsi="Optima"/>
          <w:szCs w:val="24"/>
        </w:rPr>
        <w:t xml:space="preserve">fixing security issues, IE9 usability, making the site available over HTTPS, image compression and encouraging and increasing unit test coverage. </w:t>
      </w:r>
    </w:p>
    <w:p w14:paraId="5675F3BD" w14:textId="77777777" w:rsidR="00CE5D5B" w:rsidRDefault="00CF03E2" w:rsidP="00CE5D5B">
      <w:pPr>
        <w:keepNext/>
        <w:keepLines/>
        <w:spacing w:before="200"/>
        <w:outlineLvl w:val="2"/>
        <w:rPr>
          <w:rFonts w:ascii="Optima" w:eastAsiaTheme="majorEastAsia" w:hAnsi="Optima" w:cstheme="majorBidi"/>
          <w:i/>
          <w:iCs/>
          <w:color w:val="4F81BD" w:themeColor="accent1"/>
          <w:sz w:val="24"/>
          <w:szCs w:val="32"/>
        </w:rPr>
      </w:pPr>
      <w:r w:rsidRPr="000702CB">
        <w:rPr>
          <w:rFonts w:ascii="Optima" w:hAnsi="Optima"/>
          <w:szCs w:val="24"/>
        </w:rPr>
        <w:t>I left TFL to be closer to home but have had my old job offered to me many times!</w:t>
      </w:r>
    </w:p>
    <w:p w14:paraId="0862FF79" w14:textId="5CC83668" w:rsidR="00D84170" w:rsidRPr="00BE4DDE" w:rsidRDefault="000A1915" w:rsidP="00CE5D5B">
      <w:pPr>
        <w:keepNext/>
        <w:keepLines/>
        <w:spacing w:before="200"/>
        <w:outlineLvl w:val="2"/>
        <w:rPr>
          <w:rFonts w:ascii="Optima" w:eastAsiaTheme="majorEastAsia" w:hAnsi="Optima" w:cstheme="majorBidi"/>
          <w:i/>
          <w:iCs/>
          <w:color w:val="4F81BD" w:themeColor="accent1"/>
          <w:sz w:val="24"/>
          <w:szCs w:val="32"/>
        </w:rPr>
      </w:pPr>
      <w:r w:rsidRPr="000702CB">
        <w:rPr>
          <w:rFonts w:ascii="Optima" w:eastAsiaTheme="majorEastAsia" w:hAnsi="Optima" w:cstheme="majorBidi"/>
          <w:i/>
          <w:iCs/>
          <w:color w:val="4F81BD" w:themeColor="accent1"/>
          <w:sz w:val="24"/>
          <w:szCs w:val="32"/>
        </w:rPr>
        <w:t xml:space="preserve">Senior </w:t>
      </w:r>
      <w:r w:rsidR="006363CA">
        <w:rPr>
          <w:rFonts w:ascii="Optima" w:eastAsiaTheme="majorEastAsia" w:hAnsi="Optima" w:cstheme="majorBidi"/>
          <w:i/>
          <w:iCs/>
          <w:color w:val="4F81BD" w:themeColor="accent1"/>
          <w:sz w:val="24"/>
          <w:szCs w:val="32"/>
        </w:rPr>
        <w:t xml:space="preserve">Web </w:t>
      </w:r>
      <w:r w:rsidRPr="000702CB">
        <w:rPr>
          <w:rFonts w:ascii="Optima" w:eastAsiaTheme="majorEastAsia" w:hAnsi="Optima" w:cstheme="majorBidi"/>
          <w:i/>
          <w:iCs/>
          <w:color w:val="4F81BD" w:themeColor="accent1"/>
          <w:sz w:val="24"/>
          <w:szCs w:val="32"/>
        </w:rPr>
        <w:t>Developer for Dominos from September 2014</w:t>
      </w:r>
      <w:r w:rsidR="00FA4F19" w:rsidRPr="000702CB">
        <w:rPr>
          <w:rFonts w:ascii="Optima" w:eastAsiaTheme="majorEastAsia" w:hAnsi="Optima" w:cstheme="majorBidi"/>
          <w:i/>
          <w:iCs/>
          <w:color w:val="4F81BD" w:themeColor="accent1"/>
          <w:sz w:val="24"/>
          <w:szCs w:val="32"/>
        </w:rPr>
        <w:t>. 1 renewal.</w:t>
      </w:r>
    </w:p>
    <w:p w14:paraId="23EDF5DB" w14:textId="72F9B6F1" w:rsidR="00F9796E" w:rsidRPr="000702CB" w:rsidRDefault="00F9796E" w:rsidP="00D84170">
      <w:pPr>
        <w:keepNext/>
        <w:keepLines/>
        <w:spacing w:before="200"/>
        <w:outlineLvl w:val="2"/>
        <w:rPr>
          <w:rFonts w:ascii="Optima" w:eastAsiaTheme="majorEastAsia" w:hAnsi="Optima" w:cstheme="majorBidi"/>
          <w:b/>
          <w:bCs/>
          <w:i/>
          <w:iCs/>
          <w:color w:val="808080" w:themeColor="text1" w:themeTint="7F"/>
        </w:rPr>
      </w:pPr>
      <w:r w:rsidRPr="000702CB">
        <w:rPr>
          <w:rFonts w:ascii="Optima" w:hAnsi="Optima"/>
          <w:szCs w:val="24"/>
        </w:rPr>
        <w:t xml:space="preserve">An Angular SPA MVC 5 web application with backend infrastructure, including Web API 2, architected in an onion style. </w:t>
      </w:r>
      <w:r w:rsidR="005C6050" w:rsidRPr="000702CB">
        <w:rPr>
          <w:rFonts w:ascii="Optima" w:hAnsi="Optima"/>
          <w:szCs w:val="24"/>
        </w:rPr>
        <w:t>Feature Toggling</w:t>
      </w:r>
      <w:r w:rsidRPr="000702CB">
        <w:rPr>
          <w:rFonts w:ascii="Optima" w:hAnsi="Optima"/>
          <w:szCs w:val="24"/>
        </w:rPr>
        <w:t xml:space="preserve"> and</w:t>
      </w:r>
      <w:r w:rsidR="00705D3C" w:rsidRPr="000702CB">
        <w:rPr>
          <w:rFonts w:ascii="Optima" w:hAnsi="Optima"/>
          <w:szCs w:val="24"/>
        </w:rPr>
        <w:t xml:space="preserve"> branch by abstraction </w:t>
      </w:r>
      <w:r w:rsidR="005C6050" w:rsidRPr="000702CB">
        <w:rPr>
          <w:rFonts w:ascii="Optima" w:hAnsi="Optima"/>
          <w:szCs w:val="24"/>
        </w:rPr>
        <w:t xml:space="preserve">were used to help </w:t>
      </w:r>
      <w:r w:rsidRPr="000702CB">
        <w:rPr>
          <w:rFonts w:ascii="Optima" w:hAnsi="Optima"/>
          <w:szCs w:val="24"/>
        </w:rPr>
        <w:t xml:space="preserve">transition to the early stages of a continuous delivery pipeline. The site </w:t>
      </w:r>
      <w:r w:rsidR="00705D3C" w:rsidRPr="000702CB">
        <w:rPr>
          <w:rFonts w:ascii="Optima" w:hAnsi="Optima"/>
          <w:szCs w:val="24"/>
        </w:rPr>
        <w:t>underwent</w:t>
      </w:r>
      <w:r w:rsidRPr="000702CB">
        <w:rPr>
          <w:rFonts w:ascii="Optima" w:hAnsi="Optima"/>
          <w:szCs w:val="24"/>
        </w:rPr>
        <w:t xml:space="preserve"> initiatives such as a more responsive approach and t</w:t>
      </w:r>
      <w:r w:rsidR="005C6050" w:rsidRPr="000702CB">
        <w:rPr>
          <w:rFonts w:ascii="Optima" w:hAnsi="Optima"/>
          <w:szCs w:val="24"/>
        </w:rPr>
        <w:t>he introduction of a formal CMS</w:t>
      </w:r>
      <w:r w:rsidRPr="000702CB">
        <w:rPr>
          <w:rFonts w:ascii="Optima" w:hAnsi="Optima"/>
          <w:szCs w:val="24"/>
        </w:rPr>
        <w:t>.</w:t>
      </w:r>
    </w:p>
    <w:p w14:paraId="0B0B4F4F" w14:textId="77777777" w:rsidR="00F457B9" w:rsidRPr="000702CB" w:rsidRDefault="00F457B9" w:rsidP="00CF03E2">
      <w:pPr>
        <w:rPr>
          <w:rFonts w:ascii="Optima" w:eastAsiaTheme="majorEastAsia" w:hAnsi="Optima" w:cstheme="majorBidi"/>
          <w:i/>
          <w:iCs/>
          <w:color w:val="4F81BD" w:themeColor="accent1"/>
          <w:sz w:val="24"/>
          <w:szCs w:val="32"/>
        </w:rPr>
      </w:pPr>
    </w:p>
    <w:p w14:paraId="7C798322" w14:textId="7EFC0194" w:rsidR="00F72E70" w:rsidRPr="000702CB" w:rsidRDefault="00400C54" w:rsidP="00CF03E2">
      <w:pPr>
        <w:rPr>
          <w:rFonts w:ascii="Optima" w:eastAsiaTheme="majorEastAsia" w:hAnsi="Optima" w:cstheme="majorBidi"/>
          <w:i/>
          <w:iCs/>
          <w:color w:val="4F81BD" w:themeColor="accent1"/>
          <w:sz w:val="24"/>
          <w:szCs w:val="32"/>
        </w:rPr>
      </w:pPr>
      <w:r w:rsidRPr="000702CB">
        <w:rPr>
          <w:rFonts w:ascii="Optima" w:eastAsiaTheme="majorEastAsia" w:hAnsi="Optima" w:cstheme="majorBidi"/>
          <w:i/>
          <w:iCs/>
          <w:color w:val="4F81BD" w:themeColor="accent1"/>
          <w:sz w:val="24"/>
          <w:szCs w:val="32"/>
        </w:rPr>
        <w:t xml:space="preserve">Senior </w:t>
      </w:r>
      <w:r w:rsidR="00DF55AE" w:rsidRPr="000702CB">
        <w:rPr>
          <w:rFonts w:ascii="Optima" w:eastAsiaTheme="majorEastAsia" w:hAnsi="Optima" w:cstheme="majorBidi"/>
          <w:i/>
          <w:iCs/>
          <w:color w:val="4F81BD" w:themeColor="accent1"/>
          <w:sz w:val="24"/>
          <w:szCs w:val="32"/>
        </w:rPr>
        <w:t>Front-End</w:t>
      </w:r>
      <w:r w:rsidR="00F72E70" w:rsidRPr="000702CB">
        <w:rPr>
          <w:rFonts w:ascii="Optima" w:eastAsiaTheme="majorEastAsia" w:hAnsi="Optima" w:cstheme="majorBidi"/>
          <w:i/>
          <w:iCs/>
          <w:color w:val="4F81BD" w:themeColor="accent1"/>
          <w:sz w:val="24"/>
          <w:szCs w:val="32"/>
        </w:rPr>
        <w:t xml:space="preserve"> Developer for </w:t>
      </w:r>
      <w:proofErr w:type="spellStart"/>
      <w:r w:rsidR="00F72E70" w:rsidRPr="000702CB">
        <w:rPr>
          <w:rFonts w:ascii="Optima" w:eastAsiaTheme="majorEastAsia" w:hAnsi="Optima" w:cstheme="majorBidi"/>
          <w:i/>
          <w:iCs/>
          <w:color w:val="4F81BD" w:themeColor="accent1"/>
          <w:sz w:val="24"/>
          <w:szCs w:val="32"/>
        </w:rPr>
        <w:t>Scribestar</w:t>
      </w:r>
      <w:proofErr w:type="spellEnd"/>
      <w:r w:rsidR="00F72E70" w:rsidRPr="000702CB">
        <w:rPr>
          <w:rFonts w:ascii="Optima" w:eastAsiaTheme="majorEastAsia" w:hAnsi="Optima" w:cstheme="majorBidi"/>
          <w:i/>
          <w:iCs/>
          <w:color w:val="4F81BD" w:themeColor="accent1"/>
          <w:sz w:val="24"/>
          <w:szCs w:val="32"/>
        </w:rPr>
        <w:t xml:space="preserve"> from February 2013</w:t>
      </w:r>
      <w:r w:rsidR="00540925" w:rsidRPr="000702CB">
        <w:rPr>
          <w:rFonts w:ascii="Optima" w:eastAsiaTheme="majorEastAsia" w:hAnsi="Optima" w:cstheme="majorBidi"/>
          <w:i/>
          <w:iCs/>
          <w:color w:val="4F81BD" w:themeColor="accent1"/>
          <w:sz w:val="24"/>
          <w:szCs w:val="32"/>
        </w:rPr>
        <w:t xml:space="preserve"> to August 2014</w:t>
      </w:r>
      <w:r w:rsidR="00A52DDE" w:rsidRPr="000702CB">
        <w:rPr>
          <w:rFonts w:ascii="Optima" w:eastAsiaTheme="majorEastAsia" w:hAnsi="Optima" w:cstheme="majorBidi"/>
          <w:i/>
          <w:iCs/>
          <w:color w:val="4F81BD" w:themeColor="accent1"/>
          <w:sz w:val="24"/>
          <w:szCs w:val="32"/>
        </w:rPr>
        <w:t>.</w:t>
      </w:r>
      <w:r w:rsidR="00F72E70" w:rsidRPr="000702CB">
        <w:rPr>
          <w:rFonts w:ascii="Optima" w:eastAsiaTheme="majorEastAsia" w:hAnsi="Optima" w:cstheme="majorBidi"/>
          <w:i/>
          <w:iCs/>
          <w:color w:val="4F81BD" w:themeColor="accent1"/>
          <w:sz w:val="24"/>
          <w:szCs w:val="32"/>
        </w:rPr>
        <w:t xml:space="preserve"> 2 renewals</w:t>
      </w:r>
    </w:p>
    <w:p w14:paraId="2E70C964" w14:textId="2C334105" w:rsidR="00524F30" w:rsidRDefault="00F2227D" w:rsidP="00207A7D">
      <w:pPr>
        <w:keepNext/>
        <w:keepLines/>
        <w:spacing w:before="200"/>
        <w:outlineLvl w:val="2"/>
        <w:rPr>
          <w:rFonts w:ascii="Optima" w:hAnsi="Optima"/>
          <w:szCs w:val="24"/>
        </w:rPr>
      </w:pPr>
      <w:r w:rsidRPr="000702CB">
        <w:rPr>
          <w:rFonts w:ascii="Optima" w:hAnsi="Optima"/>
          <w:szCs w:val="24"/>
        </w:rPr>
        <w:t>Worked in</w:t>
      </w:r>
      <w:r w:rsidR="004F2DBC" w:rsidRPr="000702CB">
        <w:rPr>
          <w:rFonts w:ascii="Optima" w:hAnsi="Optima"/>
          <w:szCs w:val="24"/>
        </w:rPr>
        <w:t xml:space="preserve"> a team of senior developers in re-platforming to a HTML 5 based editor using </w:t>
      </w:r>
      <w:r w:rsidR="00946713" w:rsidRPr="000702CB">
        <w:rPr>
          <w:rFonts w:ascii="Optima" w:hAnsi="Optima"/>
          <w:szCs w:val="24"/>
        </w:rPr>
        <w:t xml:space="preserve">best practice OSS such as </w:t>
      </w:r>
      <w:r w:rsidR="00734E8A" w:rsidRPr="000702CB">
        <w:rPr>
          <w:rFonts w:ascii="Optima" w:hAnsi="Optima"/>
          <w:szCs w:val="24"/>
        </w:rPr>
        <w:t>Bootstrap 3, JQuery</w:t>
      </w:r>
      <w:r w:rsidR="004F2DBC" w:rsidRPr="000702CB">
        <w:rPr>
          <w:rFonts w:ascii="Optima" w:hAnsi="Optima"/>
          <w:szCs w:val="24"/>
        </w:rPr>
        <w:t>, Jasmine and Phantom.</w:t>
      </w:r>
      <w:r w:rsidR="00CE5D5B">
        <w:rPr>
          <w:rFonts w:ascii="Optima" w:hAnsi="Optima"/>
          <w:szCs w:val="24"/>
        </w:rPr>
        <w:t xml:space="preserve"> O</w:t>
      </w:r>
      <w:r w:rsidR="00107B1B" w:rsidRPr="000702CB">
        <w:rPr>
          <w:rFonts w:ascii="Optima" w:hAnsi="Optima"/>
          <w:szCs w:val="24"/>
        </w:rPr>
        <w:t xml:space="preserve">riginally </w:t>
      </w:r>
      <w:proofErr w:type="spellStart"/>
      <w:r w:rsidR="00107B1B" w:rsidRPr="000702CB">
        <w:rPr>
          <w:rFonts w:ascii="Optima" w:hAnsi="Optima"/>
          <w:szCs w:val="24"/>
        </w:rPr>
        <w:t>Unomee</w:t>
      </w:r>
      <w:proofErr w:type="spellEnd"/>
      <w:r w:rsidR="00107B1B" w:rsidRPr="000702CB">
        <w:rPr>
          <w:rFonts w:ascii="Optima" w:hAnsi="Optima"/>
          <w:szCs w:val="24"/>
        </w:rPr>
        <w:t xml:space="preserve"> which </w:t>
      </w:r>
      <w:proofErr w:type="spellStart"/>
      <w:r w:rsidR="00107B1B" w:rsidRPr="000702CB">
        <w:rPr>
          <w:rFonts w:ascii="Optima" w:hAnsi="Optima"/>
          <w:szCs w:val="24"/>
        </w:rPr>
        <w:t>Scribestar</w:t>
      </w:r>
      <w:proofErr w:type="spellEnd"/>
      <w:r w:rsidR="00A52DDE" w:rsidRPr="000702CB">
        <w:rPr>
          <w:rFonts w:ascii="Optima" w:hAnsi="Optima"/>
          <w:szCs w:val="24"/>
        </w:rPr>
        <w:t>, a start-up,</w:t>
      </w:r>
      <w:r w:rsidR="00107B1B" w:rsidRPr="000702CB">
        <w:rPr>
          <w:rFonts w:ascii="Optima" w:hAnsi="Optima"/>
          <w:szCs w:val="24"/>
        </w:rPr>
        <w:t xml:space="preserve"> had partnered with to develop their </w:t>
      </w:r>
      <w:r w:rsidR="00DF55AE" w:rsidRPr="000702CB">
        <w:rPr>
          <w:rFonts w:ascii="Optima" w:hAnsi="Optima"/>
          <w:szCs w:val="24"/>
        </w:rPr>
        <w:t>ground-breaking</w:t>
      </w:r>
      <w:r w:rsidR="00107B1B" w:rsidRPr="000702CB">
        <w:rPr>
          <w:rFonts w:ascii="Optima" w:hAnsi="Optima"/>
          <w:szCs w:val="24"/>
        </w:rPr>
        <w:t xml:space="preserve"> software. I was given the responsibility to design, architect and lead the Silverlight based editor</w:t>
      </w:r>
      <w:r w:rsidR="00A52DDE" w:rsidRPr="000702CB">
        <w:rPr>
          <w:rFonts w:ascii="Optima" w:hAnsi="Optima"/>
          <w:szCs w:val="24"/>
        </w:rPr>
        <w:t xml:space="preserve"> despite never having worked with the technology</w:t>
      </w:r>
      <w:r w:rsidR="00107B1B" w:rsidRPr="000702CB">
        <w:rPr>
          <w:rFonts w:ascii="Optima" w:hAnsi="Optima"/>
          <w:szCs w:val="24"/>
        </w:rPr>
        <w:t xml:space="preserve">. </w:t>
      </w:r>
      <w:r w:rsidR="00374C1E" w:rsidRPr="000702CB">
        <w:rPr>
          <w:rFonts w:ascii="Optima" w:hAnsi="Optima"/>
          <w:szCs w:val="24"/>
        </w:rPr>
        <w:t>After</w:t>
      </w:r>
      <w:r w:rsidR="00107B1B" w:rsidRPr="000702CB">
        <w:rPr>
          <w:rFonts w:ascii="Optima" w:hAnsi="Optima"/>
          <w:szCs w:val="24"/>
        </w:rPr>
        <w:t xml:space="preserve"> establishing a </w:t>
      </w:r>
      <w:r w:rsidR="007E7A4F" w:rsidRPr="000702CB">
        <w:rPr>
          <w:rFonts w:ascii="Optima" w:hAnsi="Optima"/>
          <w:szCs w:val="24"/>
        </w:rPr>
        <w:t>well-defined</w:t>
      </w:r>
      <w:r w:rsidR="00107B1B" w:rsidRPr="000702CB">
        <w:rPr>
          <w:rFonts w:ascii="Optima" w:hAnsi="Optima"/>
          <w:szCs w:val="24"/>
        </w:rPr>
        <w:t xml:space="preserve"> structured </w:t>
      </w:r>
      <w:r w:rsidR="004E3B64" w:rsidRPr="000702CB">
        <w:rPr>
          <w:rFonts w:ascii="Optima" w:hAnsi="Optima"/>
          <w:szCs w:val="24"/>
        </w:rPr>
        <w:t xml:space="preserve">architecture using Prism, MEF, </w:t>
      </w:r>
      <w:proofErr w:type="spellStart"/>
      <w:r w:rsidR="004E3B64" w:rsidRPr="000702CB">
        <w:rPr>
          <w:rFonts w:ascii="Optima" w:hAnsi="Optima"/>
          <w:szCs w:val="24"/>
        </w:rPr>
        <w:t>CodedUI</w:t>
      </w:r>
      <w:proofErr w:type="spellEnd"/>
      <w:r w:rsidR="004E3B64" w:rsidRPr="000702CB">
        <w:rPr>
          <w:rFonts w:ascii="Optima" w:hAnsi="Optima"/>
          <w:szCs w:val="24"/>
        </w:rPr>
        <w:t xml:space="preserve"> and </w:t>
      </w:r>
      <w:proofErr w:type="spellStart"/>
      <w:r w:rsidR="004E3B64" w:rsidRPr="000702CB">
        <w:rPr>
          <w:rFonts w:ascii="Optima" w:hAnsi="Optima"/>
          <w:szCs w:val="24"/>
        </w:rPr>
        <w:t>AgUnit</w:t>
      </w:r>
      <w:proofErr w:type="spellEnd"/>
      <w:r w:rsidR="004E3B64" w:rsidRPr="000702CB">
        <w:rPr>
          <w:rFonts w:ascii="Optima" w:hAnsi="Optima"/>
          <w:szCs w:val="24"/>
        </w:rPr>
        <w:t xml:space="preserve">, I delivered an initial version to showcase to potential end users. I helped with the screening and recruitment process to build a team of </w:t>
      </w:r>
      <w:r w:rsidR="007E7A4F" w:rsidRPr="000702CB">
        <w:rPr>
          <w:rFonts w:ascii="Optima" w:hAnsi="Optima"/>
          <w:szCs w:val="24"/>
        </w:rPr>
        <w:t>three</w:t>
      </w:r>
      <w:r w:rsidR="00B11F71" w:rsidRPr="000702CB">
        <w:rPr>
          <w:rFonts w:ascii="Optima" w:hAnsi="Optima"/>
          <w:szCs w:val="24"/>
        </w:rPr>
        <w:t xml:space="preserve">. </w:t>
      </w:r>
      <w:r w:rsidR="00D5146E" w:rsidRPr="000702CB">
        <w:rPr>
          <w:rFonts w:ascii="Optima" w:hAnsi="Optima"/>
          <w:szCs w:val="24"/>
        </w:rPr>
        <w:t>The server stack</w:t>
      </w:r>
      <w:r w:rsidR="00B11F71" w:rsidRPr="000702CB">
        <w:rPr>
          <w:rFonts w:ascii="Optima" w:hAnsi="Optima"/>
          <w:szCs w:val="24"/>
        </w:rPr>
        <w:t xml:space="preserve"> </w:t>
      </w:r>
      <w:r w:rsidR="007E7A4F" w:rsidRPr="000702CB">
        <w:rPr>
          <w:rFonts w:ascii="Optima" w:hAnsi="Optima"/>
          <w:szCs w:val="24"/>
        </w:rPr>
        <w:t xml:space="preserve">was </w:t>
      </w:r>
      <w:proofErr w:type="spellStart"/>
      <w:r w:rsidR="007E7A4F" w:rsidRPr="000702CB">
        <w:rPr>
          <w:rFonts w:ascii="Optima" w:hAnsi="Optima"/>
          <w:szCs w:val="24"/>
        </w:rPr>
        <w:t>Node.Js</w:t>
      </w:r>
      <w:proofErr w:type="spellEnd"/>
      <w:r w:rsidR="00BE3472" w:rsidRPr="000702CB">
        <w:rPr>
          <w:rFonts w:ascii="Optima" w:hAnsi="Optima"/>
          <w:szCs w:val="24"/>
        </w:rPr>
        <w:t xml:space="preserve"> and MVC 5</w:t>
      </w:r>
      <w:r w:rsidR="00DB008D" w:rsidRPr="000702CB">
        <w:rPr>
          <w:rFonts w:ascii="Optima" w:hAnsi="Optima"/>
          <w:szCs w:val="24"/>
        </w:rPr>
        <w:t xml:space="preserve"> with Knockout and Jasmine, </w:t>
      </w:r>
      <w:r w:rsidR="007E7A4F" w:rsidRPr="000702CB">
        <w:rPr>
          <w:rFonts w:ascii="Optima" w:hAnsi="Optima"/>
          <w:szCs w:val="24"/>
        </w:rPr>
        <w:t xml:space="preserve">storage consisting of Neo4j, </w:t>
      </w:r>
      <w:proofErr w:type="spellStart"/>
      <w:r w:rsidR="007E7A4F" w:rsidRPr="000702CB">
        <w:rPr>
          <w:rFonts w:ascii="Optima" w:hAnsi="Optima"/>
          <w:szCs w:val="24"/>
        </w:rPr>
        <w:t>RavenDB</w:t>
      </w:r>
      <w:proofErr w:type="spellEnd"/>
      <w:r w:rsidR="007E7A4F" w:rsidRPr="000702CB">
        <w:rPr>
          <w:rFonts w:ascii="Optima" w:hAnsi="Optima"/>
          <w:szCs w:val="24"/>
        </w:rPr>
        <w:t xml:space="preserve"> and </w:t>
      </w:r>
      <w:r w:rsidR="00A52DDE" w:rsidRPr="000702CB">
        <w:rPr>
          <w:rFonts w:ascii="Optima" w:hAnsi="Optima"/>
          <w:szCs w:val="24"/>
        </w:rPr>
        <w:t>SQL</w:t>
      </w:r>
      <w:r w:rsidR="007E7A4F" w:rsidRPr="000702CB">
        <w:rPr>
          <w:rFonts w:ascii="Optima" w:hAnsi="Optima"/>
          <w:szCs w:val="24"/>
        </w:rPr>
        <w:t xml:space="preserve"> coordinated by C# and </w:t>
      </w:r>
      <w:proofErr w:type="spellStart"/>
      <w:r w:rsidR="007E7A4F" w:rsidRPr="000702CB">
        <w:rPr>
          <w:rFonts w:ascii="Optima" w:hAnsi="Optima"/>
          <w:szCs w:val="24"/>
        </w:rPr>
        <w:t>RabbitMQ</w:t>
      </w:r>
      <w:proofErr w:type="spellEnd"/>
      <w:r w:rsidR="007E7A4F" w:rsidRPr="000702CB">
        <w:rPr>
          <w:rFonts w:ascii="Optima" w:hAnsi="Optima"/>
          <w:szCs w:val="24"/>
        </w:rPr>
        <w:t xml:space="preserve">. </w:t>
      </w:r>
      <w:r w:rsidR="004E3B64" w:rsidRPr="000702CB">
        <w:rPr>
          <w:rFonts w:ascii="Optima" w:hAnsi="Optima"/>
          <w:szCs w:val="24"/>
        </w:rPr>
        <w:t xml:space="preserve"> </w:t>
      </w:r>
      <w:r w:rsidR="00155E32" w:rsidRPr="000702CB">
        <w:rPr>
          <w:rFonts w:ascii="Optima" w:hAnsi="Optima"/>
          <w:szCs w:val="24"/>
        </w:rPr>
        <w:t>We used SCRUM, TDD,</w:t>
      </w:r>
      <w:r w:rsidR="007E7A4F" w:rsidRPr="000702CB">
        <w:rPr>
          <w:rFonts w:ascii="Optima" w:hAnsi="Optima"/>
          <w:szCs w:val="24"/>
        </w:rPr>
        <w:t xml:space="preserve"> BDD</w:t>
      </w:r>
      <w:r w:rsidR="00155E32" w:rsidRPr="000702CB">
        <w:rPr>
          <w:rFonts w:ascii="Optima" w:hAnsi="Optima"/>
          <w:szCs w:val="24"/>
        </w:rPr>
        <w:t xml:space="preserve"> and pair programming</w:t>
      </w:r>
      <w:r w:rsidR="007E7A4F" w:rsidRPr="000702CB">
        <w:rPr>
          <w:rFonts w:ascii="Optima" w:hAnsi="Optima"/>
          <w:szCs w:val="24"/>
        </w:rPr>
        <w:t xml:space="preserve"> to </w:t>
      </w:r>
      <w:r w:rsidR="00B11F71" w:rsidRPr="000702CB">
        <w:rPr>
          <w:rFonts w:ascii="Optima" w:hAnsi="Optima"/>
          <w:szCs w:val="24"/>
        </w:rPr>
        <w:t>manage</w:t>
      </w:r>
      <w:r w:rsidR="007E7A4F" w:rsidRPr="000702CB">
        <w:rPr>
          <w:rFonts w:ascii="Optima" w:hAnsi="Optima"/>
          <w:szCs w:val="24"/>
        </w:rPr>
        <w:t xml:space="preserve"> software in tandem with CI with Git, Team City and Octopus to </w:t>
      </w:r>
      <w:r w:rsidR="00A52DDE" w:rsidRPr="000702CB">
        <w:rPr>
          <w:rFonts w:ascii="Optima" w:hAnsi="Optima"/>
          <w:szCs w:val="24"/>
        </w:rPr>
        <w:t>allow the QA team to pull builds</w:t>
      </w:r>
      <w:r w:rsidR="00CE5D5B">
        <w:rPr>
          <w:rFonts w:ascii="Optima" w:hAnsi="Optima"/>
          <w:szCs w:val="24"/>
        </w:rPr>
        <w:t>.</w:t>
      </w:r>
    </w:p>
    <w:p w14:paraId="39994701" w14:textId="77777777" w:rsidR="00CE5D5B" w:rsidRPr="000702CB" w:rsidRDefault="00CE5D5B" w:rsidP="00207A7D">
      <w:pPr>
        <w:keepNext/>
        <w:keepLines/>
        <w:spacing w:before="200"/>
        <w:outlineLvl w:val="2"/>
        <w:rPr>
          <w:rFonts w:ascii="Optima" w:hAnsi="Optima"/>
          <w:szCs w:val="24"/>
        </w:rPr>
      </w:pPr>
    </w:p>
    <w:p w14:paraId="1341316B" w14:textId="471198A2" w:rsidR="00524F30" w:rsidRPr="000702CB" w:rsidRDefault="00524F30" w:rsidP="00524F30">
      <w:pPr>
        <w:pStyle w:val="Heading9"/>
        <w:rPr>
          <w:rFonts w:ascii="Optima" w:eastAsiaTheme="majorEastAsia" w:hAnsi="Optima" w:cstheme="majorBidi"/>
          <w:b w:val="0"/>
          <w:iCs/>
          <w:color w:val="000000" w:themeColor="text1"/>
          <w:szCs w:val="32"/>
        </w:rPr>
      </w:pPr>
      <w:r w:rsidRPr="000702CB">
        <w:rPr>
          <w:rFonts w:ascii="Optima" w:eastAsiaTheme="majorEastAsia" w:hAnsi="Optima" w:cstheme="majorBidi"/>
          <w:b w:val="0"/>
          <w:iCs/>
          <w:color w:val="000000" w:themeColor="text1"/>
          <w:szCs w:val="32"/>
        </w:rPr>
        <w:t>Older Permanent Employee Roles with Microsoft Technologies</w:t>
      </w:r>
    </w:p>
    <w:p w14:paraId="61632556" w14:textId="77777777" w:rsidR="00524F30" w:rsidRPr="000702CB" w:rsidRDefault="00524F30" w:rsidP="00524F30">
      <w:pPr>
        <w:rPr>
          <w:rFonts w:ascii="Optima" w:eastAsiaTheme="majorEastAsia" w:hAnsi="Optima"/>
        </w:rPr>
      </w:pPr>
    </w:p>
    <w:p w14:paraId="37EAC151" w14:textId="18AB1C35" w:rsidR="00524F30" w:rsidRPr="000702CB" w:rsidRDefault="00524F30" w:rsidP="00524F30">
      <w:pPr>
        <w:pStyle w:val="ListParagraph"/>
        <w:numPr>
          <w:ilvl w:val="0"/>
          <w:numId w:val="18"/>
        </w:numPr>
        <w:rPr>
          <w:rFonts w:ascii="Optima" w:hAnsi="Optima"/>
          <w:color w:val="000000" w:themeColor="text1"/>
          <w:sz w:val="20"/>
          <w:szCs w:val="20"/>
        </w:rPr>
      </w:pPr>
      <w:r w:rsidRPr="000702CB">
        <w:rPr>
          <w:rFonts w:ascii="Optima" w:eastAsiaTheme="majorEastAsia" w:hAnsi="Optima" w:cstheme="majorBidi"/>
          <w:iCs/>
          <w:color w:val="000000" w:themeColor="text1"/>
          <w:sz w:val="20"/>
          <w:szCs w:val="20"/>
        </w:rPr>
        <w:t>Technical Lead on site at Lloyds of London for Riskcare from April 2011 to February 2013</w:t>
      </w:r>
    </w:p>
    <w:p w14:paraId="304C7CE5" w14:textId="2B7931A6" w:rsidR="00524F30" w:rsidRPr="000702CB" w:rsidRDefault="00524F30" w:rsidP="00524F30">
      <w:pPr>
        <w:pStyle w:val="ListParagraph"/>
        <w:numPr>
          <w:ilvl w:val="0"/>
          <w:numId w:val="18"/>
        </w:numPr>
        <w:rPr>
          <w:rStyle w:val="IntenseEmphasis"/>
          <w:rFonts w:ascii="Optima" w:hAnsi="Optima"/>
          <w:b w:val="0"/>
          <w:bCs w:val="0"/>
          <w:i w:val="0"/>
          <w:iCs w:val="0"/>
          <w:color w:val="000000" w:themeColor="text1"/>
          <w:sz w:val="20"/>
          <w:szCs w:val="20"/>
        </w:rPr>
      </w:pPr>
      <w:r w:rsidRPr="000702CB">
        <w:rPr>
          <w:rStyle w:val="IntenseEmphasis"/>
          <w:rFonts w:ascii="Optima" w:hAnsi="Optima"/>
          <w:b w:val="0"/>
          <w:i w:val="0"/>
          <w:color w:val="000000" w:themeColor="text1"/>
          <w:sz w:val="20"/>
          <w:szCs w:val="20"/>
        </w:rPr>
        <w:t>Developer, Tech Lead, Test Manager, Architect for Travelex from September 2008 to April 2011</w:t>
      </w:r>
    </w:p>
    <w:p w14:paraId="22740B61" w14:textId="46873768" w:rsidR="00524F30" w:rsidRPr="000702CB" w:rsidRDefault="00524F30" w:rsidP="00524F30">
      <w:pPr>
        <w:pStyle w:val="ListParagraph"/>
        <w:numPr>
          <w:ilvl w:val="0"/>
          <w:numId w:val="18"/>
        </w:numPr>
        <w:rPr>
          <w:rStyle w:val="IntenseEmphasis"/>
          <w:rFonts w:ascii="Optima" w:hAnsi="Optima"/>
          <w:b w:val="0"/>
          <w:i w:val="0"/>
          <w:color w:val="000000" w:themeColor="text1"/>
          <w:sz w:val="20"/>
          <w:szCs w:val="20"/>
        </w:rPr>
      </w:pPr>
      <w:r w:rsidRPr="000702CB">
        <w:rPr>
          <w:rStyle w:val="IntenseEmphasis"/>
          <w:rFonts w:ascii="Optima" w:hAnsi="Optima"/>
          <w:b w:val="0"/>
          <w:i w:val="0"/>
          <w:color w:val="000000" w:themeColor="text1"/>
          <w:sz w:val="20"/>
          <w:szCs w:val="20"/>
        </w:rPr>
        <w:t>Senior Web Developer for Business Control Solutions from February 2008 to September 2008</w:t>
      </w:r>
    </w:p>
    <w:p w14:paraId="212C1C6A" w14:textId="4C6579D5" w:rsidR="00524F30" w:rsidRPr="000702CB" w:rsidRDefault="00524F30" w:rsidP="00524F30">
      <w:pPr>
        <w:pStyle w:val="ListParagraph"/>
        <w:numPr>
          <w:ilvl w:val="0"/>
          <w:numId w:val="18"/>
        </w:numPr>
        <w:rPr>
          <w:rFonts w:ascii="Optima" w:hAnsi="Optima"/>
          <w:bCs/>
          <w:iCs/>
          <w:color w:val="000000" w:themeColor="text1"/>
          <w:sz w:val="20"/>
          <w:szCs w:val="20"/>
        </w:rPr>
      </w:pPr>
      <w:r w:rsidRPr="000702CB">
        <w:rPr>
          <w:rStyle w:val="IntenseEmphasis"/>
          <w:rFonts w:ascii="Optima" w:hAnsi="Optima"/>
          <w:b w:val="0"/>
          <w:i w:val="0"/>
          <w:color w:val="000000" w:themeColor="text1"/>
          <w:sz w:val="20"/>
          <w:szCs w:val="20"/>
        </w:rPr>
        <w:t>Senior Web Developer for NFS Hospitality from September 2005 to February 2008</w:t>
      </w:r>
    </w:p>
    <w:p w14:paraId="3DD968B5" w14:textId="4BB7B337" w:rsidR="00734296" w:rsidRPr="000702CB" w:rsidRDefault="00524F30" w:rsidP="006F78B8">
      <w:pPr>
        <w:pStyle w:val="ListParagraph"/>
        <w:keepNext/>
        <w:keepLines/>
        <w:numPr>
          <w:ilvl w:val="0"/>
          <w:numId w:val="18"/>
        </w:numPr>
        <w:spacing w:before="200"/>
        <w:outlineLvl w:val="2"/>
        <w:rPr>
          <w:rStyle w:val="IntenseEmphasis"/>
          <w:rFonts w:ascii="Optima" w:hAnsi="Optima"/>
          <w:b w:val="0"/>
          <w:i w:val="0"/>
          <w:color w:val="000000" w:themeColor="text1"/>
          <w:sz w:val="20"/>
          <w:szCs w:val="20"/>
        </w:rPr>
      </w:pPr>
      <w:r w:rsidRPr="000702CB">
        <w:rPr>
          <w:rStyle w:val="IntenseEmphasis"/>
          <w:rFonts w:ascii="Optima" w:hAnsi="Optima"/>
          <w:b w:val="0"/>
          <w:i w:val="0"/>
          <w:color w:val="000000" w:themeColor="text1"/>
          <w:sz w:val="20"/>
          <w:szCs w:val="20"/>
        </w:rPr>
        <w:t>Graduate Developer, Senior Developer for CGI Europe from September 2000 to August 2005</w:t>
      </w:r>
    </w:p>
    <w:p w14:paraId="66051DED" w14:textId="77777777" w:rsidR="00FB7E27" w:rsidRPr="000702CB" w:rsidRDefault="00FB7E27">
      <w:pPr>
        <w:rPr>
          <w:rFonts w:ascii="Optima" w:hAnsi="Optima"/>
          <w:bCs/>
          <w:i/>
          <w:iCs/>
          <w:color w:val="4F81BD" w:themeColor="accent1"/>
          <w:sz w:val="24"/>
        </w:rPr>
      </w:pPr>
    </w:p>
    <w:p w14:paraId="59A901D7" w14:textId="0D1842AF" w:rsidR="00A70BAF" w:rsidRPr="000702CB" w:rsidRDefault="00116C06" w:rsidP="00E46355">
      <w:pPr>
        <w:pStyle w:val="Heading2"/>
        <w:pBdr>
          <w:top w:val="single" w:sz="4" w:space="1" w:color="auto"/>
          <w:left w:val="single" w:sz="4" w:space="4" w:color="auto"/>
          <w:bottom w:val="single" w:sz="4" w:space="1" w:color="auto"/>
          <w:right w:val="single" w:sz="4" w:space="4" w:color="auto"/>
        </w:pBdr>
        <w:shd w:val="pct5" w:color="auto" w:fill="FFFFFF"/>
        <w:rPr>
          <w:rFonts w:ascii="Optima" w:hAnsi="Optima"/>
          <w:sz w:val="22"/>
        </w:rPr>
      </w:pPr>
      <w:r w:rsidRPr="000702CB">
        <w:rPr>
          <w:rFonts w:ascii="Optima" w:hAnsi="Optima"/>
          <w:sz w:val="22"/>
        </w:rPr>
        <w:t xml:space="preserve">Qualifications, </w:t>
      </w:r>
      <w:r w:rsidR="00A70BAF" w:rsidRPr="000702CB">
        <w:rPr>
          <w:rFonts w:ascii="Optima" w:hAnsi="Optima"/>
          <w:sz w:val="22"/>
        </w:rPr>
        <w:t>Education</w:t>
      </w:r>
      <w:r w:rsidRPr="000702CB">
        <w:rPr>
          <w:rFonts w:ascii="Optima" w:hAnsi="Optima"/>
          <w:sz w:val="22"/>
        </w:rPr>
        <w:t xml:space="preserve"> and Interests</w:t>
      </w:r>
    </w:p>
    <w:p w14:paraId="43B87C35" w14:textId="77777777" w:rsidR="00A70BAF" w:rsidRPr="000702CB" w:rsidRDefault="00A70BAF" w:rsidP="00A70BAF">
      <w:pPr>
        <w:rPr>
          <w:rFonts w:ascii="Optima" w:hAnsi="Optima"/>
        </w:rPr>
      </w:pPr>
    </w:p>
    <w:p w14:paraId="59504A8D" w14:textId="6283902F" w:rsidR="005903C1" w:rsidRPr="000702CB" w:rsidRDefault="00116C06" w:rsidP="00116C06">
      <w:pPr>
        <w:rPr>
          <w:rFonts w:ascii="Optima" w:hAnsi="Optima"/>
          <w:bCs/>
        </w:rPr>
      </w:pPr>
      <w:r w:rsidRPr="000702CB">
        <w:rPr>
          <w:rFonts w:ascii="Optima" w:hAnsi="Optima"/>
        </w:rPr>
        <w:t xml:space="preserve">I have a </w:t>
      </w:r>
      <w:r w:rsidR="009E03FB" w:rsidRPr="000702CB">
        <w:rPr>
          <w:rFonts w:ascii="Optima" w:hAnsi="Optima"/>
        </w:rPr>
        <w:t>Microsoft Certified Professional (</w:t>
      </w:r>
      <w:r w:rsidR="009E03FB" w:rsidRPr="00DF55AE">
        <w:rPr>
          <w:rFonts w:ascii="Optima" w:hAnsi="Optima"/>
        </w:rPr>
        <w:t>MCP</w:t>
      </w:r>
      <w:r w:rsidR="009E03FB" w:rsidRPr="000702CB">
        <w:rPr>
          <w:rFonts w:ascii="Optima" w:hAnsi="Optima"/>
        </w:rPr>
        <w:t xml:space="preserve">) </w:t>
      </w:r>
      <w:r w:rsidR="00440A2E" w:rsidRPr="000702CB">
        <w:rPr>
          <w:rFonts w:ascii="Optima" w:hAnsi="Optima"/>
        </w:rPr>
        <w:t xml:space="preserve">070-480 </w:t>
      </w:r>
      <w:r w:rsidR="00CA2A61" w:rsidRPr="000702CB">
        <w:rPr>
          <w:rFonts w:ascii="Optima" w:hAnsi="Optima"/>
        </w:rPr>
        <w:t>Programming in HTML5 with JavaScript and CSS3</w:t>
      </w:r>
      <w:r w:rsidRPr="000702CB">
        <w:rPr>
          <w:rFonts w:ascii="Optima" w:hAnsi="Optima"/>
        </w:rPr>
        <w:t xml:space="preserve"> and graduated from the University of Leeds with a </w:t>
      </w:r>
      <w:proofErr w:type="spellStart"/>
      <w:r w:rsidR="009E03FB" w:rsidRPr="000702CB">
        <w:rPr>
          <w:rFonts w:ascii="Optima" w:hAnsi="Optima"/>
          <w:bCs/>
        </w:rPr>
        <w:t>Masters</w:t>
      </w:r>
      <w:proofErr w:type="spellEnd"/>
      <w:r w:rsidR="009E03FB" w:rsidRPr="000702CB">
        <w:rPr>
          <w:rFonts w:ascii="Optima" w:hAnsi="Optima"/>
          <w:bCs/>
        </w:rPr>
        <w:t xml:space="preserve"> Degree in Physics with Electronics &amp;</w:t>
      </w:r>
      <w:r w:rsidRPr="000702CB">
        <w:rPr>
          <w:rFonts w:ascii="Optima" w:hAnsi="Optima"/>
          <w:bCs/>
        </w:rPr>
        <w:t xml:space="preserve"> Instrumentation 2(II). I listen to podcasts and subscribe to react, </w:t>
      </w:r>
      <w:proofErr w:type="spellStart"/>
      <w:r w:rsidRPr="000702CB">
        <w:rPr>
          <w:rFonts w:ascii="Optima" w:hAnsi="Optima"/>
          <w:bCs/>
        </w:rPr>
        <w:t>vue</w:t>
      </w:r>
      <w:proofErr w:type="spellEnd"/>
      <w:r w:rsidRPr="000702CB">
        <w:rPr>
          <w:rFonts w:ascii="Optima" w:hAnsi="Optima"/>
          <w:bCs/>
        </w:rPr>
        <w:t xml:space="preserve"> and </w:t>
      </w:r>
      <w:proofErr w:type="spellStart"/>
      <w:r w:rsidRPr="000702CB">
        <w:rPr>
          <w:rFonts w:ascii="Optima" w:hAnsi="Optima"/>
          <w:bCs/>
        </w:rPr>
        <w:t>infoq</w:t>
      </w:r>
      <w:proofErr w:type="spellEnd"/>
      <w:r w:rsidRPr="000702CB">
        <w:rPr>
          <w:rFonts w:ascii="Optima" w:hAnsi="Optima"/>
          <w:bCs/>
        </w:rPr>
        <w:t xml:space="preserve"> newsletters amongst others. I relax in front o</w:t>
      </w:r>
      <w:r w:rsidR="00C74F52">
        <w:rPr>
          <w:rFonts w:ascii="Optima" w:hAnsi="Optima"/>
          <w:bCs/>
        </w:rPr>
        <w:t>f the TV exhausted by parenting and the relentless pace of our industry!</w:t>
      </w:r>
    </w:p>
    <w:sectPr w:rsidR="005903C1" w:rsidRPr="000702CB">
      <w:headerReference w:type="default" r:id="rId9"/>
      <w:footerReference w:type="even" r:id="rId10"/>
      <w:footerReference w:type="default" r:id="rId11"/>
      <w:type w:val="continuous"/>
      <w:pgSz w:w="11906" w:h="16838"/>
      <w:pgMar w:top="1440" w:right="851" w:bottom="141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36C46" w14:textId="77777777" w:rsidR="0034722E" w:rsidRDefault="0034722E">
      <w:r>
        <w:separator/>
      </w:r>
    </w:p>
  </w:endnote>
  <w:endnote w:type="continuationSeparator" w:id="0">
    <w:p w14:paraId="1EDB897A" w14:textId="77777777" w:rsidR="0034722E" w:rsidRDefault="00347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Optima">
    <w:panose1 w:val="02000503060000020004"/>
    <w:charset w:val="00"/>
    <w:family w:val="auto"/>
    <w:pitch w:val="variable"/>
    <w:sig w:usb0="80000067" w:usb1="00000000" w:usb2="00000000" w:usb3="00000000" w:csb0="00000001" w:csb1="00000000"/>
  </w:font>
  <w:font w:name="MS Gothic">
    <w:altName w:val="ＭＳ ゴシック"/>
    <w:panose1 w:val="020B0609070205080204"/>
    <w:charset w:val="80"/>
    <w:family w:val="swiss"/>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4B92D" w14:textId="77777777" w:rsidR="00F157F0" w:rsidRDefault="00F157F0" w:rsidP="004B6C4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E3FE6E" w14:textId="77777777" w:rsidR="00F157F0" w:rsidRDefault="00F157F0" w:rsidP="00C22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945AB" w14:textId="0431D474" w:rsidR="00524F30" w:rsidRPr="00C74F52" w:rsidRDefault="00C74F52" w:rsidP="00C74F52">
    <w:pPr>
      <w:pStyle w:val="Footer"/>
      <w:framePr w:wrap="around" w:vAnchor="text" w:hAnchor="margin" w:xAlign="right" w:y="1"/>
      <w:jc w:val="center"/>
      <w:rPr>
        <w:rStyle w:val="PageNumber"/>
        <w:rFonts w:ascii="Optima" w:hAnsi="Optima"/>
        <w:sz w:val="15"/>
      </w:rPr>
    </w:pPr>
    <w:r w:rsidRPr="00C74F52">
      <w:rPr>
        <w:rStyle w:val="PageNumber"/>
        <w:rFonts w:ascii="Optima" w:hAnsi="Optima"/>
        <w:sz w:val="15"/>
      </w:rPr>
      <w:t>I’m h</w:t>
    </w:r>
    <w:r w:rsidR="00524F30" w:rsidRPr="00C74F52">
      <w:rPr>
        <w:rStyle w:val="PageNumber"/>
        <w:rFonts w:ascii="Optima" w:hAnsi="Optima"/>
        <w:sz w:val="15"/>
      </w:rPr>
      <w:t>appy to provide details on older roles</w:t>
    </w:r>
    <w:r w:rsidR="00E96E38" w:rsidRPr="00C74F52">
      <w:rPr>
        <w:rStyle w:val="PageNumber"/>
        <w:rFonts w:ascii="Optima" w:hAnsi="Optima"/>
        <w:sz w:val="15"/>
      </w:rPr>
      <w:t xml:space="preserve"> on request</w:t>
    </w:r>
  </w:p>
  <w:p w14:paraId="5E60A686" w14:textId="77777777" w:rsidR="00F157F0" w:rsidRPr="00C74F52" w:rsidRDefault="00F157F0" w:rsidP="00E96E38">
    <w:pPr>
      <w:pStyle w:val="Footer"/>
      <w:framePr w:wrap="around" w:vAnchor="text" w:hAnchor="margin" w:xAlign="right" w:y="1"/>
      <w:jc w:val="center"/>
      <w:rPr>
        <w:rStyle w:val="PageNumber"/>
        <w:rFonts w:ascii="Optima" w:hAnsi="Optima"/>
      </w:rPr>
    </w:pPr>
    <w:r w:rsidRPr="00C74F52">
      <w:rPr>
        <w:rStyle w:val="PageNumber"/>
        <w:rFonts w:ascii="Optima" w:hAnsi="Optima"/>
      </w:rPr>
      <w:fldChar w:fldCharType="begin"/>
    </w:r>
    <w:r w:rsidRPr="00C74F52">
      <w:rPr>
        <w:rStyle w:val="PageNumber"/>
        <w:rFonts w:ascii="Optima" w:hAnsi="Optima"/>
      </w:rPr>
      <w:instrText xml:space="preserve">PAGE  </w:instrText>
    </w:r>
    <w:r w:rsidRPr="00C74F52">
      <w:rPr>
        <w:rStyle w:val="PageNumber"/>
        <w:rFonts w:ascii="Optima" w:hAnsi="Optima"/>
      </w:rPr>
      <w:fldChar w:fldCharType="separate"/>
    </w:r>
    <w:r w:rsidR="00E64012">
      <w:rPr>
        <w:rStyle w:val="PageNumber"/>
        <w:rFonts w:ascii="Optima" w:hAnsi="Optima"/>
        <w:noProof/>
      </w:rPr>
      <w:t>1</w:t>
    </w:r>
    <w:r w:rsidRPr="00C74F52">
      <w:rPr>
        <w:rStyle w:val="PageNumber"/>
        <w:rFonts w:ascii="Optima" w:hAnsi="Optima"/>
      </w:rPr>
      <w:fldChar w:fldCharType="end"/>
    </w:r>
  </w:p>
  <w:p w14:paraId="6BF007F6" w14:textId="46B67BD7" w:rsidR="00F157F0" w:rsidRPr="00C74F52" w:rsidRDefault="00F157F0" w:rsidP="00CA76A9">
    <w:pPr>
      <w:pStyle w:val="Footer"/>
      <w:jc w:val="right"/>
      <w:rPr>
        <w:rFonts w:ascii="Optima" w:hAnsi="Optima"/>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3F408" w14:textId="77777777" w:rsidR="0034722E" w:rsidRDefault="0034722E">
      <w:r>
        <w:separator/>
      </w:r>
    </w:p>
  </w:footnote>
  <w:footnote w:type="continuationSeparator" w:id="0">
    <w:p w14:paraId="7F5F5DF4" w14:textId="77777777" w:rsidR="0034722E" w:rsidRDefault="003472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75584" w14:textId="2E3B3606" w:rsidR="00F157F0" w:rsidRPr="00116C06" w:rsidRDefault="00F157F0" w:rsidP="00420D7A">
    <w:pPr>
      <w:pStyle w:val="Header"/>
      <w:pBdr>
        <w:bottom w:val="single" w:sz="18" w:space="0" w:color="808080"/>
      </w:pBdr>
      <w:jc w:val="center"/>
      <w:rPr>
        <w:rFonts w:ascii="Optima" w:hAnsi="Optima"/>
        <w:b/>
        <w:color w:val="000000"/>
      </w:rPr>
    </w:pPr>
    <w:r w:rsidRPr="00116C06">
      <w:rPr>
        <w:rFonts w:ascii="Optima" w:hAnsi="Optima"/>
        <w:b/>
        <w:noProof/>
        <w:color w:val="000000"/>
        <w:lang w:eastAsia="en-GB"/>
      </w:rPr>
      <w:drawing>
        <wp:anchor distT="0" distB="0" distL="0" distR="0" simplePos="0" relativeHeight="251657728" behindDoc="0" locked="0" layoutInCell="1" allowOverlap="0" wp14:anchorId="3D84C5BF" wp14:editId="29A2F71F">
          <wp:simplePos x="0" y="0"/>
          <wp:positionH relativeFrom="column">
            <wp:posOffset>5042535</wp:posOffset>
          </wp:positionH>
          <wp:positionV relativeFrom="line">
            <wp:posOffset>93345</wp:posOffset>
          </wp:positionV>
          <wp:extent cx="222250" cy="304800"/>
          <wp:effectExtent l="0" t="0" r="6350" b="0"/>
          <wp:wrapSquare wrapText="bothSides"/>
          <wp:docPr id="1" name="Picture 1" descr="Description: LinkedIn_Logo16p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inkedIn_Logo16p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225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3" w:history="1">
      <w:r w:rsidRPr="00116C06">
        <w:rPr>
          <w:rStyle w:val="Hyperlink"/>
          <w:rFonts w:ascii="Optima" w:hAnsi="Optima"/>
          <w:b/>
        </w:rPr>
        <w:t>harryhazza77@gmail.com</w:t>
      </w:r>
    </w:hyperlink>
  </w:p>
  <w:p w14:paraId="33D87681" w14:textId="65C5D509" w:rsidR="00F157F0" w:rsidRPr="00116C06" w:rsidRDefault="00F157F0" w:rsidP="00420D7A">
    <w:pPr>
      <w:pStyle w:val="Header"/>
      <w:pBdr>
        <w:bottom w:val="single" w:sz="18" w:space="0" w:color="808080"/>
      </w:pBdr>
      <w:jc w:val="center"/>
      <w:rPr>
        <w:rFonts w:ascii="Optima" w:hAnsi="Optima"/>
        <w:b/>
        <w:color w:val="000000"/>
      </w:rPr>
    </w:pPr>
    <w:r w:rsidRPr="00116C06">
      <w:rPr>
        <w:rFonts w:ascii="Optima" w:hAnsi="Optima"/>
        <w:b/>
        <w:color w:val="000000"/>
      </w:rPr>
      <w:t xml:space="preserve">07879 252591 </w:t>
    </w:r>
  </w:p>
  <w:p w14:paraId="30943F73" w14:textId="77777777" w:rsidR="00116C06" w:rsidRDefault="00F157F0" w:rsidP="00420D7A">
    <w:pPr>
      <w:pStyle w:val="Header"/>
      <w:pBdr>
        <w:bottom w:val="single" w:sz="18" w:space="0" w:color="808080"/>
      </w:pBdr>
      <w:jc w:val="center"/>
      <w:rPr>
        <w:rFonts w:ascii="Optima" w:hAnsi="Optima"/>
        <w:b/>
        <w:color w:val="000000"/>
      </w:rPr>
    </w:pPr>
    <w:r w:rsidRPr="00116C06">
      <w:rPr>
        <w:rFonts w:ascii="Optima" w:hAnsi="Optima"/>
        <w:b/>
        <w:color w:val="000000"/>
      </w:rPr>
      <w:t>St Neots, Cambs, PE19 6AF</w:t>
    </w:r>
  </w:p>
  <w:p w14:paraId="12470CA1" w14:textId="023E4C6A" w:rsidR="00F157F0" w:rsidRPr="00116C06" w:rsidRDefault="00116C06" w:rsidP="00420D7A">
    <w:pPr>
      <w:pStyle w:val="Header"/>
      <w:pBdr>
        <w:bottom w:val="single" w:sz="18" w:space="0" w:color="808080"/>
      </w:pBdr>
      <w:jc w:val="center"/>
      <w:rPr>
        <w:rFonts w:ascii="Optima" w:hAnsi="Optima"/>
        <w:b/>
        <w:color w:val="000000"/>
      </w:rPr>
    </w:pPr>
    <w:r>
      <w:rPr>
        <w:rFonts w:ascii="Optima" w:hAnsi="Optima"/>
        <w:b/>
        <w:color w:val="000000"/>
      </w:rPr>
      <w:t>British Citizen</w:t>
    </w:r>
    <w:r w:rsidR="00F157F0" w:rsidRPr="00116C06">
      <w:rPr>
        <w:rFonts w:ascii="Optima" w:hAnsi="Optima"/>
        <w:b/>
        <w:color w:val="000000"/>
      </w:rPr>
      <w:t xml:space="preserve"> </w:t>
    </w:r>
  </w:p>
  <w:p w14:paraId="4ABC4731" w14:textId="77777777" w:rsidR="00F157F0" w:rsidRPr="00116C06" w:rsidRDefault="00F157F0" w:rsidP="00420D7A">
    <w:pPr>
      <w:pStyle w:val="Header"/>
      <w:rPr>
        <w:rFonts w:ascii="Optima" w:hAnsi="Optim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6C82B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8E6F27"/>
    <w:multiLevelType w:val="hybridMultilevel"/>
    <w:tmpl w:val="0A581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B453B"/>
    <w:multiLevelType w:val="hybridMultilevel"/>
    <w:tmpl w:val="430C8DC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3903D6"/>
    <w:multiLevelType w:val="hybridMultilevel"/>
    <w:tmpl w:val="9308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3D19F0"/>
    <w:multiLevelType w:val="hybridMultilevel"/>
    <w:tmpl w:val="FBFEC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511B50"/>
    <w:multiLevelType w:val="hybridMultilevel"/>
    <w:tmpl w:val="AACE3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10BEB"/>
    <w:multiLevelType w:val="hybridMultilevel"/>
    <w:tmpl w:val="0BBC9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8E1D23"/>
    <w:multiLevelType w:val="hybridMultilevel"/>
    <w:tmpl w:val="D780D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FCD4BEA"/>
    <w:multiLevelType w:val="hybridMultilevel"/>
    <w:tmpl w:val="12303110"/>
    <w:lvl w:ilvl="0" w:tplc="08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4066038"/>
    <w:multiLevelType w:val="hybridMultilevel"/>
    <w:tmpl w:val="3F2AB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90261A"/>
    <w:multiLevelType w:val="hybridMultilevel"/>
    <w:tmpl w:val="6D70FA8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7523967"/>
    <w:multiLevelType w:val="hybridMultilevel"/>
    <w:tmpl w:val="D2A0C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DF749F"/>
    <w:multiLevelType w:val="hybridMultilevel"/>
    <w:tmpl w:val="8BBC4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0462343"/>
    <w:multiLevelType w:val="hybridMultilevel"/>
    <w:tmpl w:val="18ACF0C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709A206B"/>
    <w:multiLevelType w:val="hybridMultilevel"/>
    <w:tmpl w:val="453EAB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3597E31"/>
    <w:multiLevelType w:val="hybridMultilevel"/>
    <w:tmpl w:val="226E460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A573BE"/>
    <w:multiLevelType w:val="hybridMultilevel"/>
    <w:tmpl w:val="DC8A4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3231FC"/>
    <w:multiLevelType w:val="hybridMultilevel"/>
    <w:tmpl w:val="9662CA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0"/>
  </w:num>
  <w:num w:numId="3">
    <w:abstractNumId w:val="11"/>
  </w:num>
  <w:num w:numId="4">
    <w:abstractNumId w:val="6"/>
  </w:num>
  <w:num w:numId="5">
    <w:abstractNumId w:val="4"/>
  </w:num>
  <w:num w:numId="6">
    <w:abstractNumId w:val="16"/>
  </w:num>
  <w:num w:numId="7">
    <w:abstractNumId w:val="3"/>
  </w:num>
  <w:num w:numId="8">
    <w:abstractNumId w:val="8"/>
  </w:num>
  <w:num w:numId="9">
    <w:abstractNumId w:val="0"/>
  </w:num>
  <w:num w:numId="10">
    <w:abstractNumId w:val="14"/>
  </w:num>
  <w:num w:numId="11">
    <w:abstractNumId w:val="1"/>
  </w:num>
  <w:num w:numId="12">
    <w:abstractNumId w:val="15"/>
  </w:num>
  <w:num w:numId="13">
    <w:abstractNumId w:val="2"/>
  </w:num>
  <w:num w:numId="14">
    <w:abstractNumId w:val="7"/>
  </w:num>
  <w:num w:numId="15">
    <w:abstractNumId w:val="5"/>
  </w:num>
  <w:num w:numId="16">
    <w:abstractNumId w:val="17"/>
  </w:num>
  <w:num w:numId="17">
    <w:abstractNumId w:val="12"/>
  </w:num>
  <w:num w:numId="18">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6DB9"/>
    <w:rsid w:val="00003AE3"/>
    <w:rsid w:val="000061CB"/>
    <w:rsid w:val="00014510"/>
    <w:rsid w:val="000232BD"/>
    <w:rsid w:val="00023372"/>
    <w:rsid w:val="000239F8"/>
    <w:rsid w:val="00030216"/>
    <w:rsid w:val="0003494F"/>
    <w:rsid w:val="00036558"/>
    <w:rsid w:val="00055930"/>
    <w:rsid w:val="0005690F"/>
    <w:rsid w:val="00057BE8"/>
    <w:rsid w:val="00067EDF"/>
    <w:rsid w:val="000702CB"/>
    <w:rsid w:val="000703BD"/>
    <w:rsid w:val="00071BC0"/>
    <w:rsid w:val="00092FBC"/>
    <w:rsid w:val="00095C1F"/>
    <w:rsid w:val="000A1915"/>
    <w:rsid w:val="000B45A8"/>
    <w:rsid w:val="000B5D3D"/>
    <w:rsid w:val="000C0293"/>
    <w:rsid w:val="000C0E84"/>
    <w:rsid w:val="000D027F"/>
    <w:rsid w:val="000D175F"/>
    <w:rsid w:val="000D4622"/>
    <w:rsid w:val="000E0D4B"/>
    <w:rsid w:val="000E360F"/>
    <w:rsid w:val="000E4372"/>
    <w:rsid w:val="000E5D90"/>
    <w:rsid w:val="000E6530"/>
    <w:rsid w:val="000E7587"/>
    <w:rsid w:val="000F6E74"/>
    <w:rsid w:val="00104D5E"/>
    <w:rsid w:val="00107B1B"/>
    <w:rsid w:val="00110BF5"/>
    <w:rsid w:val="00116C06"/>
    <w:rsid w:val="00121475"/>
    <w:rsid w:val="00125009"/>
    <w:rsid w:val="00144C78"/>
    <w:rsid w:val="00155E32"/>
    <w:rsid w:val="00160C7E"/>
    <w:rsid w:val="00171340"/>
    <w:rsid w:val="00175C04"/>
    <w:rsid w:val="00177A65"/>
    <w:rsid w:val="00183187"/>
    <w:rsid w:val="001B3FDB"/>
    <w:rsid w:val="001B4C77"/>
    <w:rsid w:val="001D7E38"/>
    <w:rsid w:val="001E12F0"/>
    <w:rsid w:val="001E68C7"/>
    <w:rsid w:val="00201749"/>
    <w:rsid w:val="00202DB6"/>
    <w:rsid w:val="00207049"/>
    <w:rsid w:val="002075DD"/>
    <w:rsid w:val="00207A7D"/>
    <w:rsid w:val="002118CA"/>
    <w:rsid w:val="00212AE4"/>
    <w:rsid w:val="00227591"/>
    <w:rsid w:val="00240728"/>
    <w:rsid w:val="00243B08"/>
    <w:rsid w:val="002468EE"/>
    <w:rsid w:val="00260302"/>
    <w:rsid w:val="00260CD6"/>
    <w:rsid w:val="00266F89"/>
    <w:rsid w:val="002704D9"/>
    <w:rsid w:val="00284F80"/>
    <w:rsid w:val="00293370"/>
    <w:rsid w:val="002A04EA"/>
    <w:rsid w:val="002B5871"/>
    <w:rsid w:val="002B6897"/>
    <w:rsid w:val="002C5F12"/>
    <w:rsid w:val="002D4715"/>
    <w:rsid w:val="002E26CF"/>
    <w:rsid w:val="002E5DA8"/>
    <w:rsid w:val="002E7FBF"/>
    <w:rsid w:val="002F1BA8"/>
    <w:rsid w:val="002F3A96"/>
    <w:rsid w:val="002F50BC"/>
    <w:rsid w:val="002F6BA6"/>
    <w:rsid w:val="003070FA"/>
    <w:rsid w:val="00321FF5"/>
    <w:rsid w:val="00322FDB"/>
    <w:rsid w:val="00330D6A"/>
    <w:rsid w:val="00343CBE"/>
    <w:rsid w:val="0034428D"/>
    <w:rsid w:val="0034722E"/>
    <w:rsid w:val="00347D21"/>
    <w:rsid w:val="00350679"/>
    <w:rsid w:val="00350926"/>
    <w:rsid w:val="00370870"/>
    <w:rsid w:val="00374C1E"/>
    <w:rsid w:val="0039420D"/>
    <w:rsid w:val="003945AB"/>
    <w:rsid w:val="003A6F19"/>
    <w:rsid w:val="003A799E"/>
    <w:rsid w:val="003B0543"/>
    <w:rsid w:val="003B74A3"/>
    <w:rsid w:val="003C7209"/>
    <w:rsid w:val="003D4DBF"/>
    <w:rsid w:val="003E34C1"/>
    <w:rsid w:val="003E3BA7"/>
    <w:rsid w:val="003E4BDF"/>
    <w:rsid w:val="003F1063"/>
    <w:rsid w:val="003F41EB"/>
    <w:rsid w:val="00400C54"/>
    <w:rsid w:val="00420D7A"/>
    <w:rsid w:val="00423A84"/>
    <w:rsid w:val="00430383"/>
    <w:rsid w:val="00432AFB"/>
    <w:rsid w:val="00440A0D"/>
    <w:rsid w:val="00440A2E"/>
    <w:rsid w:val="00442BA7"/>
    <w:rsid w:val="00457CC7"/>
    <w:rsid w:val="00464C0A"/>
    <w:rsid w:val="00467EFD"/>
    <w:rsid w:val="004762E7"/>
    <w:rsid w:val="00480F5D"/>
    <w:rsid w:val="004814F6"/>
    <w:rsid w:val="00490F31"/>
    <w:rsid w:val="00493EF3"/>
    <w:rsid w:val="00494130"/>
    <w:rsid w:val="004A48C5"/>
    <w:rsid w:val="004A668D"/>
    <w:rsid w:val="004B0B54"/>
    <w:rsid w:val="004B6C46"/>
    <w:rsid w:val="004D44EF"/>
    <w:rsid w:val="004E2E21"/>
    <w:rsid w:val="004E3B64"/>
    <w:rsid w:val="004F2DBC"/>
    <w:rsid w:val="005062DD"/>
    <w:rsid w:val="0051699A"/>
    <w:rsid w:val="005234B5"/>
    <w:rsid w:val="00524F30"/>
    <w:rsid w:val="0052739A"/>
    <w:rsid w:val="005304AC"/>
    <w:rsid w:val="00531275"/>
    <w:rsid w:val="00531C37"/>
    <w:rsid w:val="00533FC1"/>
    <w:rsid w:val="00534648"/>
    <w:rsid w:val="00535EE4"/>
    <w:rsid w:val="00540925"/>
    <w:rsid w:val="00542136"/>
    <w:rsid w:val="00556CF2"/>
    <w:rsid w:val="00556F01"/>
    <w:rsid w:val="005634C4"/>
    <w:rsid w:val="0057339E"/>
    <w:rsid w:val="005903C1"/>
    <w:rsid w:val="00590D3E"/>
    <w:rsid w:val="00593D07"/>
    <w:rsid w:val="005A4C40"/>
    <w:rsid w:val="005A5CCC"/>
    <w:rsid w:val="005B6029"/>
    <w:rsid w:val="005C4A78"/>
    <w:rsid w:val="005C6050"/>
    <w:rsid w:val="005E265D"/>
    <w:rsid w:val="00602E9D"/>
    <w:rsid w:val="00610E50"/>
    <w:rsid w:val="00627F30"/>
    <w:rsid w:val="006346E4"/>
    <w:rsid w:val="006363CA"/>
    <w:rsid w:val="00667EFC"/>
    <w:rsid w:val="0069043F"/>
    <w:rsid w:val="00692280"/>
    <w:rsid w:val="006A3BA7"/>
    <w:rsid w:val="006A40CA"/>
    <w:rsid w:val="006A46E3"/>
    <w:rsid w:val="006A61AA"/>
    <w:rsid w:val="006A6BAA"/>
    <w:rsid w:val="006C08C5"/>
    <w:rsid w:val="006C5FC9"/>
    <w:rsid w:val="006C7984"/>
    <w:rsid w:val="006E0F3E"/>
    <w:rsid w:val="006E11DC"/>
    <w:rsid w:val="006F0DB2"/>
    <w:rsid w:val="006F142F"/>
    <w:rsid w:val="006F7B3A"/>
    <w:rsid w:val="007026DC"/>
    <w:rsid w:val="00705D3C"/>
    <w:rsid w:val="00717B32"/>
    <w:rsid w:val="007213E8"/>
    <w:rsid w:val="00723011"/>
    <w:rsid w:val="00734296"/>
    <w:rsid w:val="0073484E"/>
    <w:rsid w:val="00734E8A"/>
    <w:rsid w:val="00737CBA"/>
    <w:rsid w:val="00746945"/>
    <w:rsid w:val="007474B9"/>
    <w:rsid w:val="00751FAF"/>
    <w:rsid w:val="007536DC"/>
    <w:rsid w:val="007556A8"/>
    <w:rsid w:val="00755AD8"/>
    <w:rsid w:val="00762BAF"/>
    <w:rsid w:val="00765ECB"/>
    <w:rsid w:val="007671F9"/>
    <w:rsid w:val="00777BA5"/>
    <w:rsid w:val="00782D3C"/>
    <w:rsid w:val="00796E2D"/>
    <w:rsid w:val="007A42A0"/>
    <w:rsid w:val="007B0D16"/>
    <w:rsid w:val="007B674D"/>
    <w:rsid w:val="007C5854"/>
    <w:rsid w:val="007E03C2"/>
    <w:rsid w:val="007E7A4F"/>
    <w:rsid w:val="007F00D4"/>
    <w:rsid w:val="008155B3"/>
    <w:rsid w:val="00816FE9"/>
    <w:rsid w:val="00822B30"/>
    <w:rsid w:val="008358E4"/>
    <w:rsid w:val="008400EA"/>
    <w:rsid w:val="00840C38"/>
    <w:rsid w:val="008511DD"/>
    <w:rsid w:val="00853AFD"/>
    <w:rsid w:val="00856410"/>
    <w:rsid w:val="0085780E"/>
    <w:rsid w:val="00865BF6"/>
    <w:rsid w:val="008909F3"/>
    <w:rsid w:val="008921EB"/>
    <w:rsid w:val="008935A3"/>
    <w:rsid w:val="008B7BA9"/>
    <w:rsid w:val="008C576F"/>
    <w:rsid w:val="008D5E2A"/>
    <w:rsid w:val="008E6B00"/>
    <w:rsid w:val="008E70EC"/>
    <w:rsid w:val="008F48F0"/>
    <w:rsid w:val="009007F4"/>
    <w:rsid w:val="00903B01"/>
    <w:rsid w:val="00911D49"/>
    <w:rsid w:val="00914CB2"/>
    <w:rsid w:val="009213BA"/>
    <w:rsid w:val="009228CA"/>
    <w:rsid w:val="0092500C"/>
    <w:rsid w:val="00927B6D"/>
    <w:rsid w:val="00943094"/>
    <w:rsid w:val="009454AE"/>
    <w:rsid w:val="00946713"/>
    <w:rsid w:val="009501F3"/>
    <w:rsid w:val="00952A9D"/>
    <w:rsid w:val="00962A77"/>
    <w:rsid w:val="00990B78"/>
    <w:rsid w:val="00995ADF"/>
    <w:rsid w:val="009B170E"/>
    <w:rsid w:val="009B664C"/>
    <w:rsid w:val="009C610B"/>
    <w:rsid w:val="009E03FB"/>
    <w:rsid w:val="009E5CEA"/>
    <w:rsid w:val="009F0EAC"/>
    <w:rsid w:val="00A06184"/>
    <w:rsid w:val="00A137D9"/>
    <w:rsid w:val="00A16FE4"/>
    <w:rsid w:val="00A3092F"/>
    <w:rsid w:val="00A36623"/>
    <w:rsid w:val="00A44BAF"/>
    <w:rsid w:val="00A52DDE"/>
    <w:rsid w:val="00A70BAF"/>
    <w:rsid w:val="00A733A2"/>
    <w:rsid w:val="00A7788D"/>
    <w:rsid w:val="00A8172A"/>
    <w:rsid w:val="00A875D5"/>
    <w:rsid w:val="00A91B1B"/>
    <w:rsid w:val="00A979CF"/>
    <w:rsid w:val="00AA5EF0"/>
    <w:rsid w:val="00AB44DE"/>
    <w:rsid w:val="00AB5783"/>
    <w:rsid w:val="00AC1747"/>
    <w:rsid w:val="00AD1A86"/>
    <w:rsid w:val="00AD3134"/>
    <w:rsid w:val="00AD3A48"/>
    <w:rsid w:val="00AF3BC9"/>
    <w:rsid w:val="00B00536"/>
    <w:rsid w:val="00B01AA0"/>
    <w:rsid w:val="00B05933"/>
    <w:rsid w:val="00B06897"/>
    <w:rsid w:val="00B10CEF"/>
    <w:rsid w:val="00B11F71"/>
    <w:rsid w:val="00B17F31"/>
    <w:rsid w:val="00B32623"/>
    <w:rsid w:val="00B333C1"/>
    <w:rsid w:val="00B356CA"/>
    <w:rsid w:val="00B4086E"/>
    <w:rsid w:val="00B426A2"/>
    <w:rsid w:val="00B556BE"/>
    <w:rsid w:val="00B76FCB"/>
    <w:rsid w:val="00B8706F"/>
    <w:rsid w:val="00B95C5A"/>
    <w:rsid w:val="00B979CE"/>
    <w:rsid w:val="00BA0206"/>
    <w:rsid w:val="00BA3336"/>
    <w:rsid w:val="00BA4794"/>
    <w:rsid w:val="00BA4CF8"/>
    <w:rsid w:val="00BB0A5D"/>
    <w:rsid w:val="00BB5B02"/>
    <w:rsid w:val="00BB7F00"/>
    <w:rsid w:val="00BD369A"/>
    <w:rsid w:val="00BE1146"/>
    <w:rsid w:val="00BE3472"/>
    <w:rsid w:val="00BE4DDE"/>
    <w:rsid w:val="00BE5405"/>
    <w:rsid w:val="00BF1721"/>
    <w:rsid w:val="00BF4B0B"/>
    <w:rsid w:val="00C01266"/>
    <w:rsid w:val="00C10573"/>
    <w:rsid w:val="00C11EE5"/>
    <w:rsid w:val="00C22438"/>
    <w:rsid w:val="00C36DB9"/>
    <w:rsid w:val="00C435C3"/>
    <w:rsid w:val="00C45DB7"/>
    <w:rsid w:val="00C47BA7"/>
    <w:rsid w:val="00C53287"/>
    <w:rsid w:val="00C64408"/>
    <w:rsid w:val="00C65B37"/>
    <w:rsid w:val="00C7268F"/>
    <w:rsid w:val="00C72C67"/>
    <w:rsid w:val="00C74F52"/>
    <w:rsid w:val="00C82EDC"/>
    <w:rsid w:val="00C844DC"/>
    <w:rsid w:val="00C850D8"/>
    <w:rsid w:val="00C858E7"/>
    <w:rsid w:val="00CA214C"/>
    <w:rsid w:val="00CA2A61"/>
    <w:rsid w:val="00CA33BF"/>
    <w:rsid w:val="00CA605E"/>
    <w:rsid w:val="00CA76A9"/>
    <w:rsid w:val="00CC28F9"/>
    <w:rsid w:val="00CD1A7D"/>
    <w:rsid w:val="00CD1E76"/>
    <w:rsid w:val="00CE031E"/>
    <w:rsid w:val="00CE3E68"/>
    <w:rsid w:val="00CE5D5B"/>
    <w:rsid w:val="00CE7348"/>
    <w:rsid w:val="00CF03E2"/>
    <w:rsid w:val="00CF51A7"/>
    <w:rsid w:val="00CF62AE"/>
    <w:rsid w:val="00D160D6"/>
    <w:rsid w:val="00D2113F"/>
    <w:rsid w:val="00D2267A"/>
    <w:rsid w:val="00D24DE6"/>
    <w:rsid w:val="00D26146"/>
    <w:rsid w:val="00D30ABD"/>
    <w:rsid w:val="00D45F02"/>
    <w:rsid w:val="00D5146E"/>
    <w:rsid w:val="00D52C54"/>
    <w:rsid w:val="00D63BA5"/>
    <w:rsid w:val="00D7186F"/>
    <w:rsid w:val="00D71887"/>
    <w:rsid w:val="00D76BBE"/>
    <w:rsid w:val="00D84170"/>
    <w:rsid w:val="00D9658C"/>
    <w:rsid w:val="00D96F50"/>
    <w:rsid w:val="00DA04FF"/>
    <w:rsid w:val="00DA21D2"/>
    <w:rsid w:val="00DB008D"/>
    <w:rsid w:val="00DB14AC"/>
    <w:rsid w:val="00DD333D"/>
    <w:rsid w:val="00DD6FFE"/>
    <w:rsid w:val="00DE3039"/>
    <w:rsid w:val="00DE515D"/>
    <w:rsid w:val="00DF55AE"/>
    <w:rsid w:val="00E04BCE"/>
    <w:rsid w:val="00E12FAB"/>
    <w:rsid w:val="00E15E17"/>
    <w:rsid w:val="00E261F7"/>
    <w:rsid w:val="00E30320"/>
    <w:rsid w:val="00E3470B"/>
    <w:rsid w:val="00E40CDB"/>
    <w:rsid w:val="00E42B94"/>
    <w:rsid w:val="00E46355"/>
    <w:rsid w:val="00E56DE5"/>
    <w:rsid w:val="00E604F6"/>
    <w:rsid w:val="00E64012"/>
    <w:rsid w:val="00E661FF"/>
    <w:rsid w:val="00E71A32"/>
    <w:rsid w:val="00E742DB"/>
    <w:rsid w:val="00E746FB"/>
    <w:rsid w:val="00E90F67"/>
    <w:rsid w:val="00E92913"/>
    <w:rsid w:val="00E958AF"/>
    <w:rsid w:val="00E96E38"/>
    <w:rsid w:val="00E97DBE"/>
    <w:rsid w:val="00EA2773"/>
    <w:rsid w:val="00EA46CE"/>
    <w:rsid w:val="00EB2A1D"/>
    <w:rsid w:val="00EB46B8"/>
    <w:rsid w:val="00EC59F2"/>
    <w:rsid w:val="00ED6BEC"/>
    <w:rsid w:val="00EF3C91"/>
    <w:rsid w:val="00EF3E94"/>
    <w:rsid w:val="00EF5821"/>
    <w:rsid w:val="00F04C4A"/>
    <w:rsid w:val="00F07B81"/>
    <w:rsid w:val="00F10448"/>
    <w:rsid w:val="00F11BD1"/>
    <w:rsid w:val="00F1348D"/>
    <w:rsid w:val="00F157F0"/>
    <w:rsid w:val="00F2227D"/>
    <w:rsid w:val="00F23923"/>
    <w:rsid w:val="00F23E99"/>
    <w:rsid w:val="00F331C7"/>
    <w:rsid w:val="00F4133F"/>
    <w:rsid w:val="00F457B9"/>
    <w:rsid w:val="00F47DAC"/>
    <w:rsid w:val="00F50DBE"/>
    <w:rsid w:val="00F607C1"/>
    <w:rsid w:val="00F671C9"/>
    <w:rsid w:val="00F72E70"/>
    <w:rsid w:val="00F91309"/>
    <w:rsid w:val="00F93E1C"/>
    <w:rsid w:val="00F9796E"/>
    <w:rsid w:val="00FA2126"/>
    <w:rsid w:val="00FA4F19"/>
    <w:rsid w:val="00FA577A"/>
    <w:rsid w:val="00FA793B"/>
    <w:rsid w:val="00FB606B"/>
    <w:rsid w:val="00FB7E27"/>
    <w:rsid w:val="00FC3F25"/>
    <w:rsid w:val="00FC48E6"/>
    <w:rsid w:val="00FC5189"/>
    <w:rsid w:val="00FD7942"/>
    <w:rsid w:val="00FF3CBA"/>
    <w:rsid w:val="00FF79B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086EC4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25009"/>
    <w:rPr>
      <w:rFonts w:ascii="Arial" w:hAnsi="Arial"/>
    </w:rPr>
  </w:style>
  <w:style w:type="paragraph" w:styleId="Heading1">
    <w:name w:val="heading 1"/>
    <w:basedOn w:val="Normal"/>
    <w:next w:val="Normal"/>
    <w:qFormat/>
    <w:pPr>
      <w:keepNext/>
      <w:outlineLvl w:val="0"/>
    </w:pPr>
    <w:rPr>
      <w:rFonts w:ascii="Times New Roman" w:hAnsi="Times New Roman"/>
      <w:b/>
      <w:sz w:val="24"/>
      <w:u w:val="single"/>
    </w:rPr>
  </w:style>
  <w:style w:type="paragraph" w:styleId="Heading2">
    <w:name w:val="heading 2"/>
    <w:basedOn w:val="Normal"/>
    <w:next w:val="Normal"/>
    <w:qFormat/>
    <w:pPr>
      <w:keepNext/>
      <w:outlineLvl w:val="1"/>
    </w:pPr>
    <w:rPr>
      <w:rFonts w:ascii="Times New Roman" w:hAnsi="Times New Roman"/>
      <w:b/>
      <w:sz w:val="24"/>
    </w:rPr>
  </w:style>
  <w:style w:type="paragraph" w:styleId="Heading3">
    <w:name w:val="heading 3"/>
    <w:basedOn w:val="Normal"/>
    <w:next w:val="Normal"/>
    <w:qFormat/>
    <w:pPr>
      <w:keepNext/>
      <w:outlineLvl w:val="2"/>
    </w:pPr>
    <w:rPr>
      <w:rFonts w:ascii="Times New Roman" w:hAnsi="Times New Roman"/>
      <w:b/>
      <w:sz w:val="22"/>
    </w:rPr>
  </w:style>
  <w:style w:type="paragraph" w:styleId="Heading4">
    <w:name w:val="heading 4"/>
    <w:basedOn w:val="Normal"/>
    <w:next w:val="Normal"/>
    <w:qFormat/>
    <w:pPr>
      <w:keepNext/>
      <w:outlineLvl w:val="3"/>
    </w:pPr>
    <w:rPr>
      <w:sz w:val="24"/>
    </w:rPr>
  </w:style>
  <w:style w:type="paragraph" w:styleId="Heading5">
    <w:name w:val="heading 5"/>
    <w:basedOn w:val="Normal"/>
    <w:next w:val="Normal"/>
    <w:qFormat/>
    <w:pPr>
      <w:keepNext/>
      <w:pBdr>
        <w:top w:val="single" w:sz="4" w:space="1" w:color="auto"/>
        <w:left w:val="single" w:sz="4" w:space="4" w:color="auto"/>
        <w:bottom w:val="single" w:sz="4" w:space="1" w:color="auto"/>
        <w:right w:val="single" w:sz="4" w:space="4" w:color="auto"/>
      </w:pBdr>
      <w:outlineLvl w:val="4"/>
    </w:pPr>
    <w:rPr>
      <w:rFonts w:ascii="Times New Roman" w:hAnsi="Times New Roman"/>
      <w:b/>
    </w:rPr>
  </w:style>
  <w:style w:type="paragraph" w:styleId="Heading6">
    <w:name w:val="heading 6"/>
    <w:basedOn w:val="Normal"/>
    <w:next w:val="Normal"/>
    <w:qFormat/>
    <w:pPr>
      <w:keepNext/>
      <w:outlineLvl w:val="5"/>
    </w:pPr>
    <w:rPr>
      <w:rFonts w:ascii="Times New Roman" w:hAnsi="Times New Roman"/>
      <w:b/>
    </w:rPr>
  </w:style>
  <w:style w:type="paragraph" w:styleId="Heading7">
    <w:name w:val="heading 7"/>
    <w:basedOn w:val="Normal"/>
    <w:next w:val="Normal"/>
    <w:qFormat/>
    <w:pPr>
      <w:keepNext/>
      <w:outlineLvl w:val="6"/>
    </w:pPr>
    <w:rPr>
      <w:rFonts w:ascii="Times New Roman" w:hAnsi="Times New Roman"/>
      <w:b/>
      <w:u w:val="single"/>
    </w:rPr>
  </w:style>
  <w:style w:type="paragraph" w:styleId="Heading8">
    <w:name w:val="heading 8"/>
    <w:basedOn w:val="Normal"/>
    <w:next w:val="Normal"/>
    <w:qFormat/>
    <w:pPr>
      <w:keepNext/>
      <w:ind w:firstLine="720"/>
      <w:outlineLvl w:val="7"/>
    </w:pPr>
    <w:rPr>
      <w:sz w:val="24"/>
    </w:rPr>
  </w:style>
  <w:style w:type="paragraph" w:styleId="Heading9">
    <w:name w:val="heading 9"/>
    <w:basedOn w:val="Normal"/>
    <w:next w:val="Normal"/>
    <w:qFormat/>
    <w:pPr>
      <w:keepNext/>
      <w:outlineLvl w:val="8"/>
    </w:pPr>
    <w:rPr>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b/>
      <w:sz w:val="24"/>
    </w:rPr>
  </w:style>
  <w:style w:type="paragraph" w:styleId="Subtitle">
    <w:name w:val="Subtitle"/>
    <w:basedOn w:val="Normal"/>
    <w:qFormat/>
    <w:rPr>
      <w:rFonts w:ascii="Times New Roman" w:hAnsi="Times New Roman"/>
      <w:b/>
      <w:sz w:val="24"/>
      <w:u w:val="single"/>
    </w:rPr>
  </w:style>
  <w:style w:type="paragraph" w:styleId="BodyText">
    <w:name w:val="Body Text"/>
    <w:basedOn w:val="Normal"/>
    <w:rPr>
      <w:rFonts w:ascii="Times New Roman" w:hAnsi="Times New Roman"/>
      <w:sz w:val="22"/>
    </w:rPr>
  </w:style>
  <w:style w:type="paragraph" w:styleId="BodyTextIndent">
    <w:name w:val="Body Text Indent"/>
    <w:basedOn w:val="Normal"/>
    <w:pPr>
      <w:ind w:left="-851" w:firstLine="851"/>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2">
    <w:name w:val="Body Text 2"/>
    <w:basedOn w:val="Normal"/>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ColorfulList-Accent11">
    <w:name w:val="Colorful List - Accent 11"/>
    <w:basedOn w:val="Normal"/>
    <w:uiPriority w:val="34"/>
    <w:qFormat/>
    <w:rsid w:val="00E42B94"/>
    <w:pPr>
      <w:ind w:left="720"/>
    </w:pPr>
  </w:style>
  <w:style w:type="character" w:styleId="Strong">
    <w:name w:val="Strong"/>
    <w:basedOn w:val="DefaultParagraphFont"/>
    <w:uiPriority w:val="22"/>
    <w:qFormat/>
    <w:rsid w:val="00C10573"/>
    <w:rPr>
      <w:b/>
      <w:bCs/>
    </w:rPr>
  </w:style>
  <w:style w:type="character" w:styleId="BookTitle">
    <w:name w:val="Book Title"/>
    <w:basedOn w:val="DefaultParagraphFont"/>
    <w:uiPriority w:val="33"/>
    <w:qFormat/>
    <w:rsid w:val="00C10573"/>
    <w:rPr>
      <w:b/>
      <w:bCs/>
      <w:smallCaps/>
      <w:spacing w:val="5"/>
    </w:rPr>
  </w:style>
  <w:style w:type="paragraph" w:styleId="ListParagraph">
    <w:name w:val="List Paragraph"/>
    <w:basedOn w:val="Normal"/>
    <w:uiPriority w:val="34"/>
    <w:qFormat/>
    <w:rsid w:val="00D9658C"/>
    <w:pPr>
      <w:ind w:left="720"/>
      <w:contextualSpacing/>
    </w:pPr>
    <w:rPr>
      <w:rFonts w:asciiTheme="minorHAnsi" w:eastAsiaTheme="minorEastAsia" w:hAnsiTheme="minorHAnsi" w:cstheme="minorBidi"/>
      <w:sz w:val="24"/>
      <w:szCs w:val="24"/>
      <w:lang w:val="en-US"/>
    </w:rPr>
  </w:style>
  <w:style w:type="character" w:styleId="IntenseEmphasis">
    <w:name w:val="Intense Emphasis"/>
    <w:basedOn w:val="DefaultParagraphFont"/>
    <w:uiPriority w:val="21"/>
    <w:qFormat/>
    <w:rsid w:val="00D9658C"/>
    <w:rPr>
      <w:b/>
      <w:bCs/>
      <w:i/>
      <w:iCs/>
      <w:color w:val="4F81BD" w:themeColor="accent1"/>
    </w:rPr>
  </w:style>
  <w:style w:type="character" w:styleId="PageNumber">
    <w:name w:val="page number"/>
    <w:basedOn w:val="DefaultParagraphFont"/>
    <w:uiPriority w:val="99"/>
    <w:semiHidden/>
    <w:unhideWhenUsed/>
    <w:rsid w:val="00C22438"/>
  </w:style>
  <w:style w:type="paragraph" w:styleId="BalloonText">
    <w:name w:val="Balloon Text"/>
    <w:basedOn w:val="Normal"/>
    <w:link w:val="BalloonTextChar"/>
    <w:uiPriority w:val="99"/>
    <w:semiHidden/>
    <w:unhideWhenUsed/>
    <w:rsid w:val="002B5871"/>
    <w:rPr>
      <w:rFonts w:ascii="Lucida Grande" w:hAnsi="Lucida Grande"/>
      <w:sz w:val="18"/>
      <w:szCs w:val="18"/>
    </w:rPr>
  </w:style>
  <w:style w:type="character" w:customStyle="1" w:styleId="BalloonTextChar">
    <w:name w:val="Balloon Text Char"/>
    <w:basedOn w:val="DefaultParagraphFont"/>
    <w:link w:val="BalloonText"/>
    <w:uiPriority w:val="99"/>
    <w:semiHidden/>
    <w:rsid w:val="002B5871"/>
    <w:rPr>
      <w:rFonts w:ascii="Lucida Grande" w:hAnsi="Lucida Grande"/>
      <w:sz w:val="18"/>
      <w:szCs w:val="18"/>
    </w:rPr>
  </w:style>
  <w:style w:type="table" w:styleId="TableGrid">
    <w:name w:val="Table Grid"/>
    <w:basedOn w:val="TableNormal"/>
    <w:uiPriority w:val="59"/>
    <w:rsid w:val="00C844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0702CB"/>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0702C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93524">
      <w:bodyDiv w:val="1"/>
      <w:marLeft w:val="0"/>
      <w:marRight w:val="0"/>
      <w:marTop w:val="0"/>
      <w:marBottom w:val="0"/>
      <w:divBdr>
        <w:top w:val="none" w:sz="0" w:space="0" w:color="auto"/>
        <w:left w:val="none" w:sz="0" w:space="0" w:color="auto"/>
        <w:bottom w:val="none" w:sz="0" w:space="0" w:color="auto"/>
        <w:right w:val="none" w:sz="0" w:space="0" w:color="auto"/>
      </w:divBdr>
    </w:div>
    <w:div w:id="639311878">
      <w:bodyDiv w:val="1"/>
      <w:marLeft w:val="0"/>
      <w:marRight w:val="0"/>
      <w:marTop w:val="0"/>
      <w:marBottom w:val="0"/>
      <w:divBdr>
        <w:top w:val="none" w:sz="0" w:space="0" w:color="auto"/>
        <w:left w:val="none" w:sz="0" w:space="0" w:color="auto"/>
        <w:bottom w:val="none" w:sz="0" w:space="0" w:color="auto"/>
        <w:right w:val="none" w:sz="0" w:space="0" w:color="auto"/>
      </w:divBdr>
      <w:divsChild>
        <w:div w:id="1772823772">
          <w:marLeft w:val="0"/>
          <w:marRight w:val="0"/>
          <w:marTop w:val="0"/>
          <w:marBottom w:val="0"/>
          <w:divBdr>
            <w:top w:val="none" w:sz="0" w:space="0" w:color="auto"/>
            <w:left w:val="none" w:sz="0" w:space="0" w:color="auto"/>
            <w:bottom w:val="none" w:sz="0" w:space="0" w:color="auto"/>
            <w:right w:val="none" w:sz="0" w:space="0" w:color="auto"/>
          </w:divBdr>
          <w:divsChild>
            <w:div w:id="529997152">
              <w:marLeft w:val="0"/>
              <w:marRight w:val="0"/>
              <w:marTop w:val="0"/>
              <w:marBottom w:val="0"/>
              <w:divBdr>
                <w:top w:val="none" w:sz="0" w:space="0" w:color="auto"/>
                <w:left w:val="none" w:sz="0" w:space="0" w:color="auto"/>
                <w:bottom w:val="none" w:sz="0" w:space="0" w:color="auto"/>
                <w:right w:val="none" w:sz="0" w:space="0" w:color="auto"/>
              </w:divBdr>
              <w:divsChild>
                <w:div w:id="1075669207">
                  <w:marLeft w:val="0"/>
                  <w:marRight w:val="0"/>
                  <w:marTop w:val="0"/>
                  <w:marBottom w:val="0"/>
                  <w:divBdr>
                    <w:top w:val="single" w:sz="6" w:space="11" w:color="DDDDDD"/>
                    <w:left w:val="single" w:sz="6" w:space="11" w:color="DDDDDD"/>
                    <w:bottom w:val="single" w:sz="6" w:space="11" w:color="DDDDDD"/>
                    <w:right w:val="single" w:sz="6" w:space="11" w:color="DDDDDD"/>
                  </w:divBdr>
                  <w:divsChild>
                    <w:div w:id="30421544">
                      <w:marLeft w:val="0"/>
                      <w:marRight w:val="0"/>
                      <w:marTop w:val="0"/>
                      <w:marBottom w:val="0"/>
                      <w:divBdr>
                        <w:top w:val="none" w:sz="0" w:space="0" w:color="auto"/>
                        <w:left w:val="none" w:sz="0" w:space="0" w:color="auto"/>
                        <w:bottom w:val="none" w:sz="0" w:space="0" w:color="auto"/>
                        <w:right w:val="none" w:sz="0" w:space="0" w:color="auto"/>
                      </w:divBdr>
                      <w:divsChild>
                        <w:div w:id="2019454867">
                          <w:marLeft w:val="0"/>
                          <w:marRight w:val="0"/>
                          <w:marTop w:val="0"/>
                          <w:marBottom w:val="0"/>
                          <w:divBdr>
                            <w:top w:val="none" w:sz="0" w:space="0" w:color="auto"/>
                            <w:left w:val="none" w:sz="0" w:space="0" w:color="auto"/>
                            <w:bottom w:val="none" w:sz="0" w:space="0" w:color="auto"/>
                            <w:right w:val="none" w:sz="0" w:space="0" w:color="auto"/>
                          </w:divBdr>
                          <w:divsChild>
                            <w:div w:id="791485315">
                              <w:marLeft w:val="0"/>
                              <w:marRight w:val="0"/>
                              <w:marTop w:val="0"/>
                              <w:marBottom w:val="0"/>
                              <w:divBdr>
                                <w:top w:val="none" w:sz="0" w:space="0" w:color="auto"/>
                                <w:left w:val="none" w:sz="0" w:space="0" w:color="auto"/>
                                <w:bottom w:val="none" w:sz="0" w:space="0" w:color="auto"/>
                                <w:right w:val="none" w:sz="0" w:space="0" w:color="auto"/>
                              </w:divBdr>
                              <w:divsChild>
                                <w:div w:id="519927264">
                                  <w:marLeft w:val="0"/>
                                  <w:marRight w:val="0"/>
                                  <w:marTop w:val="0"/>
                                  <w:marBottom w:val="0"/>
                                  <w:divBdr>
                                    <w:top w:val="none" w:sz="0" w:space="0" w:color="auto"/>
                                    <w:left w:val="none" w:sz="0" w:space="0" w:color="auto"/>
                                    <w:bottom w:val="none" w:sz="0" w:space="0" w:color="auto"/>
                                    <w:right w:val="none" w:sz="0" w:space="0" w:color="auto"/>
                                  </w:divBdr>
                                  <w:divsChild>
                                    <w:div w:id="1872764083">
                                      <w:marLeft w:val="0"/>
                                      <w:marRight w:val="0"/>
                                      <w:marTop w:val="0"/>
                                      <w:marBottom w:val="0"/>
                                      <w:divBdr>
                                        <w:top w:val="none" w:sz="0" w:space="0" w:color="auto"/>
                                        <w:left w:val="none" w:sz="0" w:space="0" w:color="auto"/>
                                        <w:bottom w:val="none" w:sz="0" w:space="0" w:color="auto"/>
                                        <w:right w:val="none" w:sz="0" w:space="0" w:color="auto"/>
                                      </w:divBdr>
                                      <w:divsChild>
                                        <w:div w:id="1826433126">
                                          <w:marLeft w:val="0"/>
                                          <w:marRight w:val="0"/>
                                          <w:marTop w:val="0"/>
                                          <w:marBottom w:val="0"/>
                                          <w:divBdr>
                                            <w:top w:val="none" w:sz="0" w:space="0" w:color="auto"/>
                                            <w:left w:val="none" w:sz="0" w:space="0" w:color="auto"/>
                                            <w:bottom w:val="none" w:sz="0" w:space="0" w:color="auto"/>
                                            <w:right w:val="none" w:sz="0" w:space="0" w:color="auto"/>
                                          </w:divBdr>
                                          <w:divsChild>
                                            <w:div w:id="2079789530">
                                              <w:marLeft w:val="0"/>
                                              <w:marRight w:val="0"/>
                                              <w:marTop w:val="0"/>
                                              <w:marBottom w:val="0"/>
                                              <w:divBdr>
                                                <w:top w:val="none" w:sz="0" w:space="0" w:color="auto"/>
                                                <w:left w:val="none" w:sz="0" w:space="0" w:color="auto"/>
                                                <w:bottom w:val="none" w:sz="0" w:space="0" w:color="auto"/>
                                                <w:right w:val="none" w:sz="0" w:space="0" w:color="auto"/>
                                              </w:divBdr>
                                              <w:divsChild>
                                                <w:div w:id="2122409230">
                                                  <w:marLeft w:val="0"/>
                                                  <w:marRight w:val="0"/>
                                                  <w:marTop w:val="0"/>
                                                  <w:marBottom w:val="0"/>
                                                  <w:divBdr>
                                                    <w:top w:val="none" w:sz="0" w:space="0" w:color="auto"/>
                                                    <w:left w:val="none" w:sz="0" w:space="0" w:color="auto"/>
                                                    <w:bottom w:val="none" w:sz="0" w:space="0" w:color="auto"/>
                                                    <w:right w:val="none" w:sz="0" w:space="0" w:color="auto"/>
                                                  </w:divBdr>
                                                  <w:divsChild>
                                                    <w:div w:id="829829894">
                                                      <w:marLeft w:val="0"/>
                                                      <w:marRight w:val="0"/>
                                                      <w:marTop w:val="0"/>
                                                      <w:marBottom w:val="0"/>
                                                      <w:divBdr>
                                                        <w:top w:val="none" w:sz="0" w:space="0" w:color="auto"/>
                                                        <w:left w:val="none" w:sz="0" w:space="0" w:color="auto"/>
                                                        <w:bottom w:val="none" w:sz="0" w:space="0" w:color="auto"/>
                                                        <w:right w:val="none" w:sz="0" w:space="0" w:color="auto"/>
                                                      </w:divBdr>
                                                      <w:divsChild>
                                                        <w:div w:id="951321121">
                                                          <w:marLeft w:val="0"/>
                                                          <w:marRight w:val="0"/>
                                                          <w:marTop w:val="0"/>
                                                          <w:marBottom w:val="0"/>
                                                          <w:divBdr>
                                                            <w:top w:val="none" w:sz="0" w:space="0" w:color="auto"/>
                                                            <w:left w:val="none" w:sz="0" w:space="0" w:color="auto"/>
                                                            <w:bottom w:val="none" w:sz="0" w:space="0" w:color="auto"/>
                                                            <w:right w:val="none" w:sz="0" w:space="0" w:color="auto"/>
                                                          </w:divBdr>
                                                          <w:divsChild>
                                                            <w:div w:id="150682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19936586">
      <w:bodyDiv w:val="1"/>
      <w:marLeft w:val="0"/>
      <w:marRight w:val="0"/>
      <w:marTop w:val="0"/>
      <w:marBottom w:val="0"/>
      <w:divBdr>
        <w:top w:val="none" w:sz="0" w:space="0" w:color="auto"/>
        <w:left w:val="none" w:sz="0" w:space="0" w:color="auto"/>
        <w:bottom w:val="none" w:sz="0" w:space="0" w:color="auto"/>
        <w:right w:val="none" w:sz="0" w:space="0" w:color="auto"/>
      </w:divBdr>
    </w:div>
  </w:divs>
  <w:relyOnVML/>
</w:webSettings>
</file>

<file path=word/_rels/document.xml.rels><?xml version="1.0" encoding="UTF-8" standalone="yes"?>
<Relationships xmlns="http://schemas.openxmlformats.org/package/2006/relationships"><Relationship Id="rId8" Type="http://schemas.openxmlformats.org/officeDocument/2006/relationships/hyperlink" Target="https://www.mopho.co.u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mailto:harryhazza77@gmail.com" TargetMode="External"/><Relationship Id="rId2" Type="http://schemas.openxmlformats.org/officeDocument/2006/relationships/image" Target="media/image1.png"/><Relationship Id="rId1" Type="http://schemas.openxmlformats.org/officeDocument/2006/relationships/hyperlink" Target="http://www.linkedin.com/in/harrypatel7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harry\Desktop\harry%20patel%20C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5E82E7-4C69-D54A-BFB5-D59DC9B41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D:\Documents and Settings\harry\Desktop\harry patel CV.dot</Template>
  <TotalTime>105</TotalTime>
  <Pages>2</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HARESH PATEL</vt:lpstr>
    </vt:vector>
  </TitlesOfParts>
  <Company/>
  <LinksUpToDate>false</LinksUpToDate>
  <CharactersWithSpaces>5947</CharactersWithSpaces>
  <SharedDoc>false</SharedDoc>
  <HLinks>
    <vt:vector size="54" baseType="variant">
      <vt:variant>
        <vt:i4>5439547</vt:i4>
      </vt:variant>
      <vt:variant>
        <vt:i4>18</vt:i4>
      </vt:variant>
      <vt:variant>
        <vt:i4>0</vt:i4>
      </vt:variant>
      <vt:variant>
        <vt:i4>5</vt:i4>
      </vt:variant>
      <vt:variant>
        <vt:lpwstr>http://www.cgi-europe.com/web/en/home.htm</vt:lpwstr>
      </vt:variant>
      <vt:variant>
        <vt:lpwstr/>
      </vt:variant>
      <vt:variant>
        <vt:i4>3866630</vt:i4>
      </vt:variant>
      <vt:variant>
        <vt:i4>15</vt:i4>
      </vt:variant>
      <vt:variant>
        <vt:i4>0</vt:i4>
      </vt:variant>
      <vt:variant>
        <vt:i4>5</vt:i4>
      </vt:variant>
      <vt:variant>
        <vt:lpwstr>http://www.nfs-hospitality.com/</vt:lpwstr>
      </vt:variant>
      <vt:variant>
        <vt:lpwstr/>
      </vt:variant>
      <vt:variant>
        <vt:i4>1114185</vt:i4>
      </vt:variant>
      <vt:variant>
        <vt:i4>12</vt:i4>
      </vt:variant>
      <vt:variant>
        <vt:i4>0</vt:i4>
      </vt:variant>
      <vt:variant>
        <vt:i4>5</vt:i4>
      </vt:variant>
      <vt:variant>
        <vt:lpwstr>http://www.db.com/unitedkingdom/</vt:lpwstr>
      </vt:variant>
      <vt:variant>
        <vt:lpwstr/>
      </vt:variant>
      <vt:variant>
        <vt:i4>3866635</vt:i4>
      </vt:variant>
      <vt:variant>
        <vt:i4>9</vt:i4>
      </vt:variant>
      <vt:variant>
        <vt:i4>0</vt:i4>
      </vt:variant>
      <vt:variant>
        <vt:i4>5</vt:i4>
      </vt:variant>
      <vt:variant>
        <vt:lpwstr>http://www.bcsplc.com/pg.asp?p=home</vt:lpwstr>
      </vt:variant>
      <vt:variant>
        <vt:lpwstr/>
      </vt:variant>
      <vt:variant>
        <vt:i4>5111868</vt:i4>
      </vt:variant>
      <vt:variant>
        <vt:i4>6</vt:i4>
      </vt:variant>
      <vt:variant>
        <vt:i4>0</vt:i4>
      </vt:variant>
      <vt:variant>
        <vt:i4>5</vt:i4>
      </vt:variant>
      <vt:variant>
        <vt:lpwstr>http://www.travelex.co.uk/uk/</vt:lpwstr>
      </vt:variant>
      <vt:variant>
        <vt:lpwstr/>
      </vt:variant>
      <vt:variant>
        <vt:i4>5570648</vt:i4>
      </vt:variant>
      <vt:variant>
        <vt:i4>3</vt:i4>
      </vt:variant>
      <vt:variant>
        <vt:i4>0</vt:i4>
      </vt:variant>
      <vt:variant>
        <vt:i4>5</vt:i4>
      </vt:variant>
      <vt:variant>
        <vt:lpwstr>http://www.riskcare.com/</vt:lpwstr>
      </vt:variant>
      <vt:variant>
        <vt:lpwstr/>
      </vt:variant>
      <vt:variant>
        <vt:i4>7667804</vt:i4>
      </vt:variant>
      <vt:variant>
        <vt:i4>0</vt:i4>
      </vt:variant>
      <vt:variant>
        <vt:i4>0</vt:i4>
      </vt:variant>
      <vt:variant>
        <vt:i4>5</vt:i4>
      </vt:variant>
      <vt:variant>
        <vt:lpwstr>http://www.linkedin.com/in/harrypatel77</vt:lpwstr>
      </vt:variant>
      <vt:variant>
        <vt:lpwstr/>
      </vt:variant>
      <vt:variant>
        <vt:i4>2621561</vt:i4>
      </vt:variant>
      <vt:variant>
        <vt:i4>0</vt:i4>
      </vt:variant>
      <vt:variant>
        <vt:i4>0</vt:i4>
      </vt:variant>
      <vt:variant>
        <vt:i4>5</vt:i4>
      </vt:variant>
      <vt:variant>
        <vt:lpwstr>mailto:harryhazza77@gmail.com</vt:lpwstr>
      </vt:variant>
      <vt:variant>
        <vt:lpwstr/>
      </vt:variant>
      <vt:variant>
        <vt:i4>7667804</vt:i4>
      </vt:variant>
      <vt:variant>
        <vt:i4>-1</vt:i4>
      </vt:variant>
      <vt:variant>
        <vt:i4>2052</vt:i4>
      </vt:variant>
      <vt:variant>
        <vt:i4>4</vt:i4>
      </vt:variant>
      <vt:variant>
        <vt:lpwstr>http://www.linkedin.com/in/harrypatel77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HARESH PATEL</dc:title>
  <dc:subject/>
  <dc:creator>Harry</dc:creator>
  <cp:keywords/>
  <cp:lastModifiedBy>harry patel</cp:lastModifiedBy>
  <cp:revision>7</cp:revision>
  <cp:lastPrinted>2014-10-19T17:29:00Z</cp:lastPrinted>
  <dcterms:created xsi:type="dcterms:W3CDTF">2017-11-07T10:54:00Z</dcterms:created>
  <dcterms:modified xsi:type="dcterms:W3CDTF">2018-04-03T10:00:00Z</dcterms:modified>
</cp:coreProperties>
</file>