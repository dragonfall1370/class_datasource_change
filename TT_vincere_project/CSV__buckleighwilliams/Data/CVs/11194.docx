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6A42" w14:textId="58CC6715" w:rsidR="00B4528D" w:rsidRPr="002871A2" w:rsidRDefault="00921651" w:rsidP="00E75556">
      <w:pPr>
        <w:pStyle w:val="Title"/>
        <w:rPr>
          <w:rFonts w:ascii="Arial" w:hAnsi="Arial" w:cs="Arial"/>
        </w:rPr>
      </w:pPr>
      <w:r w:rsidRPr="002871A2">
        <w:rPr>
          <w:rFonts w:ascii="Arial" w:hAnsi="Arial" w:cs="Arial"/>
        </w:rPr>
        <w:t>Robert Wollner</w:t>
      </w:r>
    </w:p>
    <w:p w14:paraId="0CD26EF3" w14:textId="417B29FE" w:rsidR="00E01197" w:rsidRPr="002871A2" w:rsidRDefault="002E71F6" w:rsidP="00AE47A1">
      <w:pPr>
        <w:rPr>
          <w:rFonts w:ascii="Arial" w:hAnsi="Arial" w:cs="Arial"/>
        </w:rPr>
      </w:pPr>
      <w:r w:rsidRPr="002871A2">
        <w:rPr>
          <w:rFonts w:ascii="Arial" w:hAnsi="Arial" w:cs="Arial"/>
        </w:rPr>
        <w:t xml:space="preserve">Mobile: </w:t>
      </w:r>
      <w:r w:rsidR="00112BEE" w:rsidRPr="002871A2">
        <w:rPr>
          <w:rFonts w:ascii="Arial" w:hAnsi="Arial" w:cs="Arial"/>
        </w:rPr>
        <w:t>+44 (0) 7779165893</w:t>
      </w:r>
      <w:r w:rsidR="008417D1" w:rsidRPr="002871A2">
        <w:rPr>
          <w:rFonts w:ascii="Arial" w:hAnsi="Arial" w:cs="Arial"/>
        </w:rPr>
        <w:t> | </w:t>
      </w:r>
      <w:r w:rsidRPr="002871A2">
        <w:rPr>
          <w:rFonts w:ascii="Arial" w:hAnsi="Arial" w:cs="Arial"/>
        </w:rPr>
        <w:t xml:space="preserve">Email: </w:t>
      </w:r>
      <w:r w:rsidR="00157CDE" w:rsidRPr="002871A2">
        <w:rPr>
          <w:rFonts w:ascii="Arial" w:hAnsi="Arial" w:cs="Arial"/>
        </w:rPr>
        <w:t>robert@wollner.uk</w:t>
      </w:r>
    </w:p>
    <w:p w14:paraId="7FF71540" w14:textId="77777777" w:rsidR="00CB73FC" w:rsidRPr="002871A2" w:rsidRDefault="00AE47A1" w:rsidP="00EE3DDB">
      <w:pPr>
        <w:shd w:val="clear" w:color="auto" w:fill="FFFFFF" w:themeFill="background1"/>
        <w:rPr>
          <w:rFonts w:ascii="Arial" w:hAnsi="Arial" w:cs="Arial"/>
          <w:b/>
          <w:sz w:val="20"/>
          <w:szCs w:val="20"/>
        </w:rPr>
      </w:pPr>
      <w:r w:rsidRPr="002871A2">
        <w:rPr>
          <w:rFonts w:ascii="Arial" w:hAnsi="Arial" w:cs="Arial"/>
          <w:b/>
          <w:sz w:val="24"/>
          <w:szCs w:val="24"/>
        </w:rPr>
        <w:t>PROFIL</w:t>
      </w:r>
      <w:r w:rsidR="00CB73FC" w:rsidRPr="002871A2">
        <w:rPr>
          <w:rFonts w:ascii="Arial" w:hAnsi="Arial" w:cs="Arial"/>
          <w:b/>
          <w:sz w:val="24"/>
          <w:szCs w:val="24"/>
        </w:rPr>
        <w:t>E</w:t>
      </w:r>
    </w:p>
    <w:p w14:paraId="737E6A2A" w14:textId="2D6DE192" w:rsidR="00CB73FC" w:rsidRPr="002871A2" w:rsidRDefault="00D903BD" w:rsidP="0069269E">
      <w:pPr>
        <w:pStyle w:val="Address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</w:t>
      </w:r>
      <w:r w:rsidR="00C76C31">
        <w:rPr>
          <w:rFonts w:ascii="Arial" w:hAnsi="Arial" w:cs="Arial"/>
          <w:sz w:val="20"/>
          <w:szCs w:val="20"/>
        </w:rPr>
        <w:t>a graduate physicist</w:t>
      </w:r>
      <w:r w:rsidR="00790976">
        <w:rPr>
          <w:rFonts w:ascii="Arial" w:hAnsi="Arial" w:cs="Arial"/>
          <w:sz w:val="20"/>
          <w:szCs w:val="20"/>
        </w:rPr>
        <w:t xml:space="preserve"> and </w:t>
      </w:r>
      <w:r w:rsidR="00C76C31">
        <w:rPr>
          <w:rFonts w:ascii="Arial" w:hAnsi="Arial" w:cs="Arial"/>
          <w:sz w:val="20"/>
          <w:szCs w:val="20"/>
        </w:rPr>
        <w:t xml:space="preserve">technical </w:t>
      </w:r>
      <w:r w:rsidR="00790976">
        <w:rPr>
          <w:rFonts w:ascii="Arial" w:hAnsi="Arial" w:cs="Arial"/>
          <w:sz w:val="20"/>
          <w:szCs w:val="20"/>
        </w:rPr>
        <w:t xml:space="preserve">expert, </w:t>
      </w:r>
      <w:r w:rsidR="00300697">
        <w:rPr>
          <w:rFonts w:ascii="Arial" w:hAnsi="Arial" w:cs="Arial"/>
          <w:sz w:val="20"/>
          <w:szCs w:val="20"/>
        </w:rPr>
        <w:t>practiced in delivering</w:t>
      </w:r>
      <w:r w:rsidR="00BC2172" w:rsidRPr="002871A2">
        <w:rPr>
          <w:rFonts w:ascii="Arial" w:hAnsi="Arial" w:cs="Arial"/>
          <w:sz w:val="20"/>
          <w:szCs w:val="20"/>
        </w:rPr>
        <w:t xml:space="preserve"> the creation and growth </w:t>
      </w:r>
      <w:r w:rsidR="00E84310">
        <w:rPr>
          <w:rFonts w:ascii="Arial" w:hAnsi="Arial" w:cs="Arial"/>
          <w:sz w:val="20"/>
          <w:szCs w:val="20"/>
        </w:rPr>
        <w:t>of</w:t>
      </w:r>
      <w:r w:rsidR="006D5F05">
        <w:rPr>
          <w:rFonts w:ascii="Arial" w:hAnsi="Arial" w:cs="Arial"/>
          <w:sz w:val="20"/>
          <w:szCs w:val="20"/>
        </w:rPr>
        <w:t xml:space="preserve"> </w:t>
      </w:r>
      <w:r w:rsidR="00654A65">
        <w:rPr>
          <w:rFonts w:ascii="Arial" w:hAnsi="Arial" w:cs="Arial"/>
          <w:sz w:val="20"/>
          <w:szCs w:val="20"/>
        </w:rPr>
        <w:t xml:space="preserve">projects, </w:t>
      </w:r>
      <w:r w:rsidR="00BC2172" w:rsidRPr="002871A2">
        <w:rPr>
          <w:rFonts w:ascii="Arial" w:hAnsi="Arial" w:cs="Arial"/>
          <w:sz w:val="20"/>
          <w:szCs w:val="20"/>
        </w:rPr>
        <w:t>systems</w:t>
      </w:r>
      <w:r w:rsidR="00654A65">
        <w:rPr>
          <w:rFonts w:ascii="Arial" w:hAnsi="Arial" w:cs="Arial"/>
          <w:sz w:val="20"/>
          <w:szCs w:val="20"/>
        </w:rPr>
        <w:t xml:space="preserve"> and teams</w:t>
      </w:r>
      <w:r w:rsidR="00BC2172" w:rsidRPr="002871A2">
        <w:rPr>
          <w:rFonts w:ascii="Arial" w:hAnsi="Arial" w:cs="Arial"/>
          <w:sz w:val="20"/>
          <w:szCs w:val="20"/>
        </w:rPr>
        <w:t xml:space="preserve">. </w:t>
      </w:r>
      <w:r w:rsidR="007B7915">
        <w:rPr>
          <w:rFonts w:ascii="Arial" w:hAnsi="Arial" w:cs="Arial"/>
          <w:sz w:val="20"/>
          <w:szCs w:val="20"/>
        </w:rPr>
        <w:t>Having</w:t>
      </w:r>
      <w:r w:rsidR="00BC2172" w:rsidRPr="002871A2">
        <w:rPr>
          <w:rFonts w:ascii="Arial" w:hAnsi="Arial" w:cs="Arial"/>
          <w:sz w:val="20"/>
          <w:szCs w:val="20"/>
        </w:rPr>
        <w:t xml:space="preserve"> </w:t>
      </w:r>
      <w:r w:rsidR="00275EAF" w:rsidRPr="002871A2">
        <w:rPr>
          <w:rFonts w:ascii="Arial" w:hAnsi="Arial" w:cs="Arial"/>
          <w:sz w:val="20"/>
          <w:szCs w:val="20"/>
        </w:rPr>
        <w:t>design</w:t>
      </w:r>
      <w:r w:rsidR="007A5E09">
        <w:rPr>
          <w:rFonts w:ascii="Arial" w:hAnsi="Arial" w:cs="Arial"/>
          <w:sz w:val="20"/>
          <w:szCs w:val="20"/>
        </w:rPr>
        <w:t>ed</w:t>
      </w:r>
      <w:r w:rsidR="00654A65">
        <w:rPr>
          <w:rFonts w:ascii="Arial" w:hAnsi="Arial" w:cs="Arial"/>
          <w:sz w:val="20"/>
          <w:szCs w:val="20"/>
        </w:rPr>
        <w:t>, buil</w:t>
      </w:r>
      <w:r w:rsidR="007A5E09">
        <w:rPr>
          <w:rFonts w:ascii="Arial" w:hAnsi="Arial" w:cs="Arial"/>
          <w:sz w:val="20"/>
          <w:szCs w:val="20"/>
        </w:rPr>
        <w:t>t</w:t>
      </w:r>
      <w:r w:rsidR="00654A65">
        <w:rPr>
          <w:rFonts w:ascii="Arial" w:hAnsi="Arial" w:cs="Arial"/>
          <w:sz w:val="20"/>
          <w:szCs w:val="20"/>
        </w:rPr>
        <w:t xml:space="preserve">, </w:t>
      </w:r>
      <w:r w:rsidR="00275EAF" w:rsidRPr="002871A2">
        <w:rPr>
          <w:rFonts w:ascii="Arial" w:hAnsi="Arial" w:cs="Arial"/>
          <w:sz w:val="20"/>
          <w:szCs w:val="20"/>
        </w:rPr>
        <w:t>implement</w:t>
      </w:r>
      <w:r w:rsidR="007A5E09">
        <w:rPr>
          <w:rFonts w:ascii="Arial" w:hAnsi="Arial" w:cs="Arial"/>
          <w:sz w:val="20"/>
          <w:szCs w:val="20"/>
        </w:rPr>
        <w:t>ed</w:t>
      </w:r>
      <w:r w:rsidR="00654A65">
        <w:rPr>
          <w:rFonts w:ascii="Arial" w:hAnsi="Arial" w:cs="Arial"/>
          <w:sz w:val="20"/>
          <w:szCs w:val="20"/>
        </w:rPr>
        <w:t xml:space="preserve"> and document</w:t>
      </w:r>
      <w:r w:rsidR="007A5E09">
        <w:rPr>
          <w:rFonts w:ascii="Arial" w:hAnsi="Arial" w:cs="Arial"/>
          <w:sz w:val="20"/>
          <w:szCs w:val="20"/>
        </w:rPr>
        <w:t>ed</w:t>
      </w:r>
      <w:r w:rsidR="00447A25">
        <w:rPr>
          <w:rFonts w:ascii="Arial" w:hAnsi="Arial" w:cs="Arial"/>
          <w:sz w:val="20"/>
          <w:szCs w:val="20"/>
        </w:rPr>
        <w:t xml:space="preserve"> a variety of</w:t>
      </w:r>
      <w:r w:rsidR="00275EAF" w:rsidRPr="002871A2">
        <w:rPr>
          <w:rFonts w:ascii="Arial" w:hAnsi="Arial" w:cs="Arial"/>
          <w:sz w:val="20"/>
          <w:szCs w:val="20"/>
        </w:rPr>
        <w:t xml:space="preserve"> highly technical </w:t>
      </w:r>
      <w:r w:rsidR="008232CA" w:rsidRPr="002871A2">
        <w:rPr>
          <w:rFonts w:ascii="Arial" w:hAnsi="Arial" w:cs="Arial"/>
          <w:sz w:val="20"/>
          <w:szCs w:val="20"/>
        </w:rPr>
        <w:t>projects</w:t>
      </w:r>
      <w:r w:rsidR="007B7915">
        <w:rPr>
          <w:rFonts w:ascii="Arial" w:hAnsi="Arial" w:cs="Arial"/>
          <w:sz w:val="20"/>
          <w:szCs w:val="20"/>
        </w:rPr>
        <w:t>, I’m</w:t>
      </w:r>
      <w:r w:rsidR="00654A65">
        <w:rPr>
          <w:rFonts w:ascii="Arial" w:hAnsi="Arial" w:cs="Arial"/>
          <w:sz w:val="20"/>
          <w:szCs w:val="20"/>
        </w:rPr>
        <w:t xml:space="preserve"> </w:t>
      </w:r>
      <w:r w:rsidR="007B7915">
        <w:rPr>
          <w:rFonts w:ascii="Arial" w:hAnsi="Arial" w:cs="Arial"/>
          <w:sz w:val="20"/>
          <w:szCs w:val="20"/>
        </w:rPr>
        <w:t>e</w:t>
      </w:r>
      <w:r w:rsidR="00265AB9">
        <w:rPr>
          <w:rFonts w:ascii="Arial" w:hAnsi="Arial" w:cs="Arial"/>
          <w:sz w:val="20"/>
          <w:szCs w:val="20"/>
        </w:rPr>
        <w:t>xperienced</w:t>
      </w:r>
      <w:r w:rsidR="00EC7BDF" w:rsidRPr="002871A2">
        <w:rPr>
          <w:rFonts w:ascii="Arial" w:hAnsi="Arial" w:cs="Arial"/>
          <w:sz w:val="20"/>
          <w:szCs w:val="20"/>
        </w:rPr>
        <w:t xml:space="preserve"> turn</w:t>
      </w:r>
      <w:r w:rsidR="005747FA">
        <w:rPr>
          <w:rFonts w:ascii="Arial" w:hAnsi="Arial" w:cs="Arial"/>
          <w:sz w:val="20"/>
          <w:szCs w:val="20"/>
        </w:rPr>
        <w:t>ing</w:t>
      </w:r>
      <w:r w:rsidR="00EC7BDF" w:rsidRPr="002871A2">
        <w:rPr>
          <w:rFonts w:ascii="Arial" w:hAnsi="Arial" w:cs="Arial"/>
          <w:sz w:val="20"/>
          <w:szCs w:val="20"/>
        </w:rPr>
        <w:t xml:space="preserve"> business need</w:t>
      </w:r>
      <w:r w:rsidR="005747FA">
        <w:rPr>
          <w:rFonts w:ascii="Arial" w:hAnsi="Arial" w:cs="Arial"/>
          <w:sz w:val="20"/>
          <w:szCs w:val="20"/>
        </w:rPr>
        <w:t>s</w:t>
      </w:r>
      <w:r w:rsidR="00EC7BDF" w:rsidRPr="002871A2">
        <w:rPr>
          <w:rFonts w:ascii="Arial" w:hAnsi="Arial" w:cs="Arial"/>
          <w:sz w:val="20"/>
          <w:szCs w:val="20"/>
        </w:rPr>
        <w:t xml:space="preserve"> or idea</w:t>
      </w:r>
      <w:r w:rsidR="005747FA">
        <w:rPr>
          <w:rFonts w:ascii="Arial" w:hAnsi="Arial" w:cs="Arial"/>
          <w:sz w:val="20"/>
          <w:szCs w:val="20"/>
        </w:rPr>
        <w:t>s</w:t>
      </w:r>
      <w:r w:rsidR="00EC7BDF" w:rsidRPr="002871A2">
        <w:rPr>
          <w:rFonts w:ascii="Arial" w:hAnsi="Arial" w:cs="Arial"/>
          <w:sz w:val="20"/>
          <w:szCs w:val="20"/>
        </w:rPr>
        <w:t xml:space="preserve"> into a realit</w:t>
      </w:r>
      <w:r w:rsidR="00F8648A">
        <w:rPr>
          <w:rFonts w:ascii="Arial" w:hAnsi="Arial" w:cs="Arial"/>
          <w:sz w:val="20"/>
          <w:szCs w:val="20"/>
        </w:rPr>
        <w:t>y, leveraging a high competence in a variety of languages and technologies</w:t>
      </w:r>
      <w:r w:rsidR="00313D88">
        <w:rPr>
          <w:rFonts w:ascii="Arial" w:hAnsi="Arial" w:cs="Arial"/>
          <w:sz w:val="20"/>
          <w:szCs w:val="20"/>
        </w:rPr>
        <w:t xml:space="preserve"> (see languages / technologies section)</w:t>
      </w:r>
      <w:r w:rsidR="00F5566F">
        <w:rPr>
          <w:rFonts w:ascii="Arial" w:hAnsi="Arial" w:cs="Arial"/>
          <w:sz w:val="20"/>
          <w:szCs w:val="20"/>
        </w:rPr>
        <w:t>.</w:t>
      </w:r>
    </w:p>
    <w:p w14:paraId="27BEC6B2" w14:textId="07FD132F" w:rsidR="00E174CD" w:rsidRPr="002871A2" w:rsidRDefault="00E174CD" w:rsidP="00E174CD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2871A2">
        <w:rPr>
          <w:rFonts w:ascii="Arial" w:hAnsi="Arial" w:cs="Arial"/>
          <w:b/>
          <w:sz w:val="24"/>
          <w:szCs w:val="24"/>
        </w:rPr>
        <w:t xml:space="preserve">KEY </w:t>
      </w:r>
      <w:r w:rsidR="00D86B0F">
        <w:rPr>
          <w:rFonts w:ascii="Arial" w:hAnsi="Arial" w:cs="Arial"/>
          <w:b/>
          <w:sz w:val="24"/>
          <w:szCs w:val="24"/>
        </w:rPr>
        <w:t>ACCOMPLISHMENTS</w:t>
      </w:r>
    </w:p>
    <w:p w14:paraId="605DB454" w14:textId="025C1D7D" w:rsidR="00445887" w:rsidRDefault="00445887" w:rsidP="005509A8">
      <w:pPr>
        <w:pStyle w:val="Address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Migrated </w:t>
      </w:r>
      <w:r w:rsidR="004230DE">
        <w:rPr>
          <w:rFonts w:ascii="Arial" w:hAnsi="Arial" w:cs="Arial"/>
          <w:sz w:val="20"/>
          <w:szCs w:val="20"/>
        </w:rPr>
        <w:t>Moodfield’s</w:t>
      </w:r>
      <w:r>
        <w:rPr>
          <w:rFonts w:ascii="Arial" w:hAnsi="Arial" w:cs="Arial"/>
          <w:sz w:val="20"/>
          <w:szCs w:val="20"/>
        </w:rPr>
        <w:t xml:space="preserve"> server stack onto </w:t>
      </w:r>
      <w:r w:rsidR="00246103">
        <w:rPr>
          <w:rFonts w:ascii="Arial" w:hAnsi="Arial" w:cs="Arial"/>
          <w:sz w:val="20"/>
          <w:szCs w:val="20"/>
        </w:rPr>
        <w:t>an Azure</w:t>
      </w:r>
      <w:r>
        <w:rPr>
          <w:rFonts w:ascii="Arial" w:hAnsi="Arial" w:cs="Arial"/>
          <w:sz w:val="20"/>
          <w:szCs w:val="20"/>
        </w:rPr>
        <w:t xml:space="preserve"> cloud</w:t>
      </w:r>
      <w:r w:rsidR="004230DE">
        <w:rPr>
          <w:rFonts w:ascii="Arial" w:hAnsi="Arial" w:cs="Arial"/>
          <w:sz w:val="20"/>
          <w:szCs w:val="20"/>
        </w:rPr>
        <w:t xml:space="preserve"> from on-site</w:t>
      </w:r>
      <w:r w:rsidR="00680129">
        <w:rPr>
          <w:rFonts w:ascii="Arial" w:hAnsi="Arial" w:cs="Arial"/>
          <w:sz w:val="20"/>
          <w:szCs w:val="20"/>
        </w:rPr>
        <w:t xml:space="preserve">, </w:t>
      </w:r>
      <w:r w:rsidR="00303093">
        <w:rPr>
          <w:rFonts w:ascii="Arial" w:hAnsi="Arial" w:cs="Arial"/>
          <w:sz w:val="20"/>
          <w:szCs w:val="20"/>
        </w:rPr>
        <w:t>delivering a cost reduction</w:t>
      </w:r>
      <w:r w:rsidR="007225CD">
        <w:rPr>
          <w:rFonts w:ascii="Arial" w:hAnsi="Arial" w:cs="Arial"/>
          <w:sz w:val="20"/>
          <w:szCs w:val="20"/>
        </w:rPr>
        <w:t xml:space="preserve"> of 50% and enabling the transition</w:t>
      </w:r>
      <w:r w:rsidR="008A27BB">
        <w:rPr>
          <w:rFonts w:ascii="Arial" w:hAnsi="Arial" w:cs="Arial"/>
          <w:sz w:val="20"/>
          <w:szCs w:val="20"/>
        </w:rPr>
        <w:t xml:space="preserve"> to serverless and micro-architecture</w:t>
      </w:r>
      <w:r w:rsidR="00D21378">
        <w:rPr>
          <w:rFonts w:ascii="Arial" w:hAnsi="Arial" w:cs="Arial"/>
          <w:sz w:val="20"/>
          <w:szCs w:val="20"/>
        </w:rPr>
        <w:t>d</w:t>
      </w:r>
      <w:r w:rsidR="008A27BB">
        <w:rPr>
          <w:rFonts w:ascii="Arial" w:hAnsi="Arial" w:cs="Arial"/>
          <w:sz w:val="20"/>
          <w:szCs w:val="20"/>
        </w:rPr>
        <w:t xml:space="preserve"> solutions</w:t>
      </w:r>
      <w:r w:rsidR="009C7440">
        <w:rPr>
          <w:rFonts w:ascii="Arial" w:hAnsi="Arial" w:cs="Arial"/>
          <w:sz w:val="20"/>
          <w:szCs w:val="20"/>
        </w:rPr>
        <w:t xml:space="preserve">, reducing </w:t>
      </w:r>
      <w:r w:rsidR="00127766">
        <w:rPr>
          <w:rFonts w:ascii="Arial" w:hAnsi="Arial" w:cs="Arial"/>
          <w:sz w:val="20"/>
          <w:szCs w:val="20"/>
        </w:rPr>
        <w:t>management overhead significantly</w:t>
      </w:r>
      <w:r w:rsidR="005F7D21">
        <w:rPr>
          <w:rFonts w:ascii="Arial" w:hAnsi="Arial" w:cs="Arial"/>
          <w:sz w:val="20"/>
          <w:szCs w:val="20"/>
        </w:rPr>
        <w:t>.</w:t>
      </w:r>
    </w:p>
    <w:p w14:paraId="12ED646F" w14:textId="2FDBD753" w:rsidR="00AE70AD" w:rsidRDefault="00B7159E" w:rsidP="005509A8">
      <w:pPr>
        <w:pStyle w:val="Address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suite of</w:t>
      </w:r>
      <w:r w:rsidR="000D6054">
        <w:rPr>
          <w:rFonts w:ascii="Arial" w:hAnsi="Arial" w:cs="Arial"/>
          <w:sz w:val="20"/>
          <w:szCs w:val="20"/>
        </w:rPr>
        <w:t xml:space="preserve"> self-healing python micro-services</w:t>
      </w:r>
      <w:r w:rsidR="00AF3344">
        <w:rPr>
          <w:rFonts w:ascii="Arial" w:hAnsi="Arial" w:cs="Arial"/>
          <w:sz w:val="20"/>
          <w:szCs w:val="20"/>
        </w:rPr>
        <w:t>, built onto a debian</w:t>
      </w:r>
      <w:r w:rsidR="00A81764">
        <w:rPr>
          <w:rFonts w:ascii="Arial" w:hAnsi="Arial" w:cs="Arial"/>
          <w:sz w:val="20"/>
          <w:szCs w:val="20"/>
        </w:rPr>
        <w:t xml:space="preserve"> L</w:t>
      </w:r>
      <w:r w:rsidR="00AF3344">
        <w:rPr>
          <w:rFonts w:ascii="Arial" w:hAnsi="Arial" w:cs="Arial"/>
          <w:sz w:val="20"/>
          <w:szCs w:val="20"/>
        </w:rPr>
        <w:t>inux OS,</w:t>
      </w:r>
      <w:r w:rsidR="000D6054">
        <w:rPr>
          <w:rFonts w:ascii="Arial" w:hAnsi="Arial" w:cs="Arial"/>
          <w:sz w:val="20"/>
          <w:szCs w:val="20"/>
        </w:rPr>
        <w:t xml:space="preserve"> providing functionality for the </w:t>
      </w:r>
      <w:r w:rsidR="003D54EF">
        <w:rPr>
          <w:rFonts w:ascii="Arial" w:hAnsi="Arial" w:cs="Arial"/>
          <w:sz w:val="20"/>
          <w:szCs w:val="20"/>
        </w:rPr>
        <w:t>smart</w:t>
      </w:r>
      <w:r w:rsidR="000D6054">
        <w:rPr>
          <w:rFonts w:ascii="Arial" w:hAnsi="Arial" w:cs="Arial"/>
          <w:sz w:val="20"/>
          <w:szCs w:val="20"/>
        </w:rPr>
        <w:t xml:space="preserve"> lockers</w:t>
      </w:r>
      <w:r w:rsidR="00AF3344">
        <w:rPr>
          <w:rFonts w:ascii="Arial" w:hAnsi="Arial" w:cs="Arial"/>
          <w:sz w:val="20"/>
          <w:szCs w:val="20"/>
        </w:rPr>
        <w:t>.</w:t>
      </w:r>
      <w:r w:rsidR="00F74DA1">
        <w:rPr>
          <w:rFonts w:ascii="Arial" w:hAnsi="Arial" w:cs="Arial"/>
          <w:sz w:val="20"/>
          <w:szCs w:val="20"/>
        </w:rPr>
        <w:t xml:space="preserve"> </w:t>
      </w:r>
      <w:r w:rsidR="00AF3344">
        <w:rPr>
          <w:rFonts w:ascii="Arial" w:hAnsi="Arial" w:cs="Arial"/>
          <w:sz w:val="20"/>
          <w:szCs w:val="20"/>
        </w:rPr>
        <w:t>This e</w:t>
      </w:r>
      <w:r w:rsidR="00F74DA1">
        <w:rPr>
          <w:rFonts w:ascii="Arial" w:hAnsi="Arial" w:cs="Arial"/>
          <w:sz w:val="20"/>
          <w:szCs w:val="20"/>
        </w:rPr>
        <w:t>nabl</w:t>
      </w:r>
      <w:r w:rsidR="00AF3344">
        <w:rPr>
          <w:rFonts w:ascii="Arial" w:hAnsi="Arial" w:cs="Arial"/>
          <w:sz w:val="20"/>
          <w:szCs w:val="20"/>
        </w:rPr>
        <w:t>ed</w:t>
      </w:r>
      <w:r w:rsidR="00F74DA1">
        <w:rPr>
          <w:rFonts w:ascii="Arial" w:hAnsi="Arial" w:cs="Arial"/>
          <w:sz w:val="20"/>
          <w:szCs w:val="20"/>
        </w:rPr>
        <w:t xml:space="preserve"> remote </w:t>
      </w:r>
      <w:r w:rsidR="007067A7">
        <w:rPr>
          <w:rFonts w:ascii="Arial" w:hAnsi="Arial" w:cs="Arial"/>
          <w:sz w:val="20"/>
          <w:szCs w:val="20"/>
        </w:rPr>
        <w:t>monitoring and oversight of the installations where before engineers would have to be sent out to solve the issues</w:t>
      </w:r>
      <w:r w:rsidR="0034518A">
        <w:rPr>
          <w:rFonts w:ascii="Arial" w:hAnsi="Arial" w:cs="Arial"/>
          <w:sz w:val="20"/>
          <w:szCs w:val="20"/>
        </w:rPr>
        <w:t>, l</w:t>
      </w:r>
      <w:r w:rsidR="00245ECC">
        <w:rPr>
          <w:rFonts w:ascii="Arial" w:hAnsi="Arial" w:cs="Arial"/>
          <w:sz w:val="20"/>
          <w:szCs w:val="20"/>
        </w:rPr>
        <w:t>eading to a profitability increase of each</w:t>
      </w:r>
      <w:r w:rsidR="007C22D2">
        <w:rPr>
          <w:rFonts w:ascii="Arial" w:hAnsi="Arial" w:cs="Arial"/>
          <w:sz w:val="20"/>
          <w:szCs w:val="20"/>
        </w:rPr>
        <w:t xml:space="preserve"> installation of 15%</w:t>
      </w:r>
      <w:r w:rsidR="0034518A">
        <w:rPr>
          <w:rFonts w:ascii="Arial" w:hAnsi="Arial" w:cs="Arial"/>
          <w:sz w:val="20"/>
          <w:szCs w:val="20"/>
        </w:rPr>
        <w:t xml:space="preserve"> via reduction in visits alone</w:t>
      </w:r>
      <w:r w:rsidR="00472981">
        <w:rPr>
          <w:rFonts w:ascii="Arial" w:hAnsi="Arial" w:cs="Arial"/>
          <w:sz w:val="20"/>
          <w:szCs w:val="20"/>
        </w:rPr>
        <w:t>, along with numerous security and customer experience improvements</w:t>
      </w:r>
      <w:r w:rsidR="005C7E68">
        <w:rPr>
          <w:rFonts w:ascii="Arial" w:hAnsi="Arial" w:cs="Arial"/>
          <w:sz w:val="20"/>
          <w:szCs w:val="20"/>
        </w:rPr>
        <w:t>, including pre-payment via credit card.</w:t>
      </w:r>
    </w:p>
    <w:p w14:paraId="3D68590D" w14:textId="32AAD034" w:rsidR="00BF7A17" w:rsidRPr="005509A8" w:rsidRDefault="00CE25DC" w:rsidP="005509A8">
      <w:pPr>
        <w:pStyle w:val="Address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Created, coded and standardised </w:t>
      </w:r>
      <w:r w:rsidR="00487F16">
        <w:rPr>
          <w:rFonts w:ascii="Arial" w:hAnsi="Arial" w:cs="Arial"/>
          <w:sz w:val="20"/>
          <w:szCs w:val="20"/>
        </w:rPr>
        <w:t>Moodfield’s</w:t>
      </w:r>
      <w:r>
        <w:rPr>
          <w:rFonts w:ascii="Arial" w:hAnsi="Arial" w:cs="Arial"/>
          <w:sz w:val="20"/>
          <w:szCs w:val="20"/>
        </w:rPr>
        <w:t xml:space="preserve"> DevOps capabilities on</w:t>
      </w:r>
      <w:r w:rsidR="00F609CA">
        <w:rPr>
          <w:rFonts w:ascii="Arial" w:hAnsi="Arial" w:cs="Arial"/>
          <w:sz w:val="20"/>
          <w:szCs w:val="20"/>
        </w:rPr>
        <w:t xml:space="preserve"> the cloud environment</w:t>
      </w:r>
      <w:r w:rsidR="00931F7A">
        <w:rPr>
          <w:rFonts w:ascii="Arial" w:hAnsi="Arial" w:cs="Arial"/>
          <w:sz w:val="20"/>
          <w:szCs w:val="20"/>
        </w:rPr>
        <w:t xml:space="preserve">. The CI/CD pipelines implemented having </w:t>
      </w:r>
      <w:r w:rsidR="00487F16">
        <w:rPr>
          <w:rFonts w:ascii="Arial" w:hAnsi="Arial" w:cs="Arial"/>
          <w:sz w:val="20"/>
          <w:szCs w:val="20"/>
        </w:rPr>
        <w:t>built</w:t>
      </w:r>
      <w:r w:rsidR="00931F7A">
        <w:rPr>
          <w:rFonts w:ascii="Arial" w:hAnsi="Arial" w:cs="Arial"/>
          <w:sz w:val="20"/>
          <w:szCs w:val="20"/>
        </w:rPr>
        <w:t xml:space="preserve"> and standardised the infrastructure templates</w:t>
      </w:r>
      <w:r w:rsidR="00F609CA">
        <w:rPr>
          <w:rFonts w:ascii="Arial" w:hAnsi="Arial" w:cs="Arial"/>
          <w:sz w:val="20"/>
          <w:szCs w:val="20"/>
        </w:rPr>
        <w:t xml:space="preserve"> </w:t>
      </w:r>
      <w:r w:rsidR="00931F7A">
        <w:rPr>
          <w:rFonts w:ascii="Arial" w:hAnsi="Arial" w:cs="Arial"/>
          <w:sz w:val="20"/>
          <w:szCs w:val="20"/>
        </w:rPr>
        <w:t>massively reduced iteration and</w:t>
      </w:r>
      <w:r w:rsidR="00487F16">
        <w:rPr>
          <w:rFonts w:ascii="Arial" w:hAnsi="Arial" w:cs="Arial"/>
          <w:sz w:val="20"/>
          <w:szCs w:val="20"/>
        </w:rPr>
        <w:t xml:space="preserve"> update cycle time</w:t>
      </w:r>
      <w:r w:rsidR="009C67DB">
        <w:rPr>
          <w:rFonts w:ascii="Arial" w:hAnsi="Arial" w:cs="Arial"/>
          <w:sz w:val="20"/>
          <w:szCs w:val="20"/>
        </w:rPr>
        <w:t>.</w:t>
      </w:r>
    </w:p>
    <w:p w14:paraId="2A3CF02A" w14:textId="66DCC3D1" w:rsidR="008F5BD3" w:rsidRDefault="00F42764" w:rsidP="005509A8">
      <w:pPr>
        <w:pStyle w:val="Address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Coded and launched </w:t>
      </w:r>
      <w:r w:rsidR="00DF1ECE">
        <w:rPr>
          <w:rFonts w:ascii="Arial" w:hAnsi="Arial" w:cs="Arial"/>
          <w:sz w:val="20"/>
          <w:szCs w:val="20"/>
        </w:rPr>
        <w:t>Moodfield’s customer facing website, including custom payment flows</w:t>
      </w:r>
      <w:r w:rsidR="00B62360">
        <w:rPr>
          <w:rFonts w:ascii="Arial" w:hAnsi="Arial" w:cs="Arial"/>
          <w:sz w:val="20"/>
          <w:szCs w:val="20"/>
        </w:rPr>
        <w:t>. This enabled</w:t>
      </w:r>
      <w:r w:rsidR="00742E49">
        <w:rPr>
          <w:rFonts w:ascii="Arial" w:hAnsi="Arial" w:cs="Arial"/>
          <w:sz w:val="20"/>
          <w:szCs w:val="20"/>
        </w:rPr>
        <w:t xml:space="preserve"> seamless </w:t>
      </w:r>
      <w:r w:rsidR="000F2017">
        <w:rPr>
          <w:rFonts w:ascii="Arial" w:hAnsi="Arial" w:cs="Arial"/>
          <w:sz w:val="20"/>
          <w:szCs w:val="20"/>
        </w:rPr>
        <w:t xml:space="preserve">customer </w:t>
      </w:r>
      <w:r w:rsidR="00742E49">
        <w:rPr>
          <w:rFonts w:ascii="Arial" w:hAnsi="Arial" w:cs="Arial"/>
          <w:sz w:val="20"/>
          <w:szCs w:val="20"/>
        </w:rPr>
        <w:t>sign-up and</w:t>
      </w:r>
      <w:r w:rsidR="00665270">
        <w:rPr>
          <w:rFonts w:ascii="Arial" w:hAnsi="Arial" w:cs="Arial"/>
          <w:sz w:val="20"/>
          <w:szCs w:val="20"/>
        </w:rPr>
        <w:t xml:space="preserve"> the creation of membership schemes, along with pay as you go</w:t>
      </w:r>
      <w:r w:rsidR="00C80D23">
        <w:rPr>
          <w:rFonts w:ascii="Arial" w:hAnsi="Arial" w:cs="Arial"/>
          <w:sz w:val="20"/>
          <w:szCs w:val="20"/>
        </w:rPr>
        <w:t xml:space="preserve"> and pre-booking</w:t>
      </w:r>
      <w:r w:rsidR="00665270">
        <w:rPr>
          <w:rFonts w:ascii="Arial" w:hAnsi="Arial" w:cs="Arial"/>
          <w:sz w:val="20"/>
          <w:szCs w:val="20"/>
        </w:rPr>
        <w:t xml:space="preserve"> systems.</w:t>
      </w:r>
    </w:p>
    <w:p w14:paraId="2A1B268A" w14:textId="138567CC" w:rsidR="00130D04" w:rsidRPr="005509A8" w:rsidRDefault="000F2017" w:rsidP="005509A8">
      <w:pPr>
        <w:pStyle w:val="Address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Broke Moodfield’s PHP monolithic website into</w:t>
      </w:r>
      <w:r w:rsidR="008E024B">
        <w:rPr>
          <w:rFonts w:ascii="Arial" w:hAnsi="Arial" w:cs="Arial"/>
          <w:sz w:val="20"/>
          <w:szCs w:val="20"/>
        </w:rPr>
        <w:t xml:space="preserve"> a series of microservices, enabling faster iteration on design, plus the</w:t>
      </w:r>
      <w:r w:rsidR="00474EE1">
        <w:rPr>
          <w:rFonts w:ascii="Arial" w:hAnsi="Arial" w:cs="Arial"/>
          <w:sz w:val="20"/>
          <w:szCs w:val="20"/>
        </w:rPr>
        <w:t xml:space="preserve"> delegation of many parts of the service into semi-autonomous teams.</w:t>
      </w:r>
    </w:p>
    <w:p w14:paraId="7A54545D" w14:textId="078E0FC1" w:rsidR="00B00EC8" w:rsidRPr="002871A2" w:rsidRDefault="00CB73FC" w:rsidP="00EE3DDB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2871A2">
        <w:rPr>
          <w:rFonts w:ascii="Arial" w:hAnsi="Arial" w:cs="Arial"/>
          <w:b/>
          <w:sz w:val="24"/>
          <w:szCs w:val="24"/>
        </w:rPr>
        <w:t>WORK EXPERIENCE</w:t>
      </w:r>
    </w:p>
    <w:p w14:paraId="103575CA" w14:textId="47311C6C" w:rsidR="004F2049" w:rsidRPr="00D86B0F" w:rsidRDefault="00496E5E" w:rsidP="00D86B0F">
      <w:pPr>
        <w:pStyle w:val="Address"/>
        <w:tabs>
          <w:tab w:val="left" w:pos="2127"/>
        </w:tabs>
        <w:rPr>
          <w:rFonts w:ascii="Arial" w:hAnsi="Arial" w:cs="Arial"/>
          <w:b/>
          <w:sz w:val="20"/>
          <w:szCs w:val="20"/>
        </w:rPr>
      </w:pPr>
      <w:r w:rsidRPr="002871A2">
        <w:rPr>
          <w:rFonts w:ascii="Arial" w:hAnsi="Arial" w:cs="Arial"/>
          <w:b/>
          <w:sz w:val="20"/>
          <w:szCs w:val="20"/>
        </w:rPr>
        <w:t>Aug</w:t>
      </w:r>
      <w:r w:rsidR="00CB73FC" w:rsidRPr="002871A2">
        <w:rPr>
          <w:rFonts w:ascii="Arial" w:hAnsi="Arial" w:cs="Arial"/>
          <w:b/>
          <w:sz w:val="20"/>
          <w:szCs w:val="20"/>
        </w:rPr>
        <w:t xml:space="preserve"> </w:t>
      </w:r>
      <w:r w:rsidRPr="002871A2">
        <w:rPr>
          <w:rFonts w:ascii="Arial" w:hAnsi="Arial" w:cs="Arial"/>
          <w:b/>
          <w:sz w:val="20"/>
          <w:szCs w:val="20"/>
        </w:rPr>
        <w:t>1</w:t>
      </w:r>
      <w:r w:rsidR="00757EAB">
        <w:rPr>
          <w:rFonts w:ascii="Arial" w:hAnsi="Arial" w:cs="Arial"/>
          <w:b/>
          <w:sz w:val="20"/>
          <w:szCs w:val="20"/>
        </w:rPr>
        <w:t>3</w:t>
      </w:r>
      <w:r w:rsidR="00322383" w:rsidRPr="002871A2">
        <w:rPr>
          <w:rFonts w:ascii="Arial" w:hAnsi="Arial" w:cs="Arial"/>
          <w:b/>
          <w:sz w:val="20"/>
          <w:szCs w:val="20"/>
        </w:rPr>
        <w:t xml:space="preserve"> </w:t>
      </w:r>
      <w:r w:rsidR="00CB73FC" w:rsidRPr="002871A2">
        <w:rPr>
          <w:rFonts w:ascii="Arial" w:hAnsi="Arial" w:cs="Arial"/>
          <w:b/>
          <w:sz w:val="20"/>
          <w:szCs w:val="20"/>
        </w:rPr>
        <w:t>-</w:t>
      </w:r>
      <w:r w:rsidR="00322383" w:rsidRPr="002871A2">
        <w:rPr>
          <w:rFonts w:ascii="Arial" w:hAnsi="Arial" w:cs="Arial"/>
          <w:b/>
          <w:sz w:val="20"/>
          <w:szCs w:val="20"/>
        </w:rPr>
        <w:t xml:space="preserve"> </w:t>
      </w:r>
      <w:r w:rsidR="008D5786">
        <w:rPr>
          <w:rFonts w:ascii="Arial" w:hAnsi="Arial" w:cs="Arial"/>
          <w:b/>
          <w:sz w:val="20"/>
          <w:szCs w:val="20"/>
        </w:rPr>
        <w:t>May</w:t>
      </w:r>
      <w:r w:rsidR="00CB73FC" w:rsidRPr="002871A2">
        <w:rPr>
          <w:rFonts w:ascii="Arial" w:hAnsi="Arial" w:cs="Arial"/>
          <w:b/>
          <w:sz w:val="20"/>
          <w:szCs w:val="20"/>
        </w:rPr>
        <w:t xml:space="preserve"> </w:t>
      </w:r>
      <w:r w:rsidRPr="002871A2">
        <w:rPr>
          <w:rFonts w:ascii="Arial" w:hAnsi="Arial" w:cs="Arial"/>
          <w:b/>
          <w:sz w:val="20"/>
          <w:szCs w:val="20"/>
        </w:rPr>
        <w:t>19</w:t>
      </w:r>
      <w:r w:rsidR="00CB73FC" w:rsidRPr="002871A2">
        <w:rPr>
          <w:rFonts w:ascii="Arial" w:hAnsi="Arial" w:cs="Arial"/>
          <w:b/>
          <w:sz w:val="20"/>
          <w:szCs w:val="20"/>
        </w:rPr>
        <w:tab/>
      </w:r>
      <w:r w:rsidR="002975BA" w:rsidRPr="002871A2">
        <w:rPr>
          <w:rFonts w:ascii="Arial" w:hAnsi="Arial" w:cs="Arial"/>
          <w:i/>
          <w:sz w:val="20"/>
          <w:szCs w:val="20"/>
          <w:u w:val="single"/>
        </w:rPr>
        <w:t>Moodfield Ltd.</w:t>
      </w:r>
      <w:r w:rsidR="004F2049" w:rsidRPr="002871A2">
        <w:rPr>
          <w:rFonts w:ascii="Arial" w:hAnsi="Arial" w:cs="Arial"/>
          <w:i/>
          <w:sz w:val="20"/>
          <w:szCs w:val="20"/>
        </w:rPr>
        <w:t xml:space="preserve"> – </w:t>
      </w:r>
      <w:r w:rsidR="00A40C83" w:rsidRPr="002871A2">
        <w:rPr>
          <w:rFonts w:ascii="Arial" w:hAnsi="Arial" w:cs="Arial"/>
          <w:i/>
          <w:sz w:val="20"/>
          <w:szCs w:val="20"/>
        </w:rPr>
        <w:t>Physical smart security systems</w:t>
      </w:r>
    </w:p>
    <w:p w14:paraId="6DF47F8D" w14:textId="6E2FD93A" w:rsidR="004F2049" w:rsidRPr="002871A2" w:rsidRDefault="00D7789E" w:rsidP="004F2049">
      <w:pPr>
        <w:pStyle w:val="Address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Lead</w:t>
      </w:r>
      <w:bookmarkStart w:id="0" w:name="_GoBack"/>
      <w:bookmarkEnd w:id="0"/>
    </w:p>
    <w:p w14:paraId="2837F19A" w14:textId="164794C3" w:rsidR="0096702A" w:rsidRDefault="00156A5F" w:rsidP="004F2049">
      <w:pPr>
        <w:pStyle w:val="Address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the technical department and team</w:t>
      </w:r>
      <w:r w:rsidR="007D4CBF">
        <w:rPr>
          <w:rFonts w:ascii="Arial" w:hAnsi="Arial" w:cs="Arial"/>
          <w:sz w:val="20"/>
          <w:szCs w:val="20"/>
        </w:rPr>
        <w:t>, built the technical stacks and systems from the ground up.</w:t>
      </w:r>
    </w:p>
    <w:p w14:paraId="5470D777" w14:textId="1D8EFE6B" w:rsidR="00926EAE" w:rsidRPr="002871A2" w:rsidRDefault="00DE4460" w:rsidP="004F2049">
      <w:pPr>
        <w:pStyle w:val="Address"/>
        <w:ind w:left="21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Key responsibilities</w:t>
      </w:r>
      <w:r w:rsidR="00A01C91">
        <w:rPr>
          <w:rFonts w:ascii="Arial" w:hAnsi="Arial" w:cs="Arial"/>
          <w:i/>
          <w:sz w:val="20"/>
          <w:szCs w:val="20"/>
        </w:rPr>
        <w:t xml:space="preserve"> and projects</w:t>
      </w:r>
      <w:r>
        <w:rPr>
          <w:rFonts w:ascii="Arial" w:hAnsi="Arial" w:cs="Arial"/>
          <w:i/>
          <w:sz w:val="20"/>
          <w:szCs w:val="20"/>
        </w:rPr>
        <w:t>:</w:t>
      </w:r>
    </w:p>
    <w:p w14:paraId="65EFA955" w14:textId="254D001E" w:rsidR="00742476" w:rsidRDefault="00AA0A2C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c</w:t>
      </w:r>
      <w:r w:rsidR="00C769A6">
        <w:rPr>
          <w:rFonts w:ascii="Arial" w:hAnsi="Arial" w:cs="Arial"/>
          <w:sz w:val="20"/>
          <w:szCs w:val="20"/>
        </w:rPr>
        <w:t>reated</w:t>
      </w:r>
      <w:r>
        <w:rPr>
          <w:rFonts w:ascii="Arial" w:hAnsi="Arial" w:cs="Arial"/>
          <w:sz w:val="20"/>
          <w:szCs w:val="20"/>
        </w:rPr>
        <w:t>, deployed and managed</w:t>
      </w:r>
      <w:r w:rsidR="00C769A6">
        <w:rPr>
          <w:rFonts w:ascii="Arial" w:hAnsi="Arial" w:cs="Arial"/>
          <w:sz w:val="20"/>
          <w:szCs w:val="20"/>
        </w:rPr>
        <w:t xml:space="preserve"> a suite of geographically </w:t>
      </w:r>
      <w:r w:rsidR="002F796F">
        <w:rPr>
          <w:rFonts w:ascii="Arial" w:hAnsi="Arial" w:cs="Arial"/>
          <w:sz w:val="20"/>
          <w:szCs w:val="20"/>
        </w:rPr>
        <w:t>disparate</w:t>
      </w:r>
      <w:r w:rsidR="00C769A6">
        <w:rPr>
          <w:rFonts w:ascii="Arial" w:hAnsi="Arial" w:cs="Arial"/>
          <w:sz w:val="20"/>
          <w:szCs w:val="20"/>
        </w:rPr>
        <w:t xml:space="preserve"> </w:t>
      </w:r>
      <w:r w:rsidR="002F796F">
        <w:rPr>
          <w:rFonts w:ascii="Arial" w:hAnsi="Arial" w:cs="Arial"/>
          <w:sz w:val="20"/>
          <w:szCs w:val="20"/>
        </w:rPr>
        <w:t>servers</w:t>
      </w:r>
      <w:r w:rsidR="00425E89">
        <w:rPr>
          <w:rFonts w:ascii="Arial" w:hAnsi="Arial" w:cs="Arial"/>
          <w:sz w:val="20"/>
          <w:szCs w:val="20"/>
        </w:rPr>
        <w:t xml:space="preserve"> to control</w:t>
      </w:r>
      <w:r w:rsidR="002F796F">
        <w:rPr>
          <w:rFonts w:ascii="Arial" w:hAnsi="Arial" w:cs="Arial"/>
          <w:sz w:val="20"/>
          <w:szCs w:val="20"/>
        </w:rPr>
        <w:t xml:space="preserve"> the smart lockers. </w:t>
      </w:r>
      <w:r w:rsidR="00FC0DFB">
        <w:rPr>
          <w:rFonts w:ascii="Arial" w:hAnsi="Arial" w:cs="Arial"/>
          <w:sz w:val="20"/>
          <w:szCs w:val="20"/>
        </w:rPr>
        <w:t xml:space="preserve">Designed the </w:t>
      </w:r>
      <w:r w:rsidR="00AF3FCA">
        <w:rPr>
          <w:rFonts w:ascii="Arial" w:hAnsi="Arial" w:cs="Arial"/>
          <w:sz w:val="20"/>
          <w:szCs w:val="20"/>
        </w:rPr>
        <w:t>P</w:t>
      </w:r>
      <w:r w:rsidR="002F796F">
        <w:rPr>
          <w:rFonts w:ascii="Arial" w:hAnsi="Arial" w:cs="Arial"/>
          <w:sz w:val="20"/>
          <w:szCs w:val="20"/>
        </w:rPr>
        <w:t>ython based micro-architecture</w:t>
      </w:r>
      <w:r w:rsidR="00AF3FCA">
        <w:rPr>
          <w:rFonts w:ascii="Arial" w:hAnsi="Arial" w:cs="Arial"/>
          <w:sz w:val="20"/>
          <w:szCs w:val="20"/>
        </w:rPr>
        <w:t xml:space="preserve"> and config management system</w:t>
      </w:r>
      <w:r>
        <w:rPr>
          <w:rFonts w:ascii="Arial" w:hAnsi="Arial" w:cs="Arial"/>
          <w:sz w:val="20"/>
          <w:szCs w:val="20"/>
        </w:rPr>
        <w:t>, along with the cloud APIs required for the servers to function</w:t>
      </w:r>
      <w:r w:rsidR="00AF3FCA">
        <w:rPr>
          <w:rFonts w:ascii="Arial" w:hAnsi="Arial" w:cs="Arial"/>
          <w:sz w:val="20"/>
          <w:szCs w:val="20"/>
        </w:rPr>
        <w:t>. (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Python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Bash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S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alt</w:t>
      </w:r>
      <w:r w:rsidR="00CF3609">
        <w:rPr>
          <w:rFonts w:ascii="Arial" w:hAnsi="Arial" w:cs="Arial"/>
          <w:b/>
          <w:bCs/>
          <w:sz w:val="20"/>
          <w:szCs w:val="20"/>
        </w:rPr>
        <w:t xml:space="preserve"> </w:t>
      </w:r>
      <w:r w:rsidR="00AF3FCA" w:rsidRPr="00934316">
        <w:rPr>
          <w:rFonts w:ascii="Arial" w:hAnsi="Arial" w:cs="Arial"/>
          <w:b/>
          <w:bCs/>
          <w:sz w:val="20"/>
          <w:szCs w:val="20"/>
        </w:rPr>
        <w:t>stack</w:t>
      </w:r>
      <w:r w:rsidR="00AF3FCA">
        <w:rPr>
          <w:rFonts w:ascii="Arial" w:hAnsi="Arial" w:cs="Arial"/>
          <w:sz w:val="20"/>
          <w:szCs w:val="20"/>
        </w:rPr>
        <w:t>)</w:t>
      </w:r>
    </w:p>
    <w:p w14:paraId="160A537F" w14:textId="0DFA8B5C" w:rsidR="00894895" w:rsidRPr="003C2165" w:rsidRDefault="000116BB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and coded DevOps and ‘infrastructure as code’ </w:t>
      </w:r>
      <w:r w:rsidR="007A0089">
        <w:rPr>
          <w:rFonts w:ascii="Arial" w:hAnsi="Arial" w:cs="Arial"/>
          <w:sz w:val="20"/>
          <w:szCs w:val="20"/>
        </w:rPr>
        <w:t>functionality within the technical team. (Kubernetes / Pipelines / Terraform</w:t>
      </w:r>
    </w:p>
    <w:p w14:paraId="57CE34C4" w14:textId="2162F0D4" w:rsidR="00CB73FC" w:rsidRPr="003C2165" w:rsidRDefault="00832D5D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Designed, b</w:t>
      </w:r>
      <w:r w:rsidR="0094373D">
        <w:rPr>
          <w:rFonts w:ascii="Arial" w:hAnsi="Arial" w:cs="Arial"/>
          <w:sz w:val="20"/>
          <w:szCs w:val="20"/>
        </w:rPr>
        <w:t xml:space="preserve">uilt and </w:t>
      </w:r>
      <w:r w:rsidR="00E57835">
        <w:rPr>
          <w:rFonts w:ascii="Arial" w:hAnsi="Arial" w:cs="Arial"/>
          <w:sz w:val="20"/>
          <w:szCs w:val="20"/>
        </w:rPr>
        <w:t xml:space="preserve">Launched the </w:t>
      </w:r>
      <w:r w:rsidR="009215DC">
        <w:rPr>
          <w:rFonts w:ascii="Arial" w:hAnsi="Arial" w:cs="Arial"/>
          <w:sz w:val="20"/>
          <w:szCs w:val="20"/>
        </w:rPr>
        <w:t>company’s</w:t>
      </w:r>
      <w:r w:rsidR="00E57835">
        <w:rPr>
          <w:rFonts w:ascii="Arial" w:hAnsi="Arial" w:cs="Arial"/>
          <w:sz w:val="20"/>
          <w:szCs w:val="20"/>
        </w:rPr>
        <w:t xml:space="preserve"> website, including ecommerce.</w:t>
      </w:r>
      <w:r>
        <w:rPr>
          <w:rFonts w:ascii="Arial" w:hAnsi="Arial" w:cs="Arial"/>
          <w:sz w:val="20"/>
          <w:szCs w:val="20"/>
        </w:rPr>
        <w:t xml:space="preserve"> Created and managed the </w:t>
      </w:r>
      <w:r w:rsidR="00E34092">
        <w:rPr>
          <w:rFonts w:ascii="Arial" w:hAnsi="Arial" w:cs="Arial"/>
          <w:sz w:val="20"/>
          <w:szCs w:val="20"/>
        </w:rPr>
        <w:t>team that took ownership for further development.</w:t>
      </w:r>
      <w:r w:rsidR="00E57835">
        <w:rPr>
          <w:rFonts w:ascii="Arial" w:hAnsi="Arial" w:cs="Arial"/>
          <w:sz w:val="20"/>
          <w:szCs w:val="20"/>
        </w:rPr>
        <w:t xml:space="preserve"> </w:t>
      </w:r>
      <w:r w:rsidR="009215DC">
        <w:rPr>
          <w:rFonts w:ascii="Arial" w:hAnsi="Arial" w:cs="Arial"/>
          <w:sz w:val="20"/>
          <w:szCs w:val="20"/>
        </w:rPr>
        <w:t>(</w:t>
      </w:r>
      <w:r w:rsidR="009215DC" w:rsidRPr="00934316">
        <w:rPr>
          <w:rFonts w:ascii="Arial" w:hAnsi="Arial" w:cs="Arial"/>
          <w:b/>
          <w:bCs/>
          <w:sz w:val="20"/>
          <w:szCs w:val="20"/>
        </w:rPr>
        <w:t>PHP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9215DC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9215DC" w:rsidRPr="00934316">
        <w:rPr>
          <w:rFonts w:ascii="Arial" w:hAnsi="Arial" w:cs="Arial"/>
          <w:b/>
          <w:bCs/>
          <w:sz w:val="20"/>
          <w:szCs w:val="20"/>
        </w:rPr>
        <w:t>SQL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9215DC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9215DC" w:rsidRPr="00934316">
        <w:rPr>
          <w:rFonts w:ascii="Arial" w:hAnsi="Arial" w:cs="Arial"/>
          <w:b/>
          <w:bCs/>
          <w:sz w:val="20"/>
          <w:szCs w:val="20"/>
        </w:rPr>
        <w:t>JS</w:t>
      </w:r>
      <w:r w:rsidR="009215DC">
        <w:rPr>
          <w:rFonts w:ascii="Arial" w:hAnsi="Arial" w:cs="Arial"/>
          <w:sz w:val="20"/>
          <w:szCs w:val="20"/>
        </w:rPr>
        <w:t>)</w:t>
      </w:r>
    </w:p>
    <w:p w14:paraId="66013AED" w14:textId="328BF92A" w:rsidR="00E34092" w:rsidRDefault="00E34092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created the</w:t>
      </w:r>
      <w:r w:rsidR="009828E9">
        <w:rPr>
          <w:rFonts w:ascii="Arial" w:hAnsi="Arial" w:cs="Arial"/>
          <w:sz w:val="20"/>
          <w:szCs w:val="20"/>
        </w:rPr>
        <w:t xml:space="preserve"> company’s data </w:t>
      </w:r>
      <w:r w:rsidR="00D21378">
        <w:rPr>
          <w:rFonts w:ascii="Arial" w:hAnsi="Arial" w:cs="Arial"/>
          <w:sz w:val="20"/>
          <w:szCs w:val="20"/>
        </w:rPr>
        <w:t>backend</w:t>
      </w:r>
      <w:r w:rsidR="009828E9">
        <w:rPr>
          <w:rFonts w:ascii="Arial" w:hAnsi="Arial" w:cs="Arial"/>
          <w:sz w:val="20"/>
          <w:szCs w:val="20"/>
        </w:rPr>
        <w:t>, including database architecture, backups and DR.</w:t>
      </w:r>
      <w:r w:rsidR="00171279">
        <w:rPr>
          <w:rFonts w:ascii="Arial" w:hAnsi="Arial" w:cs="Arial"/>
          <w:sz w:val="20"/>
          <w:szCs w:val="20"/>
        </w:rPr>
        <w:t xml:space="preserve"> (</w:t>
      </w:r>
      <w:r w:rsidR="00171279" w:rsidRPr="001F334B">
        <w:rPr>
          <w:rFonts w:ascii="Arial" w:hAnsi="Arial" w:cs="Arial"/>
          <w:b/>
          <w:bCs/>
          <w:sz w:val="20"/>
          <w:szCs w:val="20"/>
        </w:rPr>
        <w:t xml:space="preserve">MySQL / </w:t>
      </w:r>
      <w:r w:rsidR="003309AF" w:rsidRPr="001F334B">
        <w:rPr>
          <w:rFonts w:ascii="Arial" w:hAnsi="Arial" w:cs="Arial"/>
          <w:b/>
          <w:bCs/>
          <w:sz w:val="20"/>
          <w:szCs w:val="20"/>
        </w:rPr>
        <w:t>Bash /</w:t>
      </w:r>
      <w:r w:rsidR="003309AF">
        <w:rPr>
          <w:rFonts w:ascii="Arial" w:hAnsi="Arial" w:cs="Arial"/>
          <w:sz w:val="20"/>
          <w:szCs w:val="20"/>
        </w:rPr>
        <w:t xml:space="preserve"> </w:t>
      </w:r>
      <w:r w:rsidR="003309AF" w:rsidRPr="003309AF">
        <w:rPr>
          <w:rFonts w:ascii="Arial" w:hAnsi="Arial" w:cs="Arial"/>
          <w:b/>
          <w:bCs/>
          <w:sz w:val="20"/>
          <w:szCs w:val="20"/>
        </w:rPr>
        <w:t>Azure</w:t>
      </w:r>
      <w:r w:rsidR="003309AF">
        <w:rPr>
          <w:rFonts w:ascii="Arial" w:hAnsi="Arial" w:cs="Arial"/>
          <w:sz w:val="20"/>
          <w:szCs w:val="20"/>
        </w:rPr>
        <w:t>)</w:t>
      </w:r>
    </w:p>
    <w:p w14:paraId="4F172DC0" w14:textId="7AE7CBB8" w:rsidR="004972FA" w:rsidRPr="003C2165" w:rsidRDefault="009215DC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Migrated</w:t>
      </w:r>
      <w:r w:rsidR="00AC6AB0">
        <w:rPr>
          <w:rFonts w:ascii="Arial" w:hAnsi="Arial" w:cs="Arial"/>
          <w:sz w:val="20"/>
          <w:szCs w:val="20"/>
        </w:rPr>
        <w:t xml:space="preserve"> the web stack, databases and other company </w:t>
      </w:r>
      <w:r w:rsidR="001D7359">
        <w:rPr>
          <w:rFonts w:ascii="Arial" w:hAnsi="Arial" w:cs="Arial"/>
          <w:sz w:val="20"/>
          <w:szCs w:val="20"/>
        </w:rPr>
        <w:t>infrastructure onto the cloud. (</w:t>
      </w:r>
      <w:r w:rsidR="001D7359" w:rsidRPr="00934316">
        <w:rPr>
          <w:rFonts w:ascii="Arial" w:hAnsi="Arial" w:cs="Arial"/>
          <w:b/>
          <w:bCs/>
          <w:sz w:val="20"/>
          <w:szCs w:val="20"/>
        </w:rPr>
        <w:t>Azure / G</w:t>
      </w:r>
      <w:r w:rsidR="0078782F">
        <w:rPr>
          <w:rFonts w:ascii="Arial" w:hAnsi="Arial" w:cs="Arial"/>
          <w:b/>
          <w:bCs/>
          <w:sz w:val="20"/>
          <w:szCs w:val="20"/>
        </w:rPr>
        <w:t>C</w:t>
      </w:r>
      <w:r w:rsidR="001D7359" w:rsidRPr="00934316">
        <w:rPr>
          <w:rFonts w:ascii="Arial" w:hAnsi="Arial" w:cs="Arial"/>
          <w:b/>
          <w:bCs/>
          <w:sz w:val="20"/>
          <w:szCs w:val="20"/>
        </w:rPr>
        <w:t>E</w:t>
      </w:r>
      <w:r w:rsidR="001D7359">
        <w:rPr>
          <w:rFonts w:ascii="Arial" w:hAnsi="Arial" w:cs="Arial"/>
          <w:sz w:val="20"/>
          <w:szCs w:val="20"/>
        </w:rPr>
        <w:t>)</w:t>
      </w:r>
    </w:p>
    <w:p w14:paraId="0C4D3334" w14:textId="353AA15B" w:rsidR="001F2C8F" w:rsidRPr="00894895" w:rsidRDefault="00B70638" w:rsidP="0089489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processes and systems for Linux server administration and hardening</w:t>
      </w:r>
      <w:r w:rsidR="005D3871">
        <w:rPr>
          <w:rFonts w:ascii="Arial" w:hAnsi="Arial" w:cs="Arial"/>
          <w:sz w:val="20"/>
          <w:szCs w:val="20"/>
        </w:rPr>
        <w:t>, along with the email servers and business automations.</w:t>
      </w:r>
      <w:r w:rsidR="00A1395E">
        <w:rPr>
          <w:rFonts w:ascii="Arial" w:hAnsi="Arial" w:cs="Arial"/>
          <w:sz w:val="20"/>
          <w:szCs w:val="20"/>
        </w:rPr>
        <w:t xml:space="preserve"> (</w:t>
      </w:r>
      <w:r w:rsidR="00A1395E" w:rsidRPr="00934316">
        <w:rPr>
          <w:rFonts w:ascii="Arial" w:hAnsi="Arial" w:cs="Arial"/>
          <w:b/>
          <w:bCs/>
          <w:sz w:val="20"/>
          <w:szCs w:val="20"/>
        </w:rPr>
        <w:t>Bash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5D3871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5D3871" w:rsidRPr="00934316">
        <w:rPr>
          <w:rFonts w:ascii="Arial" w:hAnsi="Arial" w:cs="Arial"/>
          <w:b/>
          <w:bCs/>
          <w:sz w:val="20"/>
          <w:szCs w:val="20"/>
        </w:rPr>
        <w:t>Nginx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5D3871" w:rsidRPr="00934316">
        <w:rPr>
          <w:rFonts w:ascii="Arial" w:hAnsi="Arial" w:cs="Arial"/>
          <w:b/>
          <w:bCs/>
          <w:sz w:val="20"/>
          <w:szCs w:val="20"/>
        </w:rPr>
        <w:t>/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</w:t>
      </w:r>
      <w:r w:rsidR="005D3871" w:rsidRPr="00934316">
        <w:rPr>
          <w:rFonts w:ascii="Arial" w:hAnsi="Arial" w:cs="Arial"/>
          <w:b/>
          <w:bCs/>
          <w:sz w:val="20"/>
          <w:szCs w:val="20"/>
        </w:rPr>
        <w:t>Exim</w:t>
      </w:r>
      <w:r w:rsidR="00934316" w:rsidRPr="00934316">
        <w:rPr>
          <w:rFonts w:ascii="Arial" w:hAnsi="Arial" w:cs="Arial"/>
          <w:b/>
          <w:bCs/>
          <w:sz w:val="20"/>
          <w:szCs w:val="20"/>
        </w:rPr>
        <w:t xml:space="preserve"> / Python</w:t>
      </w:r>
      <w:r w:rsidR="00A1395E">
        <w:rPr>
          <w:rFonts w:ascii="Arial" w:hAnsi="Arial" w:cs="Arial"/>
          <w:sz w:val="20"/>
          <w:szCs w:val="20"/>
        </w:rPr>
        <w:t>)</w:t>
      </w:r>
    </w:p>
    <w:p w14:paraId="6BA29863" w14:textId="1DD89850" w:rsidR="00F270C3" w:rsidRPr="004F1E43" w:rsidRDefault="00F270C3" w:rsidP="00F270C3">
      <w:pPr>
        <w:pStyle w:val="Address"/>
        <w:rPr>
          <w:rFonts w:ascii="Arial" w:hAnsi="Arial" w:cs="Arial"/>
          <w:i/>
          <w:sz w:val="20"/>
          <w:szCs w:val="20"/>
        </w:rPr>
      </w:pPr>
      <w:r w:rsidRPr="004F1E43">
        <w:rPr>
          <w:rFonts w:ascii="Arial" w:hAnsi="Arial" w:cs="Arial"/>
          <w:b/>
          <w:sz w:val="20"/>
          <w:szCs w:val="20"/>
        </w:rPr>
        <w:t>Aug 1</w:t>
      </w:r>
      <w:r w:rsidR="00322383" w:rsidRPr="004F1E43">
        <w:rPr>
          <w:rFonts w:ascii="Arial" w:hAnsi="Arial" w:cs="Arial"/>
          <w:b/>
          <w:sz w:val="20"/>
          <w:szCs w:val="20"/>
        </w:rPr>
        <w:t xml:space="preserve">2 </w:t>
      </w:r>
      <w:r w:rsidRPr="004F1E43">
        <w:rPr>
          <w:rFonts w:ascii="Arial" w:hAnsi="Arial" w:cs="Arial"/>
          <w:b/>
          <w:sz w:val="20"/>
          <w:szCs w:val="20"/>
        </w:rPr>
        <w:t>-</w:t>
      </w:r>
      <w:r w:rsidR="00322383" w:rsidRPr="004F1E43">
        <w:rPr>
          <w:rFonts w:ascii="Arial" w:hAnsi="Arial" w:cs="Arial"/>
          <w:b/>
          <w:sz w:val="20"/>
          <w:szCs w:val="20"/>
        </w:rPr>
        <w:t xml:space="preserve"> </w:t>
      </w:r>
      <w:r w:rsidRPr="004F1E43">
        <w:rPr>
          <w:rFonts w:ascii="Arial" w:hAnsi="Arial" w:cs="Arial"/>
          <w:b/>
          <w:sz w:val="20"/>
          <w:szCs w:val="20"/>
        </w:rPr>
        <w:t>A</w:t>
      </w:r>
      <w:r w:rsidR="00322383" w:rsidRPr="004F1E43">
        <w:rPr>
          <w:rFonts w:ascii="Arial" w:hAnsi="Arial" w:cs="Arial"/>
          <w:b/>
          <w:sz w:val="20"/>
          <w:szCs w:val="20"/>
        </w:rPr>
        <w:t>ug</w:t>
      </w:r>
      <w:r w:rsidRPr="004F1E43">
        <w:rPr>
          <w:rFonts w:ascii="Arial" w:hAnsi="Arial" w:cs="Arial"/>
          <w:b/>
          <w:sz w:val="20"/>
          <w:szCs w:val="20"/>
        </w:rPr>
        <w:t xml:space="preserve"> 1</w:t>
      </w:r>
      <w:r w:rsidR="00322383" w:rsidRPr="004F1E43">
        <w:rPr>
          <w:rFonts w:ascii="Arial" w:hAnsi="Arial" w:cs="Arial"/>
          <w:b/>
          <w:sz w:val="20"/>
          <w:szCs w:val="20"/>
        </w:rPr>
        <w:t>3</w:t>
      </w:r>
      <w:r w:rsidRPr="004F1E43">
        <w:rPr>
          <w:rFonts w:ascii="Arial" w:hAnsi="Arial" w:cs="Arial"/>
          <w:b/>
          <w:sz w:val="20"/>
          <w:szCs w:val="20"/>
        </w:rPr>
        <w:tab/>
      </w:r>
      <w:r w:rsidR="00757EAB" w:rsidRPr="004F1E43">
        <w:rPr>
          <w:rFonts w:ascii="Arial" w:hAnsi="Arial" w:cs="Arial"/>
          <w:i/>
          <w:sz w:val="20"/>
          <w:szCs w:val="20"/>
          <w:u w:val="single"/>
        </w:rPr>
        <w:t>Moodfield</w:t>
      </w:r>
      <w:r w:rsidRPr="004F1E43">
        <w:rPr>
          <w:rFonts w:ascii="Arial" w:hAnsi="Arial" w:cs="Arial"/>
          <w:i/>
          <w:sz w:val="20"/>
          <w:szCs w:val="20"/>
          <w:u w:val="single"/>
        </w:rPr>
        <w:t xml:space="preserve"> Ltd.</w:t>
      </w:r>
      <w:r w:rsidRPr="004F1E43">
        <w:rPr>
          <w:rFonts w:ascii="Arial" w:hAnsi="Arial" w:cs="Arial"/>
          <w:i/>
          <w:sz w:val="20"/>
          <w:szCs w:val="20"/>
        </w:rPr>
        <w:t xml:space="preserve"> – Smart locker systems</w:t>
      </w:r>
    </w:p>
    <w:p w14:paraId="57BCFAE9" w14:textId="1C65B5FC" w:rsidR="00F270C3" w:rsidRPr="004F1E43" w:rsidRDefault="00B927A1" w:rsidP="00F270C3">
      <w:pPr>
        <w:pStyle w:val="Address"/>
        <w:ind w:left="2160"/>
        <w:rPr>
          <w:rFonts w:ascii="Arial" w:hAnsi="Arial" w:cs="Arial"/>
          <w:sz w:val="20"/>
          <w:szCs w:val="20"/>
        </w:rPr>
      </w:pPr>
      <w:r w:rsidRPr="004F1E43">
        <w:rPr>
          <w:rFonts w:ascii="Arial" w:hAnsi="Arial" w:cs="Arial"/>
          <w:sz w:val="20"/>
          <w:szCs w:val="20"/>
        </w:rPr>
        <w:t>Developer</w:t>
      </w:r>
    </w:p>
    <w:p w14:paraId="07F29AAF" w14:textId="32F020C7" w:rsidR="00F270C3" w:rsidRPr="004F1E43" w:rsidRDefault="00B927A1" w:rsidP="00F270C3">
      <w:pPr>
        <w:pStyle w:val="Address"/>
        <w:ind w:left="2160"/>
        <w:rPr>
          <w:rFonts w:ascii="Arial" w:hAnsi="Arial" w:cs="Arial"/>
          <w:sz w:val="20"/>
          <w:szCs w:val="20"/>
        </w:rPr>
      </w:pPr>
      <w:r w:rsidRPr="004F1E43">
        <w:rPr>
          <w:rFonts w:ascii="Arial" w:hAnsi="Arial" w:cs="Arial"/>
          <w:sz w:val="20"/>
          <w:szCs w:val="20"/>
        </w:rPr>
        <w:t>Building the companies first websites, infrastructure and internal business tooling</w:t>
      </w:r>
    </w:p>
    <w:p w14:paraId="41263F8B" w14:textId="24EFAE56" w:rsidR="00DE4460" w:rsidRPr="004F1E43" w:rsidRDefault="00DE4460" w:rsidP="00DE4460">
      <w:pPr>
        <w:pStyle w:val="Address"/>
        <w:ind w:left="2160"/>
        <w:rPr>
          <w:rFonts w:ascii="Arial" w:hAnsi="Arial" w:cs="Arial"/>
          <w:i/>
          <w:sz w:val="20"/>
          <w:szCs w:val="20"/>
        </w:rPr>
      </w:pPr>
      <w:r w:rsidRPr="004F1E43">
        <w:rPr>
          <w:rFonts w:ascii="Arial" w:hAnsi="Arial" w:cs="Arial"/>
          <w:i/>
          <w:sz w:val="20"/>
          <w:szCs w:val="20"/>
        </w:rPr>
        <w:t>Key responsibilities:</w:t>
      </w:r>
    </w:p>
    <w:p w14:paraId="0124DD7B" w14:textId="1C21B3B5" w:rsidR="00F270C3" w:rsidRPr="004F1E43" w:rsidRDefault="00DD34F6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 w:rsidRPr="004F1E43">
        <w:rPr>
          <w:rFonts w:ascii="Arial" w:hAnsi="Arial" w:cs="Arial"/>
          <w:sz w:val="20"/>
          <w:szCs w:val="20"/>
        </w:rPr>
        <w:t>Web</w:t>
      </w:r>
      <w:r w:rsidR="004C4255" w:rsidRPr="004F1E43">
        <w:rPr>
          <w:rFonts w:ascii="Arial" w:hAnsi="Arial" w:cs="Arial"/>
          <w:sz w:val="20"/>
          <w:szCs w:val="20"/>
        </w:rPr>
        <w:t>site creation</w:t>
      </w:r>
      <w:r w:rsidR="00757EAB" w:rsidRPr="004F1E43">
        <w:rPr>
          <w:rFonts w:ascii="Arial" w:hAnsi="Arial" w:cs="Arial"/>
          <w:sz w:val="20"/>
          <w:szCs w:val="20"/>
        </w:rPr>
        <w:t xml:space="preserve"> (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PHP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/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JS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/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SQL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/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HTML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/</w:t>
      </w:r>
      <w:r w:rsidR="0070696A" w:rsidRPr="004F1E43">
        <w:rPr>
          <w:rFonts w:ascii="Arial" w:hAnsi="Arial" w:cs="Arial"/>
          <w:b/>
          <w:bCs/>
          <w:sz w:val="20"/>
          <w:szCs w:val="20"/>
        </w:rPr>
        <w:t xml:space="preserve"> 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CSS</w:t>
      </w:r>
      <w:r w:rsidR="00757EAB" w:rsidRPr="004F1E43">
        <w:rPr>
          <w:rFonts w:ascii="Arial" w:hAnsi="Arial" w:cs="Arial"/>
          <w:sz w:val="20"/>
          <w:szCs w:val="20"/>
        </w:rPr>
        <w:t>)</w:t>
      </w:r>
    </w:p>
    <w:p w14:paraId="7E516A1B" w14:textId="329724C5" w:rsidR="00F270C3" w:rsidRPr="004F1E43" w:rsidRDefault="004C4255" w:rsidP="003C2165">
      <w:pPr>
        <w:pStyle w:val="Address"/>
        <w:numPr>
          <w:ilvl w:val="3"/>
          <w:numId w:val="17"/>
        </w:numPr>
        <w:rPr>
          <w:rFonts w:ascii="Arial" w:hAnsi="Arial" w:cs="Arial"/>
          <w:sz w:val="20"/>
          <w:szCs w:val="20"/>
        </w:rPr>
      </w:pPr>
      <w:r w:rsidRPr="004F1E43">
        <w:rPr>
          <w:rFonts w:ascii="Arial" w:hAnsi="Arial" w:cs="Arial"/>
          <w:sz w:val="20"/>
          <w:szCs w:val="20"/>
        </w:rPr>
        <w:t>Business process automation</w:t>
      </w:r>
      <w:r w:rsidR="00757EAB" w:rsidRPr="004F1E43">
        <w:rPr>
          <w:rFonts w:ascii="Arial" w:hAnsi="Arial" w:cs="Arial"/>
          <w:sz w:val="20"/>
          <w:szCs w:val="20"/>
        </w:rPr>
        <w:t xml:space="preserve"> (</w:t>
      </w:r>
      <w:r w:rsidR="00757EAB" w:rsidRPr="004F1E43">
        <w:rPr>
          <w:rFonts w:ascii="Arial" w:hAnsi="Arial" w:cs="Arial"/>
          <w:b/>
          <w:bCs/>
          <w:sz w:val="20"/>
          <w:szCs w:val="20"/>
        </w:rPr>
        <w:t>Python</w:t>
      </w:r>
      <w:r w:rsidR="00757EAB" w:rsidRPr="004F1E43">
        <w:rPr>
          <w:rFonts w:ascii="Arial" w:hAnsi="Arial" w:cs="Arial"/>
          <w:sz w:val="20"/>
          <w:szCs w:val="20"/>
        </w:rPr>
        <w:t>)</w:t>
      </w:r>
    </w:p>
    <w:p w14:paraId="7BD5A4A5" w14:textId="21A822D0" w:rsidR="00F270C3" w:rsidRPr="004F1E43" w:rsidRDefault="00322383" w:rsidP="003C2165">
      <w:pPr>
        <w:pStyle w:val="Address"/>
        <w:numPr>
          <w:ilvl w:val="3"/>
          <w:numId w:val="17"/>
        </w:numPr>
        <w:rPr>
          <w:rFonts w:ascii="Arial" w:hAnsi="Arial" w:cs="Arial"/>
          <w:i/>
          <w:sz w:val="20"/>
          <w:szCs w:val="20"/>
        </w:rPr>
      </w:pPr>
      <w:r w:rsidRPr="004F1E43">
        <w:rPr>
          <w:rFonts w:ascii="Arial" w:hAnsi="Arial" w:cs="Arial"/>
          <w:sz w:val="20"/>
          <w:szCs w:val="20"/>
        </w:rPr>
        <w:t>Design co-ordination</w:t>
      </w:r>
    </w:p>
    <w:p w14:paraId="540CEC6C" w14:textId="77777777" w:rsidR="00AE47A1" w:rsidRPr="004F1E43" w:rsidRDefault="00AE47A1" w:rsidP="00B00EC8">
      <w:pPr>
        <w:pStyle w:val="Address"/>
        <w:rPr>
          <w:rFonts w:ascii="Arial" w:hAnsi="Arial" w:cs="Arial"/>
          <w:sz w:val="20"/>
          <w:szCs w:val="20"/>
        </w:rPr>
      </w:pPr>
    </w:p>
    <w:p w14:paraId="49AB4766" w14:textId="2121C9BC" w:rsidR="003B66F1" w:rsidRPr="002871A2" w:rsidRDefault="003B66F1" w:rsidP="003B66F1">
      <w:pPr>
        <w:pStyle w:val="Address"/>
        <w:rPr>
          <w:rFonts w:ascii="Arial" w:hAnsi="Arial" w:cs="Arial"/>
          <w:i/>
          <w:color w:val="auto"/>
          <w:sz w:val="20"/>
          <w:szCs w:val="20"/>
        </w:rPr>
      </w:pPr>
      <w:r w:rsidRPr="004F1E43">
        <w:rPr>
          <w:rFonts w:ascii="Arial" w:hAnsi="Arial" w:cs="Arial"/>
          <w:b/>
          <w:sz w:val="20"/>
          <w:szCs w:val="20"/>
        </w:rPr>
        <w:t>Jun 10 - Sep 11</w:t>
      </w:r>
      <w:r w:rsidRPr="002871A2">
        <w:rPr>
          <w:rFonts w:ascii="Arial" w:hAnsi="Arial" w:cs="Arial"/>
          <w:b/>
          <w:color w:val="auto"/>
          <w:sz w:val="20"/>
          <w:szCs w:val="20"/>
        </w:rPr>
        <w:tab/>
      </w:r>
      <w:r w:rsidRPr="002871A2">
        <w:rPr>
          <w:rFonts w:ascii="Arial" w:hAnsi="Arial" w:cs="Arial"/>
          <w:i/>
          <w:sz w:val="20"/>
          <w:szCs w:val="20"/>
          <w:u w:val="single"/>
        </w:rPr>
        <w:t>HSBC</w:t>
      </w:r>
      <w:r w:rsidRPr="002871A2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Pr="002871A2">
        <w:rPr>
          <w:rFonts w:ascii="Arial" w:hAnsi="Arial" w:cs="Arial"/>
          <w:i/>
          <w:sz w:val="20"/>
          <w:szCs w:val="20"/>
        </w:rPr>
        <w:t>– Global Markets</w:t>
      </w:r>
    </w:p>
    <w:p w14:paraId="46D3EB74" w14:textId="15FD2CAE" w:rsidR="003B66F1" w:rsidRPr="00F8318F" w:rsidRDefault="00A61A99" w:rsidP="00F8318F">
      <w:pPr>
        <w:pStyle w:val="Address"/>
        <w:ind w:left="2160"/>
        <w:rPr>
          <w:rFonts w:ascii="Arial" w:hAnsi="Arial" w:cs="Arial"/>
          <w:color w:val="auto"/>
          <w:sz w:val="20"/>
          <w:szCs w:val="20"/>
        </w:rPr>
      </w:pPr>
      <w:r w:rsidRPr="002871A2">
        <w:rPr>
          <w:rFonts w:ascii="Arial" w:hAnsi="Arial" w:cs="Arial"/>
          <w:sz w:val="20"/>
          <w:szCs w:val="20"/>
        </w:rPr>
        <w:t>Assistant and small systems programmer</w:t>
      </w:r>
      <w:r w:rsidR="001F334B">
        <w:rPr>
          <w:rFonts w:ascii="Arial" w:hAnsi="Arial" w:cs="Arial"/>
          <w:sz w:val="20"/>
          <w:szCs w:val="20"/>
        </w:rPr>
        <w:t xml:space="preserve"> (</w:t>
      </w:r>
      <w:r w:rsidR="001F334B" w:rsidRPr="001F334B">
        <w:rPr>
          <w:rFonts w:ascii="Arial" w:hAnsi="Arial" w:cs="Arial"/>
          <w:b/>
          <w:bCs/>
          <w:sz w:val="20"/>
          <w:szCs w:val="20"/>
        </w:rPr>
        <w:t>VBA</w:t>
      </w:r>
      <w:r w:rsidR="001F334B">
        <w:rPr>
          <w:rFonts w:ascii="Arial" w:hAnsi="Arial" w:cs="Arial"/>
          <w:b/>
          <w:bCs/>
          <w:sz w:val="20"/>
          <w:szCs w:val="20"/>
        </w:rPr>
        <w:t xml:space="preserve"> </w:t>
      </w:r>
      <w:r w:rsidR="001F334B" w:rsidRPr="001F334B">
        <w:rPr>
          <w:rFonts w:ascii="Arial" w:hAnsi="Arial" w:cs="Arial"/>
          <w:b/>
          <w:bCs/>
          <w:sz w:val="20"/>
          <w:szCs w:val="20"/>
        </w:rPr>
        <w:t>/</w:t>
      </w:r>
      <w:r w:rsidR="001F334B">
        <w:rPr>
          <w:rFonts w:ascii="Arial" w:hAnsi="Arial" w:cs="Arial"/>
          <w:b/>
          <w:bCs/>
          <w:sz w:val="20"/>
          <w:szCs w:val="20"/>
        </w:rPr>
        <w:t xml:space="preserve"> Excel</w:t>
      </w:r>
      <w:r w:rsidR="001F334B" w:rsidRPr="001F334B">
        <w:rPr>
          <w:rFonts w:ascii="Arial" w:hAnsi="Arial" w:cs="Arial"/>
          <w:sz w:val="20"/>
          <w:szCs w:val="20"/>
        </w:rPr>
        <w:t>)</w:t>
      </w:r>
    </w:p>
    <w:p w14:paraId="07A659DE" w14:textId="3AE61EFE" w:rsidR="007A37E4" w:rsidRPr="00615518" w:rsidRDefault="00CB73FC" w:rsidP="00615518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2871A2">
        <w:rPr>
          <w:rFonts w:ascii="Arial" w:hAnsi="Arial" w:cs="Arial"/>
          <w:b/>
          <w:sz w:val="24"/>
          <w:szCs w:val="24"/>
        </w:rPr>
        <w:t>STUDIES / TRAINING</w:t>
      </w:r>
    </w:p>
    <w:p w14:paraId="782D5221" w14:textId="6AC7A232" w:rsidR="00B00EC8" w:rsidRPr="002871A2" w:rsidRDefault="00686277" w:rsidP="00B00EC8">
      <w:pPr>
        <w:pStyle w:val="Address"/>
        <w:ind w:left="2160" w:hanging="2160"/>
        <w:rPr>
          <w:rFonts w:ascii="Arial" w:hAnsi="Arial" w:cs="Arial"/>
          <w:i/>
          <w:sz w:val="20"/>
          <w:szCs w:val="20"/>
        </w:rPr>
      </w:pPr>
      <w:r w:rsidRPr="002871A2">
        <w:rPr>
          <w:rFonts w:ascii="Arial" w:hAnsi="Arial" w:cs="Arial"/>
          <w:b/>
          <w:sz w:val="20"/>
          <w:szCs w:val="20"/>
        </w:rPr>
        <w:t>Sep</w:t>
      </w:r>
      <w:r w:rsidR="00CB73FC" w:rsidRPr="002871A2">
        <w:rPr>
          <w:rFonts w:ascii="Arial" w:hAnsi="Arial" w:cs="Arial"/>
          <w:b/>
          <w:sz w:val="20"/>
          <w:szCs w:val="20"/>
        </w:rPr>
        <w:t xml:space="preserve"> 0</w:t>
      </w:r>
      <w:r w:rsidRPr="002871A2">
        <w:rPr>
          <w:rFonts w:ascii="Arial" w:hAnsi="Arial" w:cs="Arial"/>
          <w:b/>
          <w:sz w:val="20"/>
          <w:szCs w:val="20"/>
        </w:rPr>
        <w:t>8</w:t>
      </w:r>
      <w:r w:rsidR="00CB73FC" w:rsidRPr="002871A2">
        <w:rPr>
          <w:rFonts w:ascii="Arial" w:hAnsi="Arial" w:cs="Arial"/>
          <w:b/>
          <w:sz w:val="20"/>
          <w:szCs w:val="20"/>
        </w:rPr>
        <w:t xml:space="preserve">- </w:t>
      </w:r>
      <w:r w:rsidRPr="002871A2">
        <w:rPr>
          <w:rFonts w:ascii="Arial" w:hAnsi="Arial" w:cs="Arial"/>
          <w:b/>
          <w:sz w:val="20"/>
          <w:szCs w:val="20"/>
        </w:rPr>
        <w:t>Jun</w:t>
      </w:r>
      <w:r w:rsidR="00CB73FC" w:rsidRPr="002871A2">
        <w:rPr>
          <w:rFonts w:ascii="Arial" w:hAnsi="Arial" w:cs="Arial"/>
          <w:b/>
          <w:sz w:val="20"/>
          <w:szCs w:val="20"/>
        </w:rPr>
        <w:t xml:space="preserve"> </w:t>
      </w:r>
      <w:r w:rsidRPr="002871A2">
        <w:rPr>
          <w:rFonts w:ascii="Arial" w:hAnsi="Arial" w:cs="Arial"/>
          <w:b/>
          <w:sz w:val="20"/>
          <w:szCs w:val="20"/>
        </w:rPr>
        <w:t>12</w:t>
      </w:r>
      <w:r w:rsidR="00B00EC8" w:rsidRPr="002871A2">
        <w:rPr>
          <w:rFonts w:ascii="Arial" w:hAnsi="Arial" w:cs="Arial"/>
          <w:sz w:val="20"/>
          <w:szCs w:val="20"/>
        </w:rPr>
        <w:tab/>
      </w:r>
      <w:r w:rsidR="00F10556" w:rsidRPr="002871A2">
        <w:rPr>
          <w:rFonts w:ascii="Arial" w:hAnsi="Arial" w:cs="Arial"/>
          <w:i/>
          <w:sz w:val="20"/>
          <w:szCs w:val="20"/>
        </w:rPr>
        <w:t xml:space="preserve">The University of </w:t>
      </w:r>
      <w:r w:rsidR="001A3991" w:rsidRPr="002871A2">
        <w:rPr>
          <w:rFonts w:ascii="Arial" w:hAnsi="Arial" w:cs="Arial"/>
          <w:i/>
          <w:sz w:val="20"/>
          <w:szCs w:val="20"/>
        </w:rPr>
        <w:t>M</w:t>
      </w:r>
      <w:r w:rsidR="00F10556" w:rsidRPr="002871A2">
        <w:rPr>
          <w:rFonts w:ascii="Arial" w:hAnsi="Arial" w:cs="Arial"/>
          <w:i/>
          <w:sz w:val="20"/>
          <w:szCs w:val="20"/>
        </w:rPr>
        <w:t>anchester</w:t>
      </w:r>
    </w:p>
    <w:p w14:paraId="1A650CF6" w14:textId="05FCBBC0" w:rsidR="00B00EC8" w:rsidRPr="002871A2" w:rsidRDefault="00F10556" w:rsidP="00D3012E">
      <w:pPr>
        <w:pStyle w:val="Address"/>
        <w:ind w:left="1440" w:firstLine="720"/>
        <w:rPr>
          <w:rFonts w:ascii="Arial" w:hAnsi="Arial" w:cs="Arial"/>
          <w:sz w:val="20"/>
          <w:szCs w:val="20"/>
        </w:rPr>
      </w:pPr>
      <w:r w:rsidRPr="002871A2">
        <w:rPr>
          <w:rFonts w:ascii="Arial" w:hAnsi="Arial" w:cs="Arial"/>
          <w:sz w:val="20"/>
          <w:szCs w:val="20"/>
        </w:rPr>
        <w:t>BSc</w:t>
      </w:r>
      <w:r w:rsidR="001A3991" w:rsidRPr="002871A2">
        <w:rPr>
          <w:rFonts w:ascii="Arial" w:hAnsi="Arial" w:cs="Arial"/>
          <w:sz w:val="20"/>
          <w:szCs w:val="20"/>
        </w:rPr>
        <w:t>,</w:t>
      </w:r>
      <w:r w:rsidRPr="002871A2">
        <w:rPr>
          <w:rFonts w:ascii="Arial" w:hAnsi="Arial" w:cs="Arial"/>
          <w:sz w:val="20"/>
          <w:szCs w:val="20"/>
        </w:rPr>
        <w:t xml:space="preserve"> Physics</w:t>
      </w:r>
    </w:p>
    <w:p w14:paraId="1B971BD2" w14:textId="6CEB71D6" w:rsidR="00FD5F00" w:rsidRPr="004F3BB4" w:rsidRDefault="005C2995" w:rsidP="004F3BB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  <w:sectPr w:rsidR="00FD5F00" w:rsidRPr="004F3BB4" w:rsidSect="00E75556">
          <w:headerReference w:type="default" r:id="rId8"/>
          <w:footerReference w:type="default" r:id="rId9"/>
          <w:footerReference w:type="first" r:id="rId10"/>
          <w:pgSz w:w="12240" w:h="15840"/>
          <w:pgMar w:top="720" w:right="720" w:bottom="720" w:left="720" w:header="283" w:footer="0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PROFICIENCIES</w:t>
      </w:r>
      <w:r w:rsidR="00CB73FC" w:rsidRPr="002871A2">
        <w:rPr>
          <w:rFonts w:ascii="Arial" w:hAnsi="Arial" w:cs="Arial"/>
          <w:b/>
          <w:sz w:val="24"/>
          <w:szCs w:val="24"/>
        </w:rPr>
        <w:t xml:space="preserve"> / LANGUAGES</w:t>
      </w:r>
      <w:r w:rsidR="004F3BB4">
        <w:rPr>
          <w:rFonts w:ascii="Arial" w:hAnsi="Arial" w:cs="Arial"/>
          <w:b/>
          <w:sz w:val="24"/>
          <w:szCs w:val="24"/>
        </w:rPr>
        <w:t xml:space="preserve"> / TECHNOLOGIES</w:t>
      </w:r>
    </w:p>
    <w:p w14:paraId="1FA6E1CC" w14:textId="3EC53369" w:rsidR="00CB73FC" w:rsidRPr="00273438" w:rsidRDefault="0070696A" w:rsidP="00273438">
      <w:pPr>
        <w:pStyle w:val="Address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75DC6BB7" w14:textId="77777777" w:rsidR="0070696A" w:rsidRDefault="0070696A" w:rsidP="00273438">
      <w:pPr>
        <w:pStyle w:val="Address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</w:p>
    <w:p w14:paraId="4A089535" w14:textId="7D02F776" w:rsidR="00FD5F00" w:rsidRPr="00273438" w:rsidRDefault="00FD5F00" w:rsidP="00273438">
      <w:pPr>
        <w:pStyle w:val="Address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 w:rsidRPr="00273438">
        <w:rPr>
          <w:rFonts w:ascii="Arial" w:hAnsi="Arial" w:cs="Arial"/>
          <w:sz w:val="20"/>
          <w:szCs w:val="20"/>
        </w:rPr>
        <w:t>C/C++</w:t>
      </w:r>
    </w:p>
    <w:p w14:paraId="304EF4A5" w14:textId="77777777" w:rsidR="0070696A" w:rsidRDefault="0070696A" w:rsidP="00273438">
      <w:pPr>
        <w:pStyle w:val="Address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</w:t>
      </w:r>
    </w:p>
    <w:p w14:paraId="107D00F5" w14:textId="76B38332" w:rsidR="0070696A" w:rsidRPr="0070696A" w:rsidRDefault="009A05EE" w:rsidP="0070696A">
      <w:pPr>
        <w:pStyle w:val="Address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 w:rsidRPr="00273438">
        <w:rPr>
          <w:rFonts w:ascii="Arial" w:hAnsi="Arial" w:cs="Arial"/>
          <w:sz w:val="20"/>
          <w:szCs w:val="20"/>
        </w:rPr>
        <w:t>HTML/CSS</w:t>
      </w:r>
    </w:p>
    <w:p w14:paraId="20F5992C" w14:textId="77777777" w:rsidR="00FD5F00" w:rsidRDefault="0070696A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Bash</w:t>
      </w:r>
    </w:p>
    <w:p w14:paraId="2545EBE8" w14:textId="77777777" w:rsidR="004F3BB4" w:rsidRDefault="004F3BB4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</w:t>
      </w:r>
    </w:p>
    <w:p w14:paraId="098057DF" w14:textId="77777777" w:rsidR="007625D6" w:rsidRDefault="007625D6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Azure</w:t>
      </w:r>
    </w:p>
    <w:p w14:paraId="5F9815B3" w14:textId="17BD65CB" w:rsidR="007625D6" w:rsidRDefault="007625D6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FE3B0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</w:p>
    <w:p w14:paraId="0881DF6B" w14:textId="77777777" w:rsidR="007625D6" w:rsidRDefault="007625D6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</w:t>
      </w:r>
    </w:p>
    <w:p w14:paraId="64F43EAE" w14:textId="69E4BF64" w:rsidR="007625D6" w:rsidRDefault="007625D6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</w:t>
      </w:r>
    </w:p>
    <w:p w14:paraId="39C3A6C7" w14:textId="77777777" w:rsidR="00242C32" w:rsidRDefault="00242C32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Kubernetes</w:t>
      </w:r>
    </w:p>
    <w:p w14:paraId="49BCA811" w14:textId="77777777" w:rsidR="00242C32" w:rsidRDefault="00242C32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Terraform</w:t>
      </w:r>
    </w:p>
    <w:p w14:paraId="078F5711" w14:textId="5681B9AB" w:rsidR="00AA0A2C" w:rsidRDefault="00AA0A2C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VBA</w:t>
      </w:r>
    </w:p>
    <w:p w14:paraId="638DE66E" w14:textId="77777777" w:rsidR="007625D6" w:rsidRDefault="007625D6" w:rsidP="0070696A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Nginx</w:t>
      </w:r>
    </w:p>
    <w:p w14:paraId="4A0C2A63" w14:textId="4A2E18D3" w:rsidR="007625D6" w:rsidRDefault="0021268F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Salt stack</w:t>
      </w:r>
    </w:p>
    <w:p w14:paraId="518DE33F" w14:textId="77777777" w:rsidR="00FE3B0F" w:rsidRDefault="00A07771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Debian / Linux</w:t>
      </w:r>
    </w:p>
    <w:p w14:paraId="30422BFD" w14:textId="77777777" w:rsidR="00A07771" w:rsidRDefault="00A07771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Exim</w:t>
      </w:r>
    </w:p>
    <w:p w14:paraId="63E6F307" w14:textId="77777777" w:rsidR="00A07771" w:rsidRDefault="00A07771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Stunnel</w:t>
      </w:r>
    </w:p>
    <w:p w14:paraId="193B8024" w14:textId="77777777" w:rsidR="00A07771" w:rsidRDefault="00504DA6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Cryptography</w:t>
      </w:r>
    </w:p>
    <w:p w14:paraId="0FF251B0" w14:textId="77777777" w:rsidR="00504DA6" w:rsidRDefault="00035E7A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Hardware electronics</w:t>
      </w:r>
    </w:p>
    <w:p w14:paraId="7D069A8C" w14:textId="77777777" w:rsidR="00035E7A" w:rsidRDefault="00035E7A" w:rsidP="00FE3B0F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Firewalls / Iptables / UFW</w:t>
      </w:r>
    </w:p>
    <w:p w14:paraId="053EC2A6" w14:textId="77777777" w:rsidR="00542772" w:rsidRDefault="00542772" w:rsidP="00542772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config / networking</w:t>
      </w:r>
    </w:p>
    <w:p w14:paraId="4B58DE31" w14:textId="77777777" w:rsidR="00542772" w:rsidRDefault="008860E5" w:rsidP="00542772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DBA</w:t>
      </w:r>
    </w:p>
    <w:p w14:paraId="4DBBF32D" w14:textId="2A7A21A7" w:rsidR="008860E5" w:rsidRDefault="0016499A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 device</w:t>
      </w:r>
      <w:r w:rsidR="00EB2B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 Filesystem</w:t>
      </w:r>
    </w:p>
    <w:p w14:paraId="2A69C6F5" w14:textId="378DC557" w:rsidR="00EB2B9D" w:rsidRDefault="00EB2B9D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</w:t>
      </w:r>
    </w:p>
    <w:p w14:paraId="54D8756B" w14:textId="7ED9FB93" w:rsidR="00EB2B9D" w:rsidRDefault="00D71E79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</w:t>
      </w:r>
    </w:p>
    <w:p w14:paraId="0B952E37" w14:textId="5C7319D2" w:rsidR="00D71E79" w:rsidRDefault="00D71E79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Kubernetes</w:t>
      </w:r>
    </w:p>
    <w:p w14:paraId="46B26B8C" w14:textId="4A9DD3D2" w:rsidR="00D71E79" w:rsidRDefault="00D71E79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Microservices architecture</w:t>
      </w:r>
    </w:p>
    <w:p w14:paraId="23D40F4F" w14:textId="55AED844" w:rsidR="00D71E79" w:rsidRDefault="005C2995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H264 / Media encoding</w:t>
      </w:r>
    </w:p>
    <w:p w14:paraId="2FAB94D3" w14:textId="0BB971CB" w:rsidR="005C2995" w:rsidRDefault="00A4016A" w:rsidP="008860E5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Payment</w:t>
      </w:r>
      <w:r w:rsidR="00C24FF1">
        <w:rPr>
          <w:rFonts w:ascii="Arial" w:hAnsi="Arial" w:cs="Arial"/>
          <w:sz w:val="20"/>
          <w:szCs w:val="20"/>
        </w:rPr>
        <w:t xml:space="preserve"> / PCI</w:t>
      </w:r>
    </w:p>
    <w:p w14:paraId="64151527" w14:textId="77777777" w:rsidR="0016499A" w:rsidRDefault="00C24FF1" w:rsidP="00AA0A2C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Disaster </w:t>
      </w:r>
      <w:r w:rsidR="0021268F">
        <w:rPr>
          <w:rFonts w:ascii="Arial" w:hAnsi="Arial" w:cs="Arial"/>
          <w:sz w:val="20"/>
          <w:szCs w:val="20"/>
        </w:rPr>
        <w:t>recovery</w:t>
      </w:r>
    </w:p>
    <w:p w14:paraId="67A671CD" w14:textId="0D54A49E" w:rsidR="00AA0A2C" w:rsidRPr="00AA0A2C" w:rsidRDefault="00AA0A2C" w:rsidP="00AA0A2C">
      <w:pPr>
        <w:pStyle w:val="Address"/>
        <w:numPr>
          <w:ilvl w:val="0"/>
          <w:numId w:val="17"/>
        </w:numPr>
        <w:spacing w:after="0" w:line="240" w:lineRule="auto"/>
        <w:ind w:left="714" w:hanging="357"/>
        <w:rPr>
          <w:rFonts w:ascii="Arial" w:hAnsi="Arial" w:cs="Arial"/>
          <w:sz w:val="20"/>
          <w:szCs w:val="20"/>
        </w:rPr>
        <w:sectPr w:rsidR="00AA0A2C" w:rsidRPr="00AA0A2C" w:rsidSect="00324273">
          <w:type w:val="continuous"/>
          <w:pgSz w:w="12240" w:h="15840"/>
          <w:pgMar w:top="720" w:right="720" w:bottom="720" w:left="720" w:header="284" w:footer="720" w:gutter="0"/>
          <w:cols w:num="3" w:space="720"/>
          <w:titlePg/>
          <w:docGrid w:linePitch="360"/>
        </w:sectPr>
      </w:pPr>
      <w:r>
        <w:rPr>
          <w:rFonts w:ascii="Arial" w:hAnsi="Arial" w:cs="Arial"/>
          <w:sz w:val="20"/>
          <w:szCs w:val="20"/>
        </w:rPr>
        <w:t>Excel / Office suite</w:t>
      </w:r>
    </w:p>
    <w:p w14:paraId="7103EA42" w14:textId="77777777" w:rsidR="0070696A" w:rsidRDefault="0070696A" w:rsidP="0070696A">
      <w:pPr>
        <w:shd w:val="clear" w:color="auto" w:fill="FFFFFF" w:themeFill="background1"/>
        <w:spacing w:after="0"/>
        <w:rPr>
          <w:rFonts w:ascii="Arial" w:hAnsi="Arial" w:cs="Arial"/>
          <w:b/>
          <w:sz w:val="24"/>
          <w:szCs w:val="24"/>
        </w:rPr>
      </w:pPr>
    </w:p>
    <w:p w14:paraId="5581AC0A" w14:textId="3EE4C391" w:rsidR="00B00EC8" w:rsidRPr="002871A2" w:rsidRDefault="00FA41E4" w:rsidP="00EE3DDB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2871A2">
        <w:rPr>
          <w:rFonts w:ascii="Arial" w:hAnsi="Arial" w:cs="Arial"/>
          <w:b/>
          <w:sz w:val="24"/>
          <w:szCs w:val="24"/>
        </w:rPr>
        <w:t>P</w:t>
      </w:r>
      <w:r w:rsidR="00DC5D50">
        <w:rPr>
          <w:rFonts w:ascii="Arial" w:hAnsi="Arial" w:cs="Arial"/>
          <w:b/>
          <w:sz w:val="24"/>
          <w:szCs w:val="24"/>
        </w:rPr>
        <w:t>ATENTS</w:t>
      </w:r>
    </w:p>
    <w:p w14:paraId="33F6DEAC" w14:textId="46C8EEE8" w:rsidR="00D3012E" w:rsidRPr="002871A2" w:rsidRDefault="000C4428" w:rsidP="00D3012E">
      <w:pPr>
        <w:pStyle w:val="Address"/>
        <w:rPr>
          <w:rFonts w:ascii="Arial" w:hAnsi="Arial" w:cs="Arial"/>
          <w:sz w:val="20"/>
          <w:szCs w:val="20"/>
        </w:rPr>
      </w:pPr>
      <w:r w:rsidRPr="002871A2">
        <w:rPr>
          <w:rFonts w:ascii="Arial" w:hAnsi="Arial" w:cs="Arial"/>
          <w:sz w:val="20"/>
          <w:szCs w:val="20"/>
        </w:rPr>
        <w:t>Patent GB2515077</w:t>
      </w:r>
      <w:r w:rsidR="001D5187" w:rsidRPr="002871A2">
        <w:rPr>
          <w:rFonts w:ascii="Arial" w:hAnsi="Arial" w:cs="Arial"/>
          <w:sz w:val="20"/>
          <w:szCs w:val="20"/>
        </w:rPr>
        <w:t xml:space="preserve"> </w:t>
      </w:r>
      <w:r w:rsidR="007D1B79" w:rsidRPr="002871A2">
        <w:rPr>
          <w:rFonts w:ascii="Arial" w:hAnsi="Arial" w:cs="Arial"/>
          <w:sz w:val="20"/>
          <w:szCs w:val="20"/>
        </w:rPr>
        <w:t>- http://bit.ly/rw_locker_patent - Locker access management system</w:t>
      </w:r>
      <w:r w:rsidR="009E7C64" w:rsidRPr="002871A2">
        <w:rPr>
          <w:rFonts w:ascii="Arial" w:hAnsi="Arial" w:cs="Arial"/>
          <w:sz w:val="20"/>
          <w:szCs w:val="20"/>
        </w:rPr>
        <w:t>.</w:t>
      </w:r>
    </w:p>
    <w:p w14:paraId="11088BEE" w14:textId="7AC4C731" w:rsidR="00FA41E4" w:rsidRPr="002871A2" w:rsidRDefault="00AA0A2C" w:rsidP="00FA41E4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COMPETITION WINS</w:t>
      </w:r>
    </w:p>
    <w:p w14:paraId="22474A6C" w14:textId="221492CA" w:rsidR="00652C49" w:rsidRPr="005509A8" w:rsidRDefault="007D2C9C" w:rsidP="00926EAE">
      <w:pPr>
        <w:pStyle w:val="Address"/>
        <w:rPr>
          <w:rFonts w:ascii="Arial" w:hAnsi="Arial" w:cs="Arial"/>
          <w:i/>
          <w:color w:val="auto"/>
          <w:sz w:val="20"/>
          <w:szCs w:val="20"/>
        </w:rPr>
      </w:pPr>
      <w:r w:rsidRPr="002871A2">
        <w:rPr>
          <w:rFonts w:ascii="Arial" w:hAnsi="Arial" w:cs="Arial"/>
          <w:i/>
          <w:sz w:val="20"/>
          <w:szCs w:val="20"/>
          <w:u w:val="single"/>
        </w:rPr>
        <w:t>Seedhack</w:t>
      </w:r>
      <w:r w:rsidR="00F774BB">
        <w:rPr>
          <w:rFonts w:ascii="Arial" w:hAnsi="Arial" w:cs="Arial"/>
          <w:i/>
          <w:sz w:val="20"/>
          <w:szCs w:val="20"/>
          <w:u w:val="single"/>
        </w:rPr>
        <w:t xml:space="preserve"> &amp; Seed</w:t>
      </w:r>
      <w:r w:rsidR="00FA2535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F774BB">
        <w:rPr>
          <w:rFonts w:ascii="Arial" w:hAnsi="Arial" w:cs="Arial"/>
          <w:i/>
          <w:sz w:val="20"/>
          <w:szCs w:val="20"/>
          <w:u w:val="single"/>
        </w:rPr>
        <w:t>Camp</w:t>
      </w:r>
      <w:r w:rsidRPr="002871A2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Pr="002871A2">
        <w:rPr>
          <w:rFonts w:ascii="Arial" w:hAnsi="Arial" w:cs="Arial"/>
          <w:i/>
          <w:sz w:val="20"/>
          <w:szCs w:val="20"/>
        </w:rPr>
        <w:t>– 1</w:t>
      </w:r>
      <w:r w:rsidRPr="00615518">
        <w:rPr>
          <w:rFonts w:ascii="Arial" w:hAnsi="Arial" w:cs="Arial"/>
          <w:i/>
          <w:sz w:val="20"/>
          <w:szCs w:val="20"/>
          <w:vertAlign w:val="superscript"/>
        </w:rPr>
        <w:t>st</w:t>
      </w:r>
      <w:r w:rsidR="00615518">
        <w:rPr>
          <w:rFonts w:ascii="Arial" w:hAnsi="Arial" w:cs="Arial"/>
          <w:i/>
          <w:sz w:val="20"/>
          <w:szCs w:val="20"/>
        </w:rPr>
        <w:t xml:space="preserve"> / </w:t>
      </w:r>
      <w:r w:rsidR="006123AB">
        <w:rPr>
          <w:rFonts w:ascii="Arial" w:hAnsi="Arial" w:cs="Arial"/>
          <w:i/>
          <w:sz w:val="20"/>
          <w:szCs w:val="20"/>
          <w:u w:val="single"/>
        </w:rPr>
        <w:t>Hack the space at Tate Modern</w:t>
      </w:r>
      <w:r w:rsidR="006123AB" w:rsidRPr="002871A2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6123AB" w:rsidRPr="002871A2">
        <w:rPr>
          <w:rFonts w:ascii="Arial" w:hAnsi="Arial" w:cs="Arial"/>
          <w:i/>
          <w:sz w:val="20"/>
          <w:szCs w:val="20"/>
        </w:rPr>
        <w:t xml:space="preserve">– </w:t>
      </w:r>
      <w:r w:rsidR="006123AB">
        <w:rPr>
          <w:rFonts w:ascii="Arial" w:hAnsi="Arial" w:cs="Arial"/>
          <w:i/>
          <w:sz w:val="20"/>
          <w:szCs w:val="20"/>
        </w:rPr>
        <w:t>2</w:t>
      </w:r>
      <w:r w:rsidR="006123AB" w:rsidRPr="006123AB">
        <w:rPr>
          <w:rFonts w:ascii="Arial" w:hAnsi="Arial" w:cs="Arial"/>
          <w:i/>
          <w:sz w:val="20"/>
          <w:szCs w:val="20"/>
          <w:vertAlign w:val="superscript"/>
        </w:rPr>
        <w:t>nd</w:t>
      </w:r>
      <w:r w:rsidR="006123AB">
        <w:rPr>
          <w:rFonts w:ascii="Arial" w:hAnsi="Arial" w:cs="Arial"/>
          <w:i/>
          <w:sz w:val="20"/>
          <w:szCs w:val="20"/>
        </w:rPr>
        <w:t xml:space="preserve"> </w:t>
      </w:r>
      <w:r w:rsidR="00615518">
        <w:rPr>
          <w:rFonts w:ascii="Arial" w:hAnsi="Arial" w:cs="Arial"/>
          <w:i/>
          <w:sz w:val="20"/>
          <w:szCs w:val="20"/>
        </w:rPr>
        <w:t xml:space="preserve">/ </w:t>
      </w:r>
      <w:r w:rsidR="002472D6">
        <w:rPr>
          <w:rFonts w:ascii="Arial" w:hAnsi="Arial" w:cs="Arial"/>
          <w:i/>
          <w:sz w:val="20"/>
          <w:szCs w:val="20"/>
          <w:u w:val="single"/>
        </w:rPr>
        <w:t>Music tech fest</w:t>
      </w:r>
      <w:r w:rsidR="002472D6" w:rsidRPr="002871A2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2472D6" w:rsidRPr="002871A2">
        <w:rPr>
          <w:rFonts w:ascii="Arial" w:hAnsi="Arial" w:cs="Arial"/>
          <w:i/>
          <w:sz w:val="20"/>
          <w:szCs w:val="20"/>
        </w:rPr>
        <w:t xml:space="preserve">– </w:t>
      </w:r>
      <w:r w:rsidR="002472D6">
        <w:rPr>
          <w:rFonts w:ascii="Arial" w:hAnsi="Arial" w:cs="Arial"/>
          <w:i/>
          <w:sz w:val="20"/>
          <w:szCs w:val="20"/>
        </w:rPr>
        <w:t>wearables</w:t>
      </w:r>
      <w:r w:rsidR="002472D6" w:rsidRPr="002871A2">
        <w:rPr>
          <w:rFonts w:ascii="Arial" w:hAnsi="Arial" w:cs="Arial"/>
          <w:i/>
          <w:sz w:val="20"/>
          <w:szCs w:val="20"/>
        </w:rPr>
        <w:t xml:space="preserve"> p</w:t>
      </w:r>
      <w:r w:rsidR="002472D6">
        <w:rPr>
          <w:rFonts w:ascii="Arial" w:hAnsi="Arial" w:cs="Arial"/>
          <w:i/>
          <w:sz w:val="20"/>
          <w:szCs w:val="20"/>
        </w:rPr>
        <w:t>rize</w:t>
      </w:r>
      <w:r w:rsidR="00615518">
        <w:rPr>
          <w:rFonts w:ascii="Arial" w:hAnsi="Arial" w:cs="Arial"/>
          <w:i/>
          <w:sz w:val="20"/>
          <w:szCs w:val="20"/>
        </w:rPr>
        <w:t xml:space="preserve"> /</w:t>
      </w:r>
      <w:r w:rsidR="002472D6" w:rsidRPr="00553F36">
        <w:rPr>
          <w:rFonts w:ascii="Arial" w:hAnsi="Arial" w:cs="Arial"/>
          <w:i/>
          <w:sz w:val="20"/>
          <w:szCs w:val="20"/>
        </w:rPr>
        <w:t xml:space="preserve"> </w:t>
      </w:r>
      <w:r w:rsidR="00B07265">
        <w:rPr>
          <w:rFonts w:ascii="Arial" w:hAnsi="Arial" w:cs="Arial"/>
          <w:i/>
          <w:sz w:val="20"/>
          <w:szCs w:val="20"/>
          <w:u w:val="single"/>
        </w:rPr>
        <w:t>Hack the smart City</w:t>
      </w:r>
      <w:r w:rsidR="006123AB" w:rsidRPr="002871A2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="006123AB" w:rsidRPr="002871A2">
        <w:rPr>
          <w:rFonts w:ascii="Arial" w:hAnsi="Arial" w:cs="Arial"/>
          <w:i/>
          <w:sz w:val="20"/>
          <w:szCs w:val="20"/>
        </w:rPr>
        <w:t xml:space="preserve">– </w:t>
      </w:r>
      <w:r w:rsidR="00B07265">
        <w:rPr>
          <w:rFonts w:ascii="Arial" w:hAnsi="Arial" w:cs="Arial"/>
          <w:i/>
          <w:sz w:val="20"/>
          <w:szCs w:val="20"/>
        </w:rPr>
        <w:t>£1000 prize</w:t>
      </w:r>
    </w:p>
    <w:sectPr w:rsidR="00652C49" w:rsidRPr="005509A8" w:rsidSect="00FD5F00">
      <w:type w:val="continuous"/>
      <w:pgSz w:w="12240" w:h="15840"/>
      <w:pgMar w:top="720" w:right="720" w:bottom="720" w:left="72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BD21" w14:textId="77777777" w:rsidR="000B5041" w:rsidRDefault="000B5041" w:rsidP="008C4A27">
      <w:pPr>
        <w:spacing w:after="0"/>
      </w:pPr>
      <w:r>
        <w:separator/>
      </w:r>
    </w:p>
  </w:endnote>
  <w:endnote w:type="continuationSeparator" w:id="0">
    <w:p w14:paraId="32F63A01" w14:textId="77777777" w:rsidR="000B5041" w:rsidRDefault="000B5041" w:rsidP="008C4A27">
      <w:pPr>
        <w:spacing w:after="0"/>
      </w:pPr>
      <w:r>
        <w:continuationSeparator/>
      </w:r>
    </w:p>
  </w:endnote>
  <w:endnote w:type="continuationNotice" w:id="1">
    <w:p w14:paraId="6BD40A83" w14:textId="77777777" w:rsidR="000B5041" w:rsidRDefault="000B50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201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34A90" w14:textId="77777777" w:rsidR="00921AA3" w:rsidRDefault="00921A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6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C05F10" w14:textId="77777777" w:rsidR="00714D80" w:rsidRDefault="00D7789E">
    <w:pPr>
      <w:pStyle w:val="Footer"/>
    </w:pPr>
  </w:p>
  <w:p w14:paraId="5637F855" w14:textId="77777777" w:rsidR="007078B0" w:rsidRDefault="007078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939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2E680" w14:textId="77777777" w:rsidR="00921AA3" w:rsidRDefault="00921A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6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916316" w14:textId="77777777" w:rsidR="004F2049" w:rsidRDefault="004F2049">
    <w:pPr>
      <w:pStyle w:val="Footer"/>
    </w:pPr>
  </w:p>
  <w:p w14:paraId="33756FB8" w14:textId="77777777" w:rsidR="007078B0" w:rsidRDefault="00707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BA4FF" w14:textId="77777777" w:rsidR="000B5041" w:rsidRDefault="000B5041" w:rsidP="008C4A27">
      <w:pPr>
        <w:spacing w:after="0"/>
      </w:pPr>
      <w:r>
        <w:separator/>
      </w:r>
    </w:p>
  </w:footnote>
  <w:footnote w:type="continuationSeparator" w:id="0">
    <w:p w14:paraId="75646C95" w14:textId="77777777" w:rsidR="000B5041" w:rsidRDefault="000B5041" w:rsidP="008C4A27">
      <w:pPr>
        <w:spacing w:after="0"/>
      </w:pPr>
      <w:r>
        <w:continuationSeparator/>
      </w:r>
    </w:p>
  </w:footnote>
  <w:footnote w:type="continuationNotice" w:id="1">
    <w:p w14:paraId="18DF1FEC" w14:textId="77777777" w:rsidR="000B5041" w:rsidRDefault="000B504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67B27" w14:textId="406A84D8" w:rsidR="007078B0" w:rsidRDefault="00921651" w:rsidP="004945CD">
    <w:pPr>
      <w:pStyle w:val="Header"/>
      <w:jc w:val="center"/>
    </w:pPr>
    <w:r>
      <w:rPr>
        <w:rFonts w:ascii="Arial" w:hAnsi="Arial" w:cs="Arial"/>
        <w:color w:val="A6A6A6" w:themeColor="background1" w:themeShade="A6"/>
        <w:sz w:val="16"/>
        <w:szCs w:val="16"/>
      </w:rPr>
      <w:t>Robert Wollner</w:t>
    </w:r>
    <w:r w:rsidR="00921AA3" w:rsidRPr="00087394">
      <w:rPr>
        <w:rFonts w:ascii="Arial" w:hAnsi="Arial" w:cs="Arial"/>
        <w:color w:val="A6A6A6" w:themeColor="background1" w:themeShade="A6"/>
        <w:sz w:val="16"/>
        <w:szCs w:val="16"/>
      </w:rPr>
      <w:t xml:space="preserve"> - Mobile: +</w:t>
    </w:r>
    <w:r w:rsidR="00087394">
      <w:rPr>
        <w:rFonts w:ascii="Arial" w:hAnsi="Arial" w:cs="Arial"/>
        <w:color w:val="A6A6A6" w:themeColor="background1" w:themeShade="A6"/>
        <w:sz w:val="16"/>
        <w:szCs w:val="16"/>
      </w:rPr>
      <w:t>4</w:t>
    </w:r>
    <w:r>
      <w:rPr>
        <w:rFonts w:ascii="Arial" w:hAnsi="Arial" w:cs="Arial"/>
        <w:color w:val="A6A6A6" w:themeColor="background1" w:themeShade="A6"/>
        <w:sz w:val="16"/>
        <w:szCs w:val="16"/>
      </w:rPr>
      <w:t>4</w:t>
    </w:r>
    <w:r w:rsidR="00921AA3" w:rsidRPr="00087394">
      <w:rPr>
        <w:rFonts w:ascii="Arial" w:hAnsi="Arial" w:cs="Arial"/>
        <w:color w:val="A6A6A6" w:themeColor="background1" w:themeShade="A6"/>
        <w:sz w:val="16"/>
        <w:szCs w:val="16"/>
      </w:rPr>
      <w:t xml:space="preserve"> (0)</w:t>
    </w:r>
    <w:r w:rsidR="00087394">
      <w:rPr>
        <w:rFonts w:ascii="Arial" w:hAnsi="Arial" w:cs="Arial"/>
        <w:color w:val="A6A6A6" w:themeColor="background1" w:themeShade="A6"/>
        <w:sz w:val="16"/>
        <w:szCs w:val="16"/>
      </w:rPr>
      <w:t xml:space="preserve"> </w:t>
    </w:r>
    <w:r>
      <w:rPr>
        <w:rFonts w:ascii="Arial" w:hAnsi="Arial" w:cs="Arial"/>
        <w:color w:val="A6A6A6" w:themeColor="background1" w:themeShade="A6"/>
        <w:sz w:val="16"/>
        <w:szCs w:val="16"/>
      </w:rPr>
      <w:t>7779 165893</w:t>
    </w:r>
    <w:r w:rsidR="004945CD">
      <w:rPr>
        <w:rFonts w:ascii="Arial" w:hAnsi="Arial" w:cs="Arial"/>
        <w:color w:val="A6A6A6" w:themeColor="background1" w:themeShade="A6"/>
        <w:sz w:val="16"/>
        <w:szCs w:val="16"/>
      </w:rPr>
      <w:t xml:space="preserve"> |</w:t>
    </w:r>
    <w:r w:rsidR="00921AA3" w:rsidRPr="00087394">
      <w:rPr>
        <w:rFonts w:ascii="Arial" w:hAnsi="Arial" w:cs="Arial"/>
        <w:color w:val="A6A6A6" w:themeColor="background1" w:themeShade="A6"/>
        <w:sz w:val="16"/>
        <w:szCs w:val="16"/>
      </w:rPr>
      <w:t> </w:t>
    </w:r>
    <w:r w:rsidR="004945CD" w:rsidRPr="004945CD">
      <w:rPr>
        <w:rFonts w:ascii="Arial" w:hAnsi="Arial" w:cs="Arial"/>
        <w:color w:val="A6A6A6" w:themeColor="background1" w:themeShade="A6"/>
        <w:sz w:val="16"/>
        <w:szCs w:val="16"/>
        <w:lang w:val="it-IT"/>
      </w:rPr>
      <w:t xml:space="preserve">Email: </w:t>
    </w:r>
    <w:r w:rsidR="004945CD" w:rsidRPr="00742476">
      <w:rPr>
        <w:rFonts w:ascii="Arial" w:hAnsi="Arial" w:cs="Arial"/>
        <w:color w:val="A6A6A6" w:themeColor="background1" w:themeShade="A6"/>
        <w:sz w:val="16"/>
        <w:szCs w:val="16"/>
        <w:lang w:val="it-IT"/>
      </w:rPr>
      <w:t>robert@wollner.uk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8693775"/>
    <w:multiLevelType w:val="hybridMultilevel"/>
    <w:tmpl w:val="7E1C93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FC75488"/>
    <w:multiLevelType w:val="hybridMultilevel"/>
    <w:tmpl w:val="783E735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01F43E3"/>
    <w:multiLevelType w:val="hybridMultilevel"/>
    <w:tmpl w:val="300C9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20548"/>
    <w:multiLevelType w:val="hybridMultilevel"/>
    <w:tmpl w:val="805E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194CC4"/>
    <w:multiLevelType w:val="hybridMultilevel"/>
    <w:tmpl w:val="2738FD26"/>
    <w:lvl w:ilvl="0" w:tplc="0050413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7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3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F6"/>
    <w:rsid w:val="00004801"/>
    <w:rsid w:val="000116BB"/>
    <w:rsid w:val="00032C25"/>
    <w:rsid w:val="00034B0E"/>
    <w:rsid w:val="00035E7A"/>
    <w:rsid w:val="00050CD0"/>
    <w:rsid w:val="000554D6"/>
    <w:rsid w:val="00071DFA"/>
    <w:rsid w:val="0007594E"/>
    <w:rsid w:val="00077B54"/>
    <w:rsid w:val="0008713D"/>
    <w:rsid w:val="00087394"/>
    <w:rsid w:val="000B5041"/>
    <w:rsid w:val="000B7C91"/>
    <w:rsid w:val="000C4428"/>
    <w:rsid w:val="000D6054"/>
    <w:rsid w:val="000F2017"/>
    <w:rsid w:val="000F738B"/>
    <w:rsid w:val="00112BEE"/>
    <w:rsid w:val="00114C7C"/>
    <w:rsid w:val="0012215C"/>
    <w:rsid w:val="00125B83"/>
    <w:rsid w:val="00127766"/>
    <w:rsid w:val="00130D04"/>
    <w:rsid w:val="00134A54"/>
    <w:rsid w:val="00156A5F"/>
    <w:rsid w:val="00157CDE"/>
    <w:rsid w:val="0016499A"/>
    <w:rsid w:val="00171279"/>
    <w:rsid w:val="0017693B"/>
    <w:rsid w:val="001A05D0"/>
    <w:rsid w:val="001A3991"/>
    <w:rsid w:val="001B7802"/>
    <w:rsid w:val="001D5187"/>
    <w:rsid w:val="001D7359"/>
    <w:rsid w:val="001E5C86"/>
    <w:rsid w:val="001F2C8F"/>
    <w:rsid w:val="001F334B"/>
    <w:rsid w:val="0021268F"/>
    <w:rsid w:val="00237C9C"/>
    <w:rsid w:val="00242C32"/>
    <w:rsid w:val="002436F7"/>
    <w:rsid w:val="00245ECC"/>
    <w:rsid w:val="00246103"/>
    <w:rsid w:val="002472D6"/>
    <w:rsid w:val="00257E7C"/>
    <w:rsid w:val="00265AB9"/>
    <w:rsid w:val="00273438"/>
    <w:rsid w:val="00275EAF"/>
    <w:rsid w:val="002871A2"/>
    <w:rsid w:val="002878AC"/>
    <w:rsid w:val="00293B83"/>
    <w:rsid w:val="002975BA"/>
    <w:rsid w:val="002A0BE1"/>
    <w:rsid w:val="002B5C43"/>
    <w:rsid w:val="002E6FDF"/>
    <w:rsid w:val="002E71F6"/>
    <w:rsid w:val="002E74A7"/>
    <w:rsid w:val="002F1B4D"/>
    <w:rsid w:val="002F1C11"/>
    <w:rsid w:val="002F796F"/>
    <w:rsid w:val="00300697"/>
    <w:rsid w:val="00303093"/>
    <w:rsid w:val="00313D88"/>
    <w:rsid w:val="00320BE4"/>
    <w:rsid w:val="00322383"/>
    <w:rsid w:val="00324273"/>
    <w:rsid w:val="003309AF"/>
    <w:rsid w:val="00337A14"/>
    <w:rsid w:val="0034518A"/>
    <w:rsid w:val="0035077C"/>
    <w:rsid w:val="0035134D"/>
    <w:rsid w:val="00362CB4"/>
    <w:rsid w:val="0038066B"/>
    <w:rsid w:val="00395FA0"/>
    <w:rsid w:val="003B66F1"/>
    <w:rsid w:val="003C2165"/>
    <w:rsid w:val="003C4CF1"/>
    <w:rsid w:val="003C6755"/>
    <w:rsid w:val="003D54EF"/>
    <w:rsid w:val="003F5727"/>
    <w:rsid w:val="00412D8B"/>
    <w:rsid w:val="00421A34"/>
    <w:rsid w:val="004230DE"/>
    <w:rsid w:val="00425E89"/>
    <w:rsid w:val="004268D3"/>
    <w:rsid w:val="00445887"/>
    <w:rsid w:val="00447A25"/>
    <w:rsid w:val="0045252E"/>
    <w:rsid w:val="00460805"/>
    <w:rsid w:val="00472981"/>
    <w:rsid w:val="00474EE1"/>
    <w:rsid w:val="00483332"/>
    <w:rsid w:val="00487F16"/>
    <w:rsid w:val="00491089"/>
    <w:rsid w:val="004945CD"/>
    <w:rsid w:val="00496E5E"/>
    <w:rsid w:val="004972FA"/>
    <w:rsid w:val="004B65F8"/>
    <w:rsid w:val="004B7EA3"/>
    <w:rsid w:val="004C1FBC"/>
    <w:rsid w:val="004C4255"/>
    <w:rsid w:val="004C6507"/>
    <w:rsid w:val="004E461D"/>
    <w:rsid w:val="004F1E43"/>
    <w:rsid w:val="004F2049"/>
    <w:rsid w:val="004F3BB4"/>
    <w:rsid w:val="0050022D"/>
    <w:rsid w:val="00504DA6"/>
    <w:rsid w:val="00530E45"/>
    <w:rsid w:val="00531679"/>
    <w:rsid w:val="00542772"/>
    <w:rsid w:val="00543A78"/>
    <w:rsid w:val="00547CAE"/>
    <w:rsid w:val="005509A8"/>
    <w:rsid w:val="00553F36"/>
    <w:rsid w:val="00557D2A"/>
    <w:rsid w:val="00570131"/>
    <w:rsid w:val="005747FA"/>
    <w:rsid w:val="005837C7"/>
    <w:rsid w:val="00586C86"/>
    <w:rsid w:val="005B3365"/>
    <w:rsid w:val="005C2995"/>
    <w:rsid w:val="005C7E68"/>
    <w:rsid w:val="005D3871"/>
    <w:rsid w:val="005D78DF"/>
    <w:rsid w:val="005E4978"/>
    <w:rsid w:val="005F4480"/>
    <w:rsid w:val="005F7D21"/>
    <w:rsid w:val="006062E8"/>
    <w:rsid w:val="00610138"/>
    <w:rsid w:val="006123AB"/>
    <w:rsid w:val="00615518"/>
    <w:rsid w:val="006173E2"/>
    <w:rsid w:val="00644766"/>
    <w:rsid w:val="00652C49"/>
    <w:rsid w:val="00654A65"/>
    <w:rsid w:val="00655FAF"/>
    <w:rsid w:val="00665270"/>
    <w:rsid w:val="006675E7"/>
    <w:rsid w:val="0067506E"/>
    <w:rsid w:val="0067544F"/>
    <w:rsid w:val="00680129"/>
    <w:rsid w:val="00686277"/>
    <w:rsid w:val="0069269E"/>
    <w:rsid w:val="00692D4B"/>
    <w:rsid w:val="00697A1F"/>
    <w:rsid w:val="006A3CE7"/>
    <w:rsid w:val="006B5A7B"/>
    <w:rsid w:val="006D5F05"/>
    <w:rsid w:val="006E0FB7"/>
    <w:rsid w:val="006F1DC2"/>
    <w:rsid w:val="006F4E96"/>
    <w:rsid w:val="007067A7"/>
    <w:rsid w:val="0070696A"/>
    <w:rsid w:val="007078B0"/>
    <w:rsid w:val="007225CD"/>
    <w:rsid w:val="00742476"/>
    <w:rsid w:val="00742718"/>
    <w:rsid w:val="00742E49"/>
    <w:rsid w:val="0074368E"/>
    <w:rsid w:val="007464F7"/>
    <w:rsid w:val="007515B2"/>
    <w:rsid w:val="007562E6"/>
    <w:rsid w:val="00757EAB"/>
    <w:rsid w:val="007625D6"/>
    <w:rsid w:val="0076375F"/>
    <w:rsid w:val="0078782F"/>
    <w:rsid w:val="00790976"/>
    <w:rsid w:val="0079099E"/>
    <w:rsid w:val="007A0089"/>
    <w:rsid w:val="007A37E4"/>
    <w:rsid w:val="007A5E09"/>
    <w:rsid w:val="007B7915"/>
    <w:rsid w:val="007C22D2"/>
    <w:rsid w:val="007D1B79"/>
    <w:rsid w:val="007D2172"/>
    <w:rsid w:val="007D2C9C"/>
    <w:rsid w:val="007D4CBF"/>
    <w:rsid w:val="007E08B9"/>
    <w:rsid w:val="007E7768"/>
    <w:rsid w:val="007F41B9"/>
    <w:rsid w:val="007F6F88"/>
    <w:rsid w:val="0080129B"/>
    <w:rsid w:val="008100D2"/>
    <w:rsid w:val="008232CA"/>
    <w:rsid w:val="00826914"/>
    <w:rsid w:val="00832D5D"/>
    <w:rsid w:val="008417D1"/>
    <w:rsid w:val="008534CD"/>
    <w:rsid w:val="00870239"/>
    <w:rsid w:val="008860E5"/>
    <w:rsid w:val="00894895"/>
    <w:rsid w:val="008A27BB"/>
    <w:rsid w:val="008C4A27"/>
    <w:rsid w:val="008D5786"/>
    <w:rsid w:val="008E024B"/>
    <w:rsid w:val="008E5B9C"/>
    <w:rsid w:val="008F0696"/>
    <w:rsid w:val="008F5435"/>
    <w:rsid w:val="008F5BD3"/>
    <w:rsid w:val="009215DC"/>
    <w:rsid w:val="00921651"/>
    <w:rsid w:val="00921AA3"/>
    <w:rsid w:val="00926EAE"/>
    <w:rsid w:val="00931F7A"/>
    <w:rsid w:val="0093378E"/>
    <w:rsid w:val="00934316"/>
    <w:rsid w:val="0094373D"/>
    <w:rsid w:val="00944809"/>
    <w:rsid w:val="009543CB"/>
    <w:rsid w:val="0096468C"/>
    <w:rsid w:val="0096702A"/>
    <w:rsid w:val="009745CE"/>
    <w:rsid w:val="00977271"/>
    <w:rsid w:val="009828E9"/>
    <w:rsid w:val="00984242"/>
    <w:rsid w:val="009A05EE"/>
    <w:rsid w:val="009A277D"/>
    <w:rsid w:val="009A66EA"/>
    <w:rsid w:val="009C67DB"/>
    <w:rsid w:val="009C7440"/>
    <w:rsid w:val="009E7C64"/>
    <w:rsid w:val="009F0FD9"/>
    <w:rsid w:val="009F5CB6"/>
    <w:rsid w:val="00A01C91"/>
    <w:rsid w:val="00A07771"/>
    <w:rsid w:val="00A10346"/>
    <w:rsid w:val="00A1395E"/>
    <w:rsid w:val="00A1771B"/>
    <w:rsid w:val="00A242B9"/>
    <w:rsid w:val="00A375FB"/>
    <w:rsid w:val="00A4016A"/>
    <w:rsid w:val="00A40C83"/>
    <w:rsid w:val="00A44796"/>
    <w:rsid w:val="00A61A99"/>
    <w:rsid w:val="00A64563"/>
    <w:rsid w:val="00A66ABB"/>
    <w:rsid w:val="00A71493"/>
    <w:rsid w:val="00A81764"/>
    <w:rsid w:val="00A82649"/>
    <w:rsid w:val="00A82B0E"/>
    <w:rsid w:val="00AA0A2C"/>
    <w:rsid w:val="00AA3EF6"/>
    <w:rsid w:val="00AA3FEB"/>
    <w:rsid w:val="00AA5779"/>
    <w:rsid w:val="00AB14FC"/>
    <w:rsid w:val="00AC1076"/>
    <w:rsid w:val="00AC6AB0"/>
    <w:rsid w:val="00AE47A1"/>
    <w:rsid w:val="00AE70AD"/>
    <w:rsid w:val="00AF3344"/>
    <w:rsid w:val="00AF3FCA"/>
    <w:rsid w:val="00AF4699"/>
    <w:rsid w:val="00B00EC8"/>
    <w:rsid w:val="00B02569"/>
    <w:rsid w:val="00B026E6"/>
    <w:rsid w:val="00B07265"/>
    <w:rsid w:val="00B124AF"/>
    <w:rsid w:val="00B137AD"/>
    <w:rsid w:val="00B251EB"/>
    <w:rsid w:val="00B4528D"/>
    <w:rsid w:val="00B62360"/>
    <w:rsid w:val="00B6642B"/>
    <w:rsid w:val="00B67E24"/>
    <w:rsid w:val="00B70638"/>
    <w:rsid w:val="00B7159E"/>
    <w:rsid w:val="00B77105"/>
    <w:rsid w:val="00B84A7C"/>
    <w:rsid w:val="00B927A1"/>
    <w:rsid w:val="00BA4CA6"/>
    <w:rsid w:val="00BB0F3D"/>
    <w:rsid w:val="00BC2172"/>
    <w:rsid w:val="00BC548D"/>
    <w:rsid w:val="00BD3D58"/>
    <w:rsid w:val="00BE5DDB"/>
    <w:rsid w:val="00BF7A17"/>
    <w:rsid w:val="00BF7A5C"/>
    <w:rsid w:val="00C24FF1"/>
    <w:rsid w:val="00C25DA2"/>
    <w:rsid w:val="00C30DF8"/>
    <w:rsid w:val="00C502FE"/>
    <w:rsid w:val="00C577F4"/>
    <w:rsid w:val="00C6491C"/>
    <w:rsid w:val="00C769A6"/>
    <w:rsid w:val="00C76C31"/>
    <w:rsid w:val="00C80D23"/>
    <w:rsid w:val="00C9338D"/>
    <w:rsid w:val="00CA2D96"/>
    <w:rsid w:val="00CB530C"/>
    <w:rsid w:val="00CB73FC"/>
    <w:rsid w:val="00CC7615"/>
    <w:rsid w:val="00CD7602"/>
    <w:rsid w:val="00CE089F"/>
    <w:rsid w:val="00CE25DC"/>
    <w:rsid w:val="00CF3609"/>
    <w:rsid w:val="00CF74B8"/>
    <w:rsid w:val="00D21378"/>
    <w:rsid w:val="00D3012E"/>
    <w:rsid w:val="00D42BAA"/>
    <w:rsid w:val="00D46284"/>
    <w:rsid w:val="00D60C40"/>
    <w:rsid w:val="00D65D9C"/>
    <w:rsid w:val="00D71E79"/>
    <w:rsid w:val="00D7789E"/>
    <w:rsid w:val="00D86B0F"/>
    <w:rsid w:val="00D903BD"/>
    <w:rsid w:val="00D91583"/>
    <w:rsid w:val="00DB0004"/>
    <w:rsid w:val="00DC117B"/>
    <w:rsid w:val="00DC5D50"/>
    <w:rsid w:val="00DD2846"/>
    <w:rsid w:val="00DD34F6"/>
    <w:rsid w:val="00DD7AC1"/>
    <w:rsid w:val="00DE4460"/>
    <w:rsid w:val="00DF136A"/>
    <w:rsid w:val="00DF1871"/>
    <w:rsid w:val="00DF1ECE"/>
    <w:rsid w:val="00E01197"/>
    <w:rsid w:val="00E05B0F"/>
    <w:rsid w:val="00E174CD"/>
    <w:rsid w:val="00E2562E"/>
    <w:rsid w:val="00E34092"/>
    <w:rsid w:val="00E52588"/>
    <w:rsid w:val="00E554AE"/>
    <w:rsid w:val="00E57835"/>
    <w:rsid w:val="00E664C8"/>
    <w:rsid w:val="00E75556"/>
    <w:rsid w:val="00E76B5F"/>
    <w:rsid w:val="00E81CCA"/>
    <w:rsid w:val="00E84310"/>
    <w:rsid w:val="00EA5FA7"/>
    <w:rsid w:val="00EB0672"/>
    <w:rsid w:val="00EB2B9D"/>
    <w:rsid w:val="00EB469D"/>
    <w:rsid w:val="00EC6654"/>
    <w:rsid w:val="00EC7BDF"/>
    <w:rsid w:val="00ED01BD"/>
    <w:rsid w:val="00EE3DDB"/>
    <w:rsid w:val="00EE6996"/>
    <w:rsid w:val="00F10556"/>
    <w:rsid w:val="00F248A8"/>
    <w:rsid w:val="00F25C1B"/>
    <w:rsid w:val="00F270C3"/>
    <w:rsid w:val="00F34A95"/>
    <w:rsid w:val="00F42764"/>
    <w:rsid w:val="00F5566F"/>
    <w:rsid w:val="00F609CA"/>
    <w:rsid w:val="00F74DA1"/>
    <w:rsid w:val="00F774BB"/>
    <w:rsid w:val="00F81F6F"/>
    <w:rsid w:val="00F8318F"/>
    <w:rsid w:val="00F8648A"/>
    <w:rsid w:val="00FA2535"/>
    <w:rsid w:val="00FA41E4"/>
    <w:rsid w:val="00FB4B93"/>
    <w:rsid w:val="00FC0DFB"/>
    <w:rsid w:val="00FC5E02"/>
    <w:rsid w:val="00FD5F00"/>
    <w:rsid w:val="00FE3B0F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E45437"/>
  <w15:chartTrackingRefBased/>
  <w15:docId w15:val="{F0BA4BF3-277B-445A-9C95-E4D3DD3D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52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157CD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%20Asole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CB63-3EC6-412D-9729-8AB36769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78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Asole</dc:creator>
  <cp:keywords>Inserire profile personal – max tre righe.
xx
xx
PROFILO
Inseri</cp:keywords>
  <dc:description/>
  <cp:lastModifiedBy>Robert Wollner</cp:lastModifiedBy>
  <cp:revision>12</cp:revision>
  <cp:lastPrinted>2019-07-02T11:48:00Z</cp:lastPrinted>
  <dcterms:created xsi:type="dcterms:W3CDTF">2019-09-23T13:52:00Z</dcterms:created>
  <dcterms:modified xsi:type="dcterms:W3CDTF">2019-09-23T15:13:00Z</dcterms:modified>
</cp:coreProperties>
</file>