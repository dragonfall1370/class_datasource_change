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6032"/>
        <w:gridCol w:w="4650"/>
      </w:tblGrid>
      <w:tr w:rsidR="00083491" w:rsidRPr="00FA7B5B" w14:paraId="47ABE9E8" w14:textId="77777777" w:rsidTr="002D44B0">
        <w:tc>
          <w:tcPr>
            <w:tcW w:w="6453" w:type="dxa"/>
          </w:tcPr>
          <w:tbl>
            <w:tblPr>
              <w:tblStyle w:val="PlainTable4"/>
              <w:tblW w:w="6237" w:type="dxa"/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2D44B0" w14:paraId="47ABE9DC" w14:textId="77777777" w:rsidTr="00911B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37" w:type="dxa"/>
                </w:tcPr>
                <w:p w14:paraId="47ABE9DB" w14:textId="77777777" w:rsidR="00083491" w:rsidRPr="00D24015" w:rsidRDefault="00673D3F" w:rsidP="002D44B0">
                  <w:pPr>
                    <w:spacing w:before="80" w:after="0" w:line="240" w:lineRule="auto"/>
                    <w:rPr>
                      <w:rFonts w:ascii="Arial" w:hAnsi="Arial" w:cs="Arial"/>
                      <w:b w:val="0"/>
                      <w:bCs w:val="0"/>
                      <w:color w:val="595C62"/>
                      <w:sz w:val="40"/>
                      <w:szCs w:val="40"/>
                    </w:rPr>
                  </w:pPr>
                  <w:r w:rsidRPr="00D24015">
                    <w:rPr>
                      <w:rFonts w:ascii="Arial" w:hAnsi="Arial" w:cs="Arial"/>
                      <w:noProof/>
                      <w:color w:val="595C62"/>
                      <w:sz w:val="40"/>
                      <w:szCs w:val="40"/>
                    </w:rPr>
                    <w:t>MAHMOD</w:t>
                  </w:r>
                  <w:r w:rsidRPr="00D24015">
                    <w:rPr>
                      <w:rFonts w:ascii="Arial" w:hAnsi="Arial" w:cs="Arial"/>
                      <w:color w:val="595C62"/>
                      <w:sz w:val="40"/>
                      <w:szCs w:val="40"/>
                    </w:rPr>
                    <w:t xml:space="preserve"> IBRAISH</w:t>
                  </w:r>
                </w:p>
              </w:tc>
            </w:tr>
            <w:tr w:rsidR="00083491" w:rsidRPr="002D44B0" w14:paraId="47ABE9DE" w14:textId="77777777" w:rsidTr="00911B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37" w:type="dxa"/>
                </w:tcPr>
                <w:p w14:paraId="47ABE9DD" w14:textId="77777777" w:rsidR="00083491" w:rsidRPr="002D44B0" w:rsidRDefault="00083491" w:rsidP="00754737">
                  <w:pPr>
                    <w:spacing w:after="0" w:line="240" w:lineRule="auto"/>
                    <w:rPr>
                      <w:rFonts w:ascii="Arial" w:hAnsi="Arial" w:cs="Arial"/>
                      <w:b w:val="0"/>
                      <w:bCs w:val="0"/>
                      <w:color w:val="6D83B3"/>
                    </w:rPr>
                  </w:pPr>
                </w:p>
              </w:tc>
            </w:tr>
          </w:tbl>
          <w:p w14:paraId="47ABE9DF" w14:textId="77777777"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Style w:val="PlainTable4"/>
              <w:tblW w:w="4006" w:type="dxa"/>
              <w:tblLook w:val="0600" w:firstRow="0" w:lastRow="0" w:firstColumn="0" w:lastColumn="0" w:noHBand="1" w:noVBand="1"/>
            </w:tblPr>
            <w:tblGrid>
              <w:gridCol w:w="4434"/>
            </w:tblGrid>
            <w:tr w:rsidR="00911B45" w:rsidRPr="002D44B0" w14:paraId="47ABE9E1" w14:textId="77777777" w:rsidTr="00A55504">
              <w:trPr>
                <w:trHeight w:val="159"/>
              </w:trPr>
              <w:tc>
                <w:tcPr>
                  <w:tcW w:w="4006" w:type="dxa"/>
                </w:tcPr>
                <w:p w14:paraId="47ABE9E0" w14:textId="2BA658D0" w:rsidR="00083491" w:rsidRPr="002D44B0" w:rsidRDefault="009F2958" w:rsidP="00911B45">
                  <w:pPr>
                    <w:tabs>
                      <w:tab w:val="left" w:pos="5266"/>
                    </w:tabs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color w:val="3B3E42"/>
                    </w:rPr>
                    <w:t>Contact</w:t>
                  </w:r>
                  <w:r w:rsidR="00911B45">
                    <w:rPr>
                      <w:rFonts w:ascii="Arial" w:hAnsi="Arial" w:cs="Arial"/>
                      <w:color w:val="3B3E42"/>
                    </w:rPr>
                    <w:tab/>
                  </w:r>
                </w:p>
              </w:tc>
            </w:tr>
            <w:tr w:rsidR="00911B45" w:rsidRPr="00FA7B5B" w14:paraId="47ABE9E6" w14:textId="77777777" w:rsidTr="00A55504">
              <w:trPr>
                <w:trHeight w:val="637"/>
              </w:trPr>
              <w:tc>
                <w:tcPr>
                  <w:tcW w:w="4006" w:type="dxa"/>
                </w:tcPr>
                <w:p w14:paraId="47ABE9E2" w14:textId="77777777" w:rsidR="00B508D4" w:rsidRPr="00FA7B5B" w:rsidRDefault="009F2958" w:rsidP="00754737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4E1073">
                    <w:rPr>
                      <w:rFonts w:ascii="Arial" w:hAnsi="Arial" w:cs="Arial"/>
                      <w:noProof/>
                      <w:color w:val="3B3E42"/>
                    </w:rPr>
                    <w:t>Tel:</w:t>
                  </w:r>
                  <w:r w:rsidRPr="00FA7B5B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="00673D3F">
                    <w:rPr>
                      <w:rFonts w:ascii="Arial" w:hAnsi="Arial" w:cs="Arial"/>
                      <w:color w:val="3B3E42"/>
                    </w:rPr>
                    <w:t>07544048583</w:t>
                  </w:r>
                </w:p>
                <w:p w14:paraId="47ABE9E3" w14:textId="34733C0C" w:rsidR="009F2958" w:rsidRDefault="004E1073" w:rsidP="00754737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noProof/>
                      <w:color w:val="3B3E42"/>
                      <w:lang w:val="fr-FR"/>
                    </w:rPr>
                    <w:t>E-mail</w:t>
                  </w:r>
                  <w:r w:rsidR="00FA7B5B" w:rsidRPr="004E1073">
                    <w:rPr>
                      <w:rFonts w:ascii="Arial" w:hAnsi="Arial" w:cs="Arial"/>
                      <w:noProof/>
                      <w:color w:val="3B3E42"/>
                      <w:lang w:val="fr-FR"/>
                    </w:rPr>
                    <w:t>:</w:t>
                  </w:r>
                  <w:r w:rsidR="00B13D2D">
                    <w:rPr>
                      <w:rFonts w:ascii="Arial" w:hAnsi="Arial" w:cs="Arial"/>
                      <w:noProof/>
                      <w:color w:val="3B3E42"/>
                      <w:lang w:val="fr-FR"/>
                    </w:rPr>
                    <w:t>king_v9_tibisti@yahoo.com</w:t>
                  </w:r>
                </w:p>
                <w:p w14:paraId="47ABE9E4" w14:textId="5E50ECD9" w:rsidR="00754737" w:rsidRDefault="004E1073" w:rsidP="00754737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noProof/>
                      <w:color w:val="3B3E42"/>
                      <w:lang w:val="en-GB" w:bidi="ar-LY"/>
                    </w:rPr>
                    <w:t>Address</w:t>
                  </w:r>
                  <w:r w:rsidR="00754737" w:rsidRPr="004E1073">
                    <w:rPr>
                      <w:rFonts w:ascii="Arial" w:hAnsi="Arial" w:cs="Arial"/>
                      <w:noProof/>
                      <w:color w:val="3B3E42"/>
                      <w:lang w:val="fr-FR"/>
                    </w:rPr>
                    <w:t>:</w:t>
                  </w:r>
                  <w:r w:rsidR="00673D3F">
                    <w:rPr>
                      <w:rFonts w:ascii="Arial" w:hAnsi="Arial" w:cs="Arial"/>
                      <w:color w:val="3B3E42"/>
                      <w:lang w:val="fr-FR"/>
                    </w:rPr>
                    <w:t xml:space="preserve">7 </w:t>
                  </w:r>
                  <w:r w:rsidR="00E20E2D">
                    <w:rPr>
                      <w:rFonts w:ascii="Arial" w:hAnsi="Arial" w:cs="Arial"/>
                      <w:color w:val="3B3E42"/>
                      <w:lang w:val="en-GB"/>
                    </w:rPr>
                    <w:t>Kingsnorth</w:t>
                  </w:r>
                  <w:r w:rsidR="00A33406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</w:t>
                  </w:r>
                  <w:r w:rsidR="00C93568">
                    <w:rPr>
                      <w:rFonts w:ascii="Arial" w:hAnsi="Arial" w:cs="Arial"/>
                      <w:noProof/>
                      <w:color w:val="3B3E42"/>
                      <w:lang w:val="fr-FR"/>
                    </w:rPr>
                    <w:t>C</w:t>
                  </w:r>
                  <w:r w:rsidR="00673D3F" w:rsidRPr="004E1073">
                    <w:rPr>
                      <w:rFonts w:ascii="Arial" w:hAnsi="Arial" w:cs="Arial"/>
                      <w:noProof/>
                      <w:color w:val="3B3E42"/>
                      <w:lang w:val="fr-FR"/>
                    </w:rPr>
                    <w:t>lose,</w:t>
                  </w:r>
                  <w:r w:rsidR="00673D3F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Bolton</w:t>
                  </w:r>
                </w:p>
                <w:p w14:paraId="47ABE9E5" w14:textId="2B891E9C" w:rsidR="00794AE1" w:rsidRPr="00FA7B5B" w:rsidRDefault="00EB6C73" w:rsidP="00754737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/>
                    </w:rPr>
                    <w:t xml:space="preserve">Post </w:t>
                  </w:r>
                  <w:r w:rsidRPr="004E1073">
                    <w:rPr>
                      <w:rFonts w:ascii="Arial" w:hAnsi="Arial" w:cs="Arial"/>
                      <w:noProof/>
                      <w:color w:val="3B3E42"/>
                      <w:lang w:val="fr-FR"/>
                    </w:rPr>
                    <w:t>Code:</w:t>
                  </w:r>
                  <w:r w:rsidR="00E20E2D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BL1</w:t>
                  </w:r>
                  <w:r w:rsidR="00794AE1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</w:t>
                  </w:r>
                  <w:r w:rsidR="00E20E2D">
                    <w:rPr>
                      <w:rFonts w:ascii="Arial" w:hAnsi="Arial" w:cs="Arial"/>
                      <w:color w:val="3B3E42"/>
                      <w:lang w:val="fr-FR"/>
                    </w:rPr>
                    <w:t>3SF</w:t>
                  </w:r>
                </w:p>
              </w:tc>
            </w:tr>
          </w:tbl>
          <w:p w14:paraId="47ABE9E7" w14:textId="77777777"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14:paraId="47ABE9F2" w14:textId="77777777" w:rsidTr="002D44B0">
        <w:tc>
          <w:tcPr>
            <w:tcW w:w="10682" w:type="dxa"/>
            <w:gridSpan w:val="2"/>
          </w:tcPr>
          <w:p w14:paraId="47ABE9E9" w14:textId="77777777"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Style w:val="PlainTable4"/>
              <w:tblW w:w="0" w:type="auto"/>
              <w:tblLook w:val="0680" w:firstRow="0" w:lastRow="0" w:firstColumn="1" w:lastColumn="0" w:noHBand="1" w:noVBand="1"/>
            </w:tblPr>
            <w:tblGrid>
              <w:gridCol w:w="10065"/>
            </w:tblGrid>
            <w:tr w:rsidR="009F2958" w:rsidRPr="002D44B0" w14:paraId="47ABE9EB" w14:textId="77777777" w:rsidTr="00A555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65" w:type="dxa"/>
                </w:tcPr>
                <w:p w14:paraId="47ABE9EA" w14:textId="77777777" w:rsidR="009F2958" w:rsidRPr="002D44B0" w:rsidRDefault="00754737" w:rsidP="002D44B0">
                  <w:pPr>
                    <w:spacing w:after="0" w:line="240" w:lineRule="auto"/>
                    <w:rPr>
                      <w:rFonts w:ascii="Arial" w:hAnsi="Arial" w:cs="Arial"/>
                      <w:b w:val="0"/>
                      <w:bCs w:val="0"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color w:val="3B3E42"/>
                    </w:rPr>
                    <w:t>Profile</w:t>
                  </w:r>
                </w:p>
              </w:tc>
            </w:tr>
            <w:tr w:rsidR="009F2958" w:rsidRPr="00864960" w14:paraId="47ABE9F0" w14:textId="77777777" w:rsidTr="00A555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65" w:type="dxa"/>
                </w:tcPr>
                <w:p w14:paraId="47ABE9EF" w14:textId="48820C92" w:rsidR="00B35224" w:rsidRPr="00911B45" w:rsidRDefault="00282066" w:rsidP="00282066">
                  <w:pPr>
                    <w:rPr>
                      <w:rFonts w:ascii="Arial" w:eastAsia="Times New Roman" w:hAnsi="Arial" w:cs="Arial"/>
                      <w:b w:val="0"/>
                      <w:bCs w:val="0"/>
                      <w:lang w:val="en-GB" w:eastAsia="en-GB" w:bidi="ar-SA"/>
                    </w:rPr>
                  </w:pPr>
                  <w:r w:rsidRPr="00911B45">
                    <w:rPr>
                      <w:rFonts w:ascii="Arial" w:eastAsia="Times New Roman" w:hAnsi="Arial" w:cs="Arial"/>
                      <w:b w:val="0"/>
                      <w:bCs w:val="0"/>
                      <w:lang w:val="en-GB" w:eastAsia="en-GB" w:bidi="ar-SA"/>
                    </w:rPr>
                    <w:t xml:space="preserve">A highly competent and enthusiastic computer network graduate with extensive knowledge of computer security and computer networking. Highly focused with a comprehensive understanding of CISCO equipment.  </w:t>
                  </w:r>
                  <w:r w:rsidR="001B698A" w:rsidRPr="00911B45">
                    <w:rPr>
                      <w:rFonts w:ascii="Arial" w:eastAsia="Times New Roman" w:hAnsi="Arial" w:cs="Arial"/>
                      <w:b w:val="0"/>
                      <w:bCs w:val="0"/>
                      <w:lang w:val="en-GB" w:eastAsia="en-GB" w:bidi="ar-SA"/>
                    </w:rPr>
                    <w:t>Worked</w:t>
                  </w:r>
                  <w:r w:rsidRPr="00911B45">
                    <w:rPr>
                      <w:rFonts w:ascii="Arial" w:eastAsia="Times New Roman" w:hAnsi="Arial" w:cs="Arial"/>
                      <w:b w:val="0"/>
                      <w:bCs w:val="0"/>
                      <w:lang w:val="en-GB" w:eastAsia="en-GB" w:bidi="ar-SA"/>
                    </w:rPr>
                    <w:t xml:space="preserve"> within the communications field abroad and is </w:t>
                  </w:r>
                  <w:r w:rsidR="001B698A" w:rsidRPr="00911B45">
                    <w:rPr>
                      <w:rFonts w:ascii="Arial" w:eastAsia="Times New Roman" w:hAnsi="Arial" w:cs="Arial"/>
                      <w:b w:val="0"/>
                      <w:bCs w:val="0"/>
                      <w:lang w:val="en-GB" w:eastAsia="en-GB" w:bidi="ar-SA"/>
                    </w:rPr>
                    <w:t>now looking</w:t>
                  </w:r>
                  <w:r w:rsidRPr="00911B45">
                    <w:rPr>
                      <w:rFonts w:ascii="Arial" w:eastAsia="Times New Roman" w:hAnsi="Arial" w:cs="Arial"/>
                      <w:b w:val="0"/>
                      <w:bCs w:val="0"/>
                      <w:lang w:val="en-GB" w:eastAsia="en-GB" w:bidi="ar-SA"/>
                    </w:rPr>
                    <w:t xml:space="preserve"> for a suitable position with an ambitious &amp; exciting company.</w:t>
                  </w:r>
                </w:p>
              </w:tc>
            </w:tr>
          </w:tbl>
          <w:p w14:paraId="47ABE9F1" w14:textId="77777777"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14:paraId="47ABE9FE" w14:textId="77777777" w:rsidTr="002D44B0">
        <w:tc>
          <w:tcPr>
            <w:tcW w:w="10682" w:type="dxa"/>
            <w:gridSpan w:val="2"/>
          </w:tcPr>
          <w:p w14:paraId="47ABE9F3" w14:textId="77777777"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Style w:val="PlainTable4"/>
              <w:tblW w:w="0" w:type="auto"/>
              <w:tblLook w:val="06C0" w:firstRow="0" w:lastRow="1" w:firstColumn="1" w:lastColumn="0" w:noHBand="1" w:noVBand="1"/>
            </w:tblPr>
            <w:tblGrid>
              <w:gridCol w:w="10065"/>
            </w:tblGrid>
            <w:tr w:rsidR="00A34C4E" w:rsidRPr="002D44B0" w14:paraId="47ABE9F5" w14:textId="77777777" w:rsidTr="00A555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65" w:type="dxa"/>
                </w:tcPr>
                <w:p w14:paraId="47ABE9F4" w14:textId="77777777" w:rsidR="00A34C4E" w:rsidRPr="002D44B0" w:rsidRDefault="00741558" w:rsidP="002D44B0">
                  <w:pPr>
                    <w:spacing w:after="0" w:line="240" w:lineRule="auto"/>
                    <w:rPr>
                      <w:rFonts w:ascii="Arial" w:hAnsi="Arial" w:cs="Arial"/>
                      <w:b w:val="0"/>
                      <w:bCs w:val="0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Summary</w:t>
                  </w:r>
                  <w:r w:rsidR="00B16671">
                    <w:rPr>
                      <w:rFonts w:ascii="Arial" w:hAnsi="Arial" w:cs="Arial"/>
                      <w:color w:val="3B3E42"/>
                    </w:rPr>
                    <w:t xml:space="preserve"> of Qualifications </w:t>
                  </w:r>
                </w:p>
              </w:tc>
            </w:tr>
            <w:tr w:rsidR="00A34C4E" w:rsidRPr="002D44B0" w14:paraId="47ABE9FC" w14:textId="77777777" w:rsidTr="00A55504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65" w:type="dxa"/>
                </w:tcPr>
                <w:p w14:paraId="47ABE9F6" w14:textId="77777777" w:rsidR="00A34C4E" w:rsidRPr="00911B45" w:rsidRDefault="00673D3F" w:rsidP="005977B4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911B45">
                    <w:rPr>
                      <w:rFonts w:ascii="Arial" w:hAnsi="Arial" w:cs="Arial"/>
                      <w:b w:val="0"/>
                      <w:bCs w:val="0"/>
                    </w:rPr>
                    <w:t>Ten</w:t>
                  </w:r>
                  <w:r w:rsidR="005977B4" w:rsidRPr="00911B45">
                    <w:rPr>
                      <w:rFonts w:ascii="Arial" w:hAnsi="Arial" w:cs="Arial"/>
                      <w:b w:val="0"/>
                      <w:bCs w:val="0"/>
                    </w:rPr>
                    <w:t xml:space="preserve"> years of telecommunications experience.</w:t>
                  </w:r>
                </w:p>
                <w:p w14:paraId="47ABE9F7" w14:textId="77777777" w:rsidR="005977B4" w:rsidRPr="00911B45" w:rsidRDefault="005977B4" w:rsidP="005977B4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911B45">
                    <w:rPr>
                      <w:rFonts w:ascii="Arial" w:hAnsi="Arial" w:cs="Arial"/>
                      <w:b w:val="0"/>
                      <w:bCs w:val="0"/>
                    </w:rPr>
                    <w:t xml:space="preserve">Highly proficient in </w:t>
                  </w:r>
                  <w:r w:rsidR="00A72565" w:rsidRPr="00911B45">
                    <w:rPr>
                      <w:rFonts w:ascii="Arial" w:hAnsi="Arial" w:cs="Arial"/>
                      <w:b w:val="0"/>
                      <w:bCs w:val="0"/>
                    </w:rPr>
                    <w:t>installation, testing</w:t>
                  </w:r>
                  <w:r w:rsidRPr="00911B45">
                    <w:rPr>
                      <w:rFonts w:ascii="Arial" w:hAnsi="Arial" w:cs="Arial"/>
                      <w:b w:val="0"/>
                      <w:bCs w:val="0"/>
                    </w:rPr>
                    <w:t>, and integration.</w:t>
                  </w:r>
                </w:p>
                <w:p w14:paraId="47ABE9F8" w14:textId="0A80C46E" w:rsidR="005977B4" w:rsidRPr="00911B45" w:rsidRDefault="005977B4" w:rsidP="005977B4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911B45">
                    <w:rPr>
                      <w:rFonts w:ascii="Arial" w:hAnsi="Arial" w:cs="Arial"/>
                      <w:b w:val="0"/>
                      <w:bCs w:val="0"/>
                    </w:rPr>
                    <w:t>Familiar with v</w:t>
                  </w:r>
                  <w:r w:rsidR="00270ED2" w:rsidRPr="00911B45">
                    <w:rPr>
                      <w:rFonts w:ascii="Arial" w:hAnsi="Arial" w:cs="Arial"/>
                      <w:b w:val="0"/>
                      <w:bCs w:val="0"/>
                    </w:rPr>
                    <w:t>oice, internet, and wireless</w:t>
                  </w:r>
                  <w:r w:rsidRPr="00911B45">
                    <w:rPr>
                      <w:rFonts w:ascii="Arial" w:hAnsi="Arial" w:cs="Arial"/>
                      <w:b w:val="0"/>
                      <w:bCs w:val="0"/>
                    </w:rPr>
                    <w:t xml:space="preserve"> technologies.</w:t>
                  </w:r>
                </w:p>
                <w:p w14:paraId="47ABE9F9" w14:textId="77777777" w:rsidR="002C01E2" w:rsidRPr="00911B45" w:rsidRDefault="002C01E2" w:rsidP="005977B4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911B45">
                    <w:rPr>
                      <w:rFonts w:ascii="Arial" w:hAnsi="Arial" w:cs="Arial"/>
                      <w:b w:val="0"/>
                      <w:bCs w:val="0"/>
                    </w:rPr>
                    <w:t>Hard working, able to multi-task effectively.</w:t>
                  </w:r>
                </w:p>
                <w:p w14:paraId="47ABE9FB" w14:textId="77777777" w:rsidR="002C01E2" w:rsidRPr="005977B4" w:rsidRDefault="009378DB" w:rsidP="005977B4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911B45">
                    <w:rPr>
                      <w:rFonts w:ascii="Arial" w:hAnsi="Arial" w:cs="Arial"/>
                      <w:b w:val="0"/>
                      <w:bCs w:val="0"/>
                    </w:rPr>
                    <w:t>Able to learn and apply knowledge effectively.</w:t>
                  </w:r>
                </w:p>
              </w:tc>
            </w:tr>
          </w:tbl>
          <w:p w14:paraId="47ABE9FD" w14:textId="77777777"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14:paraId="47ABEA0A" w14:textId="77777777" w:rsidTr="002D44B0">
        <w:tc>
          <w:tcPr>
            <w:tcW w:w="10682" w:type="dxa"/>
            <w:gridSpan w:val="2"/>
          </w:tcPr>
          <w:p w14:paraId="47ABE9FF" w14:textId="77777777" w:rsidR="00315076" w:rsidRPr="00AA3EB7" w:rsidRDefault="00315076" w:rsidP="002D44B0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PlainTable4"/>
              <w:tblW w:w="0" w:type="auto"/>
              <w:tblLook w:val="06C0" w:firstRow="0" w:lastRow="1" w:firstColumn="1" w:lastColumn="0" w:noHBand="1" w:noVBand="1"/>
            </w:tblPr>
            <w:tblGrid>
              <w:gridCol w:w="10065"/>
            </w:tblGrid>
            <w:tr w:rsidR="00315076" w:rsidRPr="00AA3EB7" w14:paraId="47ABEA01" w14:textId="77777777" w:rsidTr="00A555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65" w:type="dxa"/>
                </w:tcPr>
                <w:p w14:paraId="47ABEA00" w14:textId="77777777" w:rsidR="00315076" w:rsidRPr="00AA3EB7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 w:val="0"/>
                      <w:bCs w:val="0"/>
                      <w:color w:val="3B3E42"/>
                      <w:sz w:val="22"/>
                      <w:szCs w:val="22"/>
                    </w:rPr>
                  </w:pPr>
                  <w:r w:rsidRPr="00AA3EB7">
                    <w:rPr>
                      <w:rFonts w:ascii="Arial" w:hAnsi="Arial" w:cs="Arial"/>
                      <w:color w:val="3B3E42"/>
                      <w:sz w:val="22"/>
                      <w:szCs w:val="22"/>
                    </w:rPr>
                    <w:t>Key Skills</w:t>
                  </w:r>
                </w:p>
              </w:tc>
            </w:tr>
            <w:tr w:rsidR="00315076" w:rsidRPr="00AA3EB7" w14:paraId="47ABEA08" w14:textId="77777777" w:rsidTr="00A55504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65" w:type="dxa"/>
                </w:tcPr>
                <w:p w14:paraId="47ABEA02" w14:textId="77777777" w:rsidR="0063672D" w:rsidRPr="00AA3EB7" w:rsidRDefault="0063672D" w:rsidP="00736385">
                  <w:pPr>
                    <w:spacing w:before="0" w:after="0" w:line="240" w:lineRule="auto"/>
                    <w:ind w:right="720"/>
                    <w:jc w:val="left"/>
                    <w:rPr>
                      <w:rFonts w:asciiTheme="minorBidi" w:hAnsiTheme="minorBidi" w:cstheme="minorBidi"/>
                      <w:sz w:val="22"/>
                      <w:szCs w:val="22"/>
                    </w:rPr>
                  </w:pPr>
                </w:p>
                <w:p w14:paraId="47ABEA03" w14:textId="77777777" w:rsidR="0063672D" w:rsidRPr="00911B45" w:rsidRDefault="0063672D" w:rsidP="0063672D">
                  <w:pPr>
                    <w:numPr>
                      <w:ilvl w:val="0"/>
                      <w:numId w:val="10"/>
                    </w:numPr>
                    <w:spacing w:before="0" w:after="0" w:line="240" w:lineRule="auto"/>
                    <w:ind w:right="0"/>
                    <w:jc w:val="left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911B45">
                    <w:rPr>
                      <w:rFonts w:ascii="Arial" w:hAnsi="Arial" w:cs="Arial"/>
                      <w:b w:val="0"/>
                      <w:bCs w:val="0"/>
                    </w:rPr>
                    <w:t>Cisco networking (CCNA).</w:t>
                  </w:r>
                </w:p>
                <w:p w14:paraId="47ABEA04" w14:textId="77777777" w:rsidR="00315076" w:rsidRPr="00911B45" w:rsidRDefault="00AA3EB7" w:rsidP="00AA3EB7">
                  <w:pPr>
                    <w:numPr>
                      <w:ilvl w:val="0"/>
                      <w:numId w:val="10"/>
                    </w:numPr>
                    <w:spacing w:before="0" w:after="0" w:line="240" w:lineRule="auto"/>
                    <w:ind w:right="0"/>
                    <w:jc w:val="left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911B45">
                    <w:rPr>
                      <w:rFonts w:ascii="Arial" w:hAnsi="Arial" w:cs="Arial"/>
                      <w:b w:val="0"/>
                      <w:bCs w:val="0"/>
                    </w:rPr>
                    <w:t xml:space="preserve">MX-one telephone switch core1, </w:t>
                  </w:r>
                  <w:r w:rsidR="00D35A73" w:rsidRPr="00911B45">
                    <w:rPr>
                      <w:rFonts w:ascii="Arial" w:hAnsi="Arial" w:cs="Arial"/>
                      <w:b w:val="0"/>
                      <w:bCs w:val="0"/>
                    </w:rPr>
                    <w:t>core2 (</w:t>
                  </w:r>
                  <w:r w:rsidRPr="00911B45">
                    <w:rPr>
                      <w:rFonts w:ascii="Arial" w:hAnsi="Arial" w:cs="Arial"/>
                      <w:b w:val="0"/>
                      <w:bCs w:val="0"/>
                    </w:rPr>
                    <w:t>Sony Ericsson).</w:t>
                  </w:r>
                </w:p>
                <w:p w14:paraId="47ABEA05" w14:textId="77777777" w:rsidR="00912B7E" w:rsidRPr="00911B45" w:rsidRDefault="00736385" w:rsidP="00912B7E">
                  <w:pPr>
                    <w:numPr>
                      <w:ilvl w:val="0"/>
                      <w:numId w:val="10"/>
                    </w:numPr>
                    <w:spacing w:before="0" w:after="0" w:line="240" w:lineRule="auto"/>
                    <w:ind w:right="0"/>
                    <w:jc w:val="left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911B45">
                    <w:rPr>
                      <w:rFonts w:ascii="Arial" w:hAnsi="Arial" w:cs="Arial"/>
                      <w:b w:val="0"/>
                      <w:bCs w:val="0"/>
                    </w:rPr>
                    <w:t xml:space="preserve">Hardware: cabling, </w:t>
                  </w:r>
                  <w:r w:rsidRPr="00911B45">
                    <w:rPr>
                      <w:rFonts w:ascii="Arial" w:hAnsi="Arial" w:cs="Arial"/>
                      <w:b w:val="0"/>
                      <w:bCs w:val="0"/>
                      <w:noProof/>
                    </w:rPr>
                    <w:t>fib</w:t>
                  </w:r>
                  <w:r w:rsidR="008D68EB" w:rsidRPr="00911B45">
                    <w:rPr>
                      <w:rFonts w:ascii="Arial" w:hAnsi="Arial" w:cs="Arial"/>
                      <w:b w:val="0"/>
                      <w:bCs w:val="0"/>
                      <w:noProof/>
                    </w:rPr>
                    <w:t>re</w:t>
                  </w:r>
                  <w:r w:rsidR="00912B7E" w:rsidRPr="00911B45">
                    <w:rPr>
                      <w:rFonts w:ascii="Arial" w:hAnsi="Arial" w:cs="Arial"/>
                      <w:b w:val="0"/>
                      <w:bCs w:val="0"/>
                    </w:rPr>
                    <w:t xml:space="preserve"> optics, </w:t>
                  </w:r>
                  <w:r w:rsidR="00912B7E" w:rsidRPr="00911B45">
                    <w:rPr>
                      <w:rFonts w:ascii="Arial" w:hAnsi="Arial" w:cs="Arial"/>
                      <w:b w:val="0"/>
                      <w:bCs w:val="0"/>
                      <w:noProof/>
                    </w:rPr>
                    <w:t>patch</w:t>
                  </w:r>
                  <w:r w:rsidR="00F80179" w:rsidRPr="00911B45">
                    <w:rPr>
                      <w:rFonts w:ascii="Arial" w:hAnsi="Arial" w:cs="Arial"/>
                      <w:b w:val="0"/>
                      <w:bCs w:val="0"/>
                      <w:noProof/>
                    </w:rPr>
                    <w:t>,</w:t>
                  </w:r>
                  <w:r w:rsidR="00912B7E" w:rsidRPr="00911B45">
                    <w:rPr>
                      <w:rFonts w:ascii="Arial" w:hAnsi="Arial" w:cs="Arial"/>
                      <w:b w:val="0"/>
                      <w:bCs w:val="0"/>
                    </w:rPr>
                    <w:t xml:space="preserve"> and </w:t>
                  </w:r>
                  <w:r w:rsidRPr="00911B45">
                    <w:rPr>
                      <w:rFonts w:ascii="Arial" w:hAnsi="Arial" w:cs="Arial"/>
                      <w:b w:val="0"/>
                      <w:bCs w:val="0"/>
                    </w:rPr>
                    <w:t>repair.</w:t>
                  </w:r>
                </w:p>
                <w:p w14:paraId="47ABEA07" w14:textId="488615FB" w:rsidR="00AA3EB7" w:rsidRPr="009632B9" w:rsidRDefault="00AA3EB7" w:rsidP="009632B9">
                  <w:pPr>
                    <w:numPr>
                      <w:ilvl w:val="0"/>
                      <w:numId w:val="10"/>
                    </w:numPr>
                    <w:spacing w:before="0" w:after="0" w:line="240" w:lineRule="auto"/>
                    <w:ind w:right="0"/>
                    <w:jc w:val="left"/>
                    <w:rPr>
                      <w:rFonts w:ascii="Arial" w:hAnsi="Arial" w:cs="Arial"/>
                    </w:rPr>
                  </w:pPr>
                  <w:r w:rsidRPr="00911B45">
                    <w:rPr>
                      <w:rStyle w:val="block"/>
                      <w:rFonts w:ascii="Arial" w:hAnsi="Arial" w:cs="Arial"/>
                      <w:b w:val="0"/>
                      <w:bCs w:val="0"/>
                      <w:color w:val="000000"/>
                      <w:specVanish w:val="0"/>
                    </w:rPr>
                    <w:t>Date and telephone interconnect programming profiling and fault finding.</w:t>
                  </w:r>
                </w:p>
              </w:tc>
            </w:tr>
          </w:tbl>
          <w:p w14:paraId="47ABEA09" w14:textId="77777777" w:rsidR="00315076" w:rsidRPr="00AA3EB7" w:rsidRDefault="00315076" w:rsidP="002D44B0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5076" w:rsidRPr="002D44B0" w14:paraId="47ABEA2E" w14:textId="77777777" w:rsidTr="002D44B0">
        <w:tc>
          <w:tcPr>
            <w:tcW w:w="10682" w:type="dxa"/>
            <w:gridSpan w:val="2"/>
          </w:tcPr>
          <w:p w14:paraId="47ABEA0B" w14:textId="77777777"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PlainTable4"/>
              <w:tblW w:w="0" w:type="auto"/>
              <w:tblLook w:val="06C0" w:firstRow="0" w:lastRow="1" w:firstColumn="1" w:lastColumn="0" w:noHBand="1" w:noVBand="1"/>
            </w:tblPr>
            <w:tblGrid>
              <w:gridCol w:w="10065"/>
            </w:tblGrid>
            <w:tr w:rsidR="00315076" w:rsidRPr="002D44B0" w14:paraId="47ABEA0D" w14:textId="77777777" w:rsidTr="00A555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65" w:type="dxa"/>
                </w:tcPr>
                <w:p w14:paraId="47ABEA0C" w14:textId="77777777"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 w:val="0"/>
                      <w:bCs w:val="0"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color w:val="3B3E42"/>
                    </w:rPr>
                    <w:t>Education</w:t>
                  </w:r>
                </w:p>
              </w:tc>
            </w:tr>
            <w:tr w:rsidR="00315076" w:rsidRPr="002D44B0" w14:paraId="47ABEA2C" w14:textId="77777777" w:rsidTr="00A55504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41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65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77"/>
                    <w:gridCol w:w="7772"/>
                  </w:tblGrid>
                  <w:tr w:rsidR="003303B1" w:rsidRPr="002D44B0" w14:paraId="47ABEA10" w14:textId="77777777" w:rsidTr="004E1073">
                    <w:tc>
                      <w:tcPr>
                        <w:tcW w:w="2150" w:type="dxa"/>
                      </w:tcPr>
                      <w:p w14:paraId="47ABEA0E" w14:textId="77777777" w:rsidR="00DB5A85" w:rsidRPr="002D44B0" w:rsidRDefault="00DB5A85" w:rsidP="00D35A7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65" w:type="dxa"/>
                      </w:tcPr>
                      <w:p w14:paraId="47ABEA0F" w14:textId="77777777" w:rsidR="00DB5A85" w:rsidRPr="00D35A73" w:rsidRDefault="00DB5A85" w:rsidP="00D35A7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4E1073" w:rsidRPr="002D44B0" w14:paraId="47ABEA27" w14:textId="77777777" w:rsidTr="004E1073">
                    <w:tc>
                      <w:tcPr>
                        <w:tcW w:w="2150" w:type="dxa"/>
                      </w:tcPr>
                      <w:p w14:paraId="305554E4" w14:textId="4014469A" w:rsidR="00282066" w:rsidRPr="00B5614A" w:rsidRDefault="00282066" w:rsidP="00A55504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B5614A">
                          <w:rPr>
                            <w:rFonts w:ascii="Arial" w:hAnsi="Arial" w:cs="Arial"/>
                            <w:b/>
                          </w:rPr>
                          <w:t xml:space="preserve">2015 to 2016        </w:t>
                        </w:r>
                      </w:p>
                      <w:p w14:paraId="47ABEA12" w14:textId="77777777" w:rsidR="004E1073" w:rsidRPr="00B5614A" w:rsidRDefault="004E1073" w:rsidP="00EA62E9">
                        <w:pPr>
                          <w:spacing w:before="80" w:after="0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533B3A6" w14:textId="5C1FB844" w:rsidR="00282066" w:rsidRPr="00B5614A" w:rsidRDefault="00282066" w:rsidP="00662587">
                        <w:pPr>
                          <w:spacing w:before="80" w:after="0" w:line="48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B5614A">
                          <w:rPr>
                            <w:rFonts w:ascii="Arial" w:hAnsi="Arial" w:cs="Arial"/>
                            <w:b/>
                          </w:rPr>
                          <w:t xml:space="preserve">2013 to 2015         </w:t>
                        </w:r>
                      </w:p>
                      <w:p w14:paraId="6C7062B8" w14:textId="77777777" w:rsidR="00662587" w:rsidRDefault="00662587" w:rsidP="0066258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A177195" w14:textId="2E186EA7" w:rsidR="00530F63" w:rsidRDefault="00530F63" w:rsidP="009632B9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2010 to 2011</w:t>
                        </w:r>
                      </w:p>
                      <w:p w14:paraId="044A8520" w14:textId="77777777" w:rsidR="00A55504" w:rsidRDefault="00A55504" w:rsidP="009632B9">
                        <w:pPr>
                          <w:spacing w:before="80" w:after="0" w:line="36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7ABEA13" w14:textId="0F7B326F" w:rsidR="004E1073" w:rsidRPr="00B5614A" w:rsidRDefault="00662587" w:rsidP="009632B9">
                        <w:pPr>
                          <w:spacing w:before="80" w:after="0" w:line="36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530F63">
                          <w:rPr>
                            <w:rFonts w:ascii="Arial" w:hAnsi="Arial" w:cs="Arial"/>
                            <w:b/>
                          </w:rPr>
                          <w:t>2004</w:t>
                        </w:r>
                      </w:p>
                      <w:p w14:paraId="47ABEA14" w14:textId="25E19AD5" w:rsidR="004E1073" w:rsidRDefault="00662587" w:rsidP="009632B9">
                        <w:pPr>
                          <w:spacing w:before="80" w:after="0" w:line="36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530F63">
                          <w:rPr>
                            <w:rFonts w:ascii="Arial" w:hAnsi="Arial" w:cs="Arial"/>
                            <w:b/>
                          </w:rPr>
                          <w:t>2002</w:t>
                        </w:r>
                      </w:p>
                      <w:p w14:paraId="76B5FE85" w14:textId="548C3032" w:rsidR="00282066" w:rsidRPr="00B5614A" w:rsidRDefault="00282066" w:rsidP="009632B9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B5614A">
                          <w:rPr>
                            <w:rFonts w:ascii="Arial" w:hAnsi="Arial" w:cs="Arial"/>
                            <w:b/>
                          </w:rPr>
                          <w:t>1996 to 1999</w:t>
                        </w:r>
                      </w:p>
                      <w:p w14:paraId="47ABEA1B" w14:textId="77777777" w:rsidR="004E1073" w:rsidRPr="00B5614A" w:rsidRDefault="004E1073" w:rsidP="0076195E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B5614A">
                          <w:rPr>
                            <w:rFonts w:ascii="Arial" w:hAnsi="Arial" w:cs="Arial"/>
                            <w:b/>
                          </w:rPr>
                          <w:t xml:space="preserve">        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3831DB67" w14:textId="77777777" w:rsidR="00282066" w:rsidRPr="00B5614A" w:rsidRDefault="00282066" w:rsidP="00282066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B5614A">
                          <w:rPr>
                            <w:rFonts w:ascii="Arial" w:hAnsi="Arial" w:cs="Arial"/>
                            <w:b/>
                            <w:bCs/>
                          </w:rPr>
                          <w:t>BSc (Hons) Computer Networks and Security.</w:t>
                        </w:r>
                      </w:p>
                      <w:p w14:paraId="6BBACAFE" w14:textId="77777777" w:rsidR="00282066" w:rsidRDefault="00282066" w:rsidP="009632B9">
                        <w:pPr>
                          <w:spacing w:after="0" w:line="360" w:lineRule="auto"/>
                          <w:rPr>
                            <w:rFonts w:ascii="Arial" w:hAnsi="Arial" w:cs="Arial"/>
                          </w:rPr>
                        </w:pPr>
                        <w:r w:rsidRPr="00B5614A">
                          <w:rPr>
                            <w:rFonts w:ascii="Arial" w:hAnsi="Arial" w:cs="Arial"/>
                          </w:rPr>
                          <w:t>University of Bolton, Bolton.</w:t>
                        </w:r>
                      </w:p>
                      <w:p w14:paraId="7335CC07" w14:textId="77777777" w:rsidR="00282066" w:rsidRPr="004E1073" w:rsidRDefault="00282066" w:rsidP="00282066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r w:rsidRPr="00B5614A">
                          <w:rPr>
                            <w:rFonts w:ascii="Arial" w:hAnsi="Arial" w:cs="Arial"/>
                            <w:b/>
                            <w:bCs/>
                          </w:rPr>
                          <w:t>BTEC Higher National Diploma (HND) in Computer Networks and Security.</w:t>
                        </w:r>
                      </w:p>
                      <w:p w14:paraId="71E119C2" w14:textId="77777777" w:rsidR="00282066" w:rsidRPr="00B5614A" w:rsidRDefault="00282066" w:rsidP="00662587">
                        <w:pPr>
                          <w:spacing w:after="40" w:line="480" w:lineRule="auto"/>
                          <w:rPr>
                            <w:rFonts w:ascii="Arial" w:hAnsi="Arial" w:cs="Arial"/>
                          </w:rPr>
                        </w:pPr>
                        <w:r w:rsidRPr="00B5614A">
                          <w:rPr>
                            <w:rFonts w:ascii="Arial" w:hAnsi="Arial" w:cs="Arial"/>
                          </w:rPr>
                          <w:t>University of Bolton, Bolton.</w:t>
                        </w:r>
                      </w:p>
                      <w:p w14:paraId="116A7A23" w14:textId="77777777" w:rsidR="00282066" w:rsidRDefault="00282066" w:rsidP="009632B9">
                        <w:pPr>
                          <w:spacing w:before="0" w:after="40" w:line="240" w:lineRule="auto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Cisco networking course level 4 CCNA and </w:t>
                        </w:r>
                        <w:r w:rsidRPr="005B4165">
                          <w:rPr>
                            <w:rFonts w:ascii="Arial" w:hAnsi="Arial" w:cs="Arial"/>
                            <w:b/>
                            <w:bCs/>
                            <w:noProof/>
                          </w:rPr>
                          <w:t>Fib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noProof/>
                          </w:rPr>
                          <w:t>re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Optical.</w:t>
                        </w:r>
                      </w:p>
                      <w:p w14:paraId="0D549B4A" w14:textId="6A67EAF3" w:rsidR="00530F63" w:rsidRDefault="00282066" w:rsidP="009632B9">
                        <w:pPr>
                          <w:spacing w:after="40" w:line="360" w:lineRule="auto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Wigan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noProof/>
                          </w:rPr>
                          <w:t>C</w:t>
                        </w:r>
                        <w:r w:rsidRPr="004E1073">
                          <w:rPr>
                            <w:rFonts w:ascii="Arial" w:hAnsi="Arial" w:cs="Arial"/>
                            <w:noProof/>
                          </w:rPr>
                          <w:t>ollege</w:t>
                        </w:r>
                        <w:r w:rsidR="00662587">
                          <w:rPr>
                            <w:rFonts w:ascii="Arial" w:hAnsi="Arial" w:cs="Arial"/>
                          </w:rPr>
                          <w:t xml:space="preserve">, </w:t>
                        </w:r>
                        <w:proofErr w:type="spellStart"/>
                        <w:r w:rsidR="00662587">
                          <w:rPr>
                            <w:rFonts w:ascii="Arial" w:hAnsi="Arial" w:cs="Arial"/>
                          </w:rPr>
                          <w:t>Wigan</w:t>
                        </w:r>
                        <w:proofErr w:type="spellEnd"/>
                        <w:r w:rsidR="00CC1395"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14:paraId="2DDD1B68" w14:textId="79E320FA" w:rsidR="00530F63" w:rsidRDefault="00530F63" w:rsidP="009632B9">
                        <w:pPr>
                          <w:spacing w:before="0" w:after="40" w:line="480" w:lineRule="auto"/>
                          <w:rPr>
                            <w:rFonts w:ascii="Arial" w:hAnsi="Arial" w:cs="Arial"/>
                          </w:rPr>
                        </w:pPr>
                        <w:r w:rsidRPr="00B5614A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NGT remote control </w:t>
                        </w:r>
                        <w:r w:rsidRPr="008E488C">
                          <w:rPr>
                            <w:rFonts w:ascii="Arial" w:hAnsi="Arial" w:cs="Arial"/>
                            <w:b/>
                            <w:bCs/>
                            <w:noProof/>
                          </w:rPr>
                          <w:t>course</w:t>
                        </w:r>
                        <w:r w:rsidRPr="00B5614A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</w:t>
                        </w:r>
                        <w:r w:rsidRPr="00B5614A">
                          <w:rPr>
                            <w:rFonts w:ascii="Arial" w:hAnsi="Arial" w:cs="Arial"/>
                          </w:rPr>
                          <w:t>(CODAN company UK).</w:t>
                        </w:r>
                      </w:p>
                      <w:p w14:paraId="3D5D6096" w14:textId="19F6C531" w:rsidR="00662587" w:rsidRPr="009632B9" w:rsidRDefault="004E1073" w:rsidP="009632B9">
                        <w:pPr>
                          <w:spacing w:after="40" w:line="36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8E488C">
                          <w:rPr>
                            <w:rFonts w:ascii="Arial" w:hAnsi="Arial" w:cs="Arial"/>
                            <w:b/>
                            <w:bCs/>
                            <w:noProof/>
                          </w:rPr>
                          <w:t>MX-0ne</w:t>
                        </w:r>
                        <w:r w:rsidRPr="00B5614A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telephone switch course </w:t>
                        </w:r>
                        <w:r w:rsidRPr="00B5614A">
                          <w:rPr>
                            <w:rFonts w:ascii="Arial" w:hAnsi="Arial" w:cs="Arial"/>
                          </w:rPr>
                          <w:t>(Sony Ericsson company branch Jordan).</w:t>
                        </w:r>
                      </w:p>
                      <w:p w14:paraId="6A15F5B7" w14:textId="77777777" w:rsidR="00282066" w:rsidRPr="00B5614A" w:rsidRDefault="00282066" w:rsidP="0066258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B5614A">
                          <w:rPr>
                            <w:rFonts w:ascii="Arial" w:hAnsi="Arial" w:cs="Arial"/>
                            <w:b/>
                          </w:rPr>
                          <w:t>Electronic and telecommunication diploma.</w:t>
                        </w:r>
                      </w:p>
                      <w:p w14:paraId="47ABEA26" w14:textId="27A9E341" w:rsidR="00282066" w:rsidRPr="00B5614A" w:rsidRDefault="00282066" w:rsidP="00911B45">
                        <w:pPr>
                          <w:spacing w:after="40" w:line="360" w:lineRule="auto"/>
                          <w:rPr>
                            <w:rFonts w:ascii="Arial" w:hAnsi="Arial" w:cs="Arial"/>
                          </w:rPr>
                        </w:pPr>
                        <w:r w:rsidRPr="00B5614A">
                          <w:rPr>
                            <w:rFonts w:ascii="Arial" w:hAnsi="Arial" w:cs="Arial"/>
                            <w:shd w:val="clear" w:color="auto" w:fill="FFFFFF"/>
                          </w:rPr>
                          <w:t>Petroleum Training and Qualifying Institute</w:t>
                        </w:r>
                        <w:r w:rsidRPr="00B5614A">
                          <w:rPr>
                            <w:rFonts w:ascii="Arial" w:hAnsi="Arial" w:cs="Arial"/>
                          </w:rPr>
                          <w:t>, Tripoli, Libya.</w:t>
                        </w:r>
                      </w:p>
                    </w:tc>
                  </w:tr>
                  <w:tr w:rsidR="004E1073" w:rsidRPr="002D44B0" w14:paraId="47ABEA2A" w14:textId="77777777" w:rsidTr="004E1073">
                    <w:tc>
                      <w:tcPr>
                        <w:tcW w:w="2150" w:type="dxa"/>
                      </w:tcPr>
                      <w:p w14:paraId="47ABEA28" w14:textId="77777777" w:rsidR="004E1073" w:rsidRPr="00B5614A" w:rsidRDefault="004E1073" w:rsidP="009632B9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8065" w:type="dxa"/>
                      </w:tcPr>
                      <w:p w14:paraId="47ABEA29" w14:textId="77777777" w:rsidR="004E1073" w:rsidRPr="00B5614A" w:rsidRDefault="004E1073" w:rsidP="009632B9">
                        <w:pPr>
                          <w:spacing w:before="0" w:after="40" w:line="240" w:lineRule="auto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47ABEA2B" w14:textId="77777777"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</w:tc>
            </w:tr>
          </w:tbl>
          <w:p w14:paraId="47ABEA2D" w14:textId="77777777"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632B9" w:rsidRPr="002D44B0" w14:paraId="694F9CB3" w14:textId="77777777" w:rsidTr="002D44B0">
        <w:tc>
          <w:tcPr>
            <w:tcW w:w="10682" w:type="dxa"/>
            <w:gridSpan w:val="2"/>
          </w:tcPr>
          <w:p w14:paraId="7D4C0B04" w14:textId="77777777" w:rsidR="009632B9" w:rsidRPr="002D44B0" w:rsidRDefault="009632B9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5076" w:rsidRPr="002D44B0" w14:paraId="47ABEA45" w14:textId="77777777" w:rsidTr="002D44B0">
        <w:tc>
          <w:tcPr>
            <w:tcW w:w="10682" w:type="dxa"/>
            <w:gridSpan w:val="2"/>
          </w:tcPr>
          <w:p w14:paraId="47ABEA2F" w14:textId="77777777"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PlainTable4"/>
              <w:tblW w:w="0" w:type="auto"/>
              <w:tblLook w:val="06C0" w:firstRow="0" w:lastRow="1" w:firstColumn="1" w:lastColumn="0" w:noHBand="1" w:noVBand="1"/>
            </w:tblPr>
            <w:tblGrid>
              <w:gridCol w:w="10065"/>
            </w:tblGrid>
            <w:tr w:rsidR="00315076" w:rsidRPr="002D44B0" w14:paraId="47ABEA31" w14:textId="77777777" w:rsidTr="006B70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65" w:type="dxa"/>
                </w:tcPr>
                <w:p w14:paraId="47ABEA30" w14:textId="77777777"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 w:val="0"/>
                      <w:bCs w:val="0"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color w:val="3B3E42"/>
                    </w:rPr>
                    <w:t>Work Experience</w:t>
                  </w:r>
                </w:p>
              </w:tc>
            </w:tr>
            <w:tr w:rsidR="00315076" w:rsidRPr="002D44B0" w14:paraId="47ABEA43" w14:textId="77777777" w:rsidTr="006B703E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65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29"/>
                    <w:gridCol w:w="4920"/>
                  </w:tblGrid>
                  <w:tr w:rsidR="008312AB" w:rsidRPr="002D44B0" w14:paraId="47ABEA34" w14:textId="77777777" w:rsidTr="002D44B0">
                    <w:tc>
                      <w:tcPr>
                        <w:tcW w:w="5107" w:type="dxa"/>
                      </w:tcPr>
                      <w:p w14:paraId="47ABEA32" w14:textId="51A5755A" w:rsidR="008312AB" w:rsidRPr="00B5614A" w:rsidRDefault="001B698A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Telecommunication T</w:t>
                        </w:r>
                        <w:r w:rsidR="000B5464" w:rsidRPr="00B5614A">
                          <w:rPr>
                            <w:rFonts w:ascii="Arial" w:hAnsi="Arial" w:cs="Arial"/>
                            <w:b/>
                          </w:rPr>
                          <w:t>echnician,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47ABEA33" w14:textId="77777777" w:rsidR="008312AB" w:rsidRPr="00B5614A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  <w:r w:rsidRPr="00B5614A">
                          <w:rPr>
                            <w:rFonts w:ascii="Arial" w:hAnsi="Arial" w:cs="Arial"/>
                            <w:b/>
                          </w:rPr>
                          <w:t>Internship</w:t>
                        </w:r>
                      </w:p>
                    </w:tc>
                  </w:tr>
                  <w:tr w:rsidR="008312AB" w:rsidRPr="002D44B0" w14:paraId="47ABEA37" w14:textId="77777777" w:rsidTr="002D44B0">
                    <w:tc>
                      <w:tcPr>
                        <w:tcW w:w="5107" w:type="dxa"/>
                      </w:tcPr>
                      <w:p w14:paraId="47ABEA35" w14:textId="77777777" w:rsidR="008312AB" w:rsidRPr="00B5614A" w:rsidRDefault="00212F57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proofErr w:type="spellStart"/>
                        <w:r w:rsidRPr="00B5614A">
                          <w:rPr>
                            <w:rFonts w:ascii="Arial" w:hAnsi="Arial" w:cs="Arial"/>
                            <w:b/>
                          </w:rPr>
                          <w:t>Haro</w:t>
                        </w:r>
                        <w:r w:rsidR="00E25BA9" w:rsidRPr="00B5614A">
                          <w:rPr>
                            <w:rFonts w:ascii="Arial" w:hAnsi="Arial" w:cs="Arial"/>
                            <w:b/>
                          </w:rPr>
                          <w:t>uge</w:t>
                        </w:r>
                        <w:proofErr w:type="spellEnd"/>
                        <w:r w:rsidR="00E25BA9" w:rsidRPr="00B5614A">
                          <w:rPr>
                            <w:rFonts w:ascii="Arial" w:hAnsi="Arial" w:cs="Arial"/>
                            <w:b/>
                          </w:rPr>
                          <w:t xml:space="preserve"> Oil Operation company </w:t>
                        </w:r>
                      </w:p>
                    </w:tc>
                    <w:tc>
                      <w:tcPr>
                        <w:tcW w:w="5108" w:type="dxa"/>
                      </w:tcPr>
                      <w:p w14:paraId="47ABEA36" w14:textId="77777777" w:rsidR="008312AB" w:rsidRPr="00B5614A" w:rsidRDefault="001C173D" w:rsidP="001C173D">
                        <w:pPr>
                          <w:spacing w:after="0" w:line="360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  <w:r w:rsidRPr="00B5614A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562696" w:rsidRPr="004E1073">
                          <w:rPr>
                            <w:rFonts w:ascii="Arial" w:hAnsi="Arial" w:cs="Arial"/>
                            <w:b/>
                            <w:noProof/>
                          </w:rPr>
                          <w:t>March</w:t>
                        </w:r>
                        <w:r w:rsidR="00562696" w:rsidRPr="00B5614A">
                          <w:rPr>
                            <w:rFonts w:ascii="Arial" w:hAnsi="Arial" w:cs="Arial"/>
                            <w:b/>
                          </w:rPr>
                          <w:t xml:space="preserve"> 200</w:t>
                        </w:r>
                        <w:r w:rsidR="00D35A73" w:rsidRPr="00B5614A">
                          <w:rPr>
                            <w:rFonts w:ascii="Arial" w:hAnsi="Arial" w:cs="Arial"/>
                            <w:b/>
                          </w:rPr>
                          <w:t>0</w:t>
                        </w:r>
                      </w:p>
                    </w:tc>
                  </w:tr>
                  <w:tr w:rsidR="00E25BA9" w:rsidRPr="002D44B0" w14:paraId="47ABEA41" w14:textId="77777777" w:rsidTr="002D44B0">
                    <w:tc>
                      <w:tcPr>
                        <w:tcW w:w="5107" w:type="dxa"/>
                      </w:tcPr>
                      <w:p w14:paraId="47ABEA38" w14:textId="77777777" w:rsidR="00515FF4" w:rsidRPr="00B5614A" w:rsidRDefault="00C37205" w:rsidP="00C37205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B5614A">
                          <w:rPr>
                            <w:rFonts w:ascii="Arial" w:hAnsi="Arial" w:cs="Arial"/>
                            <w:bCs/>
                          </w:rPr>
                          <w:t>Carried</w:t>
                        </w:r>
                        <w:r w:rsidR="00AA3973" w:rsidRPr="00B5614A">
                          <w:rPr>
                            <w:rFonts w:ascii="Arial" w:hAnsi="Arial" w:cs="Arial"/>
                            <w:bCs/>
                          </w:rPr>
                          <w:t xml:space="preserve"> </w:t>
                        </w:r>
                        <w:r w:rsidRPr="00B5614A">
                          <w:rPr>
                            <w:rFonts w:ascii="Arial" w:hAnsi="Arial" w:cs="Arial"/>
                            <w:bCs/>
                          </w:rPr>
                          <w:t>out</w:t>
                        </w:r>
                        <w:r w:rsidR="00AA3973" w:rsidRPr="00B5614A">
                          <w:rPr>
                            <w:rFonts w:ascii="Arial" w:hAnsi="Arial" w:cs="Arial"/>
                            <w:bCs/>
                          </w:rPr>
                          <w:t xml:space="preserve"> </w:t>
                        </w:r>
                        <w:r w:rsidRPr="00B5614A">
                          <w:rPr>
                            <w:rFonts w:ascii="Arial" w:hAnsi="Arial" w:cs="Arial"/>
                            <w:bCs/>
                          </w:rPr>
                          <w:t>installation</w:t>
                        </w:r>
                        <w:r w:rsidRPr="00B5614A">
                          <w:rPr>
                            <w:rFonts w:ascii="Arial" w:hAnsi="Arial" w:cs="Arial"/>
                            <w:b/>
                          </w:rPr>
                          <w:t xml:space="preserve">, </w:t>
                        </w:r>
                        <w:r w:rsidR="00E84EFC" w:rsidRPr="00B5614A">
                          <w:rPr>
                            <w:rFonts w:ascii="Arial" w:hAnsi="Arial" w:cs="Arial"/>
                            <w:bCs/>
                          </w:rPr>
                          <w:t>integration</w:t>
                        </w:r>
                        <w:r w:rsidR="00E84EFC" w:rsidRPr="00B5614A">
                          <w:rPr>
                            <w:rFonts w:ascii="Arial" w:hAnsi="Arial" w:cs="Arial"/>
                            <w:b/>
                          </w:rPr>
                          <w:t xml:space="preserve">, </w:t>
                        </w:r>
                        <w:r w:rsidR="00E84EFC" w:rsidRPr="001B698A">
                          <w:rPr>
                            <w:rFonts w:ascii="Arial" w:hAnsi="Arial" w:cs="Arial"/>
                          </w:rPr>
                          <w:t>repair</w:t>
                        </w:r>
                        <w:r w:rsidRPr="00B5614A">
                          <w:rPr>
                            <w:rFonts w:ascii="Arial" w:hAnsi="Arial" w:cs="Arial"/>
                            <w:b/>
                          </w:rPr>
                          <w:t xml:space="preserve">, </w:t>
                        </w:r>
                        <w:r w:rsidRPr="00B5614A">
                          <w:rPr>
                            <w:rFonts w:ascii="Arial" w:hAnsi="Arial" w:cs="Arial"/>
                            <w:bCs/>
                          </w:rPr>
                          <w:t>and testing of telecommunication and wireless equipment</w:t>
                        </w:r>
                        <w:r w:rsidR="00515FF4" w:rsidRPr="00B5614A">
                          <w:rPr>
                            <w:rFonts w:ascii="Arial" w:hAnsi="Arial" w:cs="Arial"/>
                            <w:bCs/>
                          </w:rPr>
                          <w:t>.</w:t>
                        </w:r>
                      </w:p>
                      <w:p w14:paraId="47ABEA39" w14:textId="77777777" w:rsidR="00515FF4" w:rsidRPr="00B5614A" w:rsidRDefault="00E84EFC" w:rsidP="00C37205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B5614A">
                          <w:rPr>
                            <w:rFonts w:ascii="Arial" w:hAnsi="Arial" w:cs="Arial"/>
                            <w:bCs/>
                          </w:rPr>
                          <w:t>Programming,</w:t>
                        </w:r>
                        <w:r w:rsidR="00515FF4" w:rsidRPr="00B5614A">
                          <w:rPr>
                            <w:rFonts w:ascii="Arial" w:hAnsi="Arial" w:cs="Arial"/>
                            <w:bCs/>
                          </w:rPr>
                          <w:t xml:space="preserve"> repair and install VHF, HF, and ground to air radios.</w:t>
                        </w:r>
                      </w:p>
                      <w:p w14:paraId="47ABEA3A" w14:textId="77777777" w:rsidR="00C3241B" w:rsidRPr="00B5614A" w:rsidRDefault="00515FF4" w:rsidP="00C37205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B5614A">
                          <w:rPr>
                            <w:rFonts w:ascii="Arial" w:hAnsi="Arial" w:cs="Arial"/>
                            <w:bCs/>
                          </w:rPr>
                          <w:t>Responsible for</w:t>
                        </w:r>
                        <w:r w:rsidR="004E1073">
                          <w:rPr>
                            <w:rFonts w:ascii="Arial" w:hAnsi="Arial" w:cs="Arial"/>
                            <w:bCs/>
                          </w:rPr>
                          <w:t xml:space="preserve"> an</w:t>
                        </w:r>
                        <w:r w:rsidRPr="00B5614A">
                          <w:rPr>
                            <w:rFonts w:ascii="Arial" w:hAnsi="Arial" w:cs="Arial"/>
                            <w:bCs/>
                          </w:rPr>
                          <w:t xml:space="preserve"> </w:t>
                        </w:r>
                        <w:r w:rsidRPr="004E1073">
                          <w:rPr>
                            <w:rFonts w:ascii="Arial" w:hAnsi="Arial" w:cs="Arial"/>
                            <w:bCs/>
                            <w:noProof/>
                          </w:rPr>
                          <w:t>oil</w:t>
                        </w:r>
                        <w:r w:rsidRPr="00B5614A">
                          <w:rPr>
                            <w:rFonts w:ascii="Arial" w:hAnsi="Arial" w:cs="Arial"/>
                            <w:bCs/>
                          </w:rPr>
                          <w:t xml:space="preserve"> station alarm system.  </w:t>
                        </w:r>
                      </w:p>
                      <w:p w14:paraId="47ABEA3B" w14:textId="77777777" w:rsidR="00E25BA9" w:rsidRPr="00B5614A" w:rsidRDefault="00E25BA9" w:rsidP="005B4165">
                        <w:pPr>
                          <w:pStyle w:val="ListParagraph"/>
                          <w:spacing w:after="0" w:line="240" w:lineRule="auto"/>
                          <w:rPr>
                            <w:rFonts w:asciiTheme="minorBidi" w:hAnsiTheme="minorBidi" w:cstheme="minorBidi"/>
                          </w:rPr>
                        </w:pPr>
                      </w:p>
                    </w:tc>
                    <w:tc>
                      <w:tcPr>
                        <w:tcW w:w="5108" w:type="dxa"/>
                      </w:tcPr>
                      <w:p w14:paraId="47ABEA3C" w14:textId="77777777" w:rsidR="00E25BA9" w:rsidRPr="00B5614A" w:rsidRDefault="00B35224" w:rsidP="00B35224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B5614A">
                          <w:rPr>
                            <w:rFonts w:ascii="Arial" w:hAnsi="Arial" w:cs="Arial"/>
                            <w:bCs/>
                          </w:rPr>
                          <w:t>Repair and install telephone exchange.</w:t>
                        </w:r>
                      </w:p>
                      <w:p w14:paraId="47ABEA3D" w14:textId="77777777" w:rsidR="00B35224" w:rsidRPr="00B5614A" w:rsidRDefault="00B35224" w:rsidP="00B35224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B5614A">
                          <w:rPr>
                            <w:rFonts w:ascii="Arial" w:hAnsi="Arial" w:cs="Arial"/>
                            <w:bCs/>
                          </w:rPr>
                          <w:t xml:space="preserve">Repair and monitoring of SAT/TV </w:t>
                        </w:r>
                        <w:r w:rsidR="00E84EFC" w:rsidRPr="00B5614A">
                          <w:rPr>
                            <w:rFonts w:ascii="Arial" w:hAnsi="Arial" w:cs="Arial"/>
                            <w:bCs/>
                          </w:rPr>
                          <w:t>equipment.</w:t>
                        </w:r>
                      </w:p>
                      <w:p w14:paraId="47ABEA3F" w14:textId="2C8458DC" w:rsidR="00746A72" w:rsidRPr="009632B9" w:rsidRDefault="00B35224" w:rsidP="009632B9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B5614A">
                          <w:rPr>
                            <w:rFonts w:ascii="Arial" w:hAnsi="Arial" w:cs="Arial"/>
                            <w:bCs/>
                          </w:rPr>
                          <w:t>Preventive maintenance of the microwave equipment.</w:t>
                        </w:r>
                      </w:p>
                      <w:p w14:paraId="47ABEA40" w14:textId="1139F90B" w:rsidR="0019295A" w:rsidRPr="00B5614A" w:rsidRDefault="0019295A" w:rsidP="00B35224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B5614A">
                          <w:rPr>
                            <w:rFonts w:ascii="Arial" w:hAnsi="Arial" w:cs="Arial"/>
                            <w:bCs/>
                          </w:rPr>
                          <w:t xml:space="preserve">Responsible for internet </w:t>
                        </w:r>
                        <w:r w:rsidR="006C6C21" w:rsidRPr="00B5614A">
                          <w:rPr>
                            <w:rFonts w:ascii="Arial" w:hAnsi="Arial" w:cs="Arial"/>
                            <w:bCs/>
                          </w:rPr>
                          <w:t>satellite, v</w:t>
                        </w:r>
                        <w:r w:rsidR="00C3241B" w:rsidRPr="00B5614A">
                          <w:rPr>
                            <w:rFonts w:ascii="Arial" w:hAnsi="Arial" w:cs="Arial"/>
                            <w:b/>
                          </w:rPr>
                          <w:t>-</w:t>
                        </w:r>
                        <w:r w:rsidR="00C3241B" w:rsidRPr="001B698A">
                          <w:rPr>
                            <w:rFonts w:ascii="Arial" w:hAnsi="Arial" w:cs="Arial"/>
                          </w:rPr>
                          <w:t>sat</w:t>
                        </w:r>
                        <w:r w:rsidR="00810621" w:rsidRPr="00B5614A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Pr="00B5614A">
                          <w:rPr>
                            <w:rFonts w:ascii="Arial" w:hAnsi="Arial" w:cs="Arial"/>
                            <w:bCs/>
                          </w:rPr>
                          <w:t>system</w:t>
                        </w:r>
                        <w:r w:rsidR="00810621" w:rsidRPr="00B5614A">
                          <w:rPr>
                            <w:rFonts w:ascii="Arial" w:hAnsi="Arial" w:cs="Arial"/>
                            <w:bCs/>
                          </w:rPr>
                          <w:t>.</w:t>
                        </w:r>
                      </w:p>
                    </w:tc>
                  </w:tr>
                </w:tbl>
                <w:p w14:paraId="47ABEA42" w14:textId="77777777" w:rsidR="00315076" w:rsidRPr="00E25BA9" w:rsidRDefault="00315076" w:rsidP="00E25BA9">
                  <w:pPr>
                    <w:spacing w:after="0" w:line="240" w:lineRule="auto"/>
                    <w:ind w:left="1485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</w:tc>
            </w:tr>
          </w:tbl>
          <w:p w14:paraId="47ABEA44" w14:textId="77777777"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14:paraId="47ABEA55" w14:textId="77777777" w:rsidTr="002D44B0">
        <w:tc>
          <w:tcPr>
            <w:tcW w:w="10682" w:type="dxa"/>
            <w:gridSpan w:val="2"/>
          </w:tcPr>
          <w:p w14:paraId="47ABEA54" w14:textId="77777777" w:rsidR="008D653C" w:rsidRPr="002D44B0" w:rsidRDefault="008D653C" w:rsidP="00765F29">
            <w:pPr>
              <w:spacing w:before="0"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14:paraId="47ABEA60" w14:textId="77777777" w:rsidTr="00504C88">
        <w:tc>
          <w:tcPr>
            <w:tcW w:w="10682" w:type="dxa"/>
            <w:gridSpan w:val="2"/>
          </w:tcPr>
          <w:p w14:paraId="04C31951" w14:textId="77777777" w:rsidR="00765F29" w:rsidRDefault="00765F29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0FCDE50" w14:textId="77777777" w:rsidR="00A55504" w:rsidRDefault="00A55504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PlainTable4"/>
              <w:tblW w:w="0" w:type="auto"/>
              <w:tblLook w:val="0680" w:firstRow="0" w:lastRow="0" w:firstColumn="1" w:lastColumn="0" w:noHBand="1" w:noVBand="1"/>
            </w:tblPr>
            <w:tblGrid>
              <w:gridCol w:w="10065"/>
            </w:tblGrid>
            <w:tr w:rsidR="003303B1" w:rsidRPr="002D44B0" w14:paraId="47ABEA58" w14:textId="77777777" w:rsidTr="006B70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65" w:type="dxa"/>
                </w:tcPr>
                <w:p w14:paraId="47ABEA57" w14:textId="77777777"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 w:val="0"/>
                      <w:bCs w:val="0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lastRenderedPageBreak/>
                    <w:t>Languages</w:t>
                  </w:r>
                  <w:bookmarkStart w:id="0" w:name="_GoBack"/>
                  <w:bookmarkEnd w:id="0"/>
                </w:p>
              </w:tc>
            </w:tr>
            <w:tr w:rsidR="003303B1" w:rsidRPr="002D44B0" w14:paraId="47ABEA5E" w14:textId="77777777" w:rsidTr="006B703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65" w:type="dxa"/>
                </w:tcPr>
                <w:tbl>
                  <w:tblPr>
                    <w:tblStyle w:val="PlainTable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12"/>
                    <w:gridCol w:w="3408"/>
                    <w:gridCol w:w="3829"/>
                  </w:tblGrid>
                  <w:tr w:rsidR="003303B1" w:rsidRPr="00504C88" w14:paraId="47ABEA5C" w14:textId="77777777" w:rsidTr="00765F2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0" w:type="dxa"/>
                      </w:tcPr>
                      <w:p w14:paraId="47ABEA59" w14:textId="77777777" w:rsidR="003303B1" w:rsidRPr="00504C88" w:rsidRDefault="008E7C82" w:rsidP="00504C8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 w:val="0"/>
                            <w:bCs w:val="0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Arabic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47ABEA5A" w14:textId="77777777" w:rsidR="003303B1" w:rsidRPr="00504C88" w:rsidRDefault="003303B1" w:rsidP="008E7C82">
                        <w:pPr>
                          <w:spacing w:after="0" w:line="240" w:lineRule="auto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b w:val="0"/>
                            <w:bCs w:val="0"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color w:val="3B3E42"/>
                          </w:rPr>
                          <w:t xml:space="preserve">English </w:t>
                        </w:r>
                      </w:p>
                    </w:tc>
                    <w:tc>
                      <w:tcPr>
                        <w:tcW w:w="3961" w:type="dxa"/>
                      </w:tcPr>
                      <w:p w14:paraId="47ABEA5B" w14:textId="77777777" w:rsidR="003303B1" w:rsidRPr="00504C88" w:rsidRDefault="00017F01" w:rsidP="008E7C82">
                        <w:pPr>
                          <w:spacing w:after="0" w:line="240" w:lineRule="auto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b w:val="0"/>
                            <w:bCs w:val="0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Italian</w:t>
                        </w:r>
                        <w:r w:rsidR="003303B1" w:rsidRPr="00504C88">
                          <w:rPr>
                            <w:rFonts w:ascii="Arial" w:hAnsi="Arial" w:cs="Arial"/>
                            <w:color w:val="3B3E42"/>
                          </w:rPr>
                          <w:t>(</w:t>
                        </w:r>
                        <w:r w:rsidR="00D51AE4">
                          <w:rPr>
                            <w:rFonts w:ascii="Arial" w:hAnsi="Arial" w:cs="Arial"/>
                            <w:color w:val="3B3E42"/>
                          </w:rPr>
                          <w:t>basic</w:t>
                        </w:r>
                        <w:r w:rsidR="008E7C82">
                          <w:rPr>
                            <w:rFonts w:ascii="Arial" w:hAnsi="Arial" w:cs="Arial"/>
                            <w:color w:val="3B3E42"/>
                          </w:rPr>
                          <w:t>)</w:t>
                        </w:r>
                      </w:p>
                    </w:tc>
                  </w:tr>
                </w:tbl>
                <w:p w14:paraId="47ABEA5D" w14:textId="77777777"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</w:tc>
            </w:tr>
          </w:tbl>
          <w:p w14:paraId="47ABEA5F" w14:textId="77777777"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14:paraId="47ABEA62" w14:textId="77777777" w:rsidTr="002D44B0">
        <w:tc>
          <w:tcPr>
            <w:tcW w:w="10682" w:type="dxa"/>
            <w:gridSpan w:val="2"/>
          </w:tcPr>
          <w:p w14:paraId="47ABEA61" w14:textId="77777777"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47ABEA63" w14:textId="77777777" w:rsidR="00110F26" w:rsidRDefault="00110F26">
      <w:pPr>
        <w:rPr>
          <w:rFonts w:ascii="Arial" w:hAnsi="Arial" w:cs="Arial"/>
        </w:rPr>
      </w:pPr>
    </w:p>
    <w:tbl>
      <w:tblPr>
        <w:tblStyle w:val="PlainTable4"/>
        <w:tblW w:w="4712" w:type="pct"/>
        <w:tblLook w:val="06C0" w:firstRow="0" w:lastRow="1" w:firstColumn="1" w:lastColumn="0" w:noHBand="1" w:noVBand="1"/>
      </w:tblPr>
      <w:tblGrid>
        <w:gridCol w:w="10067"/>
      </w:tblGrid>
      <w:tr w:rsidR="00110F26" w14:paraId="47ABEA65" w14:textId="77777777" w:rsidTr="006B703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7ABEA64" w14:textId="77777777" w:rsidR="00110F26" w:rsidRPr="00AD653F" w:rsidRDefault="008D68EB" w:rsidP="00F87193">
            <w:pPr>
              <w:jc w:val="left"/>
              <w:rPr>
                <w:rFonts w:ascii="Arial" w:hAnsi="Arial" w:cs="Arial"/>
              </w:rPr>
            </w:pPr>
            <w:r w:rsidRPr="008D68EB">
              <w:rPr>
                <w:rFonts w:ascii="Arial" w:hAnsi="Arial" w:cs="Arial"/>
                <w:noProof/>
                <w:color w:val="3B3E42"/>
              </w:rPr>
              <w:t>Addi</w:t>
            </w:r>
            <w:r>
              <w:rPr>
                <w:rFonts w:ascii="Arial" w:hAnsi="Arial" w:cs="Arial"/>
                <w:noProof/>
                <w:color w:val="3B3E42"/>
              </w:rPr>
              <w:t>tio</w:t>
            </w:r>
            <w:r w:rsidRPr="008D68EB">
              <w:rPr>
                <w:rFonts w:ascii="Arial" w:hAnsi="Arial" w:cs="Arial"/>
                <w:noProof/>
                <w:color w:val="3B3E42"/>
              </w:rPr>
              <w:t>nal</w:t>
            </w:r>
            <w:r>
              <w:rPr>
                <w:rFonts w:ascii="Arial" w:hAnsi="Arial" w:cs="Arial"/>
                <w:color w:val="3B3E42"/>
              </w:rPr>
              <w:t xml:space="preserve"> information</w:t>
            </w:r>
          </w:p>
        </w:tc>
      </w:tr>
      <w:tr w:rsidR="00110F26" w14:paraId="47ABEA67" w14:textId="77777777" w:rsidTr="006B703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7ABEA66" w14:textId="2B3E7B53" w:rsidR="00F87193" w:rsidRPr="004E1073" w:rsidRDefault="00F87193" w:rsidP="004E1073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 w:val="0"/>
                <w:bCs w:val="0"/>
              </w:rPr>
            </w:pPr>
            <w:r w:rsidRPr="009B175A">
              <w:rPr>
                <w:rFonts w:ascii="Arial" w:hAnsi="Arial" w:cs="Arial"/>
                <w:b w:val="0"/>
                <w:bCs w:val="0"/>
              </w:rPr>
              <w:t xml:space="preserve">Full English driving </w:t>
            </w:r>
            <w:proofErr w:type="spellStart"/>
            <w:r w:rsidR="009B175A" w:rsidRPr="009B175A">
              <w:rPr>
                <w:rFonts w:ascii="Arial" w:hAnsi="Arial" w:cs="Arial"/>
                <w:b w:val="0"/>
                <w:bCs w:val="0"/>
              </w:rPr>
              <w:t>licen</w:t>
            </w:r>
            <w:r w:rsidR="00CC1395">
              <w:rPr>
                <w:rFonts w:ascii="Arial" w:hAnsi="Arial" w:cs="Arial"/>
                <w:b w:val="0"/>
                <w:bCs w:val="0"/>
              </w:rPr>
              <w:t>c</w:t>
            </w:r>
            <w:r w:rsidR="009B175A" w:rsidRPr="009B175A">
              <w:rPr>
                <w:rFonts w:ascii="Arial" w:hAnsi="Arial" w:cs="Arial"/>
                <w:b w:val="0"/>
                <w:bCs w:val="0"/>
              </w:rPr>
              <w:t>e</w:t>
            </w:r>
            <w:proofErr w:type="spellEnd"/>
            <w:r w:rsidRPr="009B175A">
              <w:rPr>
                <w:rFonts w:ascii="Arial" w:hAnsi="Arial" w:cs="Arial"/>
                <w:b w:val="0"/>
                <w:bCs w:val="0"/>
              </w:rPr>
              <w:t>.</w:t>
            </w:r>
          </w:p>
        </w:tc>
      </w:tr>
    </w:tbl>
    <w:p w14:paraId="47ABEA68" w14:textId="77777777" w:rsidR="00694E29" w:rsidRDefault="00694E29">
      <w:pPr>
        <w:rPr>
          <w:rFonts w:ascii="Arial" w:hAnsi="Arial" w:cs="Arial"/>
        </w:rPr>
      </w:pPr>
    </w:p>
    <w:tbl>
      <w:tblPr>
        <w:tblStyle w:val="PlainTable4"/>
        <w:tblW w:w="0" w:type="auto"/>
        <w:tblLook w:val="0680" w:firstRow="0" w:lastRow="0" w:firstColumn="1" w:lastColumn="0" w:noHBand="1" w:noVBand="1"/>
      </w:tblPr>
      <w:tblGrid>
        <w:gridCol w:w="10065"/>
      </w:tblGrid>
      <w:tr w:rsidR="00F87193" w14:paraId="47ABEA6A" w14:textId="77777777" w:rsidTr="006B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</w:tcPr>
          <w:p w14:paraId="47ABEA69" w14:textId="77777777" w:rsidR="00F87193" w:rsidRPr="009B175A" w:rsidRDefault="008D6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B3E42"/>
              </w:rPr>
              <w:t xml:space="preserve">References </w:t>
            </w:r>
          </w:p>
        </w:tc>
      </w:tr>
      <w:tr w:rsidR="00F87193" w14:paraId="47ABEA6C" w14:textId="77777777" w:rsidTr="006B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</w:tcPr>
          <w:p w14:paraId="47ABEA6B" w14:textId="77777777" w:rsidR="00F87193" w:rsidRPr="008D68EB" w:rsidRDefault="009B175A" w:rsidP="008D68EB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 w:cstheme="minorBidi"/>
                <w:b w:val="0"/>
                <w:bCs w:val="0"/>
              </w:rPr>
            </w:pPr>
            <w:r w:rsidRPr="008D68EB">
              <w:rPr>
                <w:rFonts w:asciiTheme="minorBidi" w:hAnsiTheme="minorBidi" w:cstheme="minorBidi"/>
                <w:b w:val="0"/>
                <w:bCs w:val="0"/>
                <w:lang w:val="en-GB"/>
              </w:rPr>
              <w:t>Available upon request.</w:t>
            </w:r>
          </w:p>
        </w:tc>
      </w:tr>
    </w:tbl>
    <w:p w14:paraId="47ABEA6D" w14:textId="77777777" w:rsidR="00F87193" w:rsidRPr="00215B45" w:rsidRDefault="00F87193">
      <w:pPr>
        <w:rPr>
          <w:rFonts w:ascii="Arial" w:hAnsi="Arial" w:cs="Arial"/>
        </w:rPr>
      </w:pPr>
    </w:p>
    <w:sectPr w:rsidR="00F87193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3F67"/>
    <w:multiLevelType w:val="hybridMultilevel"/>
    <w:tmpl w:val="34201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 w15:restartNumberingAfterBreak="0">
    <w:nsid w:val="064D6C6C"/>
    <w:multiLevelType w:val="hybridMultilevel"/>
    <w:tmpl w:val="69F8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310AC"/>
    <w:multiLevelType w:val="hybridMultilevel"/>
    <w:tmpl w:val="B68EFFAA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E042D"/>
    <w:multiLevelType w:val="hybridMultilevel"/>
    <w:tmpl w:val="B0F4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C0B2A"/>
    <w:multiLevelType w:val="hybridMultilevel"/>
    <w:tmpl w:val="1062EC5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72E7D"/>
    <w:multiLevelType w:val="hybridMultilevel"/>
    <w:tmpl w:val="3CC01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D297E"/>
    <w:multiLevelType w:val="hybridMultilevel"/>
    <w:tmpl w:val="27020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13F7D"/>
    <w:multiLevelType w:val="hybridMultilevel"/>
    <w:tmpl w:val="DBEE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529A2"/>
    <w:multiLevelType w:val="hybridMultilevel"/>
    <w:tmpl w:val="9DC2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6"/>
  </w:num>
  <w:num w:numId="5">
    <w:abstractNumId w:val="12"/>
  </w:num>
  <w:num w:numId="6">
    <w:abstractNumId w:val="14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  <w:num w:numId="11">
    <w:abstractNumId w:val="5"/>
  </w:num>
  <w:num w:numId="12">
    <w:abstractNumId w:val="13"/>
  </w:num>
  <w:num w:numId="13">
    <w:abstractNumId w:val="11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yMzcyNTe3NDM1MzNS0lEKTi0uzszPAymwrAUAs6saHCwAAAA="/>
  </w:docVars>
  <w:rsids>
    <w:rsidRoot w:val="00754737"/>
    <w:rsid w:val="00017F01"/>
    <w:rsid w:val="00026B53"/>
    <w:rsid w:val="00027CA0"/>
    <w:rsid w:val="00041155"/>
    <w:rsid w:val="00062AD3"/>
    <w:rsid w:val="00083491"/>
    <w:rsid w:val="000A1048"/>
    <w:rsid w:val="000B5464"/>
    <w:rsid w:val="000D6DEA"/>
    <w:rsid w:val="000D7234"/>
    <w:rsid w:val="00110F26"/>
    <w:rsid w:val="001211DC"/>
    <w:rsid w:val="001230A2"/>
    <w:rsid w:val="00130370"/>
    <w:rsid w:val="0019295A"/>
    <w:rsid w:val="001A4DD8"/>
    <w:rsid w:val="001B3AC5"/>
    <w:rsid w:val="001B698A"/>
    <w:rsid w:val="001C173D"/>
    <w:rsid w:val="001E2BC8"/>
    <w:rsid w:val="00212F57"/>
    <w:rsid w:val="00215B45"/>
    <w:rsid w:val="0025492E"/>
    <w:rsid w:val="00270ED2"/>
    <w:rsid w:val="00282066"/>
    <w:rsid w:val="002C01E2"/>
    <w:rsid w:val="002D44B0"/>
    <w:rsid w:val="00315076"/>
    <w:rsid w:val="003303B1"/>
    <w:rsid w:val="003841CD"/>
    <w:rsid w:val="00397790"/>
    <w:rsid w:val="00400070"/>
    <w:rsid w:val="00410CB8"/>
    <w:rsid w:val="0043620B"/>
    <w:rsid w:val="004C7CA6"/>
    <w:rsid w:val="004E1073"/>
    <w:rsid w:val="004F0610"/>
    <w:rsid w:val="004F5D17"/>
    <w:rsid w:val="00504C88"/>
    <w:rsid w:val="00515FF4"/>
    <w:rsid w:val="00530F63"/>
    <w:rsid w:val="00532D43"/>
    <w:rsid w:val="00545023"/>
    <w:rsid w:val="00562696"/>
    <w:rsid w:val="00566146"/>
    <w:rsid w:val="005977B4"/>
    <w:rsid w:val="005B4165"/>
    <w:rsid w:val="005D48DC"/>
    <w:rsid w:val="005E2A52"/>
    <w:rsid w:val="005F4B2E"/>
    <w:rsid w:val="006068F3"/>
    <w:rsid w:val="00606CB9"/>
    <w:rsid w:val="0063672D"/>
    <w:rsid w:val="00641208"/>
    <w:rsid w:val="00662587"/>
    <w:rsid w:val="00673D3F"/>
    <w:rsid w:val="006752A6"/>
    <w:rsid w:val="006878F0"/>
    <w:rsid w:val="00694E29"/>
    <w:rsid w:val="006B703E"/>
    <w:rsid w:val="006C6C21"/>
    <w:rsid w:val="006E5165"/>
    <w:rsid w:val="0071137D"/>
    <w:rsid w:val="00736385"/>
    <w:rsid w:val="00741558"/>
    <w:rsid w:val="00746A72"/>
    <w:rsid w:val="00750065"/>
    <w:rsid w:val="0075165F"/>
    <w:rsid w:val="00754737"/>
    <w:rsid w:val="0076195E"/>
    <w:rsid w:val="00765F29"/>
    <w:rsid w:val="00775282"/>
    <w:rsid w:val="00794AE1"/>
    <w:rsid w:val="007E0B7E"/>
    <w:rsid w:val="007E70AC"/>
    <w:rsid w:val="00810621"/>
    <w:rsid w:val="0082354F"/>
    <w:rsid w:val="008312AB"/>
    <w:rsid w:val="00864960"/>
    <w:rsid w:val="0089064B"/>
    <w:rsid w:val="008D653C"/>
    <w:rsid w:val="008D68EB"/>
    <w:rsid w:val="008E488C"/>
    <w:rsid w:val="008E7C82"/>
    <w:rsid w:val="00911B45"/>
    <w:rsid w:val="00912B7E"/>
    <w:rsid w:val="00914EC1"/>
    <w:rsid w:val="009378DB"/>
    <w:rsid w:val="009632B9"/>
    <w:rsid w:val="00985C53"/>
    <w:rsid w:val="009B175A"/>
    <w:rsid w:val="009F2958"/>
    <w:rsid w:val="009F79C8"/>
    <w:rsid w:val="00A14F60"/>
    <w:rsid w:val="00A33406"/>
    <w:rsid w:val="00A34C4E"/>
    <w:rsid w:val="00A55504"/>
    <w:rsid w:val="00A72565"/>
    <w:rsid w:val="00AA3973"/>
    <w:rsid w:val="00AA3EB7"/>
    <w:rsid w:val="00AD653F"/>
    <w:rsid w:val="00B13D2D"/>
    <w:rsid w:val="00B16671"/>
    <w:rsid w:val="00B16852"/>
    <w:rsid w:val="00B34E7A"/>
    <w:rsid w:val="00B35224"/>
    <w:rsid w:val="00B508D4"/>
    <w:rsid w:val="00B5614A"/>
    <w:rsid w:val="00B94D12"/>
    <w:rsid w:val="00BB17F5"/>
    <w:rsid w:val="00BB1949"/>
    <w:rsid w:val="00BE76CE"/>
    <w:rsid w:val="00BF0E24"/>
    <w:rsid w:val="00C3241B"/>
    <w:rsid w:val="00C37205"/>
    <w:rsid w:val="00C44734"/>
    <w:rsid w:val="00C93568"/>
    <w:rsid w:val="00CA4EDD"/>
    <w:rsid w:val="00CB458C"/>
    <w:rsid w:val="00CC1395"/>
    <w:rsid w:val="00D22A14"/>
    <w:rsid w:val="00D24015"/>
    <w:rsid w:val="00D35A73"/>
    <w:rsid w:val="00D51AE4"/>
    <w:rsid w:val="00D82147"/>
    <w:rsid w:val="00DB5A85"/>
    <w:rsid w:val="00DE2EAE"/>
    <w:rsid w:val="00E127CA"/>
    <w:rsid w:val="00E20E2D"/>
    <w:rsid w:val="00E25807"/>
    <w:rsid w:val="00E25BA9"/>
    <w:rsid w:val="00E84EFC"/>
    <w:rsid w:val="00E93F7B"/>
    <w:rsid w:val="00EA62E9"/>
    <w:rsid w:val="00EB6C73"/>
    <w:rsid w:val="00EC65B5"/>
    <w:rsid w:val="00ED023E"/>
    <w:rsid w:val="00F80179"/>
    <w:rsid w:val="00F87193"/>
    <w:rsid w:val="00FA4238"/>
    <w:rsid w:val="00FA7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E9DB"/>
  <w15:docId w15:val="{21AED002-94C5-4571-9D14-5E8D338E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table" w:customStyle="1" w:styleId="-11">
    <w:name w:val="تظليل فاتح - تمييز 11"/>
    <w:basedOn w:val="TableNormal"/>
    <w:uiPriority w:val="60"/>
    <w:rsid w:val="00110F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110F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110F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110F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1">
    <w:name w:val="تظليل فاتح1"/>
    <w:basedOn w:val="TableNormal"/>
    <w:uiPriority w:val="60"/>
    <w:rsid w:val="00110F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lock">
    <w:name w:val="block"/>
    <w:basedOn w:val="DefaultParagraphFont"/>
    <w:rsid w:val="00AA3EB7"/>
    <w:rPr>
      <w:vanish w:val="0"/>
      <w:webHidden w:val="0"/>
      <w:specVanish w:val="0"/>
    </w:rPr>
  </w:style>
  <w:style w:type="table" w:styleId="PlainTable4">
    <w:name w:val="Plain Table 4"/>
    <w:basedOn w:val="TableNormal"/>
    <w:uiPriority w:val="44"/>
    <w:rsid w:val="00911B4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555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uad\AppData\Roaming\Microsoft\Templates\TP102002998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7E8EA-3F2E-46D6-94FD-C15742D92F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TP102002998_template.dotx</Template>
  <TotalTime>2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Grizli777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</dc:creator>
  <cp:lastModifiedBy>mahmod ibraish</cp:lastModifiedBy>
  <cp:revision>2</cp:revision>
  <dcterms:created xsi:type="dcterms:W3CDTF">2018-02-24T13:23:00Z</dcterms:created>
  <dcterms:modified xsi:type="dcterms:W3CDTF">2018-02-24T13:23:00Z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TC020029999991</vt:lpwstr>
  </property>
</Properties>
</file>