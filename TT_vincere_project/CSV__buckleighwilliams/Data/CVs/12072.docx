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25E" w:rsidRPr="006D3E6C" w:rsidRDefault="006D3E6C" w:rsidP="0077505E">
      <w:pPr>
        <w:pStyle w:val="ContactInfo"/>
        <w:rPr>
          <w:rStyle w:val="Emphasis"/>
          <w:sz w:val="24"/>
          <w:szCs w:val="24"/>
        </w:rPr>
      </w:pPr>
      <w:r w:rsidRPr="006D3E6C">
        <w:rPr>
          <w:rStyle w:val="Emphasis"/>
          <w:sz w:val="24"/>
          <w:szCs w:val="24"/>
        </w:rPr>
        <w:t>31</w:t>
      </w:r>
      <w:r w:rsidR="0016325E" w:rsidRPr="006D3E6C">
        <w:rPr>
          <w:rStyle w:val="Emphasis"/>
          <w:sz w:val="24"/>
          <w:szCs w:val="24"/>
        </w:rPr>
        <w:t xml:space="preserve"> Elizabeth Street</w:t>
      </w:r>
      <w:r w:rsidR="0077505E" w:rsidRPr="006D3E6C">
        <w:rPr>
          <w:rStyle w:val="Emphasis"/>
          <w:sz w:val="24"/>
          <w:szCs w:val="24"/>
        </w:rPr>
        <w:t xml:space="preserve">, </w:t>
      </w:r>
      <w:r w:rsidR="0016325E" w:rsidRPr="006D3E6C">
        <w:rPr>
          <w:rStyle w:val="Emphasis"/>
          <w:sz w:val="24"/>
          <w:szCs w:val="24"/>
        </w:rPr>
        <w:t>Bradford</w:t>
      </w:r>
      <w:r w:rsidR="0077505E" w:rsidRPr="006D3E6C">
        <w:rPr>
          <w:rStyle w:val="Emphasis"/>
          <w:sz w:val="24"/>
          <w:szCs w:val="24"/>
        </w:rPr>
        <w:t xml:space="preserve">, </w:t>
      </w:r>
      <w:r w:rsidR="0016325E" w:rsidRPr="006D3E6C">
        <w:rPr>
          <w:rStyle w:val="Emphasis"/>
          <w:sz w:val="24"/>
          <w:szCs w:val="24"/>
        </w:rPr>
        <w:t>BD5 0SD</w:t>
      </w:r>
    </w:p>
    <w:p w:rsidR="00BA56D5" w:rsidRPr="006D3E6C" w:rsidRDefault="004D2851" w:rsidP="0016325E">
      <w:pPr>
        <w:pStyle w:val="ContactInfo"/>
        <w:rPr>
          <w:rStyle w:val="Emphasis"/>
          <w:sz w:val="24"/>
          <w:szCs w:val="24"/>
        </w:rPr>
      </w:pPr>
      <w:r w:rsidRPr="006D3E6C">
        <w:rPr>
          <w:rStyle w:val="Emphasis"/>
          <w:sz w:val="24"/>
          <w:szCs w:val="24"/>
        </w:rPr>
        <w:t xml:space="preserve">Tel: </w:t>
      </w:r>
      <w:r w:rsidR="0016325E" w:rsidRPr="006D3E6C">
        <w:rPr>
          <w:rStyle w:val="Emphasis"/>
          <w:sz w:val="24"/>
          <w:szCs w:val="24"/>
        </w:rPr>
        <w:t>07426 744376</w:t>
      </w:r>
      <w:r w:rsidR="008F7017" w:rsidRPr="006D3E6C">
        <w:rPr>
          <w:rStyle w:val="Emphasis"/>
          <w:sz w:val="24"/>
          <w:szCs w:val="24"/>
        </w:rPr>
        <w:t xml:space="preserve"> | </w:t>
      </w:r>
      <w:r w:rsidRPr="006D3E6C">
        <w:rPr>
          <w:rStyle w:val="Emphasis"/>
          <w:sz w:val="24"/>
          <w:szCs w:val="24"/>
        </w:rPr>
        <w:t xml:space="preserve">Email: </w:t>
      </w:r>
      <w:r w:rsidR="0016325E" w:rsidRPr="006D3E6C">
        <w:rPr>
          <w:rStyle w:val="Emphasis"/>
          <w:sz w:val="24"/>
          <w:szCs w:val="24"/>
        </w:rPr>
        <w:t>MMISLAM107@OUTLOOK.COM</w:t>
      </w:r>
    </w:p>
    <w:sdt>
      <w:sdtPr>
        <w:rPr>
          <w:sz w:val="40"/>
          <w:szCs w:val="40"/>
        </w:rPr>
        <w:alias w:val="Your Name"/>
        <w:tag w:val=""/>
        <w:id w:val="-574512284"/>
        <w:placeholder>
          <w:docPart w:val="3A2EE57F41BC45C391720BEB849B932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BA56D5" w:rsidRPr="006D3E6C" w:rsidRDefault="0012793C" w:rsidP="0077505E">
          <w:pPr>
            <w:pStyle w:val="Name"/>
            <w:ind w:left="-284"/>
            <w:rPr>
              <w:sz w:val="40"/>
              <w:szCs w:val="40"/>
            </w:rPr>
          </w:pPr>
          <w:r>
            <w:rPr>
              <w:sz w:val="40"/>
              <w:szCs w:val="40"/>
              <w:lang w:val="en-GB"/>
            </w:rPr>
            <w:t>mohammed islam</w:t>
          </w:r>
        </w:p>
      </w:sdtContent>
    </w:sdt>
    <w:tbl>
      <w:tblPr>
        <w:tblStyle w:val="ResumeTable"/>
        <w:tblpPr w:leftFromText="180" w:rightFromText="180" w:vertAnchor="text" w:tblpX="-284" w:tblpY="1"/>
        <w:tblOverlap w:val="never"/>
        <w:tblW w:w="5103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985"/>
        <w:gridCol w:w="472"/>
        <w:gridCol w:w="7831"/>
      </w:tblGrid>
      <w:tr w:rsidR="00BA56D5" w:rsidTr="0077505E">
        <w:tc>
          <w:tcPr>
            <w:tcW w:w="1985" w:type="dxa"/>
            <w:tcBorders>
              <w:bottom w:val="single" w:sz="4" w:space="0" w:color="418AB3" w:themeColor="accent1"/>
            </w:tcBorders>
          </w:tcPr>
          <w:p w:rsidR="00BA56D5" w:rsidRDefault="0077505E" w:rsidP="0077505E">
            <w:pPr>
              <w:pStyle w:val="Heading1"/>
              <w:ind w:left="-567"/>
            </w:pPr>
            <w:r>
              <w:t xml:space="preserve">PERSONAL </w:t>
            </w:r>
            <w:r w:rsidR="0016325E">
              <w:t>STATEMENT</w:t>
            </w:r>
          </w:p>
        </w:tc>
        <w:tc>
          <w:tcPr>
            <w:tcW w:w="472" w:type="dxa"/>
            <w:tcBorders>
              <w:bottom w:val="single" w:sz="4" w:space="0" w:color="418AB3" w:themeColor="accent1"/>
            </w:tcBorders>
          </w:tcPr>
          <w:p w:rsidR="00BA56D5" w:rsidRDefault="00BA56D5" w:rsidP="0077505E"/>
        </w:tc>
        <w:tc>
          <w:tcPr>
            <w:tcW w:w="7831" w:type="dxa"/>
            <w:tcBorders>
              <w:bottom w:val="single" w:sz="4" w:space="0" w:color="418AB3" w:themeColor="accent1"/>
            </w:tcBorders>
          </w:tcPr>
          <w:p w:rsidR="0016325E" w:rsidRDefault="0016325E" w:rsidP="0077505E">
            <w:r>
              <w:t xml:space="preserve">A highly competent and enthusiastic 1st line </w:t>
            </w:r>
            <w:r w:rsidR="00524C57">
              <w:t xml:space="preserve">and Customer </w:t>
            </w:r>
            <w:r>
              <w:t xml:space="preserve">support analyst with experience of providing advice and practical assistance to system users via an IT service desk telephone system and remote support software tools.  Highly focused with a comprehensive understanding of dealing with 1st line support calls and an in-depth knowledge of ITIL processes. Possess exceptional customer service skills both face-to face and over the telephone and work well within a collaborative team </w:t>
            </w:r>
            <w:r w:rsidR="0077505E">
              <w:t xml:space="preserve">framework.  </w:t>
            </w:r>
            <w:r>
              <w:t xml:space="preserve">Can easily adapt to new environment and </w:t>
            </w:r>
            <w:r w:rsidR="004D2851">
              <w:t>can</w:t>
            </w:r>
            <w:r>
              <w:t xml:space="preserve"> learn and develop new technologies very quickly.</w:t>
            </w:r>
          </w:p>
          <w:p w:rsidR="00BA56D5" w:rsidRDefault="0016325E" w:rsidP="0077505E">
            <w:r>
              <w:t>Now looking for a suitable position with an ambitious &amp; exciting company to further enhance my skills and face new challenges.</w:t>
            </w:r>
          </w:p>
        </w:tc>
      </w:tr>
      <w:tr w:rsidR="00BA56D5" w:rsidTr="0077505E">
        <w:tc>
          <w:tcPr>
            <w:tcW w:w="1985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:rsidR="00BA56D5" w:rsidRDefault="0016325E" w:rsidP="0077505E">
            <w:pPr>
              <w:pStyle w:val="Heading1"/>
            </w:pPr>
            <w:r>
              <w:t>areas of expertise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:rsidR="00BA56D5" w:rsidRDefault="00BA56D5" w:rsidP="0077505E"/>
        </w:tc>
        <w:tc>
          <w:tcPr>
            <w:tcW w:w="783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:rsidR="004D2851" w:rsidRDefault="0016325E" w:rsidP="00CC5D25">
            <w:pPr>
              <w:pStyle w:val="ResumeText"/>
            </w:pPr>
            <w:r>
              <w:t xml:space="preserve">PC hardware, peripherals </w:t>
            </w:r>
            <w:r w:rsidR="004D2851">
              <w:t>(Laptops, Desktops, HP printers)</w:t>
            </w:r>
          </w:p>
          <w:p w:rsidR="0016325E" w:rsidRDefault="0016325E" w:rsidP="00CC5D25">
            <w:pPr>
              <w:pStyle w:val="ResumeText"/>
            </w:pPr>
            <w:r>
              <w:t>Microsoft desktop OS including Windows 7 and Windows 10</w:t>
            </w:r>
          </w:p>
          <w:p w:rsidR="0016325E" w:rsidRDefault="0016325E" w:rsidP="00CC5D25">
            <w:pPr>
              <w:pStyle w:val="ResumeText"/>
            </w:pPr>
            <w:r>
              <w:t>Access and Identity management using Active Directory</w:t>
            </w:r>
          </w:p>
          <w:p w:rsidR="0016325E" w:rsidRDefault="0016325E" w:rsidP="00CC5D25">
            <w:pPr>
              <w:pStyle w:val="ResumeText"/>
            </w:pPr>
            <w:r>
              <w:t>Outlook and mailbox access using Microsoft Exchange</w:t>
            </w:r>
          </w:p>
          <w:p w:rsidR="004D2851" w:rsidRDefault="0016325E" w:rsidP="00CC5D25">
            <w:pPr>
              <w:pStyle w:val="ResumeText"/>
            </w:pPr>
            <w:r>
              <w:t>Office 2010, 201</w:t>
            </w:r>
            <w:r w:rsidR="004D2851">
              <w:t>3, 2016</w:t>
            </w:r>
            <w:r w:rsidR="00596EB6">
              <w:t xml:space="preserve"> ( Word, Excel, </w:t>
            </w:r>
            <w:r w:rsidR="00B03C6A">
              <w:t>PowerPoint</w:t>
            </w:r>
            <w:r w:rsidR="00596EB6">
              <w:t>, Outlook)</w:t>
            </w:r>
          </w:p>
          <w:p w:rsidR="00BA56D5" w:rsidRDefault="0016325E" w:rsidP="00CC5D25">
            <w:pPr>
              <w:pStyle w:val="ResumeText"/>
            </w:pPr>
            <w:r>
              <w:t>IOS and Android device support</w:t>
            </w:r>
          </w:p>
        </w:tc>
      </w:tr>
      <w:tr w:rsidR="00BA56D5" w:rsidTr="0077505E">
        <w:tc>
          <w:tcPr>
            <w:tcW w:w="1985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:rsidR="00BA56D5" w:rsidRDefault="008F7017" w:rsidP="0077505E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:rsidR="00BA56D5" w:rsidRDefault="00BA56D5" w:rsidP="0077505E"/>
        </w:tc>
        <w:tc>
          <w:tcPr>
            <w:tcW w:w="783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:rsidR="00524C57" w:rsidRDefault="00524C57" w:rsidP="0077505E">
            <w:pPr>
              <w:pStyle w:val="Heading2"/>
              <w:spacing w:before="0" w:after="0"/>
            </w:pPr>
            <w:r>
              <w:t>access to he Computing, Bradford College</w:t>
            </w:r>
          </w:p>
          <w:p w:rsidR="00524C57" w:rsidRDefault="00524C57" w:rsidP="0077505E">
            <w:pPr>
              <w:pStyle w:val="ResumeText"/>
              <w:spacing w:before="0" w:after="0"/>
              <w:rPr>
                <w:b/>
                <w:bCs/>
              </w:rPr>
            </w:pPr>
            <w:r w:rsidRPr="00E61767">
              <w:rPr>
                <w:b/>
                <w:bCs/>
              </w:rPr>
              <w:t xml:space="preserve">Dates: </w:t>
            </w:r>
            <w:r>
              <w:rPr>
                <w:b/>
                <w:bCs/>
              </w:rPr>
              <w:t>SEPT 2018 – JUNE 2019</w:t>
            </w:r>
          </w:p>
          <w:p w:rsidR="00524C57" w:rsidRPr="00524C57" w:rsidRDefault="00524C57" w:rsidP="00CC5D25">
            <w:pPr>
              <w:pStyle w:val="ResumeText"/>
              <w:spacing w:before="0" w:after="0"/>
              <w:rPr>
                <w:bCs/>
              </w:rPr>
            </w:pPr>
            <w:r w:rsidRPr="00524C57">
              <w:rPr>
                <w:bCs/>
              </w:rPr>
              <w:t xml:space="preserve">Introduction to website design </w:t>
            </w:r>
            <w:r w:rsidR="00CC5D25">
              <w:rPr>
                <w:bCs/>
              </w:rPr>
              <w:t xml:space="preserve">      </w:t>
            </w:r>
            <w:r>
              <w:rPr>
                <w:bCs/>
              </w:rPr>
              <w:t xml:space="preserve"> </w:t>
            </w:r>
            <w:r w:rsidRPr="00524C57">
              <w:rPr>
                <w:bCs/>
              </w:rPr>
              <w:t xml:space="preserve">Investigation into design </w:t>
            </w:r>
          </w:p>
          <w:p w:rsidR="00524C57" w:rsidRPr="00524C57" w:rsidRDefault="00524C57" w:rsidP="00CC5D25">
            <w:pPr>
              <w:pStyle w:val="ResumeText"/>
              <w:spacing w:before="0" w:after="0"/>
              <w:rPr>
                <w:bCs/>
              </w:rPr>
            </w:pPr>
            <w:r w:rsidRPr="00524C57">
              <w:rPr>
                <w:bCs/>
              </w:rPr>
              <w:t xml:space="preserve">I.T Security </w:t>
            </w:r>
            <w:r>
              <w:rPr>
                <w:bCs/>
              </w:rPr>
              <w:t xml:space="preserve">                                         </w:t>
            </w:r>
            <w:r w:rsidR="00CC5D25">
              <w:rPr>
                <w:bCs/>
              </w:rPr>
              <w:t xml:space="preserve"> </w:t>
            </w:r>
            <w:r w:rsidRPr="00524C57">
              <w:rPr>
                <w:bCs/>
              </w:rPr>
              <w:t xml:space="preserve">Web design </w:t>
            </w:r>
          </w:p>
          <w:p w:rsidR="00524C57" w:rsidRPr="00524C57" w:rsidRDefault="00524C57" w:rsidP="00CC5D25">
            <w:pPr>
              <w:pStyle w:val="ResumeText"/>
              <w:spacing w:before="0" w:after="0"/>
              <w:ind w:right="1008"/>
              <w:rPr>
                <w:bCs/>
              </w:rPr>
            </w:pPr>
            <w:r w:rsidRPr="00524C57">
              <w:rPr>
                <w:bCs/>
              </w:rPr>
              <w:t xml:space="preserve">Manipulating Images </w:t>
            </w:r>
            <w:r>
              <w:rPr>
                <w:bCs/>
              </w:rPr>
              <w:t xml:space="preserve">                        </w:t>
            </w:r>
            <w:r w:rsidR="00124F0B">
              <w:rPr>
                <w:bCs/>
              </w:rPr>
              <w:t xml:space="preserve">Introduction to computers </w:t>
            </w:r>
            <w:r w:rsidRPr="00524C57">
              <w:rPr>
                <w:bCs/>
              </w:rPr>
              <w:t xml:space="preserve">system </w:t>
            </w:r>
          </w:p>
          <w:p w:rsidR="00524C57" w:rsidRPr="00524C57" w:rsidRDefault="00524C57" w:rsidP="00CC5D25">
            <w:pPr>
              <w:pStyle w:val="ResumeText"/>
              <w:spacing w:before="0" w:after="0"/>
              <w:rPr>
                <w:bCs/>
              </w:rPr>
            </w:pPr>
            <w:r w:rsidRPr="00524C57">
              <w:rPr>
                <w:bCs/>
              </w:rPr>
              <w:t xml:space="preserve">System analysis and design </w:t>
            </w:r>
            <w:r>
              <w:rPr>
                <w:bCs/>
              </w:rPr>
              <w:t xml:space="preserve">             </w:t>
            </w:r>
            <w:r w:rsidRPr="00524C57">
              <w:rPr>
                <w:bCs/>
              </w:rPr>
              <w:t xml:space="preserve">Computer programming </w:t>
            </w:r>
          </w:p>
          <w:p w:rsidR="00524C57" w:rsidRPr="00524C57" w:rsidRDefault="00524C57" w:rsidP="00CC5D25">
            <w:pPr>
              <w:pStyle w:val="ResumeText"/>
              <w:spacing w:before="0" w:after="0"/>
              <w:rPr>
                <w:bCs/>
              </w:rPr>
            </w:pPr>
            <w:r w:rsidRPr="00524C57">
              <w:rPr>
                <w:bCs/>
              </w:rPr>
              <w:t xml:space="preserve">Networking </w:t>
            </w:r>
            <w:r>
              <w:rPr>
                <w:bCs/>
              </w:rPr>
              <w:t xml:space="preserve">                                         </w:t>
            </w:r>
            <w:r w:rsidRPr="00524C57">
              <w:rPr>
                <w:bCs/>
              </w:rPr>
              <w:t xml:space="preserve">Digital animation </w:t>
            </w:r>
          </w:p>
          <w:p w:rsidR="00124F0B" w:rsidRDefault="00524C57" w:rsidP="00CC5D25">
            <w:pPr>
              <w:pStyle w:val="ResumeText"/>
              <w:spacing w:before="0" w:after="0"/>
              <w:rPr>
                <w:bCs/>
              </w:rPr>
            </w:pPr>
            <w:r w:rsidRPr="00524C57">
              <w:rPr>
                <w:bCs/>
              </w:rPr>
              <w:t xml:space="preserve">Word processing software </w:t>
            </w:r>
            <w:r>
              <w:rPr>
                <w:bCs/>
              </w:rPr>
              <w:t xml:space="preserve">               </w:t>
            </w:r>
            <w:r w:rsidRPr="00524C57">
              <w:rPr>
                <w:bCs/>
              </w:rPr>
              <w:t xml:space="preserve">Study skills </w:t>
            </w:r>
          </w:p>
          <w:p w:rsidR="00124F0B" w:rsidRPr="00124F0B" w:rsidRDefault="00124F0B" w:rsidP="0077505E">
            <w:pPr>
              <w:pStyle w:val="ResumeText"/>
              <w:spacing w:before="0" w:after="0"/>
              <w:ind w:left="360"/>
              <w:rPr>
                <w:bCs/>
              </w:rPr>
            </w:pPr>
          </w:p>
          <w:p w:rsidR="00524C57" w:rsidRDefault="0077505E" w:rsidP="0077505E">
            <w:pPr>
              <w:pStyle w:val="Heading2"/>
              <w:spacing w:before="0" w:after="0"/>
            </w:pPr>
            <w:r w:rsidRPr="0077505E">
              <w:rPr>
                <w:bCs w:val="0"/>
              </w:rPr>
              <w:t>Functional Skills Level 2</w:t>
            </w:r>
            <w:r>
              <w:rPr>
                <w:b w:val="0"/>
                <w:bCs w:val="0"/>
                <w:u w:val="single"/>
              </w:rPr>
              <w:t>,</w:t>
            </w:r>
            <w:r>
              <w:rPr>
                <w:b w:val="0"/>
                <w:bCs w:val="0"/>
              </w:rPr>
              <w:t xml:space="preserve"> </w:t>
            </w:r>
            <w:r>
              <w:t>pOTENTIAL4SKILLS</w:t>
            </w:r>
            <w:r w:rsidR="00524C57">
              <w:t>, BRADFORD</w:t>
            </w:r>
          </w:p>
          <w:p w:rsidR="00524C57" w:rsidRDefault="00524C57" w:rsidP="0077505E">
            <w:pPr>
              <w:pStyle w:val="ResumeText"/>
              <w:spacing w:before="0" w:after="0"/>
              <w:rPr>
                <w:b/>
                <w:bCs/>
              </w:rPr>
            </w:pPr>
            <w:r w:rsidRPr="00E61767">
              <w:rPr>
                <w:b/>
                <w:bCs/>
              </w:rPr>
              <w:t xml:space="preserve">Dates: </w:t>
            </w:r>
            <w:r>
              <w:rPr>
                <w:b/>
                <w:bCs/>
              </w:rPr>
              <w:t>SEPT 2018 – JUNE 2019</w:t>
            </w:r>
            <w:r>
              <w:rPr>
                <w:b/>
                <w:bCs/>
              </w:rPr>
              <w:t xml:space="preserve">                     </w:t>
            </w:r>
            <w:r w:rsidR="00124F0B">
              <w:rPr>
                <w:b/>
                <w:bCs/>
              </w:rPr>
              <w:t xml:space="preserve">        </w:t>
            </w:r>
          </w:p>
          <w:p w:rsidR="00524C57" w:rsidRPr="00524C57" w:rsidRDefault="00524C57" w:rsidP="00CC5D25">
            <w:pPr>
              <w:pStyle w:val="ResumeText"/>
              <w:spacing w:before="0" w:after="0"/>
              <w:rPr>
                <w:bCs/>
              </w:rPr>
            </w:pPr>
            <w:proofErr w:type="spellStart"/>
            <w:r w:rsidRPr="00524C57">
              <w:rPr>
                <w:bCs/>
              </w:rPr>
              <w:t>Maths</w:t>
            </w:r>
            <w:proofErr w:type="spellEnd"/>
            <w:r w:rsidRPr="00524C57">
              <w:rPr>
                <w:bCs/>
              </w:rPr>
              <w:t xml:space="preserve">                                 </w:t>
            </w:r>
            <w:r w:rsidR="00124F0B">
              <w:rPr>
                <w:bCs/>
              </w:rPr>
              <w:t xml:space="preserve">                 </w:t>
            </w:r>
            <w:r w:rsidR="00CC5D25">
              <w:rPr>
                <w:bCs/>
              </w:rPr>
              <w:t xml:space="preserve"> </w:t>
            </w:r>
            <w:r w:rsidRPr="00524C57">
              <w:rPr>
                <w:bCs/>
              </w:rPr>
              <w:t>English</w:t>
            </w:r>
          </w:p>
          <w:p w:rsidR="00524C57" w:rsidRDefault="00524C57" w:rsidP="00CC5D25">
            <w:pPr>
              <w:pStyle w:val="ResumeText"/>
              <w:spacing w:before="0" w:after="0"/>
              <w:rPr>
                <w:bCs/>
              </w:rPr>
            </w:pPr>
            <w:r w:rsidRPr="00524C57">
              <w:rPr>
                <w:bCs/>
              </w:rPr>
              <w:t xml:space="preserve">IT                                        </w:t>
            </w:r>
            <w:r w:rsidR="00124F0B">
              <w:rPr>
                <w:bCs/>
              </w:rPr>
              <w:t xml:space="preserve">                  </w:t>
            </w:r>
            <w:r w:rsidR="00CC5D25">
              <w:rPr>
                <w:bCs/>
              </w:rPr>
              <w:t xml:space="preserve"> </w:t>
            </w:r>
            <w:r w:rsidRPr="00524C57">
              <w:rPr>
                <w:bCs/>
              </w:rPr>
              <w:t>Organizational Skills</w:t>
            </w:r>
          </w:p>
          <w:p w:rsidR="00124F0B" w:rsidRDefault="00124F0B" w:rsidP="00CC5D25">
            <w:pPr>
              <w:pStyle w:val="Heading2"/>
              <w:spacing w:before="0" w:after="0"/>
            </w:pPr>
          </w:p>
          <w:p w:rsidR="00124F0B" w:rsidRDefault="00124F0B" w:rsidP="0077505E">
            <w:pPr>
              <w:pStyle w:val="Heading2"/>
              <w:spacing w:before="0" w:after="0"/>
            </w:pPr>
            <w:r>
              <w:t>bRADFORD cOLLEGE, bRADFORD</w:t>
            </w:r>
          </w:p>
          <w:p w:rsidR="00124F0B" w:rsidRDefault="00124F0B" w:rsidP="0077505E">
            <w:pPr>
              <w:pStyle w:val="ResumeText"/>
              <w:spacing w:before="0" w:after="0"/>
              <w:rPr>
                <w:b/>
                <w:bCs/>
              </w:rPr>
            </w:pPr>
            <w:r w:rsidRPr="00E61767">
              <w:rPr>
                <w:b/>
                <w:bCs/>
              </w:rPr>
              <w:t xml:space="preserve">Dates: </w:t>
            </w:r>
            <w:r>
              <w:rPr>
                <w:b/>
                <w:bCs/>
              </w:rPr>
              <w:t>SEPT 2011 – JUNE 2014</w:t>
            </w:r>
          </w:p>
          <w:p w:rsidR="00124F0B" w:rsidRDefault="00124F0B" w:rsidP="00CC5D25">
            <w:pPr>
              <w:spacing w:before="0" w:after="0"/>
            </w:pPr>
            <w:r>
              <w:t xml:space="preserve">BTEC Level 3 Public Service              </w:t>
            </w:r>
            <w:r w:rsidR="00CC5D25">
              <w:t xml:space="preserve"> </w:t>
            </w:r>
            <w:bookmarkStart w:id="0" w:name="_GoBack"/>
            <w:bookmarkEnd w:id="0"/>
            <w:r>
              <w:t>BTEC Level 2 Public Service</w:t>
            </w:r>
          </w:p>
          <w:p w:rsidR="00124F0B" w:rsidRPr="00124F0B" w:rsidRDefault="00124F0B" w:rsidP="00CC5D25">
            <w:pPr>
              <w:spacing w:before="0" w:after="0"/>
            </w:pPr>
            <w:r>
              <w:t>OCR Level 2 Employability Skills</w:t>
            </w:r>
          </w:p>
          <w:p w:rsidR="00124F0B" w:rsidRDefault="00124F0B" w:rsidP="0077505E">
            <w:pPr>
              <w:spacing w:before="0" w:after="0"/>
              <w:rPr>
                <w:b/>
              </w:rPr>
            </w:pPr>
          </w:p>
          <w:p w:rsidR="00124F0B" w:rsidRPr="00124F0B" w:rsidRDefault="00124F0B" w:rsidP="0077505E">
            <w:pPr>
              <w:spacing w:before="0" w:after="0"/>
              <w:rPr>
                <w:b/>
              </w:rPr>
            </w:pPr>
            <w:r>
              <w:rPr>
                <w:b/>
              </w:rPr>
              <w:t>GCSE EXAMS, TONG HIGH SCHOOL, BRADFORD</w:t>
            </w:r>
          </w:p>
          <w:p w:rsidR="00124F0B" w:rsidRDefault="00124F0B" w:rsidP="0077505E">
            <w:pPr>
              <w:pStyle w:val="ResumeText"/>
              <w:spacing w:before="0" w:after="0"/>
              <w:rPr>
                <w:b/>
                <w:bCs/>
              </w:rPr>
            </w:pPr>
            <w:r w:rsidRPr="00E61767">
              <w:rPr>
                <w:b/>
                <w:bCs/>
              </w:rPr>
              <w:t xml:space="preserve">Dates: </w:t>
            </w:r>
            <w:r>
              <w:rPr>
                <w:b/>
                <w:bCs/>
              </w:rPr>
              <w:t>SEPT 2007</w:t>
            </w:r>
            <w:r>
              <w:rPr>
                <w:b/>
                <w:bCs/>
              </w:rPr>
              <w:t xml:space="preserve"> – JUNE </w:t>
            </w:r>
            <w:r>
              <w:rPr>
                <w:b/>
                <w:bCs/>
              </w:rPr>
              <w:t>2011</w:t>
            </w:r>
          </w:p>
          <w:p w:rsidR="00BA56D5" w:rsidRPr="00124F0B" w:rsidRDefault="00124F0B" w:rsidP="0077505E">
            <w:pPr>
              <w:pStyle w:val="ResumeText"/>
              <w:spacing w:before="0" w:after="0"/>
              <w:rPr>
                <w:bCs/>
              </w:rPr>
            </w:pPr>
            <w:r w:rsidRPr="00124F0B">
              <w:rPr>
                <w:bCs/>
              </w:rPr>
              <w:t xml:space="preserve">GCSE 6 Subjects </w:t>
            </w:r>
          </w:p>
        </w:tc>
      </w:tr>
      <w:tr w:rsidR="00BA56D5" w:rsidTr="0077505E">
        <w:tc>
          <w:tcPr>
            <w:tcW w:w="1985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:rsidR="00BA56D5" w:rsidRDefault="00E10972" w:rsidP="0077505E">
            <w:pPr>
              <w:pStyle w:val="Heading1"/>
              <w:jc w:val="left"/>
            </w:pPr>
            <w:r>
              <w:lastRenderedPageBreak/>
              <w:t xml:space="preserve">  </w:t>
            </w:r>
            <w:r w:rsidR="00F3402B">
              <w:t>work experience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:rsidR="00BA56D5" w:rsidRDefault="00BA56D5" w:rsidP="0077505E"/>
        </w:tc>
        <w:tc>
          <w:tcPr>
            <w:tcW w:w="783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:rsidR="00F3402B" w:rsidRDefault="00F3402B" w:rsidP="0077505E">
            <w:pPr>
              <w:pStyle w:val="Heading2"/>
              <w:spacing w:before="0" w:after="0"/>
            </w:pPr>
            <w:r>
              <w:t xml:space="preserve">Multi Drop Driver, Amazon Uk Services – Sheffield DXS1                                        </w:t>
            </w:r>
          </w:p>
          <w:p w:rsidR="00F3402B" w:rsidRPr="00E61767" w:rsidRDefault="00F3402B" w:rsidP="0077505E">
            <w:pPr>
              <w:pStyle w:val="ResumeText"/>
              <w:spacing w:before="0" w:after="0"/>
              <w:rPr>
                <w:b/>
                <w:bCs/>
              </w:rPr>
            </w:pPr>
            <w:r w:rsidRPr="00E61767">
              <w:rPr>
                <w:b/>
                <w:bCs/>
              </w:rPr>
              <w:t>Dates: Nov 2017 – Dec 2017</w:t>
            </w:r>
          </w:p>
          <w:p w:rsidR="00F3402B" w:rsidRDefault="00F3402B" w:rsidP="0077505E">
            <w:pPr>
              <w:spacing w:before="0" w:after="0"/>
            </w:pPr>
            <w:r>
              <w:t xml:space="preserve">Completed pre and post-trip safety inspections </w:t>
            </w:r>
          </w:p>
          <w:p w:rsidR="00F3402B" w:rsidRDefault="00F3402B" w:rsidP="0077505E">
            <w:pPr>
              <w:spacing w:before="0" w:after="0"/>
            </w:pPr>
            <w:r>
              <w:t>Recorded and reported any defects and malfunctions on the parcels.</w:t>
            </w:r>
          </w:p>
          <w:p w:rsidR="00F3402B" w:rsidRDefault="00F3402B" w:rsidP="0077505E">
            <w:pPr>
              <w:spacing w:before="0" w:after="0"/>
            </w:pPr>
            <w:r>
              <w:t>Verified content of the inventory load on my phone against picking sheet.</w:t>
            </w:r>
          </w:p>
          <w:p w:rsidR="00F3402B" w:rsidRDefault="00F3402B" w:rsidP="0077505E">
            <w:pPr>
              <w:spacing w:before="0" w:after="0"/>
            </w:pPr>
            <w:r>
              <w:t>Logged Customer complaints, requests and feedback online portal to feedback to management.</w:t>
            </w:r>
          </w:p>
          <w:p w:rsidR="00F3402B" w:rsidRDefault="00F3402B" w:rsidP="0077505E">
            <w:pPr>
              <w:spacing w:before="0" w:after="0"/>
            </w:pPr>
            <w:r>
              <w:t>Practice safe and secure loading methods to ensure goods in Van did not get damaged.</w:t>
            </w:r>
          </w:p>
          <w:p w:rsidR="00F3402B" w:rsidRDefault="00F3402B" w:rsidP="0077505E">
            <w:pPr>
              <w:spacing w:before="0" w:after="0"/>
            </w:pPr>
            <w:r>
              <w:t xml:space="preserve">Provided exceptional customer service to all clients both internal and external and ensured everyone was left with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overall everlasting experience.</w:t>
            </w:r>
          </w:p>
          <w:p w:rsidR="00F3402B" w:rsidRDefault="00F3402B" w:rsidP="0077505E">
            <w:r>
              <w:t>Used visual thinking and problem-solving skills to accurately drive complex routes that including challenges such as GPS inaccuracies and unexpected road closures.</w:t>
            </w:r>
          </w:p>
          <w:p w:rsidR="00F3402B" w:rsidRDefault="00F3402B" w:rsidP="0077505E">
            <w:pPr>
              <w:pStyle w:val="Heading2"/>
              <w:spacing w:before="0" w:after="0"/>
            </w:pPr>
            <w:r>
              <w:t xml:space="preserve">IT Support Analyst and desktop Role Out </w:t>
            </w:r>
            <w:r w:rsidR="00127D9E">
              <w:t>technician, Bradford Royal Infirmary</w:t>
            </w:r>
          </w:p>
          <w:p w:rsidR="00127D9E" w:rsidRPr="00E61767" w:rsidRDefault="00E10972" w:rsidP="0077505E">
            <w:pPr>
              <w:pStyle w:val="ResumeText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Dates: Aug 2017 – Oct</w:t>
            </w:r>
            <w:r w:rsidR="00127D9E" w:rsidRPr="00E61767">
              <w:rPr>
                <w:b/>
                <w:bCs/>
              </w:rPr>
              <w:t xml:space="preserve"> 2017</w:t>
            </w:r>
          </w:p>
          <w:p w:rsidR="00B03C6A" w:rsidRDefault="00B03C6A" w:rsidP="0077505E">
            <w:pPr>
              <w:spacing w:before="0" w:after="0"/>
            </w:pPr>
            <w:r>
              <w:t>Being the first point of contact for any IT queries or technical issues</w:t>
            </w:r>
            <w:r>
              <w:t>.</w:t>
            </w:r>
          </w:p>
          <w:p w:rsidR="00B03C6A" w:rsidRDefault="00B03C6A" w:rsidP="0077505E">
            <w:pPr>
              <w:spacing w:before="0" w:after="0"/>
            </w:pPr>
            <w:r>
              <w:t>Providing 1st line technical support to customers via tel</w:t>
            </w:r>
            <w:r>
              <w:t xml:space="preserve">ephone, email and </w:t>
            </w:r>
            <w:r>
              <w:t>remotely</w:t>
            </w:r>
            <w:r>
              <w:t>.</w:t>
            </w:r>
          </w:p>
          <w:p w:rsidR="00B03C6A" w:rsidRDefault="00B03C6A" w:rsidP="0077505E">
            <w:pPr>
              <w:spacing w:before="0" w:after="0"/>
            </w:pPr>
            <w:r>
              <w:t>Answering customer questions and general enquiries</w:t>
            </w:r>
          </w:p>
          <w:p w:rsidR="00B03C6A" w:rsidRDefault="00B03C6A" w:rsidP="0077505E">
            <w:pPr>
              <w:spacing w:before="0" w:after="0"/>
            </w:pPr>
            <w:r>
              <w:t xml:space="preserve">Resetting </w:t>
            </w:r>
            <w:r w:rsidR="00E10972">
              <w:t>user’s</w:t>
            </w:r>
            <w:r>
              <w:t xml:space="preserve"> network password or inactive user accounts.</w:t>
            </w:r>
          </w:p>
          <w:p w:rsidR="00B03C6A" w:rsidRDefault="00B03C6A" w:rsidP="0077505E">
            <w:pPr>
              <w:spacing w:before="0" w:after="0"/>
            </w:pPr>
            <w:r>
              <w:t>Logging customer and employee queries on the tracking system</w:t>
            </w:r>
            <w:r>
              <w:t>.</w:t>
            </w:r>
          </w:p>
          <w:p w:rsidR="00B03C6A" w:rsidRDefault="00B03C6A" w:rsidP="0077505E">
            <w:pPr>
              <w:spacing w:before="0" w:after="0"/>
            </w:pPr>
            <w:r>
              <w:t>Updating the tracking system when an issue has been escalated or resolved</w:t>
            </w:r>
            <w:r>
              <w:t>.</w:t>
            </w:r>
          </w:p>
          <w:p w:rsidR="00B03C6A" w:rsidRDefault="00B03C6A" w:rsidP="0077505E">
            <w:pPr>
              <w:spacing w:before="0" w:after="0"/>
            </w:pPr>
            <w:r>
              <w:t>Maintaining IT equipment, including computer, laptops, printers and projectors</w:t>
            </w:r>
            <w:r>
              <w:t>.</w:t>
            </w:r>
          </w:p>
          <w:p w:rsidR="00B03C6A" w:rsidRDefault="00B03C6A" w:rsidP="0077505E">
            <w:pPr>
              <w:spacing w:before="0" w:after="0"/>
            </w:pPr>
            <w:r>
              <w:t>Diagnosing and resolving software and hardware faults</w:t>
            </w:r>
            <w:r>
              <w:t>.</w:t>
            </w:r>
          </w:p>
          <w:p w:rsidR="00B03C6A" w:rsidRDefault="00B03C6A" w:rsidP="0077505E">
            <w:pPr>
              <w:spacing w:before="0" w:after="0"/>
            </w:pPr>
            <w:r>
              <w:t>Assembling, installing, configuring and upgrading computer systems</w:t>
            </w:r>
            <w:r>
              <w:t>.</w:t>
            </w:r>
          </w:p>
          <w:p w:rsidR="00B03C6A" w:rsidRDefault="00B03C6A" w:rsidP="0077505E">
            <w:pPr>
              <w:spacing w:before="0" w:after="0"/>
            </w:pPr>
            <w:r>
              <w:t>Liaising with other IT Engineers to find solutions in a timely and effective manner</w:t>
            </w:r>
            <w:proofErr w:type="gramStart"/>
            <w:r>
              <w:t>..</w:t>
            </w:r>
            <w:proofErr w:type="gramEnd"/>
          </w:p>
          <w:p w:rsidR="00B03C6A" w:rsidRDefault="00B03C6A" w:rsidP="0077505E">
            <w:pPr>
              <w:spacing w:before="0" w:after="0"/>
            </w:pPr>
            <w:r>
              <w:t>Escalating unresolved issues to 2nd Line Support Technicians when required</w:t>
            </w:r>
          </w:p>
          <w:p w:rsidR="00B03C6A" w:rsidRDefault="00B03C6A" w:rsidP="0077505E">
            <w:pPr>
              <w:spacing w:before="0" w:after="0"/>
            </w:pPr>
            <w:r>
              <w:t>Relaying complex problems or queries to the IT manager</w:t>
            </w:r>
          </w:p>
          <w:p w:rsidR="00127D9E" w:rsidRDefault="00B03C6A" w:rsidP="0077505E">
            <w:pPr>
              <w:spacing w:before="0" w:after="0"/>
            </w:pPr>
            <w:r>
              <w:t>Gaining an in-depth understanding of a range of business information systems</w:t>
            </w:r>
          </w:p>
          <w:p w:rsidR="00E10972" w:rsidRDefault="00E10972" w:rsidP="0077505E">
            <w:pPr>
              <w:spacing w:before="0" w:after="0"/>
            </w:pPr>
          </w:p>
          <w:p w:rsidR="00E10972" w:rsidRDefault="00E10972" w:rsidP="0077505E">
            <w:pPr>
              <w:pStyle w:val="Heading2"/>
              <w:spacing w:before="0" w:after="0"/>
            </w:pPr>
            <w:r>
              <w:t>Customer Service assistant, balti palace, wakefield</w:t>
            </w:r>
          </w:p>
          <w:p w:rsidR="00E10972" w:rsidRPr="00E61767" w:rsidRDefault="00E10972" w:rsidP="0077505E">
            <w:pPr>
              <w:pStyle w:val="ResumeText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Dates: </w:t>
            </w:r>
            <w:r>
              <w:rPr>
                <w:b/>
                <w:bCs/>
              </w:rPr>
              <w:t xml:space="preserve">OCT 2016 – PRESENT </w:t>
            </w:r>
            <w:r>
              <w:rPr>
                <w:b/>
                <w:bCs/>
              </w:rPr>
              <w:t>– PART TIME WEEKEND</w:t>
            </w:r>
          </w:p>
          <w:p w:rsidR="00E10972" w:rsidRDefault="00E10972" w:rsidP="0077505E">
            <w:pPr>
              <w:spacing w:before="0" w:after="0"/>
            </w:pPr>
            <w:r>
              <w:t>Providing front of house customer service to all guests to this established busy restaurant.</w:t>
            </w:r>
          </w:p>
          <w:p w:rsidR="00E10972" w:rsidRPr="00127D9E" w:rsidRDefault="00E10972" w:rsidP="0077505E">
            <w:pPr>
              <w:spacing w:before="0" w:after="0"/>
            </w:pPr>
            <w:r>
              <w:t xml:space="preserve">Provided a warm welcome, a passionate service and created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everlasting impression to all </w:t>
            </w:r>
            <w:r w:rsidR="003A4E9A">
              <w:t>clientele</w:t>
            </w:r>
            <w:r>
              <w:t>.</w:t>
            </w:r>
          </w:p>
          <w:p w:rsidR="0012793C" w:rsidRDefault="0012793C" w:rsidP="0077505E">
            <w:pPr>
              <w:pStyle w:val="Heading2"/>
              <w:spacing w:before="0" w:after="0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</w:p>
          <w:p w:rsidR="00E10972" w:rsidRDefault="00E10972" w:rsidP="0077505E">
            <w:pPr>
              <w:pStyle w:val="Heading2"/>
              <w:spacing w:before="0" w:after="0"/>
            </w:pPr>
            <w:r>
              <w:t>warehouse operative – BRITISH HEART FOUNDATION</w:t>
            </w:r>
          </w:p>
          <w:p w:rsidR="00E10972" w:rsidRDefault="00E10972" w:rsidP="0077505E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Dates: </w:t>
            </w:r>
            <w:r>
              <w:rPr>
                <w:b/>
                <w:bCs/>
              </w:rPr>
              <w:t>JUL 2015</w:t>
            </w:r>
            <w:r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SEPT 2016</w:t>
            </w:r>
            <w:r>
              <w:rPr>
                <w:b/>
                <w:bCs/>
              </w:rPr>
              <w:t xml:space="preserve"> </w:t>
            </w:r>
          </w:p>
          <w:p w:rsidR="00E10972" w:rsidRDefault="00E10972" w:rsidP="0077505E">
            <w:pPr>
              <w:spacing w:before="0" w:after="0"/>
              <w:rPr>
                <w:b/>
                <w:bCs/>
              </w:rPr>
            </w:pPr>
          </w:p>
          <w:p w:rsidR="00E10972" w:rsidRDefault="003A4E9A" w:rsidP="0077505E">
            <w:pPr>
              <w:pStyle w:val="Heading2"/>
              <w:spacing w:before="0" w:after="0"/>
            </w:pPr>
            <w:r>
              <w:t>SALES ASSISTANT, COMET LTD</w:t>
            </w:r>
            <w:r w:rsidR="00E10972">
              <w:t>, BRADFORD</w:t>
            </w:r>
          </w:p>
          <w:p w:rsidR="00BA56D5" w:rsidRPr="0077505E" w:rsidRDefault="00E10972" w:rsidP="0077505E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Dates: </w:t>
            </w:r>
            <w:r w:rsidR="003A4E9A">
              <w:rPr>
                <w:b/>
                <w:bCs/>
              </w:rPr>
              <w:t>FEB 2012 –MAR 2013</w:t>
            </w:r>
            <w:r>
              <w:rPr>
                <w:b/>
                <w:bCs/>
              </w:rPr>
              <w:t xml:space="preserve"> </w:t>
            </w:r>
          </w:p>
        </w:tc>
      </w:tr>
      <w:tr w:rsidR="00F3402B" w:rsidTr="006D3E6C">
        <w:trPr>
          <w:trHeight w:val="970"/>
        </w:trPr>
        <w:tc>
          <w:tcPr>
            <w:tcW w:w="1985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:rsidR="00F3402B" w:rsidRDefault="006D3E6C" w:rsidP="0077505E">
            <w:pPr>
              <w:pStyle w:val="Heading1"/>
            </w:pPr>
            <w:r>
              <w:t>HOBBIES &amp;</w:t>
            </w:r>
            <w:r w:rsidR="0077505E">
              <w:t xml:space="preserve"> Interests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:rsidR="00F3402B" w:rsidRDefault="00F3402B" w:rsidP="0077505E"/>
        </w:tc>
        <w:tc>
          <w:tcPr>
            <w:tcW w:w="783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sdt>
            <w:sdtPr>
              <w:id w:val="-1153526168"/>
              <w:placeholder>
                <w:docPart w:val="3679CF641725481A9AD1550EF0122949"/>
              </w:placeholder>
            </w:sdtPr>
            <w:sdtContent>
              <w:sdt>
                <w:sdtPr>
                  <w:id w:val="1929303178"/>
                  <w:placeholder>
                    <w:docPart w:val="3679CF641725481A9AD1550EF0122949"/>
                  </w:placeholder>
                </w:sdtPr>
                <w:sdtContent>
                  <w:sdt>
                    <w:sdtPr>
                      <w:id w:val="936791135"/>
                      <w:placeholder>
                        <w:docPart w:val="0E4B1DA8E0E141E48AE19AF7550C4AB3"/>
                      </w:placeholder>
                      <w:temporary/>
                    </w:sdt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1692829798"/>
                        </w:sdtPr>
                        <w:sdtEnd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04040" w:themeColor="text1" w:themeTint="BF"/>
                            <w14:ligatures w14:val="standardContextual"/>
                          </w:rPr>
                        </w:sdtEndPr>
                        <w:sdtContent>
                          <w:p w:rsidR="00F3402B" w:rsidRDefault="006D3E6C" w:rsidP="006D3E6C">
                            <w:pPr>
                              <w:pStyle w:val="Heading2"/>
                              <w:spacing w:before="0" w:after="0"/>
                            </w:pPr>
                            <w:r>
                              <w:rPr>
                                <w:b w:val="0"/>
                                <w:caps w:val="0"/>
                              </w:rPr>
                              <w:t xml:space="preserve"> M</w:t>
                            </w:r>
                            <w:r w:rsidRPr="006D3E6C">
                              <w:rPr>
                                <w:b w:val="0"/>
                                <w:caps w:val="0"/>
                              </w:rPr>
                              <w:t>ember of local gym, enjoy weight training and cardio workouts to stay fit and healthy, play football for a local grassroots team and also love socializing and meeting new people. Extremely enjoy keeping up with the latest technologies and enjoy reading</w:t>
                            </w:r>
                            <w:r>
                              <w:t>.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77505E" w:rsidTr="006D3E6C">
        <w:trPr>
          <w:trHeight w:val="407"/>
        </w:trPr>
        <w:tc>
          <w:tcPr>
            <w:tcW w:w="1985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:rsidR="0077505E" w:rsidRDefault="0077505E" w:rsidP="00F8660F">
            <w:pPr>
              <w:pStyle w:val="Heading1"/>
            </w:pPr>
            <w:r>
              <w:t>References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:rsidR="0077505E" w:rsidRDefault="0077505E" w:rsidP="00F8660F"/>
        </w:tc>
        <w:tc>
          <w:tcPr>
            <w:tcW w:w="783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sdt>
            <w:sdtPr>
              <w:id w:val="-1473595426"/>
              <w:placeholder>
                <w:docPart w:val="2ABBB94C192F4A5C958C55DF7D749688"/>
              </w:placeholder>
            </w:sdtPr>
            <w:sdtEnd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sdtEndPr>
            <w:sdtContent>
              <w:sdt>
                <w:sdtPr>
                  <w:id w:val="323785170"/>
                  <w:placeholder>
                    <w:docPart w:val="2ABBB94C192F4A5C958C55DF7D749688"/>
                  </w:placeholder>
                </w:sdtPr>
                <w:sdtEnd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</w:sdtEndPr>
                <w:sdtContent>
                  <w:sdt>
                    <w:sdtPr>
                      <w:id w:val="-1778786215"/>
                      <w:placeholder>
                        <w:docPart w:val="C32447838F21444487335807D8485CF7"/>
                      </w:placeholder>
                      <w:temporary/>
                    </w:sdtPr>
                    <w:sdtEnd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263188700"/>
                        </w:sdtPr>
                        <w:sdtContent>
                          <w:p w:rsidR="0077505E" w:rsidRDefault="006D3E6C" w:rsidP="00F8660F">
                            <w:pPr>
                              <w:pStyle w:val="Heading2"/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t>All references will be provided upon request.</w:t>
                            </w:r>
                          </w:p>
                          <w:p w:rsidR="0077505E" w:rsidRDefault="0077505E" w:rsidP="00F8660F"/>
                        </w:sdtContent>
                      </w:sdt>
                    </w:sdtContent>
                  </w:sdt>
                </w:sdtContent>
              </w:sdt>
            </w:sdtContent>
          </w:sdt>
        </w:tc>
      </w:tr>
    </w:tbl>
    <w:p w:rsidR="006D3E6C" w:rsidRDefault="006D3E6C"/>
    <w:p w:rsidR="006D3E6C" w:rsidRDefault="006D3E6C">
      <w:r>
        <w:br w:type="page"/>
      </w:r>
    </w:p>
    <w:p w:rsidR="00BA56D5" w:rsidRDefault="00BA56D5"/>
    <w:sectPr w:rsidR="00BA56D5" w:rsidSect="006D3E6C">
      <w:footerReference w:type="default" r:id="rId13"/>
      <w:pgSz w:w="12240" w:h="15840" w:code="1"/>
      <w:pgMar w:top="709" w:right="1080" w:bottom="851" w:left="1080" w:header="720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357" w:rsidRDefault="00EE4357">
      <w:pPr>
        <w:spacing w:before="0" w:after="0" w:line="240" w:lineRule="auto"/>
      </w:pPr>
      <w:r>
        <w:separator/>
      </w:r>
    </w:p>
  </w:endnote>
  <w:endnote w:type="continuationSeparator" w:id="0">
    <w:p w:rsidR="00EE4357" w:rsidRDefault="00EE435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PlainTable4"/>
      <w:tblW w:w="0" w:type="auto"/>
      <w:tblLook w:val="04A0" w:firstRow="1" w:lastRow="0" w:firstColumn="1" w:lastColumn="0" w:noHBand="0" w:noVBand="1"/>
      <w:tblDescription w:val="Footer table"/>
    </w:tblPr>
    <w:tblGrid>
      <w:gridCol w:w="5148"/>
      <w:gridCol w:w="5148"/>
    </w:tblGrid>
    <w:tr w:rsidR="00BA56D5" w:rsidTr="000766D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48" w:type="dxa"/>
        </w:tcPr>
        <w:p w:rsidR="00BA56D5" w:rsidRDefault="00BA56D5">
          <w:pPr>
            <w:pStyle w:val="Footer"/>
          </w:pPr>
        </w:p>
      </w:tc>
      <w:sdt>
        <w:sdtPr>
          <w:alias w:val="Your Name"/>
          <w:tag w:val=""/>
          <w:id w:val="-1352728942"/>
          <w:placeholder>
            <w:docPart w:val="E63889E338684B829A01D744957BC5E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BA56D5" w:rsidRDefault="0012793C" w:rsidP="006D3E6C">
              <w:pPr>
                <w:pStyle w:val="Footer"/>
                <w:jc w:val="righ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pPr>
              <w:proofErr w:type="spellStart"/>
              <w:r>
                <w:rPr>
                  <w:lang w:val="en-GB"/>
                </w:rPr>
                <w:t>mohammed</w:t>
              </w:r>
              <w:proofErr w:type="spellEnd"/>
              <w:r>
                <w:rPr>
                  <w:lang w:val="en-GB"/>
                </w:rPr>
                <w:t xml:space="preserve"> </w:t>
              </w:r>
              <w:proofErr w:type="spellStart"/>
              <w:r>
                <w:rPr>
                  <w:lang w:val="en-GB"/>
                </w:rPr>
                <w:t>islam</w:t>
              </w:r>
              <w:proofErr w:type="spellEnd"/>
            </w:p>
          </w:tc>
        </w:sdtContent>
      </w:sdt>
    </w:tr>
  </w:tbl>
  <w:p w:rsidR="00BA56D5" w:rsidRDefault="00BA56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357" w:rsidRDefault="00EE4357">
      <w:pPr>
        <w:spacing w:before="0" w:after="0" w:line="240" w:lineRule="auto"/>
      </w:pPr>
      <w:r>
        <w:separator/>
      </w:r>
    </w:p>
  </w:footnote>
  <w:footnote w:type="continuationSeparator" w:id="0">
    <w:p w:rsidR="00EE4357" w:rsidRDefault="00EE435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71535"/>
    <w:multiLevelType w:val="hybridMultilevel"/>
    <w:tmpl w:val="725CA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07089"/>
    <w:multiLevelType w:val="hybridMultilevel"/>
    <w:tmpl w:val="2C924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6D26F9"/>
    <w:multiLevelType w:val="hybridMultilevel"/>
    <w:tmpl w:val="99EEB0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3032F64"/>
    <w:multiLevelType w:val="hybridMultilevel"/>
    <w:tmpl w:val="924AA6C6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5D203DF"/>
    <w:multiLevelType w:val="hybridMultilevel"/>
    <w:tmpl w:val="DE5C2DDE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DCC5D87"/>
    <w:multiLevelType w:val="hybridMultilevel"/>
    <w:tmpl w:val="8BB05726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FCC1AE1"/>
    <w:multiLevelType w:val="hybridMultilevel"/>
    <w:tmpl w:val="9CCCD58C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6A62A25"/>
    <w:multiLevelType w:val="hybridMultilevel"/>
    <w:tmpl w:val="012EA99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7491C78"/>
    <w:multiLevelType w:val="hybridMultilevel"/>
    <w:tmpl w:val="D8FA97E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C704E8F"/>
    <w:multiLevelType w:val="hybridMultilevel"/>
    <w:tmpl w:val="FEDE16FA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CD44340"/>
    <w:multiLevelType w:val="hybridMultilevel"/>
    <w:tmpl w:val="7E1693BE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18141EA"/>
    <w:multiLevelType w:val="hybridMultilevel"/>
    <w:tmpl w:val="EFD8DC6E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8EB2A7E"/>
    <w:multiLevelType w:val="hybridMultilevel"/>
    <w:tmpl w:val="DEFC04C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8"/>
  </w:num>
  <w:num w:numId="6">
    <w:abstractNumId w:val="12"/>
  </w:num>
  <w:num w:numId="7">
    <w:abstractNumId w:val="7"/>
  </w:num>
  <w:num w:numId="8">
    <w:abstractNumId w:val="11"/>
  </w:num>
  <w:num w:numId="9">
    <w:abstractNumId w:val="3"/>
  </w:num>
  <w:num w:numId="10">
    <w:abstractNumId w:val="5"/>
  </w:num>
  <w:num w:numId="11">
    <w:abstractNumId w:val="9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25E"/>
    <w:rsid w:val="000766D2"/>
    <w:rsid w:val="00124F0B"/>
    <w:rsid w:val="0012793C"/>
    <w:rsid w:val="00127D9E"/>
    <w:rsid w:val="0016325E"/>
    <w:rsid w:val="003A4E9A"/>
    <w:rsid w:val="004D2851"/>
    <w:rsid w:val="00524C57"/>
    <w:rsid w:val="00596EB6"/>
    <w:rsid w:val="006C19AC"/>
    <w:rsid w:val="006D3E6C"/>
    <w:rsid w:val="006F0F86"/>
    <w:rsid w:val="0077505E"/>
    <w:rsid w:val="008F7017"/>
    <w:rsid w:val="00A13DEF"/>
    <w:rsid w:val="00B03C6A"/>
    <w:rsid w:val="00BA56D5"/>
    <w:rsid w:val="00CC5D25"/>
    <w:rsid w:val="00E10972"/>
    <w:rsid w:val="00E61767"/>
    <w:rsid w:val="00EE4357"/>
    <w:rsid w:val="00F3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0" w:qFormat="1"/>
    <w:lsdException w:name="heading 3" w:uiPriority="1"/>
    <w:lsdException w:name="heading 4" w:uiPriority="18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2"/>
    <w:lsdException w:name="caption" w:uiPriority="35" w:qFormat="1"/>
    <w:lsdException w:name="Title" w:uiPriority="10" w:unhideWhenUsed="0" w:qFormat="1"/>
    <w:lsdException w:name="Closing" w:uiPriority="8"/>
    <w:lsdException w:name="Signature" w:uiPriority="8"/>
    <w:lsdException w:name="Default Paragraph Font" w:uiPriority="1"/>
    <w:lsdException w:name="Subtitle" w:uiPriority="11" w:qFormat="1"/>
    <w:lsdException w:name="Salutation" w:uiPriority="8"/>
    <w:lsdException w:name="Date" w:uiPriority="8"/>
    <w:lsdException w:name="Strong" w:uiPriority="9" w:unhideWhenUsed="0" w:qFormat="1"/>
    <w:lsdException w:name="Emphasis" w:uiPriority="2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6D2"/>
    <w:rPr>
      <w:kern w:val="20"/>
    </w:rPr>
  </w:style>
  <w:style w:type="paragraph" w:styleId="Heading1">
    <w:name w:val="heading 1"/>
    <w:basedOn w:val="Normal"/>
    <w:next w:val="Normal"/>
    <w:unhideWhenUsed/>
    <w:qFormat/>
    <w:rsid w:val="000766D2"/>
    <w:pPr>
      <w:jc w:val="right"/>
      <w:outlineLvl w:val="0"/>
    </w:pPr>
    <w:rPr>
      <w:rFonts w:asciiTheme="majorHAnsi" w:eastAsiaTheme="majorEastAsia" w:hAnsiTheme="majorHAnsi" w:cstheme="majorBidi"/>
      <w:caps/>
      <w:color w:val="306785" w:themeColor="accent1" w:themeShade="BF"/>
      <w:sz w:val="21"/>
      <w:szCs w:val="21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sid w:val="000766D2"/>
    <w:rPr>
      <w:color w:val="306785" w:themeColor="accent1" w:themeShade="BF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0766D2"/>
    <w:pPr>
      <w:pBdr>
        <w:top w:val="single" w:sz="4" w:space="4" w:color="306785" w:themeColor="accent1" w:themeShade="BF"/>
        <w:left w:val="single" w:sz="4" w:space="6" w:color="306785" w:themeColor="accent1" w:themeShade="BF"/>
        <w:bottom w:val="single" w:sz="4" w:space="4" w:color="306785" w:themeColor="accent1" w:themeShade="BF"/>
        <w:right w:val="single" w:sz="4" w:space="6" w:color="306785" w:themeColor="accent1" w:themeShade="BF"/>
      </w:pBdr>
      <w:shd w:val="clear" w:color="auto" w:fill="306785" w:themeFill="accent1" w:themeFillShade="BF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table" w:customStyle="1" w:styleId="PlainTable4">
    <w:name w:val="Plain Table 4"/>
    <w:basedOn w:val="TableNormal"/>
    <w:uiPriority w:val="43"/>
    <w:rsid w:val="000766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rsid w:val="00F3402B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C6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C6A"/>
    <w:rPr>
      <w:rFonts w:ascii="Tahoma" w:hAnsi="Tahoma" w:cs="Tahoma"/>
      <w:kern w:val="20"/>
      <w:sz w:val="16"/>
      <w:szCs w:val="16"/>
    </w:rPr>
  </w:style>
  <w:style w:type="paragraph" w:styleId="ListParagraph">
    <w:name w:val="List Paragraph"/>
    <w:basedOn w:val="Normal"/>
    <w:uiPriority w:val="34"/>
    <w:semiHidden/>
    <w:qFormat/>
    <w:rsid w:val="00124F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0" w:qFormat="1"/>
    <w:lsdException w:name="heading 3" w:uiPriority="1"/>
    <w:lsdException w:name="heading 4" w:uiPriority="18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2"/>
    <w:lsdException w:name="caption" w:uiPriority="35" w:qFormat="1"/>
    <w:lsdException w:name="Title" w:uiPriority="10" w:unhideWhenUsed="0" w:qFormat="1"/>
    <w:lsdException w:name="Closing" w:uiPriority="8"/>
    <w:lsdException w:name="Signature" w:uiPriority="8"/>
    <w:lsdException w:name="Default Paragraph Font" w:uiPriority="1"/>
    <w:lsdException w:name="Subtitle" w:uiPriority="11" w:qFormat="1"/>
    <w:lsdException w:name="Salutation" w:uiPriority="8"/>
    <w:lsdException w:name="Date" w:uiPriority="8"/>
    <w:lsdException w:name="Strong" w:uiPriority="9" w:unhideWhenUsed="0" w:qFormat="1"/>
    <w:lsdException w:name="Emphasis" w:uiPriority="2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6D2"/>
    <w:rPr>
      <w:kern w:val="20"/>
    </w:rPr>
  </w:style>
  <w:style w:type="paragraph" w:styleId="Heading1">
    <w:name w:val="heading 1"/>
    <w:basedOn w:val="Normal"/>
    <w:next w:val="Normal"/>
    <w:unhideWhenUsed/>
    <w:qFormat/>
    <w:rsid w:val="000766D2"/>
    <w:pPr>
      <w:jc w:val="right"/>
      <w:outlineLvl w:val="0"/>
    </w:pPr>
    <w:rPr>
      <w:rFonts w:asciiTheme="majorHAnsi" w:eastAsiaTheme="majorEastAsia" w:hAnsiTheme="majorHAnsi" w:cstheme="majorBidi"/>
      <w:caps/>
      <w:color w:val="306785" w:themeColor="accent1" w:themeShade="BF"/>
      <w:sz w:val="21"/>
      <w:szCs w:val="21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sid w:val="000766D2"/>
    <w:rPr>
      <w:color w:val="306785" w:themeColor="accent1" w:themeShade="BF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0766D2"/>
    <w:pPr>
      <w:pBdr>
        <w:top w:val="single" w:sz="4" w:space="4" w:color="306785" w:themeColor="accent1" w:themeShade="BF"/>
        <w:left w:val="single" w:sz="4" w:space="6" w:color="306785" w:themeColor="accent1" w:themeShade="BF"/>
        <w:bottom w:val="single" w:sz="4" w:space="4" w:color="306785" w:themeColor="accent1" w:themeShade="BF"/>
        <w:right w:val="single" w:sz="4" w:space="6" w:color="306785" w:themeColor="accent1" w:themeShade="BF"/>
      </w:pBdr>
      <w:shd w:val="clear" w:color="auto" w:fill="306785" w:themeFill="accent1" w:themeFillShade="BF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table" w:customStyle="1" w:styleId="PlainTable4">
    <w:name w:val="Plain Table 4"/>
    <w:basedOn w:val="TableNormal"/>
    <w:uiPriority w:val="43"/>
    <w:rsid w:val="000766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rsid w:val="00F3402B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C6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C6A"/>
    <w:rPr>
      <w:rFonts w:ascii="Tahoma" w:hAnsi="Tahoma" w:cs="Tahoma"/>
      <w:kern w:val="20"/>
      <w:sz w:val="16"/>
      <w:szCs w:val="16"/>
    </w:rPr>
  </w:style>
  <w:style w:type="paragraph" w:styleId="ListParagraph">
    <w:name w:val="List Paragraph"/>
    <w:basedOn w:val="Normal"/>
    <w:uiPriority w:val="34"/>
    <w:semiHidden/>
    <w:qFormat/>
    <w:rsid w:val="00124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miah\AppData\Roaming\Microsoft\Templates\Function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A2EE57F41BC45C391720BEB849B9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D87CB-DB9A-4AE7-BA9B-1EBE6069E58A}"/>
      </w:docPartPr>
      <w:docPartBody>
        <w:p w:rsidR="003E657F" w:rsidRDefault="00013441">
          <w:pPr>
            <w:pStyle w:val="3A2EE57F41BC45C391720BEB849B9322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E63889E338684B829A01D744957BC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8EC0A-8473-4B56-B7BA-0F2929B6AE51}"/>
      </w:docPartPr>
      <w:docPartBody>
        <w:p w:rsidR="003E657F" w:rsidRDefault="00013441">
          <w:pPr>
            <w:pStyle w:val="E63889E338684B829A01D744957BC5E4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3679CF641725481A9AD1550EF0122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427FA-92EB-497F-8532-6DCB7BEF5377}"/>
      </w:docPartPr>
      <w:docPartBody>
        <w:p w:rsidR="003E657F" w:rsidRDefault="00013441" w:rsidP="00013441">
          <w:pPr>
            <w:pStyle w:val="3679CF641725481A9AD1550EF012294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E4B1DA8E0E141E48AE19AF7550C4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61919-4440-479F-B76B-D40BCC5C2C31}"/>
      </w:docPartPr>
      <w:docPartBody>
        <w:p w:rsidR="003E657F" w:rsidRDefault="00013441" w:rsidP="00013441">
          <w:pPr>
            <w:pStyle w:val="0E4B1DA8E0E141E48AE19AF7550C4AB3"/>
          </w:pPr>
          <w:r>
            <w:t>[Contact Information]</w:t>
          </w:r>
        </w:p>
      </w:docPartBody>
    </w:docPart>
    <w:docPart>
      <w:docPartPr>
        <w:name w:val="2ABBB94C192F4A5C958C55DF7D749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E2C5B-A5B4-46D1-BE0B-BF606E51A0E1}"/>
      </w:docPartPr>
      <w:docPartBody>
        <w:p w:rsidR="00000000" w:rsidRDefault="003E657F" w:rsidP="003E657F">
          <w:pPr>
            <w:pStyle w:val="2ABBB94C192F4A5C958C55DF7D74968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2447838F21444487335807D8485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E91F3-A40D-4A37-8A4E-0BD1DBDE7A99}"/>
      </w:docPartPr>
      <w:docPartBody>
        <w:p w:rsidR="00000000" w:rsidRDefault="003E657F" w:rsidP="003E657F">
          <w:pPr>
            <w:pStyle w:val="C32447838F21444487335807D8485CF7"/>
          </w:pPr>
          <w:r>
            <w:t>[Contact Information]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441"/>
    <w:rsid w:val="00013441"/>
    <w:rsid w:val="003E657F"/>
    <w:rsid w:val="00AA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93D9683D1A45DD98305B14212DF07F">
    <w:name w:val="DB93D9683D1A45DD98305B14212DF07F"/>
  </w:style>
  <w:style w:type="paragraph" w:customStyle="1" w:styleId="8E93758477344D08AD695A56ADD7F58E">
    <w:name w:val="8E93758477344D08AD695A56ADD7F58E"/>
  </w:style>
  <w:style w:type="paragraph" w:customStyle="1" w:styleId="BBABF0430683470A8F75C4F6D6D472E4">
    <w:name w:val="BBABF0430683470A8F75C4F6D6D472E4"/>
  </w:style>
  <w:style w:type="paragraph" w:customStyle="1" w:styleId="F8F1A0418DCA4A7CBB7713A4C3FCB3CF">
    <w:name w:val="F8F1A0418DCA4A7CBB7713A4C3FCB3CF"/>
  </w:style>
  <w:style w:type="character" w:styleId="Emphasis">
    <w:name w:val="Emphasis"/>
    <w:basedOn w:val="DefaultParagraphFont"/>
    <w:unhideWhenUsed/>
    <w:qFormat/>
    <w:rPr>
      <w:color w:val="4F81BD" w:themeColor="accent1"/>
    </w:rPr>
  </w:style>
  <w:style w:type="paragraph" w:customStyle="1" w:styleId="72CD70A2F56B4D3889DD206DCBCF5FB3">
    <w:name w:val="72CD70A2F56B4D3889DD206DCBCF5FB3"/>
  </w:style>
  <w:style w:type="character" w:styleId="PlaceholderText">
    <w:name w:val="Placeholder Text"/>
    <w:basedOn w:val="DefaultParagraphFont"/>
    <w:uiPriority w:val="99"/>
    <w:semiHidden/>
    <w:rsid w:val="003E657F"/>
    <w:rPr>
      <w:color w:val="808080"/>
    </w:rPr>
  </w:style>
  <w:style w:type="paragraph" w:customStyle="1" w:styleId="3A2EE57F41BC45C391720BEB849B9322">
    <w:name w:val="3A2EE57F41BC45C391720BEB849B9322"/>
  </w:style>
  <w:style w:type="paragraph" w:customStyle="1" w:styleId="9D476585F54E43FFB4910C5F68773692">
    <w:name w:val="9D476585F54E43FFB4910C5F68773692"/>
  </w:style>
  <w:style w:type="paragraph" w:customStyle="1" w:styleId="0BEB185A2710448A906ACA7FC152B398">
    <w:name w:val="0BEB185A2710448A906ACA7FC152B398"/>
  </w:style>
  <w:style w:type="paragraph" w:customStyle="1" w:styleId="F6CC43824E9F43CC9E38505080644842">
    <w:name w:val="F6CC43824E9F43CC9E38505080644842"/>
  </w:style>
  <w:style w:type="paragraph" w:customStyle="1" w:styleId="D336383B935445C5A5833F64BC69DB92">
    <w:name w:val="D336383B935445C5A5833F64BC69DB92"/>
  </w:style>
  <w:style w:type="paragraph" w:customStyle="1" w:styleId="4DDD7FE381BF4B23B4AC0F57DC33A714">
    <w:name w:val="4DDD7FE381BF4B23B4AC0F57DC33A714"/>
  </w:style>
  <w:style w:type="paragraph" w:customStyle="1" w:styleId="0FD63BDD3C58492B9AA42F6966B3AAA7">
    <w:name w:val="0FD63BDD3C58492B9AA42F6966B3AAA7"/>
  </w:style>
  <w:style w:type="paragraph" w:customStyle="1" w:styleId="C020707D6BE048F1B51C8A98EE43E6D6">
    <w:name w:val="C020707D6BE048F1B51C8A98EE43E6D6"/>
  </w:style>
  <w:style w:type="paragraph" w:customStyle="1" w:styleId="1D392AA5D4674A6CA0274C86D4073AC1">
    <w:name w:val="1D392AA5D4674A6CA0274C86D4073AC1"/>
  </w:style>
  <w:style w:type="paragraph" w:customStyle="1" w:styleId="B1E9783D25074D6E8E48CF647E57BA5A">
    <w:name w:val="B1E9783D25074D6E8E48CF647E57BA5A"/>
  </w:style>
  <w:style w:type="paragraph" w:customStyle="1" w:styleId="E63889E338684B829A01D744957BC5E4">
    <w:name w:val="E63889E338684B829A01D744957BC5E4"/>
  </w:style>
  <w:style w:type="paragraph" w:customStyle="1" w:styleId="2A672392689F404DADE417358A03B9AB">
    <w:name w:val="2A672392689F404DADE417358A03B9AB"/>
  </w:style>
  <w:style w:type="paragraph" w:customStyle="1" w:styleId="38D4686A8F7E4156AFC83ABFB31961BA">
    <w:name w:val="38D4686A8F7E4156AFC83ABFB31961BA"/>
  </w:style>
  <w:style w:type="paragraph" w:customStyle="1" w:styleId="C0E01B9F0FAA45889004B9BB947AC27B">
    <w:name w:val="C0E01B9F0FAA45889004B9BB947AC27B"/>
  </w:style>
  <w:style w:type="paragraph" w:customStyle="1" w:styleId="E89DD08C21DC409AB84EB8DB479D14D4">
    <w:name w:val="E89DD08C21DC409AB84EB8DB479D14D4"/>
    <w:rsid w:val="00013441"/>
  </w:style>
  <w:style w:type="paragraph" w:customStyle="1" w:styleId="FAD299BDEC2C4C45852B8ECD2649B7A0">
    <w:name w:val="FAD299BDEC2C4C45852B8ECD2649B7A0"/>
    <w:rsid w:val="00013441"/>
  </w:style>
  <w:style w:type="paragraph" w:customStyle="1" w:styleId="C74881E8AA69421FA440D7C5805B87C9">
    <w:name w:val="C74881E8AA69421FA440D7C5805B87C9"/>
    <w:rsid w:val="00013441"/>
  </w:style>
  <w:style w:type="paragraph" w:customStyle="1" w:styleId="9A4FDDAAB1094E4790C49A714496DA7F">
    <w:name w:val="9A4FDDAAB1094E4790C49A714496DA7F"/>
    <w:rsid w:val="00013441"/>
  </w:style>
  <w:style w:type="paragraph" w:customStyle="1" w:styleId="5CF99711605D45708936EB42A8EEBC45">
    <w:name w:val="5CF99711605D45708936EB42A8EEBC45"/>
    <w:rsid w:val="00013441"/>
  </w:style>
  <w:style w:type="paragraph" w:customStyle="1" w:styleId="9943B50592D245CD92671938AF32F090">
    <w:name w:val="9943B50592D245CD92671938AF32F090"/>
    <w:rsid w:val="00013441"/>
  </w:style>
  <w:style w:type="paragraph" w:customStyle="1" w:styleId="EE0A1BD3317046339D5ED8726A3306F5">
    <w:name w:val="EE0A1BD3317046339D5ED8726A3306F5"/>
    <w:rsid w:val="00013441"/>
  </w:style>
  <w:style w:type="paragraph" w:customStyle="1" w:styleId="A97F644D5646478FA6D7C17293EC278A">
    <w:name w:val="A97F644D5646478FA6D7C17293EC278A"/>
    <w:rsid w:val="00013441"/>
  </w:style>
  <w:style w:type="paragraph" w:customStyle="1" w:styleId="3679CF641725481A9AD1550EF0122949">
    <w:name w:val="3679CF641725481A9AD1550EF0122949"/>
    <w:rsid w:val="00013441"/>
  </w:style>
  <w:style w:type="paragraph" w:customStyle="1" w:styleId="0D54B1BB04C44FED841D0CE970CDFADD">
    <w:name w:val="0D54B1BB04C44FED841D0CE970CDFADD"/>
    <w:rsid w:val="00013441"/>
  </w:style>
  <w:style w:type="paragraph" w:customStyle="1" w:styleId="9F9E9187513648E18B64AA49D3F77FD0">
    <w:name w:val="9F9E9187513648E18B64AA49D3F77FD0"/>
    <w:rsid w:val="00013441"/>
  </w:style>
  <w:style w:type="paragraph" w:customStyle="1" w:styleId="0E4B1DA8E0E141E48AE19AF7550C4AB3">
    <w:name w:val="0E4B1DA8E0E141E48AE19AF7550C4AB3"/>
    <w:rsid w:val="00013441"/>
  </w:style>
  <w:style w:type="paragraph" w:customStyle="1" w:styleId="5BA31200235144C29589418563822DF6">
    <w:name w:val="5BA31200235144C29589418563822DF6"/>
    <w:rsid w:val="00013441"/>
  </w:style>
  <w:style w:type="paragraph" w:customStyle="1" w:styleId="B1D4B7A42E93427E8CD0B776FE1FBEEB">
    <w:name w:val="B1D4B7A42E93427E8CD0B776FE1FBEEB"/>
    <w:rsid w:val="00013441"/>
  </w:style>
  <w:style w:type="paragraph" w:customStyle="1" w:styleId="1CFEACAD238B423CAB6039455824004C">
    <w:name w:val="1CFEACAD238B423CAB6039455824004C"/>
    <w:rsid w:val="00013441"/>
  </w:style>
  <w:style w:type="paragraph" w:customStyle="1" w:styleId="60F036841C4A4DF7933A5E528956A33A">
    <w:name w:val="60F036841C4A4DF7933A5E528956A33A"/>
    <w:rsid w:val="00013441"/>
  </w:style>
  <w:style w:type="paragraph" w:customStyle="1" w:styleId="7BC813F53E4041DEAA93D989A8D8E5EC">
    <w:name w:val="7BC813F53E4041DEAA93D989A8D8E5EC"/>
    <w:rsid w:val="00013441"/>
  </w:style>
  <w:style w:type="paragraph" w:customStyle="1" w:styleId="15391ABA2E7E46C288097377C26DEC73">
    <w:name w:val="15391ABA2E7E46C288097377C26DEC73"/>
    <w:rsid w:val="00013441"/>
  </w:style>
  <w:style w:type="paragraph" w:customStyle="1" w:styleId="485AD35A872A495EB881D4E3B2139386">
    <w:name w:val="485AD35A872A495EB881D4E3B2139386"/>
    <w:rsid w:val="00013441"/>
  </w:style>
  <w:style w:type="paragraph" w:customStyle="1" w:styleId="D638B69449CD41AFB9C45B3531CBB9AB">
    <w:name w:val="D638B69449CD41AFB9C45B3531CBB9AB"/>
    <w:rsid w:val="00013441"/>
  </w:style>
  <w:style w:type="paragraph" w:customStyle="1" w:styleId="99D0569988E34A9FBDB36251CE5119E8">
    <w:name w:val="99D0569988E34A9FBDB36251CE5119E8"/>
    <w:rsid w:val="003E657F"/>
    <w:pPr>
      <w:spacing w:after="200" w:line="276" w:lineRule="auto"/>
    </w:pPr>
  </w:style>
  <w:style w:type="paragraph" w:customStyle="1" w:styleId="D33525DB2B3C41239DB1578799D7D0AF">
    <w:name w:val="D33525DB2B3C41239DB1578799D7D0AF"/>
    <w:rsid w:val="003E657F"/>
    <w:pPr>
      <w:spacing w:after="200" w:line="276" w:lineRule="auto"/>
    </w:pPr>
  </w:style>
  <w:style w:type="paragraph" w:customStyle="1" w:styleId="58A19C0AF3B04600B67BF3A6DB0FFF6D">
    <w:name w:val="58A19C0AF3B04600B67BF3A6DB0FFF6D"/>
    <w:rsid w:val="003E657F"/>
    <w:pPr>
      <w:spacing w:after="200" w:line="276" w:lineRule="auto"/>
    </w:pPr>
  </w:style>
  <w:style w:type="paragraph" w:customStyle="1" w:styleId="9B8E1A875B87485CBDEC97A2D6F6E076">
    <w:name w:val="9B8E1A875B87485CBDEC97A2D6F6E076"/>
    <w:rsid w:val="003E657F"/>
    <w:pPr>
      <w:spacing w:after="200" w:line="276" w:lineRule="auto"/>
    </w:pPr>
  </w:style>
  <w:style w:type="paragraph" w:customStyle="1" w:styleId="F8E1F7A2C6E94A749236D4C5B3DAC794">
    <w:name w:val="F8E1F7A2C6E94A749236D4C5B3DAC794"/>
    <w:rsid w:val="003E657F"/>
    <w:pPr>
      <w:spacing w:after="200" w:line="276" w:lineRule="auto"/>
    </w:pPr>
  </w:style>
  <w:style w:type="paragraph" w:customStyle="1" w:styleId="DD657B3939B74BA49D03DE4515264C45">
    <w:name w:val="DD657B3939B74BA49D03DE4515264C45"/>
    <w:rsid w:val="003E657F"/>
    <w:pPr>
      <w:spacing w:after="200" w:line="276" w:lineRule="auto"/>
    </w:pPr>
  </w:style>
  <w:style w:type="paragraph" w:customStyle="1" w:styleId="722A630D682D47299C86D8DE3849440C">
    <w:name w:val="722A630D682D47299C86D8DE3849440C"/>
    <w:rsid w:val="003E657F"/>
    <w:pPr>
      <w:spacing w:after="200" w:line="276" w:lineRule="auto"/>
    </w:pPr>
  </w:style>
  <w:style w:type="paragraph" w:customStyle="1" w:styleId="B30432A6D1CC4435901801DD337D71C6">
    <w:name w:val="B30432A6D1CC4435901801DD337D71C6"/>
    <w:rsid w:val="003E657F"/>
    <w:pPr>
      <w:spacing w:after="200" w:line="276" w:lineRule="auto"/>
    </w:pPr>
  </w:style>
  <w:style w:type="paragraph" w:customStyle="1" w:styleId="2ABBB94C192F4A5C958C55DF7D749688">
    <w:name w:val="2ABBB94C192F4A5C958C55DF7D749688"/>
    <w:rsid w:val="003E657F"/>
    <w:pPr>
      <w:spacing w:after="200" w:line="276" w:lineRule="auto"/>
    </w:pPr>
  </w:style>
  <w:style w:type="paragraph" w:customStyle="1" w:styleId="C32447838F21444487335807D8485CF7">
    <w:name w:val="C32447838F21444487335807D8485CF7"/>
    <w:rsid w:val="003E657F"/>
    <w:pPr>
      <w:spacing w:after="200" w:line="276" w:lineRule="auto"/>
    </w:pPr>
  </w:style>
  <w:style w:type="paragraph" w:customStyle="1" w:styleId="8D64EB824E2F4488A6970FCF36BB3932">
    <w:name w:val="8D64EB824E2F4488A6970FCF36BB3932"/>
    <w:rsid w:val="003E657F"/>
    <w:pPr>
      <w:spacing w:after="200" w:line="276" w:lineRule="auto"/>
    </w:pPr>
  </w:style>
  <w:style w:type="paragraph" w:customStyle="1" w:styleId="396FC79671984925B06126FFA2CC437D">
    <w:name w:val="396FC79671984925B06126FFA2CC437D"/>
    <w:rsid w:val="003E657F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93D9683D1A45DD98305B14212DF07F">
    <w:name w:val="DB93D9683D1A45DD98305B14212DF07F"/>
  </w:style>
  <w:style w:type="paragraph" w:customStyle="1" w:styleId="8E93758477344D08AD695A56ADD7F58E">
    <w:name w:val="8E93758477344D08AD695A56ADD7F58E"/>
  </w:style>
  <w:style w:type="paragraph" w:customStyle="1" w:styleId="BBABF0430683470A8F75C4F6D6D472E4">
    <w:name w:val="BBABF0430683470A8F75C4F6D6D472E4"/>
  </w:style>
  <w:style w:type="paragraph" w:customStyle="1" w:styleId="F8F1A0418DCA4A7CBB7713A4C3FCB3CF">
    <w:name w:val="F8F1A0418DCA4A7CBB7713A4C3FCB3CF"/>
  </w:style>
  <w:style w:type="character" w:styleId="Emphasis">
    <w:name w:val="Emphasis"/>
    <w:basedOn w:val="DefaultParagraphFont"/>
    <w:unhideWhenUsed/>
    <w:qFormat/>
    <w:rPr>
      <w:color w:val="4F81BD" w:themeColor="accent1"/>
    </w:rPr>
  </w:style>
  <w:style w:type="paragraph" w:customStyle="1" w:styleId="72CD70A2F56B4D3889DD206DCBCF5FB3">
    <w:name w:val="72CD70A2F56B4D3889DD206DCBCF5FB3"/>
  </w:style>
  <w:style w:type="character" w:styleId="PlaceholderText">
    <w:name w:val="Placeholder Text"/>
    <w:basedOn w:val="DefaultParagraphFont"/>
    <w:uiPriority w:val="99"/>
    <w:semiHidden/>
    <w:rsid w:val="003E657F"/>
    <w:rPr>
      <w:color w:val="808080"/>
    </w:rPr>
  </w:style>
  <w:style w:type="paragraph" w:customStyle="1" w:styleId="3A2EE57F41BC45C391720BEB849B9322">
    <w:name w:val="3A2EE57F41BC45C391720BEB849B9322"/>
  </w:style>
  <w:style w:type="paragraph" w:customStyle="1" w:styleId="9D476585F54E43FFB4910C5F68773692">
    <w:name w:val="9D476585F54E43FFB4910C5F68773692"/>
  </w:style>
  <w:style w:type="paragraph" w:customStyle="1" w:styleId="0BEB185A2710448A906ACA7FC152B398">
    <w:name w:val="0BEB185A2710448A906ACA7FC152B398"/>
  </w:style>
  <w:style w:type="paragraph" w:customStyle="1" w:styleId="F6CC43824E9F43CC9E38505080644842">
    <w:name w:val="F6CC43824E9F43CC9E38505080644842"/>
  </w:style>
  <w:style w:type="paragraph" w:customStyle="1" w:styleId="D336383B935445C5A5833F64BC69DB92">
    <w:name w:val="D336383B935445C5A5833F64BC69DB92"/>
  </w:style>
  <w:style w:type="paragraph" w:customStyle="1" w:styleId="4DDD7FE381BF4B23B4AC0F57DC33A714">
    <w:name w:val="4DDD7FE381BF4B23B4AC0F57DC33A714"/>
  </w:style>
  <w:style w:type="paragraph" w:customStyle="1" w:styleId="0FD63BDD3C58492B9AA42F6966B3AAA7">
    <w:name w:val="0FD63BDD3C58492B9AA42F6966B3AAA7"/>
  </w:style>
  <w:style w:type="paragraph" w:customStyle="1" w:styleId="C020707D6BE048F1B51C8A98EE43E6D6">
    <w:name w:val="C020707D6BE048F1B51C8A98EE43E6D6"/>
  </w:style>
  <w:style w:type="paragraph" w:customStyle="1" w:styleId="1D392AA5D4674A6CA0274C86D4073AC1">
    <w:name w:val="1D392AA5D4674A6CA0274C86D4073AC1"/>
  </w:style>
  <w:style w:type="paragraph" w:customStyle="1" w:styleId="B1E9783D25074D6E8E48CF647E57BA5A">
    <w:name w:val="B1E9783D25074D6E8E48CF647E57BA5A"/>
  </w:style>
  <w:style w:type="paragraph" w:customStyle="1" w:styleId="E63889E338684B829A01D744957BC5E4">
    <w:name w:val="E63889E338684B829A01D744957BC5E4"/>
  </w:style>
  <w:style w:type="paragraph" w:customStyle="1" w:styleId="2A672392689F404DADE417358A03B9AB">
    <w:name w:val="2A672392689F404DADE417358A03B9AB"/>
  </w:style>
  <w:style w:type="paragraph" w:customStyle="1" w:styleId="38D4686A8F7E4156AFC83ABFB31961BA">
    <w:name w:val="38D4686A8F7E4156AFC83ABFB31961BA"/>
  </w:style>
  <w:style w:type="paragraph" w:customStyle="1" w:styleId="C0E01B9F0FAA45889004B9BB947AC27B">
    <w:name w:val="C0E01B9F0FAA45889004B9BB947AC27B"/>
  </w:style>
  <w:style w:type="paragraph" w:customStyle="1" w:styleId="E89DD08C21DC409AB84EB8DB479D14D4">
    <w:name w:val="E89DD08C21DC409AB84EB8DB479D14D4"/>
    <w:rsid w:val="00013441"/>
  </w:style>
  <w:style w:type="paragraph" w:customStyle="1" w:styleId="FAD299BDEC2C4C45852B8ECD2649B7A0">
    <w:name w:val="FAD299BDEC2C4C45852B8ECD2649B7A0"/>
    <w:rsid w:val="00013441"/>
  </w:style>
  <w:style w:type="paragraph" w:customStyle="1" w:styleId="C74881E8AA69421FA440D7C5805B87C9">
    <w:name w:val="C74881E8AA69421FA440D7C5805B87C9"/>
    <w:rsid w:val="00013441"/>
  </w:style>
  <w:style w:type="paragraph" w:customStyle="1" w:styleId="9A4FDDAAB1094E4790C49A714496DA7F">
    <w:name w:val="9A4FDDAAB1094E4790C49A714496DA7F"/>
    <w:rsid w:val="00013441"/>
  </w:style>
  <w:style w:type="paragraph" w:customStyle="1" w:styleId="5CF99711605D45708936EB42A8EEBC45">
    <w:name w:val="5CF99711605D45708936EB42A8EEBC45"/>
    <w:rsid w:val="00013441"/>
  </w:style>
  <w:style w:type="paragraph" w:customStyle="1" w:styleId="9943B50592D245CD92671938AF32F090">
    <w:name w:val="9943B50592D245CD92671938AF32F090"/>
    <w:rsid w:val="00013441"/>
  </w:style>
  <w:style w:type="paragraph" w:customStyle="1" w:styleId="EE0A1BD3317046339D5ED8726A3306F5">
    <w:name w:val="EE0A1BD3317046339D5ED8726A3306F5"/>
    <w:rsid w:val="00013441"/>
  </w:style>
  <w:style w:type="paragraph" w:customStyle="1" w:styleId="A97F644D5646478FA6D7C17293EC278A">
    <w:name w:val="A97F644D5646478FA6D7C17293EC278A"/>
    <w:rsid w:val="00013441"/>
  </w:style>
  <w:style w:type="paragraph" w:customStyle="1" w:styleId="3679CF641725481A9AD1550EF0122949">
    <w:name w:val="3679CF641725481A9AD1550EF0122949"/>
    <w:rsid w:val="00013441"/>
  </w:style>
  <w:style w:type="paragraph" w:customStyle="1" w:styleId="0D54B1BB04C44FED841D0CE970CDFADD">
    <w:name w:val="0D54B1BB04C44FED841D0CE970CDFADD"/>
    <w:rsid w:val="00013441"/>
  </w:style>
  <w:style w:type="paragraph" w:customStyle="1" w:styleId="9F9E9187513648E18B64AA49D3F77FD0">
    <w:name w:val="9F9E9187513648E18B64AA49D3F77FD0"/>
    <w:rsid w:val="00013441"/>
  </w:style>
  <w:style w:type="paragraph" w:customStyle="1" w:styleId="0E4B1DA8E0E141E48AE19AF7550C4AB3">
    <w:name w:val="0E4B1DA8E0E141E48AE19AF7550C4AB3"/>
    <w:rsid w:val="00013441"/>
  </w:style>
  <w:style w:type="paragraph" w:customStyle="1" w:styleId="5BA31200235144C29589418563822DF6">
    <w:name w:val="5BA31200235144C29589418563822DF6"/>
    <w:rsid w:val="00013441"/>
  </w:style>
  <w:style w:type="paragraph" w:customStyle="1" w:styleId="B1D4B7A42E93427E8CD0B776FE1FBEEB">
    <w:name w:val="B1D4B7A42E93427E8CD0B776FE1FBEEB"/>
    <w:rsid w:val="00013441"/>
  </w:style>
  <w:style w:type="paragraph" w:customStyle="1" w:styleId="1CFEACAD238B423CAB6039455824004C">
    <w:name w:val="1CFEACAD238B423CAB6039455824004C"/>
    <w:rsid w:val="00013441"/>
  </w:style>
  <w:style w:type="paragraph" w:customStyle="1" w:styleId="60F036841C4A4DF7933A5E528956A33A">
    <w:name w:val="60F036841C4A4DF7933A5E528956A33A"/>
    <w:rsid w:val="00013441"/>
  </w:style>
  <w:style w:type="paragraph" w:customStyle="1" w:styleId="7BC813F53E4041DEAA93D989A8D8E5EC">
    <w:name w:val="7BC813F53E4041DEAA93D989A8D8E5EC"/>
    <w:rsid w:val="00013441"/>
  </w:style>
  <w:style w:type="paragraph" w:customStyle="1" w:styleId="15391ABA2E7E46C288097377C26DEC73">
    <w:name w:val="15391ABA2E7E46C288097377C26DEC73"/>
    <w:rsid w:val="00013441"/>
  </w:style>
  <w:style w:type="paragraph" w:customStyle="1" w:styleId="485AD35A872A495EB881D4E3B2139386">
    <w:name w:val="485AD35A872A495EB881D4E3B2139386"/>
    <w:rsid w:val="00013441"/>
  </w:style>
  <w:style w:type="paragraph" w:customStyle="1" w:styleId="D638B69449CD41AFB9C45B3531CBB9AB">
    <w:name w:val="D638B69449CD41AFB9C45B3531CBB9AB"/>
    <w:rsid w:val="00013441"/>
  </w:style>
  <w:style w:type="paragraph" w:customStyle="1" w:styleId="99D0569988E34A9FBDB36251CE5119E8">
    <w:name w:val="99D0569988E34A9FBDB36251CE5119E8"/>
    <w:rsid w:val="003E657F"/>
    <w:pPr>
      <w:spacing w:after="200" w:line="276" w:lineRule="auto"/>
    </w:pPr>
  </w:style>
  <w:style w:type="paragraph" w:customStyle="1" w:styleId="D33525DB2B3C41239DB1578799D7D0AF">
    <w:name w:val="D33525DB2B3C41239DB1578799D7D0AF"/>
    <w:rsid w:val="003E657F"/>
    <w:pPr>
      <w:spacing w:after="200" w:line="276" w:lineRule="auto"/>
    </w:pPr>
  </w:style>
  <w:style w:type="paragraph" w:customStyle="1" w:styleId="58A19C0AF3B04600B67BF3A6DB0FFF6D">
    <w:name w:val="58A19C0AF3B04600B67BF3A6DB0FFF6D"/>
    <w:rsid w:val="003E657F"/>
    <w:pPr>
      <w:spacing w:after="200" w:line="276" w:lineRule="auto"/>
    </w:pPr>
  </w:style>
  <w:style w:type="paragraph" w:customStyle="1" w:styleId="9B8E1A875B87485CBDEC97A2D6F6E076">
    <w:name w:val="9B8E1A875B87485CBDEC97A2D6F6E076"/>
    <w:rsid w:val="003E657F"/>
    <w:pPr>
      <w:spacing w:after="200" w:line="276" w:lineRule="auto"/>
    </w:pPr>
  </w:style>
  <w:style w:type="paragraph" w:customStyle="1" w:styleId="F8E1F7A2C6E94A749236D4C5B3DAC794">
    <w:name w:val="F8E1F7A2C6E94A749236D4C5B3DAC794"/>
    <w:rsid w:val="003E657F"/>
    <w:pPr>
      <w:spacing w:after="200" w:line="276" w:lineRule="auto"/>
    </w:pPr>
  </w:style>
  <w:style w:type="paragraph" w:customStyle="1" w:styleId="DD657B3939B74BA49D03DE4515264C45">
    <w:name w:val="DD657B3939B74BA49D03DE4515264C45"/>
    <w:rsid w:val="003E657F"/>
    <w:pPr>
      <w:spacing w:after="200" w:line="276" w:lineRule="auto"/>
    </w:pPr>
  </w:style>
  <w:style w:type="paragraph" w:customStyle="1" w:styleId="722A630D682D47299C86D8DE3849440C">
    <w:name w:val="722A630D682D47299C86D8DE3849440C"/>
    <w:rsid w:val="003E657F"/>
    <w:pPr>
      <w:spacing w:after="200" w:line="276" w:lineRule="auto"/>
    </w:pPr>
  </w:style>
  <w:style w:type="paragraph" w:customStyle="1" w:styleId="B30432A6D1CC4435901801DD337D71C6">
    <w:name w:val="B30432A6D1CC4435901801DD337D71C6"/>
    <w:rsid w:val="003E657F"/>
    <w:pPr>
      <w:spacing w:after="200" w:line="276" w:lineRule="auto"/>
    </w:pPr>
  </w:style>
  <w:style w:type="paragraph" w:customStyle="1" w:styleId="2ABBB94C192F4A5C958C55DF7D749688">
    <w:name w:val="2ABBB94C192F4A5C958C55DF7D749688"/>
    <w:rsid w:val="003E657F"/>
    <w:pPr>
      <w:spacing w:after="200" w:line="276" w:lineRule="auto"/>
    </w:pPr>
  </w:style>
  <w:style w:type="paragraph" w:customStyle="1" w:styleId="C32447838F21444487335807D8485CF7">
    <w:name w:val="C32447838F21444487335807D8485CF7"/>
    <w:rsid w:val="003E657F"/>
    <w:pPr>
      <w:spacing w:after="200" w:line="276" w:lineRule="auto"/>
    </w:pPr>
  </w:style>
  <w:style w:type="paragraph" w:customStyle="1" w:styleId="8D64EB824E2F4488A6970FCF36BB3932">
    <w:name w:val="8D64EB824E2F4488A6970FCF36BB3932"/>
    <w:rsid w:val="003E657F"/>
    <w:pPr>
      <w:spacing w:after="200" w:line="276" w:lineRule="auto"/>
    </w:pPr>
  </w:style>
  <w:style w:type="paragraph" w:customStyle="1" w:styleId="396FC79671984925B06126FFA2CC437D">
    <w:name w:val="396FC79671984925B06126FFA2CC437D"/>
    <w:rsid w:val="003E657F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5.xml><?xml version="1.0" encoding="utf-8"?>
<ds:datastoreItem xmlns:ds="http://schemas.openxmlformats.org/officeDocument/2006/customXml" ds:itemID="{DEAED070-0E7C-4E7A-9C44-529072792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(Simple design).dotx</Template>
  <TotalTime>5</TotalTime>
  <Pages>4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islam</dc:creator>
  <cp:lastModifiedBy>Kamal Miah</cp:lastModifiedBy>
  <cp:revision>4</cp:revision>
  <cp:lastPrinted>2019-08-20T17:47:00Z</cp:lastPrinted>
  <dcterms:created xsi:type="dcterms:W3CDTF">2019-08-20T17:42:00Z</dcterms:created>
  <dcterms:modified xsi:type="dcterms:W3CDTF">2019-08-20T17:48:00Z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