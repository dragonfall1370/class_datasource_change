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099" w:rsidRDefault="00657099" w:rsidP="00657099">
      <w:pPr>
        <w:jc w:val="right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_routerswitching_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99" w:rsidRDefault="00657099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726430">
        <w:trPr>
          <w:trHeight w:hRule="exact" w:val="258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35ECF" w:rsidP="00913946">
            <w:pPr>
              <w:pStyle w:val="Title"/>
            </w:pPr>
            <w:r>
              <w:t>ANGELOUS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AGYE</w:t>
            </w:r>
            <w:r w:rsidR="00886748">
              <w:rPr>
                <w:rStyle w:val="IntenseEmphasis"/>
              </w:rPr>
              <w:t>ma</w:t>
            </w:r>
            <w:r>
              <w:rPr>
                <w:rStyle w:val="IntenseEmphasis"/>
              </w:rPr>
              <w:t>NG</w:t>
            </w:r>
          </w:p>
          <w:p w:rsidR="00726430" w:rsidRDefault="00C35ECF" w:rsidP="00913946">
            <w:pPr>
              <w:pStyle w:val="ContactInfo"/>
              <w:contextualSpacing w:val="0"/>
            </w:pPr>
            <w:r>
              <w:t>4 Eastglade Road,</w:t>
            </w:r>
          </w:p>
          <w:p w:rsidR="00C35ECF" w:rsidRDefault="00C35ECF" w:rsidP="00913946">
            <w:pPr>
              <w:pStyle w:val="ContactInfo"/>
              <w:contextualSpacing w:val="0"/>
            </w:pPr>
            <w:r>
              <w:t xml:space="preserve"> Bestwood Park</w:t>
            </w:r>
            <w:r w:rsidR="00726430">
              <w:t>,</w:t>
            </w:r>
          </w:p>
          <w:p w:rsidR="00726430" w:rsidRDefault="00726430" w:rsidP="00913946">
            <w:pPr>
              <w:pStyle w:val="ContactInfo"/>
              <w:contextualSpacing w:val="0"/>
            </w:pPr>
            <w:r>
              <w:t>Nottingham.</w:t>
            </w:r>
          </w:p>
          <w:p w:rsidR="00C35ECF" w:rsidRDefault="00C35ECF" w:rsidP="00913946">
            <w:pPr>
              <w:pStyle w:val="ContactInfo"/>
              <w:contextualSpacing w:val="0"/>
            </w:pPr>
            <w:r>
              <w:t>NG5 5JZ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B56836">
              <w:t>Tel:</w:t>
            </w:r>
            <w:r w:rsidRPr="00CF1A49">
              <w:t xml:space="preserve"> </w:t>
            </w:r>
            <w:r w:rsidR="00C35ECF">
              <w:t>07563978646</w:t>
            </w:r>
          </w:p>
          <w:p w:rsidR="00C35ECF" w:rsidRDefault="00B56836" w:rsidP="00B56836">
            <w:pPr>
              <w:pStyle w:val="ContactInfoEmphasis"/>
            </w:pPr>
            <w:r>
              <w:t xml:space="preserve"> </w:t>
            </w:r>
            <w:r w:rsidR="00C35ECF">
              <w:t>jaymarioagyemang@gmail.com</w:t>
            </w:r>
          </w:p>
          <w:p w:rsidR="00C35ECF" w:rsidRPr="00CF1A49" w:rsidRDefault="00692703" w:rsidP="00C35ECF">
            <w:pPr>
              <w:pStyle w:val="ContactInfoEmphasis"/>
              <w:contextualSpacing w:val="0"/>
            </w:pPr>
            <w:r w:rsidRPr="00CF1A49">
              <w:t xml:space="preserve"> 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C854A8" w:rsidRDefault="00C854A8" w:rsidP="00C854A8"/>
          <w:p w:rsidR="001755A8" w:rsidRPr="00CF1A49" w:rsidRDefault="00C854A8" w:rsidP="00C854A8">
            <w:pPr>
              <w:contextualSpacing w:val="0"/>
            </w:pPr>
            <w:r>
              <w:t>Accomplished and energetic Network Engineer, with a solid history of achievement in Hardware, Software and Basic Network Management. Motivated leader with strong organi</w:t>
            </w:r>
            <w:r w:rsidR="00854582">
              <w:t>z</w:t>
            </w:r>
            <w:r>
              <w:t>ational and prioriti</w:t>
            </w:r>
            <w:r w:rsidR="00854582">
              <w:t>z</w:t>
            </w:r>
            <w:r>
              <w:t>ation abilities. Areas of expertise include Network Management and Administration and Desktop System Support.</w:t>
            </w:r>
          </w:p>
        </w:tc>
      </w:tr>
    </w:tbl>
    <w:p w:rsidR="004E01EB" w:rsidRPr="00CF1A49" w:rsidRDefault="00C300D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0C89A48066D470FAC733AAF2B9A018D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854A8" w:rsidP="001D0BF1">
            <w:pPr>
              <w:pStyle w:val="Heading3"/>
              <w:contextualSpacing w:val="0"/>
              <w:outlineLvl w:val="2"/>
            </w:pPr>
            <w:r>
              <w:t>SEPTEMBER 2017</w:t>
            </w:r>
            <w:r w:rsidR="001D0BF1" w:rsidRPr="00CF1A49">
              <w:t xml:space="preserve"> – </w:t>
            </w:r>
            <w:r>
              <w:t>AUGUST 2018</w:t>
            </w:r>
          </w:p>
          <w:p w:rsidR="001D0BF1" w:rsidRPr="00CF1A49" w:rsidRDefault="00C854A8" w:rsidP="001D0BF1">
            <w:pPr>
              <w:pStyle w:val="Heading2"/>
              <w:contextualSpacing w:val="0"/>
              <w:outlineLvl w:val="1"/>
            </w:pPr>
            <w:r>
              <w:t>IT SUPPORT TECHNICIAN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JUDICIAL SERVICE OF GHAHA</w:t>
            </w:r>
          </w:p>
          <w:p w:rsidR="00C854A8" w:rsidRDefault="00C854A8" w:rsidP="00C854A8"/>
          <w:p w:rsidR="00C854A8" w:rsidRDefault="00C854A8" w:rsidP="00C854A8">
            <w:pPr>
              <w:pStyle w:val="ListParagraph"/>
              <w:numPr>
                <w:ilvl w:val="0"/>
                <w:numId w:val="14"/>
              </w:numPr>
            </w:pPr>
            <w:r>
              <w:t>Performed troubleshooting of faulty computer systems and attempted repair whenever possible.</w:t>
            </w:r>
          </w:p>
          <w:p w:rsidR="00C854A8" w:rsidRDefault="00C854A8" w:rsidP="00C854A8">
            <w:pPr>
              <w:pStyle w:val="ListParagraph"/>
              <w:numPr>
                <w:ilvl w:val="0"/>
                <w:numId w:val="14"/>
              </w:numPr>
            </w:pPr>
            <w:r>
              <w:t>Performed regular backups of data on the workstations in the court rooms</w:t>
            </w:r>
            <w:r w:rsidR="00B0146A">
              <w:t xml:space="preserve"> to prevent data loss in the event of system breakdown</w:t>
            </w:r>
            <w:r>
              <w:t xml:space="preserve"> since court data is very sensitive.</w:t>
            </w:r>
          </w:p>
          <w:p w:rsidR="00C854A8" w:rsidRDefault="00C854A8" w:rsidP="00C854A8">
            <w:pPr>
              <w:pStyle w:val="ListParagraph"/>
              <w:numPr>
                <w:ilvl w:val="0"/>
                <w:numId w:val="14"/>
              </w:numPr>
            </w:pPr>
            <w:r>
              <w:t>Provided desktop and laptop support to the managers and officers (setting up Windows - especially on brand new workstations, Microsoft Office and troubleshooting internet connectivity issues related to office WI-FI).</w:t>
            </w:r>
          </w:p>
          <w:p w:rsidR="001E3120" w:rsidRDefault="00C854A8" w:rsidP="00C854A8">
            <w:pPr>
              <w:pStyle w:val="ListParagraph"/>
              <w:numPr>
                <w:ilvl w:val="0"/>
                <w:numId w:val="14"/>
              </w:numPr>
            </w:pPr>
            <w:r>
              <w:t>Performed regular periodic background checks on systems to ensure that various users are not experiencing issues.</w:t>
            </w:r>
          </w:p>
          <w:p w:rsidR="0019131C" w:rsidRPr="00CF1A49" w:rsidRDefault="0019131C" w:rsidP="00C854A8">
            <w:pPr>
              <w:pStyle w:val="ListParagraph"/>
              <w:numPr>
                <w:ilvl w:val="0"/>
                <w:numId w:val="14"/>
              </w:numPr>
            </w:pPr>
            <w:r>
              <w:t xml:space="preserve">Liaised with the regional administration on the products and brands to be selected whenever there was the need to upgrade existing systems or to purchase components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854A8" w:rsidP="00F61DF9">
            <w:pPr>
              <w:pStyle w:val="Heading3"/>
              <w:contextualSpacing w:val="0"/>
              <w:outlineLvl w:val="2"/>
            </w:pPr>
            <w:r>
              <w:t>MAY 2016</w:t>
            </w:r>
            <w:r w:rsidR="00F61DF9" w:rsidRPr="00CF1A49">
              <w:t xml:space="preserve"> – </w:t>
            </w:r>
            <w:r>
              <w:t>AUGUST 2016</w:t>
            </w:r>
          </w:p>
          <w:p w:rsidR="00F61DF9" w:rsidRPr="00CF1A49" w:rsidRDefault="00C854A8" w:rsidP="00F61DF9">
            <w:pPr>
              <w:pStyle w:val="Heading2"/>
              <w:contextualSpacing w:val="0"/>
              <w:outlineLvl w:val="1"/>
            </w:pPr>
            <w:r>
              <w:t>ASSISTANT IT TUTOR(INTERN)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KUMASI HIGH SCHOOL(GHANA)</w:t>
            </w:r>
          </w:p>
          <w:p w:rsidR="00E82F7D" w:rsidRDefault="00E82F7D" w:rsidP="00E82F7D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82F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Served as a teaching assistant to the ICT teacher.</w:t>
            </w:r>
          </w:p>
          <w:p w:rsidR="00E82F7D" w:rsidRDefault="00E82F7D" w:rsidP="00E82F7D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82F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Helped in preparing classes and lectures.</w:t>
            </w:r>
          </w:p>
          <w:p w:rsidR="00E82F7D" w:rsidRDefault="00E82F7D" w:rsidP="00E82F7D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E82F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Assisted students with their lab works.</w:t>
            </w:r>
          </w:p>
          <w:p w:rsidR="00F61DF9" w:rsidRPr="00613CD1" w:rsidRDefault="007E22C2" w:rsidP="00E82F7D">
            <w:pPr>
              <w:pStyle w:val="Heading2"/>
              <w:numPr>
                <w:ilvl w:val="0"/>
                <w:numId w:val="15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7E22C2">
              <w:rPr>
                <w:rFonts w:eastAsiaTheme="minorHAnsi"/>
                <w:b w:val="0"/>
                <w:bCs/>
                <w:caps w:val="0"/>
                <w:color w:val="595959" w:themeColor="text1" w:themeTint="A6"/>
                <w:sz w:val="22"/>
                <w:szCs w:val="22"/>
              </w:rPr>
              <w:t>Maintained stability of the internet connection at the lab and performed any necessary troubleshooting procedures where required</w:t>
            </w:r>
            <w:r w:rsidR="00E82F7D" w:rsidRPr="007E22C2">
              <w:rPr>
                <w:rFonts w:eastAsiaTheme="minorHAnsi"/>
                <w:color w:val="595959" w:themeColor="text1" w:themeTint="A6"/>
                <w:sz w:val="24"/>
                <w:szCs w:val="24"/>
              </w:rPr>
              <w:t>.</w:t>
            </w:r>
          </w:p>
          <w:p w:rsidR="00613CD1" w:rsidRPr="00CF1A49" w:rsidRDefault="00613CD1" w:rsidP="00613CD1">
            <w:pPr>
              <w:pStyle w:val="Heading3"/>
              <w:contextualSpacing w:val="0"/>
              <w:outlineLvl w:val="2"/>
            </w:pPr>
            <w:r>
              <w:lastRenderedPageBreak/>
              <w:t>MAY</w:t>
            </w:r>
            <w:r w:rsidRPr="00CF1A49">
              <w:t xml:space="preserve"> – </w:t>
            </w:r>
            <w:r>
              <w:t>AUGUST 201</w:t>
            </w:r>
            <w:r w:rsidR="00F00486">
              <w:t>4</w:t>
            </w:r>
            <w:r w:rsidR="007824BE">
              <w:t>,201</w:t>
            </w:r>
            <w:r w:rsidR="00F00486">
              <w:t>5</w:t>
            </w:r>
            <w:r w:rsidR="007824BE">
              <w:t xml:space="preserve"> (summer break internships)</w:t>
            </w:r>
          </w:p>
          <w:p w:rsidR="00613CD1" w:rsidRDefault="00227E2C" w:rsidP="00613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IT support technician</w:t>
            </w:r>
            <w:r w:rsidR="00613CD1" w:rsidRPr="00CF1A49">
              <w:t>,</w:t>
            </w:r>
            <w:r w:rsidR="00FC4134">
              <w:t xml:space="preserve"> </w:t>
            </w:r>
            <w:r w:rsidR="00FC4134">
              <w:rPr>
                <w:rStyle w:val="SubtleReference"/>
              </w:rPr>
              <w:t>komfo anokye teaching hospital</w:t>
            </w:r>
            <w:r w:rsidR="00613CD1">
              <w:rPr>
                <w:rStyle w:val="SubtleReference"/>
              </w:rPr>
              <w:t>(GHANA)</w:t>
            </w:r>
          </w:p>
          <w:p w:rsidR="00FC4134" w:rsidRDefault="00FC4134" w:rsidP="00FC4134">
            <w:pPr>
              <w:pStyle w:val="ListBullet"/>
            </w:pPr>
            <w:r>
              <w:t>Performed step-by-step troubleshooting of faulty computers and network hardware.</w:t>
            </w:r>
          </w:p>
          <w:p w:rsidR="00FC4134" w:rsidRDefault="00FC4134" w:rsidP="00FC4134">
            <w:pPr>
              <w:pStyle w:val="ListBullet"/>
            </w:pPr>
            <w:r>
              <w:t>Performed routine maintenance checks to ensure optimum performance of computers in various offices.</w:t>
            </w:r>
          </w:p>
          <w:p w:rsidR="00FC4134" w:rsidRDefault="00FC4134" w:rsidP="00FC4134">
            <w:pPr>
              <w:pStyle w:val="ListBullet"/>
            </w:pPr>
            <w:r>
              <w:t>Establis</w:t>
            </w:r>
            <w:r w:rsidR="00B0146A">
              <w:t>hed</w:t>
            </w:r>
            <w:r>
              <w:t xml:space="preserve"> network connectivity between </w:t>
            </w:r>
            <w:r w:rsidR="00B0146A">
              <w:t xml:space="preserve">new </w:t>
            </w:r>
            <w:r>
              <w:t>departments</w:t>
            </w:r>
            <w:r w:rsidR="00B0146A">
              <w:t xml:space="preserve"> and existing ones under the supervision of superiors</w:t>
            </w:r>
            <w:r w:rsidR="00DC5CCF">
              <w:t xml:space="preserve"> through laying of network cables, mounting of keystone jacks in offices and assigning IP addresses to workstations on network.</w:t>
            </w:r>
          </w:p>
          <w:p w:rsidR="00FC4134" w:rsidRDefault="00FC4134" w:rsidP="00FC4134">
            <w:pPr>
              <w:pStyle w:val="ListBullet"/>
            </w:pPr>
            <w:r>
              <w:t>Assisted the team in determining the best position of LAN ports and workstations whenever a new office was to be set up and also the type of PC that would match their workload.</w:t>
            </w:r>
          </w:p>
          <w:p w:rsidR="00FC4134" w:rsidRDefault="00FC4134" w:rsidP="00FC4134">
            <w:pPr>
              <w:pStyle w:val="ListBullet"/>
            </w:pPr>
            <w:r>
              <w:t>Performed periodic data backup and transfer while upgrading the systems of selected offices at appointed times.</w:t>
            </w:r>
          </w:p>
          <w:p w:rsidR="00DC5CCF" w:rsidRPr="00CF1A49" w:rsidRDefault="00DC5CCF" w:rsidP="00FC4134">
            <w:pPr>
              <w:pStyle w:val="ListBullet"/>
            </w:pPr>
            <w:r>
              <w:t>Provided necessary software support to clients whenever they experienced issues with the hospital management software they were using.</w:t>
            </w:r>
          </w:p>
          <w:p w:rsidR="00613CD1" w:rsidRPr="00E82F7D" w:rsidRDefault="00613CD1" w:rsidP="00613CD1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12064BE83BA34A869BD70A2E0A7E596F"/>
        </w:placeholder>
        <w:temporary/>
        <w:showingPlcHdr/>
        <w15:appearance w15:val="hidden"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13CD1" w:rsidP="001D0BF1">
            <w:pPr>
              <w:pStyle w:val="Heading3"/>
              <w:contextualSpacing w:val="0"/>
              <w:outlineLvl w:val="2"/>
            </w:pPr>
            <w:r>
              <w:t>AUGUST 2017</w:t>
            </w:r>
            <w:r w:rsidR="001D0BF1" w:rsidRPr="00CF1A49">
              <w:t xml:space="preserve"> </w:t>
            </w:r>
          </w:p>
          <w:p w:rsidR="001D0BF1" w:rsidRPr="00CF1A49" w:rsidRDefault="00613CD1" w:rsidP="001D0BF1">
            <w:pPr>
              <w:pStyle w:val="Heading2"/>
              <w:contextualSpacing w:val="0"/>
              <w:outlineLvl w:val="1"/>
            </w:pPr>
            <w:r>
              <w:t>BSc.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energy and natural resources</w:t>
            </w:r>
            <w:r w:rsidR="00ED2E8E">
              <w:rPr>
                <w:rStyle w:val="SubtleReference"/>
              </w:rPr>
              <w:t>, sunyani</w:t>
            </w:r>
            <w:r>
              <w:rPr>
                <w:rStyle w:val="SubtleReference"/>
              </w:rPr>
              <w:t>(ghana)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5F224B" w:rsidP="00F61DF9">
            <w:pPr>
              <w:pStyle w:val="Heading3"/>
              <w:contextualSpacing w:val="0"/>
              <w:outlineLvl w:val="2"/>
            </w:pPr>
            <w:r>
              <w:t>janiuary</w:t>
            </w:r>
            <w:r w:rsidR="00F61DF9" w:rsidRPr="00CF1A49">
              <w:t xml:space="preserve"> </w:t>
            </w:r>
            <w:r>
              <w:t>2019</w:t>
            </w:r>
          </w:p>
          <w:p w:rsidR="00F61DF9" w:rsidRPr="00CF1A49" w:rsidRDefault="005F224B" w:rsidP="00F61DF9">
            <w:pPr>
              <w:pStyle w:val="Heading2"/>
              <w:contextualSpacing w:val="0"/>
              <w:outlineLvl w:val="1"/>
            </w:pPr>
            <w:r>
              <w:t>CISCO CERTIFIED NETWORK ASSociate(ccna)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improtech systems(ghana)</w:t>
            </w:r>
          </w:p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B307B6FDA057464FA5219209EDB60795"/>
        </w:placeholder>
        <w:temporary/>
        <w:showingPlcHdr/>
        <w15:appearance w15:val="hidden"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590B59" w:rsidP="006E1507">
            <w:pPr>
              <w:pStyle w:val="ListBullet"/>
              <w:contextualSpacing w:val="0"/>
            </w:pPr>
            <w:r>
              <w:t xml:space="preserve">Technical: Able to manage </w:t>
            </w:r>
            <w:r w:rsidR="00A22A50">
              <w:t xml:space="preserve">computing </w:t>
            </w:r>
            <w:r>
              <w:t>equipment</w:t>
            </w:r>
            <w:r w:rsidR="00A22A50">
              <w:t xml:space="preserve"> including networking devices</w:t>
            </w:r>
            <w:r>
              <w:t xml:space="preserve"> and handle sizable amount of issues without supervis</w:t>
            </w:r>
            <w:r w:rsidR="00D31A40">
              <w:t>i</w:t>
            </w:r>
            <w:r>
              <w:t>on</w:t>
            </w:r>
            <w:r w:rsidR="00D31A40">
              <w:t>.</w:t>
            </w:r>
          </w:p>
          <w:p w:rsidR="001F4E6D" w:rsidRDefault="00590B59" w:rsidP="006E1507">
            <w:pPr>
              <w:pStyle w:val="ListBullet"/>
              <w:contextualSpacing w:val="0"/>
            </w:pPr>
            <w:r>
              <w:t>Communication: Very good written and verbal communication skills in English</w:t>
            </w:r>
            <w:r w:rsidR="003134BB">
              <w:t xml:space="preserve"> and also very good at presentations.</w:t>
            </w:r>
          </w:p>
          <w:p w:rsidR="003134BB" w:rsidRPr="006E1507" w:rsidRDefault="003134BB" w:rsidP="006E1507">
            <w:pPr>
              <w:pStyle w:val="ListBullet"/>
              <w:contextualSpacing w:val="0"/>
            </w:pPr>
            <w:r>
              <w:t>A very good team player but can also work very efficiently alone whenever such need arises.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590B59" w:rsidP="006E1507">
            <w:pPr>
              <w:pStyle w:val="ListBullet"/>
              <w:contextualSpacing w:val="0"/>
            </w:pPr>
            <w:r>
              <w:t>Personal: Rapid adaptability to new situations and environments. Can work under pressure. Committed to meeting deadlines and producing quality results.</w:t>
            </w:r>
          </w:p>
          <w:p w:rsidR="001E3120" w:rsidRPr="006E1507" w:rsidRDefault="00590B59" w:rsidP="006E1507">
            <w:pPr>
              <w:pStyle w:val="ListBullet"/>
              <w:contextualSpacing w:val="0"/>
            </w:pPr>
            <w:r>
              <w:t xml:space="preserve">Computing: Competent and comfortable in using Microsoft Word, PowerPoint, Excel and Windows. </w:t>
            </w:r>
            <w:r w:rsidR="0023532C">
              <w:t>Capable of solving</w:t>
            </w:r>
            <w:r>
              <w:t xml:space="preserve"> simple software and hardware issues without any assistance.</w:t>
            </w:r>
          </w:p>
          <w:p w:rsidR="001E3120" w:rsidRDefault="00C300D8" w:rsidP="006E1507">
            <w:pPr>
              <w:pStyle w:val="ListBullet"/>
              <w:contextualSpacing w:val="0"/>
            </w:pPr>
            <w:r>
              <w:t>Strong attention to detail with an articulate and methodical approach.</w:t>
            </w:r>
            <w:bookmarkStart w:id="0" w:name="_GoBack"/>
            <w:bookmarkEnd w:id="0"/>
          </w:p>
          <w:p w:rsidR="00590B59" w:rsidRPr="006E1507" w:rsidRDefault="00590B59" w:rsidP="006E1507">
            <w:pPr>
              <w:pStyle w:val="ListBullet"/>
              <w:contextualSpacing w:val="0"/>
            </w:pPr>
            <w:r>
              <w:t>Customer Focused</w:t>
            </w:r>
            <w:r w:rsidR="00A712DC">
              <w:t xml:space="preserve"> and mostly try to fully solve their problem before leaving scene.</w:t>
            </w:r>
          </w:p>
        </w:tc>
      </w:tr>
    </w:tbl>
    <w:p w:rsidR="00ED2E8E" w:rsidRDefault="00ED2E8E" w:rsidP="00CC40DE">
      <w:pPr>
        <w:pStyle w:val="Heading1"/>
      </w:pPr>
    </w:p>
    <w:p w:rsidR="00ED2E8E" w:rsidRDefault="00ED2E8E" w:rsidP="00CC40DE">
      <w:pPr>
        <w:pStyle w:val="Heading1"/>
      </w:pPr>
    </w:p>
    <w:sdt>
      <w:sdtPr>
        <w:alias w:val="Activities:"/>
        <w:tag w:val="Activities:"/>
        <w:id w:val="1223332893"/>
        <w:placeholder>
          <w:docPart w:val="BC89E9CD9FC643468B320BAC2E8949CA"/>
        </w:placeholder>
        <w:temporary/>
        <w:showingPlcHdr/>
        <w15:appearance w15:val="hidden"/>
      </w:sdtPr>
      <w:sdtContent>
        <w:p w:rsidR="00F507ED" w:rsidRDefault="0062312F" w:rsidP="00CC40DE">
          <w:pPr>
            <w:pStyle w:val="Heading1"/>
          </w:pPr>
          <w:r w:rsidRPr="00CF1A49">
            <w:t>Activities</w:t>
          </w:r>
        </w:p>
      </w:sdtContent>
    </w:sdt>
    <w:p w:rsidR="00EA692D" w:rsidRDefault="008031D1" w:rsidP="006C1E43">
      <w:pPr>
        <w:ind w:firstLine="720"/>
      </w:pPr>
      <w:r>
        <w:t xml:space="preserve">Not limited to computing work only, also into event organization and planning and assumed the temporal duty of creating sub department </w:t>
      </w:r>
      <w:r w:rsidR="00EA692D">
        <w:t>Rota</w:t>
      </w:r>
      <w:r>
        <w:t xml:space="preserve"> for interns during second year of internship at Komfo Anokye Teaching Hospital. </w:t>
      </w:r>
      <w:r w:rsidR="00F16C6D">
        <w:t xml:space="preserve">Led other interns to discharge duties at same venue during some days that our department had low staff turnout. </w:t>
      </w:r>
    </w:p>
    <w:p w:rsidR="008031D1" w:rsidRPr="006E1507" w:rsidRDefault="00EA692D" w:rsidP="006E1507">
      <w:r>
        <w:tab/>
        <w:t>Also have a knack for solving basic software issues with mobile devices (especially iPhones and iPads) such as updates, data backup and restore and simple file transfer issues.</w:t>
      </w:r>
    </w:p>
    <w:sectPr w:rsidR="008031D1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848" w:rsidRDefault="000F2848" w:rsidP="0068194B">
      <w:r>
        <w:separator/>
      </w:r>
    </w:p>
    <w:p w:rsidR="000F2848" w:rsidRDefault="000F2848"/>
    <w:p w:rsidR="000F2848" w:rsidRDefault="000F2848"/>
  </w:endnote>
  <w:endnote w:type="continuationSeparator" w:id="0">
    <w:p w:rsidR="000F2848" w:rsidRDefault="000F2848" w:rsidP="0068194B">
      <w:r>
        <w:continuationSeparator/>
      </w:r>
    </w:p>
    <w:p w:rsidR="000F2848" w:rsidRDefault="000F2848"/>
    <w:p w:rsidR="000F2848" w:rsidRDefault="000F2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0D8" w:rsidRDefault="00C300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848" w:rsidRDefault="000F2848" w:rsidP="0068194B">
      <w:r>
        <w:separator/>
      </w:r>
    </w:p>
    <w:p w:rsidR="000F2848" w:rsidRDefault="000F2848"/>
    <w:p w:rsidR="000F2848" w:rsidRDefault="000F2848"/>
  </w:footnote>
  <w:footnote w:type="continuationSeparator" w:id="0">
    <w:p w:rsidR="000F2848" w:rsidRDefault="000F2848" w:rsidP="0068194B">
      <w:r>
        <w:continuationSeparator/>
      </w:r>
    </w:p>
    <w:p w:rsidR="000F2848" w:rsidRDefault="000F2848"/>
    <w:p w:rsidR="000F2848" w:rsidRDefault="000F28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0D8" w:rsidRPr="004E01EB" w:rsidRDefault="00C300D8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3B93A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1D52A02"/>
    <w:multiLevelType w:val="hybridMultilevel"/>
    <w:tmpl w:val="AC9A20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006C2D"/>
    <w:multiLevelType w:val="hybridMultilevel"/>
    <w:tmpl w:val="7792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C01E0"/>
    <w:multiLevelType w:val="hybridMultilevel"/>
    <w:tmpl w:val="68285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C6D4D"/>
    <w:multiLevelType w:val="hybridMultilevel"/>
    <w:tmpl w:val="D59C5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CF"/>
    <w:rsid w:val="000001EF"/>
    <w:rsid w:val="00007322"/>
    <w:rsid w:val="00007728"/>
    <w:rsid w:val="00024584"/>
    <w:rsid w:val="00024730"/>
    <w:rsid w:val="00055E95"/>
    <w:rsid w:val="0007021F"/>
    <w:rsid w:val="000B2BA5"/>
    <w:rsid w:val="000F2848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131C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A4D"/>
    <w:rsid w:val="00213B4C"/>
    <w:rsid w:val="002253B0"/>
    <w:rsid w:val="00227E2C"/>
    <w:rsid w:val="00230C72"/>
    <w:rsid w:val="0023532C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4BB"/>
    <w:rsid w:val="00316DFF"/>
    <w:rsid w:val="00325B57"/>
    <w:rsid w:val="00336056"/>
    <w:rsid w:val="003544E1"/>
    <w:rsid w:val="00366398"/>
    <w:rsid w:val="003A0632"/>
    <w:rsid w:val="003A30E5"/>
    <w:rsid w:val="003A6383"/>
    <w:rsid w:val="003A6ADF"/>
    <w:rsid w:val="003B540D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0B59"/>
    <w:rsid w:val="005A0F26"/>
    <w:rsid w:val="005A1B10"/>
    <w:rsid w:val="005A6850"/>
    <w:rsid w:val="005B1B1B"/>
    <w:rsid w:val="005C5932"/>
    <w:rsid w:val="005D3CA7"/>
    <w:rsid w:val="005D4CC1"/>
    <w:rsid w:val="005F224B"/>
    <w:rsid w:val="005F3D29"/>
    <w:rsid w:val="005F4B91"/>
    <w:rsid w:val="005F55D2"/>
    <w:rsid w:val="00613CD1"/>
    <w:rsid w:val="0062312F"/>
    <w:rsid w:val="00625F2C"/>
    <w:rsid w:val="00657099"/>
    <w:rsid w:val="006618E9"/>
    <w:rsid w:val="0068194B"/>
    <w:rsid w:val="00692703"/>
    <w:rsid w:val="006A1962"/>
    <w:rsid w:val="006B5D48"/>
    <w:rsid w:val="006B7D7B"/>
    <w:rsid w:val="006C1A5E"/>
    <w:rsid w:val="006C1E43"/>
    <w:rsid w:val="006E1507"/>
    <w:rsid w:val="00712D8B"/>
    <w:rsid w:val="00726430"/>
    <w:rsid w:val="007273B7"/>
    <w:rsid w:val="00733E0A"/>
    <w:rsid w:val="0074403D"/>
    <w:rsid w:val="00746D44"/>
    <w:rsid w:val="007538DC"/>
    <w:rsid w:val="00757803"/>
    <w:rsid w:val="007824BE"/>
    <w:rsid w:val="0079206B"/>
    <w:rsid w:val="00796076"/>
    <w:rsid w:val="007C0566"/>
    <w:rsid w:val="007C606B"/>
    <w:rsid w:val="007E22C2"/>
    <w:rsid w:val="007E6A61"/>
    <w:rsid w:val="00801140"/>
    <w:rsid w:val="008031D1"/>
    <w:rsid w:val="00803404"/>
    <w:rsid w:val="00834955"/>
    <w:rsid w:val="00854582"/>
    <w:rsid w:val="00855B59"/>
    <w:rsid w:val="00860461"/>
    <w:rsid w:val="0086487C"/>
    <w:rsid w:val="00870B20"/>
    <w:rsid w:val="008829F8"/>
    <w:rsid w:val="00885897"/>
    <w:rsid w:val="00886748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2A5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12DC"/>
    <w:rsid w:val="00A755E8"/>
    <w:rsid w:val="00A93A5D"/>
    <w:rsid w:val="00AB32F8"/>
    <w:rsid w:val="00AB610B"/>
    <w:rsid w:val="00AD360E"/>
    <w:rsid w:val="00AD40FB"/>
    <w:rsid w:val="00AD782D"/>
    <w:rsid w:val="00AE7650"/>
    <w:rsid w:val="00B0146A"/>
    <w:rsid w:val="00B10EBE"/>
    <w:rsid w:val="00B236F1"/>
    <w:rsid w:val="00B50F99"/>
    <w:rsid w:val="00B51D1B"/>
    <w:rsid w:val="00B540F4"/>
    <w:rsid w:val="00B56836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00D8"/>
    <w:rsid w:val="00C35ECF"/>
    <w:rsid w:val="00C47FA6"/>
    <w:rsid w:val="00C57FC6"/>
    <w:rsid w:val="00C66A7D"/>
    <w:rsid w:val="00C779DA"/>
    <w:rsid w:val="00C814F7"/>
    <w:rsid w:val="00C854A8"/>
    <w:rsid w:val="00CA4B4D"/>
    <w:rsid w:val="00CB35C3"/>
    <w:rsid w:val="00CC40DE"/>
    <w:rsid w:val="00CD323D"/>
    <w:rsid w:val="00CE4030"/>
    <w:rsid w:val="00CE64B3"/>
    <w:rsid w:val="00CF1A49"/>
    <w:rsid w:val="00D0630C"/>
    <w:rsid w:val="00D243A9"/>
    <w:rsid w:val="00D305E5"/>
    <w:rsid w:val="00D31A40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5CC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2F7D"/>
    <w:rsid w:val="00E85A87"/>
    <w:rsid w:val="00E85B4A"/>
    <w:rsid w:val="00E9528E"/>
    <w:rsid w:val="00EA5099"/>
    <w:rsid w:val="00EA692D"/>
    <w:rsid w:val="00EC1351"/>
    <w:rsid w:val="00EC4CBF"/>
    <w:rsid w:val="00ED2E8E"/>
    <w:rsid w:val="00EE2CA8"/>
    <w:rsid w:val="00EF17E8"/>
    <w:rsid w:val="00EF51D9"/>
    <w:rsid w:val="00F00486"/>
    <w:rsid w:val="00F130DD"/>
    <w:rsid w:val="00F16C6D"/>
    <w:rsid w:val="00F24884"/>
    <w:rsid w:val="00F476C4"/>
    <w:rsid w:val="00F507ED"/>
    <w:rsid w:val="00F61DF9"/>
    <w:rsid w:val="00F81960"/>
    <w:rsid w:val="00F8769D"/>
    <w:rsid w:val="00F9350C"/>
    <w:rsid w:val="00F94EB5"/>
    <w:rsid w:val="00F9624D"/>
    <w:rsid w:val="00FB31C1"/>
    <w:rsid w:val="00FB58F2"/>
    <w:rsid w:val="00FC413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32694"/>
  <w15:chartTrackingRefBased/>
  <w15:docId w15:val="{675B7CFB-BEDD-48C6-A206-2C31006B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35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Downloads\cv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C89A48066D470FAC733AAF2B9A0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FAD39-45C1-4029-B702-9DA8EBD012AD}"/>
      </w:docPartPr>
      <w:docPartBody>
        <w:p w:rsidR="00E55DB3" w:rsidRDefault="00E55DB3">
          <w:pPr>
            <w:pStyle w:val="80C89A48066D470FAC733AAF2B9A018D"/>
          </w:pPr>
          <w:r w:rsidRPr="00CF1A49">
            <w:t>Experience</w:t>
          </w:r>
        </w:p>
      </w:docPartBody>
    </w:docPart>
    <w:docPart>
      <w:docPartPr>
        <w:name w:val="12064BE83BA34A869BD70A2E0A7E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C0CB-5AED-493F-A169-524E0C0C6421}"/>
      </w:docPartPr>
      <w:docPartBody>
        <w:p w:rsidR="00E55DB3" w:rsidRDefault="00E55DB3">
          <w:pPr>
            <w:pStyle w:val="12064BE83BA34A869BD70A2E0A7E596F"/>
          </w:pPr>
          <w:r w:rsidRPr="00CF1A49">
            <w:t>Education</w:t>
          </w:r>
        </w:p>
      </w:docPartBody>
    </w:docPart>
    <w:docPart>
      <w:docPartPr>
        <w:name w:val="B307B6FDA057464FA5219209EDB6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E204-DE2A-4AFD-B8BB-5523DE5449EC}"/>
      </w:docPartPr>
      <w:docPartBody>
        <w:p w:rsidR="00E55DB3" w:rsidRDefault="00E55DB3">
          <w:pPr>
            <w:pStyle w:val="B307B6FDA057464FA5219209EDB60795"/>
          </w:pPr>
          <w:r w:rsidRPr="00CF1A49">
            <w:t>Skills</w:t>
          </w:r>
        </w:p>
      </w:docPartBody>
    </w:docPart>
    <w:docPart>
      <w:docPartPr>
        <w:name w:val="BC89E9CD9FC643468B320BAC2E89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69976-2EBE-48D8-9E36-4029CEFC1548}"/>
      </w:docPartPr>
      <w:docPartBody>
        <w:p w:rsidR="00E55DB3" w:rsidRDefault="00E55DB3">
          <w:pPr>
            <w:pStyle w:val="BC89E9CD9FC643468B320BAC2E8949C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B3"/>
    <w:rsid w:val="00E5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F84EB7FAE44B0B824660C79AEAB8A4">
    <w:name w:val="D8F84EB7FAE44B0B824660C79AEAB8A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17CD9A6FBE1495791B4C0466C1A9235">
    <w:name w:val="A17CD9A6FBE1495791B4C0466C1A9235"/>
  </w:style>
  <w:style w:type="paragraph" w:customStyle="1" w:styleId="5A6D536426754626BF972FA9F1E75B1B">
    <w:name w:val="5A6D536426754626BF972FA9F1E75B1B"/>
  </w:style>
  <w:style w:type="paragraph" w:customStyle="1" w:styleId="B69189486E7C4491A4936F5845FA5AE1">
    <w:name w:val="B69189486E7C4491A4936F5845FA5AE1"/>
  </w:style>
  <w:style w:type="paragraph" w:customStyle="1" w:styleId="8A842D2D021F416197A6364903DF6285">
    <w:name w:val="8A842D2D021F416197A6364903DF6285"/>
  </w:style>
  <w:style w:type="paragraph" w:customStyle="1" w:styleId="269AA9123A9D468C959455E890B1B1B1">
    <w:name w:val="269AA9123A9D468C959455E890B1B1B1"/>
  </w:style>
  <w:style w:type="paragraph" w:customStyle="1" w:styleId="E94FAEE284AE436996B28BA9EC679AC9">
    <w:name w:val="E94FAEE284AE436996B28BA9EC679AC9"/>
  </w:style>
  <w:style w:type="paragraph" w:customStyle="1" w:styleId="DA445C17059741FD901715F7017B4E82">
    <w:name w:val="DA445C17059741FD901715F7017B4E82"/>
  </w:style>
  <w:style w:type="paragraph" w:customStyle="1" w:styleId="665FA46314CC490080CE845C6D074C7D">
    <w:name w:val="665FA46314CC490080CE845C6D074C7D"/>
  </w:style>
  <w:style w:type="paragraph" w:customStyle="1" w:styleId="235AE384CA4B4779961E8B4737EC9C68">
    <w:name w:val="235AE384CA4B4779961E8B4737EC9C68"/>
  </w:style>
  <w:style w:type="paragraph" w:customStyle="1" w:styleId="FDBAE80E25B5481EA20EFFE5EA269953">
    <w:name w:val="FDBAE80E25B5481EA20EFFE5EA269953"/>
  </w:style>
  <w:style w:type="paragraph" w:customStyle="1" w:styleId="80C89A48066D470FAC733AAF2B9A018D">
    <w:name w:val="80C89A48066D470FAC733AAF2B9A018D"/>
  </w:style>
  <w:style w:type="paragraph" w:customStyle="1" w:styleId="37A86DB554C9476B9BEC81D96DAE8585">
    <w:name w:val="37A86DB554C9476B9BEC81D96DAE8585"/>
  </w:style>
  <w:style w:type="paragraph" w:customStyle="1" w:styleId="433C2A6BE6DA4AB39A232410555A1145">
    <w:name w:val="433C2A6BE6DA4AB39A232410555A1145"/>
  </w:style>
  <w:style w:type="paragraph" w:customStyle="1" w:styleId="9177A2348BB94315AA559248A8743EE7">
    <w:name w:val="9177A2348BB94315AA559248A8743EE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EEE3314C32749EDAA0BDF0FB2CC0C8B">
    <w:name w:val="8EEE3314C32749EDAA0BDF0FB2CC0C8B"/>
  </w:style>
  <w:style w:type="paragraph" w:customStyle="1" w:styleId="72F0394D7AA140D7840F557731BA3E46">
    <w:name w:val="72F0394D7AA140D7840F557731BA3E46"/>
  </w:style>
  <w:style w:type="paragraph" w:customStyle="1" w:styleId="09F0AA751B224BE1A5EF64AA9B38D0CE">
    <w:name w:val="09F0AA751B224BE1A5EF64AA9B38D0CE"/>
  </w:style>
  <w:style w:type="paragraph" w:customStyle="1" w:styleId="E359567D76E1402DAB3D898D2BE180B3">
    <w:name w:val="E359567D76E1402DAB3D898D2BE180B3"/>
  </w:style>
  <w:style w:type="paragraph" w:customStyle="1" w:styleId="50462E3ADD184CD6AF99D9B4A2CD8B89">
    <w:name w:val="50462E3ADD184CD6AF99D9B4A2CD8B89"/>
  </w:style>
  <w:style w:type="paragraph" w:customStyle="1" w:styleId="745ABA03EB0B4E1FA3D6C8E8D392D2BC">
    <w:name w:val="745ABA03EB0B4E1FA3D6C8E8D392D2BC"/>
  </w:style>
  <w:style w:type="paragraph" w:customStyle="1" w:styleId="6C522ED3AAC24364AB9DE034D629472B">
    <w:name w:val="6C522ED3AAC24364AB9DE034D629472B"/>
  </w:style>
  <w:style w:type="paragraph" w:customStyle="1" w:styleId="12064BE83BA34A869BD70A2E0A7E596F">
    <w:name w:val="12064BE83BA34A869BD70A2E0A7E596F"/>
  </w:style>
  <w:style w:type="paragraph" w:customStyle="1" w:styleId="4475ADFE1FA64BD39F5C6C3315CF8B91">
    <w:name w:val="4475ADFE1FA64BD39F5C6C3315CF8B91"/>
  </w:style>
  <w:style w:type="paragraph" w:customStyle="1" w:styleId="89C8EF2DAC06403C907150D3D10FFA3D">
    <w:name w:val="89C8EF2DAC06403C907150D3D10FFA3D"/>
  </w:style>
  <w:style w:type="paragraph" w:customStyle="1" w:styleId="6C85FD56B2804A33938A2BA06769E5C5">
    <w:name w:val="6C85FD56B2804A33938A2BA06769E5C5"/>
  </w:style>
  <w:style w:type="paragraph" w:customStyle="1" w:styleId="BCBBFF90F69D4B1F9FFDDDFF2BFDFECC">
    <w:name w:val="BCBBFF90F69D4B1F9FFDDDFF2BFDFECC"/>
  </w:style>
  <w:style w:type="paragraph" w:customStyle="1" w:styleId="91BD2EE3760D4DF594A7C634857698CD">
    <w:name w:val="91BD2EE3760D4DF594A7C634857698CD"/>
  </w:style>
  <w:style w:type="paragraph" w:customStyle="1" w:styleId="30BF0EF498E941A0A167A681133FD9E2">
    <w:name w:val="30BF0EF498E941A0A167A681133FD9E2"/>
  </w:style>
  <w:style w:type="paragraph" w:customStyle="1" w:styleId="8C01FC87C6814A45BDBD1A464B7A024E">
    <w:name w:val="8C01FC87C6814A45BDBD1A464B7A024E"/>
  </w:style>
  <w:style w:type="paragraph" w:customStyle="1" w:styleId="10FCDA32A43D41D08D77D6F0167762B5">
    <w:name w:val="10FCDA32A43D41D08D77D6F0167762B5"/>
  </w:style>
  <w:style w:type="paragraph" w:customStyle="1" w:styleId="28FC44438A3C46949FDD0C0FBDFAE972">
    <w:name w:val="28FC44438A3C46949FDD0C0FBDFAE972"/>
  </w:style>
  <w:style w:type="paragraph" w:customStyle="1" w:styleId="CB88E9D4CC5A405E8BAA946DFBBADEF0">
    <w:name w:val="CB88E9D4CC5A405E8BAA946DFBBADEF0"/>
  </w:style>
  <w:style w:type="paragraph" w:customStyle="1" w:styleId="B307B6FDA057464FA5219209EDB60795">
    <w:name w:val="B307B6FDA057464FA5219209EDB60795"/>
  </w:style>
  <w:style w:type="paragraph" w:customStyle="1" w:styleId="925E2480825141EFB11292E6836D5D58">
    <w:name w:val="925E2480825141EFB11292E6836D5D58"/>
  </w:style>
  <w:style w:type="paragraph" w:customStyle="1" w:styleId="1D4694089E7B40A3BD2AF8944E5D8E51">
    <w:name w:val="1D4694089E7B40A3BD2AF8944E5D8E51"/>
  </w:style>
  <w:style w:type="paragraph" w:customStyle="1" w:styleId="52D0BD6F33A04CECA238AABCF8D92FC8">
    <w:name w:val="52D0BD6F33A04CECA238AABCF8D92FC8"/>
  </w:style>
  <w:style w:type="paragraph" w:customStyle="1" w:styleId="4DC9D5BE3AD34AC0A5FACFD209A346B0">
    <w:name w:val="4DC9D5BE3AD34AC0A5FACFD209A346B0"/>
  </w:style>
  <w:style w:type="paragraph" w:customStyle="1" w:styleId="BA37A5B3B73E42ADB9C39948B45ECAD4">
    <w:name w:val="BA37A5B3B73E42ADB9C39948B45ECAD4"/>
  </w:style>
  <w:style w:type="paragraph" w:customStyle="1" w:styleId="BC89E9CD9FC643468B320BAC2E8949CA">
    <w:name w:val="BC89E9CD9FC643468B320BAC2E8949CA"/>
  </w:style>
  <w:style w:type="paragraph" w:customStyle="1" w:styleId="A1457EBBA3EF4C4AA73ED894D8D78F64">
    <w:name w:val="A1457EBBA3EF4C4AA73ED894D8D78F64"/>
  </w:style>
  <w:style w:type="paragraph" w:customStyle="1" w:styleId="D7016478C5964B25B2EA82853D2D3575">
    <w:name w:val="D7016478C5964B25B2EA82853D2D3575"/>
    <w:rsid w:val="00E55DB3"/>
  </w:style>
  <w:style w:type="paragraph" w:customStyle="1" w:styleId="259776C70E66463495281F1B407F8047">
    <w:name w:val="259776C70E66463495281F1B407F8047"/>
    <w:rsid w:val="00E55DB3"/>
  </w:style>
  <w:style w:type="paragraph" w:customStyle="1" w:styleId="98AFC3F1FDE24C33A9CD8B3545FED190">
    <w:name w:val="98AFC3F1FDE24C33A9CD8B3545FED190"/>
    <w:rsid w:val="00E55DB3"/>
  </w:style>
  <w:style w:type="paragraph" w:customStyle="1" w:styleId="67DCDE1A52B6473E81023BBE8085A16E">
    <w:name w:val="67DCDE1A52B6473E81023BBE8085A16E"/>
    <w:rsid w:val="00E55DB3"/>
  </w:style>
  <w:style w:type="paragraph" w:customStyle="1" w:styleId="415B7B217D0F451DB39B84B6C649460F">
    <w:name w:val="415B7B217D0F451DB39B84B6C649460F"/>
    <w:rsid w:val="00E55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template.dotx</Template>
  <TotalTime>2204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31</cp:revision>
  <dcterms:created xsi:type="dcterms:W3CDTF">2019-07-06T20:18:00Z</dcterms:created>
  <dcterms:modified xsi:type="dcterms:W3CDTF">2019-07-08T09:09:00Z</dcterms:modified>
  <cp:category/>
</cp:coreProperties>
</file>