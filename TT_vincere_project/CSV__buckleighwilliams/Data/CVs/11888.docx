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2160"/>
        <w:gridCol w:w="3227"/>
      </w:tblGrid>
      <w:tr w:rsidR="00A86DC1" w:rsidRPr="00191C7D" w14:paraId="2637C902" w14:textId="77777777" w:rsidTr="00F92B85">
        <w:trPr>
          <w:jc w:val="right"/>
        </w:trPr>
        <w:tc>
          <w:tcPr>
            <w:tcW w:w="2160" w:type="dxa"/>
            <w:shd w:val="clear" w:color="auto" w:fill="auto"/>
          </w:tcPr>
          <w:p w14:paraId="0828DDF0" w14:textId="0068A407" w:rsidR="00A86DC1" w:rsidRPr="00191C7D" w:rsidRDefault="005851AE" w:rsidP="00A86DC1">
            <w:pPr>
              <w:pStyle w:val="Address2"/>
              <w:rPr>
                <w:sz w:val="22"/>
                <w:szCs w:val="22"/>
              </w:rPr>
            </w:pPr>
            <w:r w:rsidRPr="00191C7D">
              <w:rPr>
                <w:sz w:val="22"/>
                <w:szCs w:val="22"/>
              </w:rPr>
              <w:t>3 Turner Close</w:t>
            </w:r>
          </w:p>
          <w:p w14:paraId="22D6FDEE" w14:textId="3313DEA0" w:rsidR="00A86DC1" w:rsidRPr="00191C7D" w:rsidRDefault="005851AE" w:rsidP="00A86DC1">
            <w:pPr>
              <w:pStyle w:val="Address2"/>
              <w:rPr>
                <w:sz w:val="22"/>
                <w:szCs w:val="22"/>
              </w:rPr>
            </w:pPr>
            <w:r w:rsidRPr="00191C7D">
              <w:rPr>
                <w:sz w:val="22"/>
                <w:szCs w:val="22"/>
              </w:rPr>
              <w:t>Kemsley</w:t>
            </w:r>
          </w:p>
          <w:p w14:paraId="1C50662F" w14:textId="0F08240E" w:rsidR="005851AE" w:rsidRPr="00191C7D" w:rsidRDefault="005851AE" w:rsidP="00A86DC1">
            <w:pPr>
              <w:pStyle w:val="Address2"/>
              <w:rPr>
                <w:sz w:val="22"/>
                <w:szCs w:val="22"/>
              </w:rPr>
            </w:pPr>
            <w:r w:rsidRPr="00191C7D">
              <w:rPr>
                <w:sz w:val="22"/>
                <w:szCs w:val="22"/>
              </w:rPr>
              <w:t>Sittingbourne</w:t>
            </w:r>
          </w:p>
          <w:p w14:paraId="2CD860B7" w14:textId="77777777" w:rsidR="00A86DC1" w:rsidRPr="00191C7D" w:rsidRDefault="00A86DC1" w:rsidP="00A86DC1">
            <w:pPr>
              <w:pStyle w:val="Address2"/>
              <w:rPr>
                <w:sz w:val="22"/>
                <w:szCs w:val="22"/>
              </w:rPr>
            </w:pPr>
            <w:r w:rsidRPr="00191C7D">
              <w:rPr>
                <w:sz w:val="22"/>
                <w:szCs w:val="22"/>
              </w:rPr>
              <w:t>Kent</w:t>
            </w:r>
          </w:p>
          <w:p w14:paraId="76741E97" w14:textId="77777777" w:rsidR="00A86DC1" w:rsidRPr="00191C7D" w:rsidRDefault="004A3DB6" w:rsidP="00A86DC1">
            <w:pPr>
              <w:pStyle w:val="Address2"/>
              <w:rPr>
                <w:sz w:val="22"/>
                <w:szCs w:val="22"/>
              </w:rPr>
            </w:pPr>
            <w:r w:rsidRPr="00191C7D">
              <w:rPr>
                <w:sz w:val="22"/>
                <w:szCs w:val="22"/>
              </w:rPr>
              <w:t>ME1</w:t>
            </w:r>
            <w:r w:rsidR="005851AE" w:rsidRPr="00191C7D">
              <w:rPr>
                <w:sz w:val="22"/>
                <w:szCs w:val="22"/>
              </w:rPr>
              <w:t>0 2UE</w:t>
            </w:r>
          </w:p>
          <w:p w14:paraId="5BCB3821" w14:textId="77777777" w:rsidR="001466FD" w:rsidRPr="00191C7D" w:rsidRDefault="001466FD" w:rsidP="00A86DC1">
            <w:pPr>
              <w:pStyle w:val="Address2"/>
              <w:rPr>
                <w:sz w:val="22"/>
                <w:szCs w:val="22"/>
              </w:rPr>
            </w:pPr>
          </w:p>
          <w:p w14:paraId="04030A60" w14:textId="5FC676DF" w:rsidR="001466FD" w:rsidRPr="00191C7D" w:rsidRDefault="001466FD" w:rsidP="00A86DC1">
            <w:pPr>
              <w:pStyle w:val="Address2"/>
              <w:rPr>
                <w:sz w:val="22"/>
                <w:szCs w:val="22"/>
              </w:rPr>
            </w:pPr>
          </w:p>
        </w:tc>
        <w:tc>
          <w:tcPr>
            <w:tcW w:w="3227" w:type="dxa"/>
            <w:shd w:val="clear" w:color="auto" w:fill="auto"/>
          </w:tcPr>
          <w:p w14:paraId="542DE40A" w14:textId="1E93BAFA" w:rsidR="00A86DC1" w:rsidRPr="00191C7D" w:rsidRDefault="00004A7D" w:rsidP="00A86DC1">
            <w:pPr>
              <w:pStyle w:val="Address1"/>
              <w:rPr>
                <w:sz w:val="22"/>
                <w:szCs w:val="22"/>
              </w:rPr>
            </w:pPr>
            <w:r w:rsidRPr="00191C7D">
              <w:rPr>
                <w:sz w:val="22"/>
                <w:szCs w:val="22"/>
              </w:rPr>
              <w:t>Phone</w:t>
            </w:r>
            <w:r w:rsidR="005851AE" w:rsidRPr="00191C7D">
              <w:rPr>
                <w:sz w:val="22"/>
                <w:szCs w:val="22"/>
              </w:rPr>
              <w:t>:</w:t>
            </w:r>
            <w:r w:rsidR="004A3DB6" w:rsidRPr="00191C7D">
              <w:rPr>
                <w:sz w:val="22"/>
                <w:szCs w:val="22"/>
              </w:rPr>
              <w:t xml:space="preserve"> 0751</w:t>
            </w:r>
            <w:r w:rsidR="00E97700">
              <w:rPr>
                <w:sz w:val="22"/>
                <w:szCs w:val="22"/>
              </w:rPr>
              <w:t xml:space="preserve"> </w:t>
            </w:r>
            <w:r w:rsidR="004A3DB6" w:rsidRPr="00191C7D">
              <w:rPr>
                <w:sz w:val="22"/>
                <w:szCs w:val="22"/>
              </w:rPr>
              <w:t>3141494</w:t>
            </w:r>
          </w:p>
          <w:p w14:paraId="15168A6C" w14:textId="77777777" w:rsidR="005851AE" w:rsidRPr="00191C7D" w:rsidRDefault="005851AE" w:rsidP="00A86DC1">
            <w:pPr>
              <w:pStyle w:val="Address1"/>
              <w:rPr>
                <w:sz w:val="22"/>
                <w:szCs w:val="22"/>
              </w:rPr>
            </w:pPr>
          </w:p>
          <w:p w14:paraId="7F922F91" w14:textId="1CC9052A" w:rsidR="00A86DC1" w:rsidRPr="00191C7D" w:rsidRDefault="004A3DB6" w:rsidP="00A86DC1">
            <w:pPr>
              <w:pStyle w:val="Address1"/>
              <w:rPr>
                <w:sz w:val="22"/>
                <w:szCs w:val="22"/>
              </w:rPr>
            </w:pPr>
            <w:r w:rsidRPr="00191C7D">
              <w:rPr>
                <w:sz w:val="22"/>
                <w:szCs w:val="22"/>
              </w:rPr>
              <w:t>E-mail</w:t>
            </w:r>
            <w:r w:rsidR="005851AE" w:rsidRPr="00191C7D">
              <w:rPr>
                <w:sz w:val="22"/>
                <w:szCs w:val="22"/>
              </w:rPr>
              <w:t>:</w:t>
            </w:r>
            <w:r w:rsidRPr="00191C7D">
              <w:rPr>
                <w:sz w:val="22"/>
                <w:szCs w:val="22"/>
              </w:rPr>
              <w:t xml:space="preserve"> martin.bridges@hotmail</w:t>
            </w:r>
            <w:r w:rsidR="00A86DC1" w:rsidRPr="00191C7D">
              <w:rPr>
                <w:sz w:val="22"/>
                <w:szCs w:val="22"/>
              </w:rPr>
              <w:t>.co.uk</w:t>
            </w:r>
          </w:p>
        </w:tc>
      </w:tr>
    </w:tbl>
    <w:p w14:paraId="6AB9D147" w14:textId="77777777" w:rsidR="00191C7D" w:rsidRPr="00191C7D" w:rsidRDefault="00191C7D" w:rsidP="00A86DC1">
      <w:pPr>
        <w:pStyle w:val="Name"/>
        <w:rPr>
          <w:sz w:val="32"/>
          <w:szCs w:val="32"/>
        </w:rPr>
      </w:pPr>
    </w:p>
    <w:p w14:paraId="45272AF7" w14:textId="4E609826" w:rsidR="00A86DC1" w:rsidRDefault="00A86DC1" w:rsidP="00A86DC1">
      <w:pPr>
        <w:pStyle w:val="Name"/>
      </w:pPr>
      <w:r>
        <w:t>Martin Fraser Bridges</w:t>
      </w:r>
    </w:p>
    <w:tbl>
      <w:tblPr>
        <w:tblW w:w="8820" w:type="dxa"/>
        <w:tblLayout w:type="fixed"/>
        <w:tblLook w:val="0000" w:firstRow="0" w:lastRow="0" w:firstColumn="0" w:lastColumn="0" w:noHBand="0" w:noVBand="0"/>
      </w:tblPr>
      <w:tblGrid>
        <w:gridCol w:w="2160"/>
        <w:gridCol w:w="6660"/>
      </w:tblGrid>
      <w:tr w:rsidR="00A86DC1" w14:paraId="2698F1BF" w14:textId="77777777" w:rsidTr="00405B53">
        <w:trPr>
          <w:trHeight w:val="1596"/>
        </w:trPr>
        <w:tc>
          <w:tcPr>
            <w:tcW w:w="2160" w:type="dxa"/>
            <w:shd w:val="clear" w:color="auto" w:fill="auto"/>
          </w:tcPr>
          <w:p w14:paraId="78CB7963" w14:textId="7ACDCBAB" w:rsidR="00A86DC1" w:rsidRDefault="00A86DC1" w:rsidP="00A86DC1">
            <w:pPr>
              <w:pStyle w:val="SectionTitle"/>
            </w:pPr>
            <w:r>
              <w:t>Work experience</w:t>
            </w:r>
          </w:p>
          <w:p w14:paraId="440B62B2" w14:textId="03D61F02" w:rsidR="00C65978" w:rsidRDefault="00C65978" w:rsidP="00C65978"/>
          <w:p w14:paraId="4870491F" w14:textId="77777777" w:rsidR="00C65978" w:rsidRPr="00C65978" w:rsidRDefault="00C65978" w:rsidP="00C65978"/>
          <w:p w14:paraId="30FCCDA4" w14:textId="77777777" w:rsidR="00405B53" w:rsidRPr="00405B53" w:rsidRDefault="00405B53" w:rsidP="00405B53"/>
        </w:tc>
        <w:tc>
          <w:tcPr>
            <w:tcW w:w="6660" w:type="dxa"/>
            <w:shd w:val="clear" w:color="auto" w:fill="auto"/>
          </w:tcPr>
          <w:p w14:paraId="479CFAF9" w14:textId="77777777" w:rsidR="00517BAD" w:rsidRDefault="00517BAD" w:rsidP="005851AE">
            <w:pPr>
              <w:pStyle w:val="CompanyName"/>
              <w:spacing w:line="276" w:lineRule="auto"/>
            </w:pPr>
            <w:r w:rsidRPr="00191C7D">
              <w:rPr>
                <w:b/>
                <w:bCs/>
                <w:u w:val="single"/>
              </w:rPr>
              <w:t>End of Sept 201</w:t>
            </w:r>
            <w:r>
              <w:rPr>
                <w:b/>
                <w:bCs/>
                <w:u w:val="single"/>
              </w:rPr>
              <w:t>9 to Current</w:t>
            </w:r>
            <w:r>
              <w:t xml:space="preserve">        </w:t>
            </w:r>
            <w:r w:rsidR="00937A68">
              <w:t xml:space="preserve"> </w:t>
            </w:r>
            <w:r>
              <w:t>Morrisons Distribution Warehouse</w:t>
            </w:r>
          </w:p>
          <w:p w14:paraId="13378318" w14:textId="76E32402" w:rsidR="00517BAD" w:rsidRDefault="00517BAD" w:rsidP="005851AE">
            <w:pPr>
              <w:pStyle w:val="CompanyName"/>
              <w:spacing w:line="276" w:lineRule="auto"/>
            </w:pPr>
            <w:r>
              <w:t xml:space="preserve">Currently performing a role as a product selector while looking for a new challenge. </w:t>
            </w:r>
          </w:p>
          <w:p w14:paraId="4ACF2487" w14:textId="6C54FB3F" w:rsidR="00475B26" w:rsidRDefault="00937A68" w:rsidP="005851AE">
            <w:pPr>
              <w:pStyle w:val="CompanyName"/>
              <w:spacing w:line="276" w:lineRule="auto"/>
            </w:pPr>
            <w:r>
              <w:t xml:space="preserve">                                     </w:t>
            </w:r>
          </w:p>
          <w:p w14:paraId="1B9783AA" w14:textId="77777777" w:rsidR="00475B26" w:rsidRDefault="00475B26" w:rsidP="00475B26">
            <w:pPr>
              <w:pStyle w:val="CompanyName"/>
              <w:spacing w:line="276" w:lineRule="auto"/>
            </w:pPr>
            <w:r w:rsidRPr="00191C7D">
              <w:rPr>
                <w:b/>
                <w:bCs/>
                <w:u w:val="single"/>
              </w:rPr>
              <w:t>Dec 2013 – End of Sept 2019</w:t>
            </w:r>
            <w:r>
              <w:t xml:space="preserve">         Vista Retail Support</w:t>
            </w:r>
          </w:p>
          <w:p w14:paraId="11777708" w14:textId="6F637732" w:rsidR="00405B53" w:rsidRDefault="00937A68" w:rsidP="005851AE">
            <w:pPr>
              <w:pStyle w:val="CompanyName"/>
              <w:spacing w:line="276" w:lineRule="auto"/>
            </w:pPr>
            <w:r>
              <w:t xml:space="preserve">  </w:t>
            </w:r>
            <w:r w:rsidR="00475B26">
              <w:t xml:space="preserve">                                          </w:t>
            </w:r>
            <w:r>
              <w:t>(now known as Vista Technical Support)</w:t>
            </w:r>
          </w:p>
          <w:p w14:paraId="2F1E2248" w14:textId="6A9B2754" w:rsidR="00405B53" w:rsidRDefault="00405B53" w:rsidP="005851AE">
            <w:pPr>
              <w:pStyle w:val="CompanyName"/>
              <w:spacing w:line="276" w:lineRule="auto"/>
            </w:pPr>
            <w:r>
              <w:t xml:space="preserve">                                            Service Delivery Manager</w:t>
            </w:r>
            <w:r w:rsidR="003E7603">
              <w:t xml:space="preserve"> (work from home)</w:t>
            </w:r>
          </w:p>
          <w:p w14:paraId="7AC379FC" w14:textId="33764359" w:rsidR="00744105" w:rsidRDefault="001466FD" w:rsidP="005851AE">
            <w:r>
              <w:t>R</w:t>
            </w:r>
            <w:r w:rsidR="005851AE">
              <w:t>esponsib</w:t>
            </w:r>
            <w:r w:rsidR="00AA64EF">
              <w:t>le</w:t>
            </w:r>
            <w:r w:rsidR="005851AE">
              <w:t xml:space="preserve"> for </w:t>
            </w:r>
            <w:r>
              <w:t>18</w:t>
            </w:r>
            <w:r w:rsidR="005851AE">
              <w:t xml:space="preserve"> </w:t>
            </w:r>
            <w:r w:rsidR="00AA64EF">
              <w:t>a</w:t>
            </w:r>
            <w:r w:rsidR="005851AE">
              <w:t xml:space="preserve">ccounts </w:t>
            </w:r>
            <w:r w:rsidR="00744105">
              <w:t xml:space="preserve">of </w:t>
            </w:r>
            <w:r w:rsidR="005851AE">
              <w:t>High Street chains to Service Teams with regards to providing IT support</w:t>
            </w:r>
            <w:r w:rsidR="00744105">
              <w:t xml:space="preserve"> of their EPOS, to the team of Field Service Engineers</w:t>
            </w:r>
            <w:r w:rsidR="005851AE">
              <w:t xml:space="preserve">. </w:t>
            </w:r>
          </w:p>
          <w:p w14:paraId="70F72431" w14:textId="77777777" w:rsidR="00744105" w:rsidRDefault="00744105" w:rsidP="005851AE"/>
          <w:p w14:paraId="75AB0786" w14:textId="65A4409B" w:rsidR="00744105" w:rsidRDefault="00744105" w:rsidP="005851AE">
            <w:r>
              <w:t xml:space="preserve">Setting up new customers accounts, parts, sites &amp; service plans. </w:t>
            </w:r>
          </w:p>
          <w:p w14:paraId="3F9B930E" w14:textId="77777777" w:rsidR="00744105" w:rsidRDefault="00744105" w:rsidP="005851AE"/>
          <w:p w14:paraId="7EBD821E" w14:textId="4E65452B" w:rsidR="00744105" w:rsidRDefault="005851AE" w:rsidP="005851AE">
            <w:r>
              <w:t xml:space="preserve">Sharing of </w:t>
            </w:r>
            <w:r w:rsidR="008549C5">
              <w:t>d</w:t>
            </w:r>
            <w:r>
              <w:t>ata and reporting of Service Level Agreement figures</w:t>
            </w:r>
            <w:r w:rsidR="00744105">
              <w:t xml:space="preserve"> direct to the customer</w:t>
            </w:r>
            <w:r>
              <w:t xml:space="preserve">. </w:t>
            </w:r>
          </w:p>
          <w:p w14:paraId="1E1B6E98" w14:textId="77777777" w:rsidR="00744105" w:rsidRDefault="00744105" w:rsidP="005851AE"/>
          <w:p w14:paraId="23CAA031" w14:textId="382BADF6" w:rsidR="005851AE" w:rsidRDefault="005851AE" w:rsidP="005851AE">
            <w:r>
              <w:t>Resolving technical issues and providing future recommendations of Hardware support</w:t>
            </w:r>
            <w:r w:rsidR="008549C5">
              <w:t xml:space="preserve"> </w:t>
            </w:r>
            <w:r w:rsidR="001466FD">
              <w:t>and</w:t>
            </w:r>
            <w:r w:rsidR="008549C5">
              <w:t xml:space="preserve"> Customer Service Improvement </w:t>
            </w:r>
            <w:r w:rsidR="001466FD">
              <w:t>Plans</w:t>
            </w:r>
            <w:r>
              <w:t>.</w:t>
            </w:r>
            <w:r w:rsidR="00744105">
              <w:t xml:space="preserve"> </w:t>
            </w:r>
          </w:p>
          <w:p w14:paraId="231D4321" w14:textId="34A51C03" w:rsidR="00937A68" w:rsidRDefault="00937A68" w:rsidP="005851AE"/>
          <w:p w14:paraId="3F0A4AC1" w14:textId="195547DE" w:rsidR="005851AE" w:rsidRDefault="00405B53" w:rsidP="005851AE">
            <w:pPr>
              <w:pStyle w:val="CompanyName"/>
              <w:spacing w:line="276" w:lineRule="auto"/>
            </w:pPr>
            <w:r w:rsidRPr="00191C7D">
              <w:rPr>
                <w:b/>
                <w:bCs/>
                <w:u w:val="single"/>
              </w:rPr>
              <w:t>May 2009 - Dec 2013</w:t>
            </w:r>
            <w:r>
              <w:t xml:space="preserve">          Vista Retail Support</w:t>
            </w:r>
          </w:p>
          <w:p w14:paraId="108D1383" w14:textId="601D9971" w:rsidR="00405B53" w:rsidRDefault="00405B53" w:rsidP="005851AE">
            <w:pPr>
              <w:spacing w:line="276" w:lineRule="auto"/>
            </w:pPr>
            <w:r>
              <w:t xml:space="preserve">                                            </w:t>
            </w:r>
            <w:r w:rsidR="005851AE">
              <w:t>F</w:t>
            </w:r>
            <w:r>
              <w:t>ield Service Engineer</w:t>
            </w:r>
          </w:p>
          <w:p w14:paraId="6A947531" w14:textId="5C60BD47" w:rsidR="005851AE" w:rsidRDefault="005851AE" w:rsidP="005851AE">
            <w:pPr>
              <w:spacing w:line="276" w:lineRule="auto"/>
            </w:pPr>
          </w:p>
          <w:p w14:paraId="064A3CE4" w14:textId="1793A085" w:rsidR="005851AE" w:rsidRDefault="005851AE" w:rsidP="005851AE">
            <w:pPr>
              <w:spacing w:line="276" w:lineRule="auto"/>
            </w:pPr>
            <w:r>
              <w:t xml:space="preserve">Hands on field work, within high street chains, repairing and </w:t>
            </w:r>
            <w:r w:rsidR="00F436CA">
              <w:t>configuring, the</w:t>
            </w:r>
            <w:r w:rsidR="00AA64EF">
              <w:t>ir</w:t>
            </w:r>
            <w:r w:rsidR="00F436CA">
              <w:t xml:space="preserve"> computer </w:t>
            </w:r>
            <w:r w:rsidR="00937A68">
              <w:t xml:space="preserve">&amp; EPOS </w:t>
            </w:r>
            <w:r w:rsidR="00F436CA">
              <w:t>systems.</w:t>
            </w:r>
            <w:r w:rsidR="007B50CD">
              <w:t xml:space="preserve"> PC’s, Screens, Scanners, HHT’s, Printers, Cash drawers, Chip and Pin Units &amp; Networks.</w:t>
            </w:r>
          </w:p>
          <w:p w14:paraId="1581DC9F" w14:textId="31F96C1F" w:rsidR="005704A6" w:rsidRDefault="005704A6" w:rsidP="005851AE">
            <w:pPr>
              <w:spacing w:line="276" w:lineRule="auto"/>
            </w:pPr>
          </w:p>
          <w:p w14:paraId="48B5A91E" w14:textId="77777777" w:rsidR="005704A6" w:rsidRDefault="005704A6" w:rsidP="005851AE">
            <w:pPr>
              <w:spacing w:line="276" w:lineRule="auto"/>
            </w:pPr>
          </w:p>
          <w:p w14:paraId="0F3234F3" w14:textId="77777777" w:rsidR="00405B53" w:rsidRDefault="00405B53" w:rsidP="005851AE">
            <w:pPr>
              <w:spacing w:line="276" w:lineRule="auto"/>
            </w:pPr>
          </w:p>
          <w:p w14:paraId="14261623" w14:textId="04A15A41" w:rsidR="00405B53" w:rsidRDefault="008F4716" w:rsidP="005851AE">
            <w:pPr>
              <w:spacing w:line="276" w:lineRule="auto"/>
            </w:pPr>
            <w:r w:rsidRPr="00191C7D">
              <w:rPr>
                <w:b/>
                <w:bCs/>
                <w:u w:val="single"/>
              </w:rPr>
              <w:lastRenderedPageBreak/>
              <w:t>April</w:t>
            </w:r>
            <w:r w:rsidR="00405B53" w:rsidRPr="00191C7D">
              <w:rPr>
                <w:b/>
                <w:bCs/>
                <w:u w:val="single"/>
              </w:rPr>
              <w:t xml:space="preserve"> 2007 – May 2009</w:t>
            </w:r>
            <w:r w:rsidR="00405B53">
              <w:t xml:space="preserve">      </w:t>
            </w:r>
            <w:r w:rsidR="00C84471">
              <w:t xml:space="preserve"> </w:t>
            </w:r>
            <w:r w:rsidR="00405B53">
              <w:t xml:space="preserve"> Allied Worldwide</w:t>
            </w:r>
            <w:r w:rsidR="0065109C">
              <w:t xml:space="preserve"> International</w:t>
            </w:r>
            <w:r w:rsidR="00405B53">
              <w:t xml:space="preserve"> (HP Contract)</w:t>
            </w:r>
          </w:p>
          <w:p w14:paraId="6F94645E" w14:textId="77777777" w:rsidR="005851AE" w:rsidRDefault="005851AE" w:rsidP="005851AE">
            <w:pPr>
              <w:spacing w:line="276" w:lineRule="auto"/>
            </w:pPr>
          </w:p>
          <w:p w14:paraId="142BF79D" w14:textId="2E10C72F" w:rsidR="00405B53" w:rsidRDefault="00405B53" w:rsidP="005851AE">
            <w:pPr>
              <w:spacing w:line="276" w:lineRule="auto"/>
            </w:pPr>
            <w:r>
              <w:t xml:space="preserve">                                           </w:t>
            </w:r>
            <w:r w:rsidR="00C84471">
              <w:t xml:space="preserve">  </w:t>
            </w:r>
            <w:r>
              <w:t xml:space="preserve"> Field Service Engineer (HP Warranty)</w:t>
            </w:r>
          </w:p>
          <w:p w14:paraId="32A7777E" w14:textId="77777777" w:rsidR="00F436CA" w:rsidRDefault="00F436CA" w:rsidP="005851AE">
            <w:pPr>
              <w:spacing w:line="276" w:lineRule="auto"/>
            </w:pPr>
          </w:p>
          <w:p w14:paraId="724E0617" w14:textId="5C77962F" w:rsidR="00F436CA" w:rsidRDefault="00F436CA" w:rsidP="00F436CA">
            <w:pPr>
              <w:spacing w:line="276" w:lineRule="auto"/>
            </w:pPr>
            <w:r>
              <w:t>Hands on field work, within private home</w:t>
            </w:r>
            <w:r w:rsidR="0065109C">
              <w:t>s</w:t>
            </w:r>
            <w:r>
              <w:t xml:space="preserve"> and businesses, repairing and configuring faulty HP equipment.</w:t>
            </w:r>
            <w:r w:rsidR="007B50CD">
              <w:t xml:space="preserve"> Pc’s and Laser Printers.</w:t>
            </w:r>
          </w:p>
          <w:p w14:paraId="38B749C8" w14:textId="309FF7F8" w:rsidR="00F436CA" w:rsidRDefault="00F436CA" w:rsidP="005851AE">
            <w:pPr>
              <w:spacing w:line="276" w:lineRule="auto"/>
            </w:pPr>
          </w:p>
          <w:p w14:paraId="75C6ECAB" w14:textId="54B63336" w:rsidR="00405B53" w:rsidRDefault="008F4716" w:rsidP="005851AE">
            <w:pPr>
              <w:pStyle w:val="CompanyName"/>
              <w:spacing w:line="276" w:lineRule="auto"/>
            </w:pPr>
            <w:r w:rsidRPr="00191C7D">
              <w:rPr>
                <w:b/>
                <w:bCs/>
                <w:u w:val="single"/>
              </w:rPr>
              <w:t>Jan 2005</w:t>
            </w:r>
            <w:r w:rsidR="00405B53" w:rsidRPr="00191C7D">
              <w:rPr>
                <w:b/>
                <w:bCs/>
                <w:u w:val="single"/>
              </w:rPr>
              <w:t xml:space="preserve"> – </w:t>
            </w:r>
            <w:r w:rsidRPr="00191C7D">
              <w:rPr>
                <w:b/>
                <w:bCs/>
                <w:u w:val="single"/>
              </w:rPr>
              <w:t>April</w:t>
            </w:r>
            <w:r w:rsidR="00405B53" w:rsidRPr="00191C7D">
              <w:rPr>
                <w:b/>
                <w:bCs/>
                <w:u w:val="single"/>
              </w:rPr>
              <w:t xml:space="preserve"> 2007</w:t>
            </w:r>
            <w:r w:rsidR="00405B53">
              <w:t xml:space="preserve">        </w:t>
            </w:r>
            <w:r w:rsidR="00C84471">
              <w:t xml:space="preserve"> </w:t>
            </w:r>
            <w:r w:rsidR="00405B53">
              <w:t xml:space="preserve"> Vista Retail Support</w:t>
            </w:r>
          </w:p>
          <w:p w14:paraId="6B724385" w14:textId="6CD76FFD" w:rsidR="00405B53" w:rsidRDefault="00405B53" w:rsidP="005851AE">
            <w:pPr>
              <w:spacing w:line="276" w:lineRule="auto"/>
            </w:pPr>
            <w:r>
              <w:t xml:space="preserve">                                         </w:t>
            </w:r>
            <w:r w:rsidR="00C84471">
              <w:t xml:space="preserve"> </w:t>
            </w:r>
            <w:r>
              <w:t xml:space="preserve">  </w:t>
            </w:r>
            <w:r w:rsidR="00C84471">
              <w:t xml:space="preserve">  </w:t>
            </w:r>
            <w:r>
              <w:t xml:space="preserve"> Field Service Engineer</w:t>
            </w:r>
          </w:p>
          <w:p w14:paraId="6F6AE131" w14:textId="77777777" w:rsidR="00F436CA" w:rsidRDefault="00F436CA" w:rsidP="005851AE">
            <w:pPr>
              <w:spacing w:line="276" w:lineRule="auto"/>
            </w:pPr>
          </w:p>
          <w:p w14:paraId="4B01226F" w14:textId="392E2E78" w:rsidR="00F436CA" w:rsidRDefault="00F436CA" w:rsidP="00F436CA">
            <w:pPr>
              <w:spacing w:line="276" w:lineRule="auto"/>
            </w:pPr>
            <w:r>
              <w:t>Hands on field work, within high street chains, repairing and configuring, the</w:t>
            </w:r>
            <w:r w:rsidR="00AA64EF">
              <w:t>ir</w:t>
            </w:r>
            <w:r>
              <w:t xml:space="preserve"> computer </w:t>
            </w:r>
            <w:r w:rsidR="00937A68">
              <w:t xml:space="preserve">&amp; EPOS </w:t>
            </w:r>
            <w:r>
              <w:t>systems.</w:t>
            </w:r>
          </w:p>
          <w:p w14:paraId="1E66E40F" w14:textId="551A3C13" w:rsidR="005851AE" w:rsidRDefault="005851AE" w:rsidP="005851AE">
            <w:pPr>
              <w:pStyle w:val="CompanyName"/>
              <w:spacing w:line="276" w:lineRule="auto"/>
            </w:pPr>
            <w:r w:rsidRPr="00191C7D">
              <w:rPr>
                <w:b/>
                <w:bCs/>
                <w:u w:val="single"/>
              </w:rPr>
              <w:t>July 1991 – Dec 2004</w:t>
            </w:r>
            <w:r>
              <w:t xml:space="preserve">        </w:t>
            </w:r>
            <w:r w:rsidR="00C84471">
              <w:t xml:space="preserve">   </w:t>
            </w:r>
            <w:r>
              <w:t xml:space="preserve"> Solaglas Laminated Sittingbourne</w:t>
            </w:r>
          </w:p>
          <w:p w14:paraId="6C47C6EC" w14:textId="3B9432A1" w:rsidR="005851AE" w:rsidRDefault="005851AE" w:rsidP="005851AE">
            <w:pPr>
              <w:spacing w:line="276" w:lineRule="auto"/>
            </w:pPr>
            <w:r>
              <w:t xml:space="preserve">                                          </w:t>
            </w:r>
            <w:r w:rsidR="00C84471">
              <w:t xml:space="preserve">    </w:t>
            </w:r>
            <w:r>
              <w:t xml:space="preserve">  Night Shift Foreman </w:t>
            </w:r>
          </w:p>
          <w:p w14:paraId="34070637" w14:textId="7FA7E54B" w:rsidR="00A86DC1" w:rsidRDefault="007D0E04" w:rsidP="005851AE">
            <w:pPr>
              <w:pStyle w:val="CompanyName"/>
              <w:spacing w:line="276" w:lineRule="auto"/>
            </w:pPr>
            <w:r>
              <w:t xml:space="preserve">Progressed from Machine operator through </w:t>
            </w:r>
            <w:r w:rsidR="005A0AAC">
              <w:t>Charge hand</w:t>
            </w:r>
            <w:r>
              <w:t xml:space="preserve"> to </w:t>
            </w:r>
            <w:r w:rsidR="005D59A9">
              <w:t xml:space="preserve">Night Shift </w:t>
            </w:r>
            <w:r>
              <w:t>Foreman</w:t>
            </w:r>
            <w:r w:rsidR="00AA64EF">
              <w:t>.</w:t>
            </w:r>
          </w:p>
          <w:p w14:paraId="290D65E9" w14:textId="4B89AD64" w:rsidR="00744105" w:rsidRDefault="00744105" w:rsidP="00744105">
            <w:r>
              <w:t>From Cutting Glass, manually and CNC.</w:t>
            </w:r>
          </w:p>
          <w:p w14:paraId="7BCDA6FF" w14:textId="6518B9A6" w:rsidR="00744105" w:rsidRDefault="00744105" w:rsidP="00744105">
            <w:r>
              <w:t>Manufacturing of the lamination process</w:t>
            </w:r>
            <w:r w:rsidR="007B50CD">
              <w:t xml:space="preserve"> (safety, shop front, security and bullet resistant glass).</w:t>
            </w:r>
          </w:p>
          <w:p w14:paraId="487F9F67" w14:textId="76016ACF" w:rsidR="00744105" w:rsidRDefault="00744105" w:rsidP="00744105">
            <w:r>
              <w:t>Stores and stock taking.</w:t>
            </w:r>
          </w:p>
          <w:p w14:paraId="2F6B7D10" w14:textId="671476EA" w:rsidR="00744105" w:rsidRDefault="00744105" w:rsidP="00744105">
            <w:r>
              <w:t>Preparation, loading and unloading of HGV vehicles.</w:t>
            </w:r>
          </w:p>
          <w:p w14:paraId="1722D4D7" w14:textId="59F1FB29" w:rsidR="005D59A9" w:rsidRDefault="005D59A9" w:rsidP="00744105">
            <w:r>
              <w:t>Covered the Quality Control department for holiday and sickness.</w:t>
            </w:r>
          </w:p>
          <w:p w14:paraId="3A75CC7B" w14:textId="377A1A55" w:rsidR="00744105" w:rsidRPr="00744105" w:rsidRDefault="00744105" w:rsidP="00744105">
            <w:r>
              <w:t>Overhead crane</w:t>
            </w:r>
            <w:r w:rsidR="007B50CD">
              <w:t xml:space="preserve"> </w:t>
            </w:r>
            <w:r w:rsidR="005D59A9">
              <w:t>5-ton</w:t>
            </w:r>
            <w:r>
              <w:t>, Forklift and Electric pallet truck licenses.</w:t>
            </w:r>
          </w:p>
          <w:p w14:paraId="0C863005" w14:textId="68C3C18F" w:rsidR="0082346D" w:rsidRDefault="005A0AAC" w:rsidP="005851AE">
            <w:pPr>
              <w:pStyle w:val="Achievement"/>
              <w:numPr>
                <w:ilvl w:val="0"/>
                <w:numId w:val="0"/>
              </w:numPr>
              <w:spacing w:line="276" w:lineRule="auto"/>
            </w:pPr>
            <w:r>
              <w:t>In-house</w:t>
            </w:r>
            <w:r w:rsidR="0082346D">
              <w:t xml:space="preserve"> </w:t>
            </w:r>
            <w:r>
              <w:t>training: –</w:t>
            </w:r>
            <w:r w:rsidR="0082346D">
              <w:t xml:space="preserve"> Key to Quality, </w:t>
            </w:r>
            <w:r w:rsidR="00F436CA">
              <w:t>Customers</w:t>
            </w:r>
            <w:r w:rsidR="0082346D">
              <w:t xml:space="preserve"> First</w:t>
            </w:r>
            <w:r w:rsidR="00F436CA">
              <w:t xml:space="preserve"> &amp;</w:t>
            </w:r>
            <w:r w:rsidR="00744105">
              <w:t xml:space="preserve"> Process Managers Training</w:t>
            </w:r>
            <w:r w:rsidR="005D59A9">
              <w:t xml:space="preserve"> courses.</w:t>
            </w:r>
          </w:p>
          <w:p w14:paraId="73B08C1E" w14:textId="77777777" w:rsidR="00F436CA" w:rsidRDefault="00F436CA" w:rsidP="005851AE">
            <w:pPr>
              <w:pStyle w:val="Achievement"/>
              <w:numPr>
                <w:ilvl w:val="0"/>
                <w:numId w:val="0"/>
              </w:numPr>
              <w:spacing w:line="276" w:lineRule="auto"/>
            </w:pPr>
          </w:p>
          <w:p w14:paraId="25F73A5A" w14:textId="7EA19BF0" w:rsidR="00F436CA" w:rsidRDefault="00F436CA" w:rsidP="00F436CA">
            <w:pPr>
              <w:pStyle w:val="Objective"/>
              <w:spacing w:before="0" w:after="120" w:line="240" w:lineRule="auto"/>
            </w:pPr>
            <w:r w:rsidRPr="00191C7D">
              <w:rPr>
                <w:b/>
                <w:bCs/>
                <w:u w:val="single"/>
              </w:rPr>
              <w:t>September 89 – July 91</w:t>
            </w:r>
            <w:r>
              <w:t xml:space="preserve">   </w:t>
            </w:r>
            <w:r w:rsidR="00C84471">
              <w:t xml:space="preserve">   </w:t>
            </w:r>
            <w:r>
              <w:t xml:space="preserve">   Solaglas Laminated Sittingbourne</w:t>
            </w:r>
          </w:p>
          <w:p w14:paraId="1ACBFEF2" w14:textId="4A99328C" w:rsidR="00F436CA" w:rsidRDefault="00F436CA" w:rsidP="00F436CA">
            <w:pPr>
              <w:spacing w:line="276" w:lineRule="auto"/>
            </w:pPr>
            <w:r>
              <w:t xml:space="preserve">                                         </w:t>
            </w:r>
            <w:r w:rsidR="00C84471">
              <w:t xml:space="preserve"> </w:t>
            </w:r>
            <w:r>
              <w:t xml:space="preserve"> </w:t>
            </w:r>
            <w:r w:rsidR="00C84471">
              <w:t xml:space="preserve">    </w:t>
            </w:r>
            <w:r>
              <w:t xml:space="preserve">  Sales Administrator</w:t>
            </w:r>
          </w:p>
          <w:p w14:paraId="12ECEEFC" w14:textId="4A78E3E7" w:rsidR="00F436CA" w:rsidRDefault="00F436CA" w:rsidP="00F436CA">
            <w:pPr>
              <w:spacing w:line="276" w:lineRule="auto"/>
            </w:pPr>
          </w:p>
        </w:tc>
      </w:tr>
      <w:tr w:rsidR="00A86DC1" w14:paraId="0C2CF30F" w14:textId="77777777" w:rsidTr="00405B53">
        <w:trPr>
          <w:trHeight w:val="143"/>
        </w:trPr>
        <w:tc>
          <w:tcPr>
            <w:tcW w:w="2160" w:type="dxa"/>
            <w:shd w:val="clear" w:color="auto" w:fill="auto"/>
          </w:tcPr>
          <w:p w14:paraId="547EE8B4" w14:textId="77777777" w:rsidR="00A86DC1" w:rsidRDefault="00A86DC1" w:rsidP="00A86DC1">
            <w:pPr>
              <w:pStyle w:val="SectionTitle"/>
            </w:pPr>
          </w:p>
        </w:tc>
        <w:tc>
          <w:tcPr>
            <w:tcW w:w="6660" w:type="dxa"/>
            <w:shd w:val="clear" w:color="auto" w:fill="auto"/>
          </w:tcPr>
          <w:p w14:paraId="7FE03AD7" w14:textId="37436A65" w:rsidR="002709FB" w:rsidRDefault="00F436CA" w:rsidP="0082346D">
            <w:pPr>
              <w:pStyle w:val="BodyText"/>
            </w:pPr>
            <w:r>
              <w:t>Taking sales orders, assisting with bespoke glass requests &amp; progressing future sales.</w:t>
            </w:r>
          </w:p>
          <w:p w14:paraId="583E42AA" w14:textId="7BF6580F" w:rsidR="0082346D" w:rsidRDefault="0082346D" w:rsidP="0082346D">
            <w:pPr>
              <w:pStyle w:val="BodyText"/>
            </w:pPr>
            <w:r w:rsidRPr="00191C7D">
              <w:rPr>
                <w:b/>
                <w:bCs/>
                <w:u w:val="single"/>
              </w:rPr>
              <w:t>November 88 – September 89</w:t>
            </w:r>
            <w:r w:rsidR="00C84471">
              <w:t xml:space="preserve">  </w:t>
            </w:r>
            <w:r>
              <w:t xml:space="preserve"> Kent Aerospace Castings</w:t>
            </w:r>
            <w:r w:rsidR="005A0AAC">
              <w:t xml:space="preserve"> </w:t>
            </w:r>
            <w:r>
              <w:t>Sittingbourne</w:t>
            </w:r>
          </w:p>
          <w:p w14:paraId="58FA2130" w14:textId="18E851C8" w:rsidR="00F436CA" w:rsidRDefault="00F436CA" w:rsidP="00F436CA">
            <w:pPr>
              <w:spacing w:line="276" w:lineRule="auto"/>
            </w:pPr>
            <w:r>
              <w:t xml:space="preserve">                                          </w:t>
            </w:r>
            <w:r w:rsidR="005D59A9">
              <w:t xml:space="preserve">   </w:t>
            </w:r>
            <w:r w:rsidR="00C84471">
              <w:t xml:space="preserve">   </w:t>
            </w:r>
            <w:r w:rsidR="005D59A9">
              <w:t xml:space="preserve"> </w:t>
            </w:r>
            <w:r>
              <w:t xml:space="preserve">  Data Input Clerk.</w:t>
            </w:r>
          </w:p>
          <w:p w14:paraId="5CE52081" w14:textId="77777777" w:rsidR="005D59A9" w:rsidRDefault="005D59A9" w:rsidP="00F436CA">
            <w:pPr>
              <w:spacing w:line="276" w:lineRule="auto"/>
            </w:pPr>
          </w:p>
          <w:p w14:paraId="277EE6ED" w14:textId="0B771032" w:rsidR="006A6952" w:rsidRDefault="00F436CA" w:rsidP="005A0AAC">
            <w:pPr>
              <w:pStyle w:val="BodyText"/>
              <w:tabs>
                <w:tab w:val="left" w:pos="3465"/>
              </w:tabs>
              <w:spacing w:after="120"/>
            </w:pPr>
            <w:r>
              <w:t>Order entry &amp; General Office duties.</w:t>
            </w:r>
          </w:p>
          <w:p w14:paraId="4EBF4988" w14:textId="77777777" w:rsidR="00F436CA" w:rsidRDefault="00F436CA" w:rsidP="005A0AAC">
            <w:pPr>
              <w:pStyle w:val="BodyText"/>
              <w:tabs>
                <w:tab w:val="left" w:pos="3465"/>
              </w:tabs>
              <w:spacing w:after="120"/>
            </w:pPr>
          </w:p>
          <w:p w14:paraId="4A6DDC5A" w14:textId="77777777" w:rsidR="0082346D" w:rsidRDefault="005A0AAC" w:rsidP="005A0AAC">
            <w:pPr>
              <w:pStyle w:val="BodyText"/>
              <w:tabs>
                <w:tab w:val="left" w:pos="3465"/>
              </w:tabs>
              <w:spacing w:after="120"/>
            </w:pPr>
            <w:r w:rsidRPr="00191C7D">
              <w:rPr>
                <w:b/>
                <w:bCs/>
                <w:u w:val="single"/>
              </w:rPr>
              <w:t>October 86 – October 88</w:t>
            </w:r>
            <w:r>
              <w:t xml:space="preserve">          Barclays Bank Plc Sittingbourne &amp; Sheerness</w:t>
            </w:r>
          </w:p>
          <w:p w14:paraId="5F15E829" w14:textId="55A8CF15" w:rsidR="005A0AAC" w:rsidRDefault="005A0AAC" w:rsidP="005A0AAC">
            <w:pPr>
              <w:pStyle w:val="BodyText"/>
              <w:tabs>
                <w:tab w:val="left" w:pos="3465"/>
              </w:tabs>
              <w:spacing w:after="120"/>
            </w:pPr>
            <w:r>
              <w:t xml:space="preserve">Youth </w:t>
            </w:r>
            <w:r w:rsidR="006A6952">
              <w:t>T</w:t>
            </w:r>
            <w:r>
              <w:t xml:space="preserve">raining </w:t>
            </w:r>
            <w:r w:rsidR="006A6952">
              <w:t>S</w:t>
            </w:r>
            <w:r>
              <w:t>cheme</w:t>
            </w:r>
            <w:r w:rsidR="007B50CD">
              <w:t>, general back office banking duties and telephone customer service.</w:t>
            </w:r>
          </w:p>
          <w:p w14:paraId="73AB42C2" w14:textId="54F3B7DA" w:rsidR="005D59A9" w:rsidRPr="0082346D" w:rsidRDefault="005D59A9" w:rsidP="005A0AAC">
            <w:pPr>
              <w:pStyle w:val="BodyText"/>
              <w:tabs>
                <w:tab w:val="left" w:pos="3465"/>
              </w:tabs>
              <w:spacing w:after="120"/>
            </w:pPr>
          </w:p>
        </w:tc>
      </w:tr>
      <w:tr w:rsidR="00A86DC1" w14:paraId="66B3AF8B" w14:textId="77777777" w:rsidTr="00405B53">
        <w:tc>
          <w:tcPr>
            <w:tcW w:w="2160" w:type="dxa"/>
            <w:shd w:val="clear" w:color="auto" w:fill="auto"/>
          </w:tcPr>
          <w:p w14:paraId="0E0EE1B8" w14:textId="77777777" w:rsidR="00A86DC1" w:rsidRDefault="00B55EDF" w:rsidP="00A86DC1">
            <w:pPr>
              <w:pStyle w:val="SectionTitle"/>
            </w:pPr>
            <w:r>
              <w:lastRenderedPageBreak/>
              <w:t>Education</w:t>
            </w:r>
          </w:p>
          <w:p w14:paraId="57F5B1F1" w14:textId="77777777" w:rsidR="00B55EDF" w:rsidRDefault="00B55EDF" w:rsidP="00B55EDF"/>
          <w:p w14:paraId="46605CC1" w14:textId="77777777" w:rsidR="00B55EDF" w:rsidRDefault="00B55EDF" w:rsidP="00B55EDF"/>
          <w:p w14:paraId="367AEBF3" w14:textId="77777777" w:rsidR="00B55EDF" w:rsidRDefault="00B55EDF" w:rsidP="00B55EDF"/>
          <w:p w14:paraId="282FFAA4" w14:textId="77777777" w:rsidR="00B55EDF" w:rsidRDefault="00B55EDF" w:rsidP="00B55EDF"/>
          <w:p w14:paraId="00CB2F78" w14:textId="77777777" w:rsidR="00B55EDF" w:rsidRDefault="00B55EDF" w:rsidP="00B55EDF"/>
          <w:p w14:paraId="3245226D" w14:textId="77777777" w:rsidR="00B55EDF" w:rsidRDefault="00B55EDF" w:rsidP="00B55EDF"/>
          <w:p w14:paraId="266E9954" w14:textId="77777777" w:rsidR="00B55EDF" w:rsidRDefault="00B55EDF" w:rsidP="00B55EDF"/>
          <w:p w14:paraId="3101C0FE" w14:textId="77777777" w:rsidR="00B55EDF" w:rsidRDefault="00B55EDF" w:rsidP="00B55EDF"/>
          <w:p w14:paraId="0D19127E" w14:textId="77777777" w:rsidR="00B55EDF" w:rsidRDefault="00B55EDF" w:rsidP="00B55EDF"/>
          <w:p w14:paraId="33752D30" w14:textId="2E7B075C" w:rsidR="00B55EDF" w:rsidRPr="00B55EDF" w:rsidRDefault="00B55EDF" w:rsidP="00B55EDF"/>
        </w:tc>
        <w:tc>
          <w:tcPr>
            <w:tcW w:w="6660" w:type="dxa"/>
            <w:shd w:val="clear" w:color="auto" w:fill="auto"/>
          </w:tcPr>
          <w:p w14:paraId="0D957132" w14:textId="77777777" w:rsidR="00A86DC1" w:rsidRDefault="00B55EDF" w:rsidP="00A86DC1">
            <w:pPr>
              <w:pStyle w:val="Objective"/>
              <w:rPr>
                <w:b/>
                <w:bCs/>
              </w:rPr>
            </w:pPr>
            <w:r w:rsidRPr="00F436CA">
              <w:rPr>
                <w:b/>
                <w:bCs/>
              </w:rPr>
              <w:t>1981 – 1986 St. John’s High School, Sittingbourne</w:t>
            </w:r>
          </w:p>
          <w:p w14:paraId="7129412B" w14:textId="77777777" w:rsidR="00B55EDF" w:rsidRPr="008549C5" w:rsidRDefault="00B55EDF" w:rsidP="00B55EDF">
            <w:pPr>
              <w:pStyle w:val="Achievement"/>
            </w:pPr>
            <w:r w:rsidRPr="008549C5">
              <w:t>C.S.E. English Language          3</w:t>
            </w:r>
          </w:p>
          <w:p w14:paraId="56B5F8B8" w14:textId="77777777" w:rsidR="00B55EDF" w:rsidRPr="008549C5" w:rsidRDefault="00B55EDF" w:rsidP="00B55EDF">
            <w:pPr>
              <w:pStyle w:val="Achievement"/>
            </w:pPr>
            <w:r w:rsidRPr="008549C5">
              <w:t>C.S.E. Mathematics                   2</w:t>
            </w:r>
          </w:p>
          <w:p w14:paraId="1E138C7A" w14:textId="77777777" w:rsidR="00B55EDF" w:rsidRPr="008549C5" w:rsidRDefault="00B55EDF" w:rsidP="00B55EDF">
            <w:pPr>
              <w:pStyle w:val="Achievement"/>
            </w:pPr>
            <w:r w:rsidRPr="008549C5">
              <w:t>C.S.E. Computer Studies          1</w:t>
            </w:r>
          </w:p>
          <w:p w14:paraId="6F00F1CB" w14:textId="77777777" w:rsidR="00B55EDF" w:rsidRPr="008549C5" w:rsidRDefault="00B55EDF" w:rsidP="00B55EDF">
            <w:pPr>
              <w:pStyle w:val="Achievement"/>
            </w:pPr>
            <w:r w:rsidRPr="008549C5">
              <w:t>C.S.E. Technical Drawing         2</w:t>
            </w:r>
          </w:p>
          <w:p w14:paraId="1248F1E9" w14:textId="3A7FF273" w:rsidR="00B55EDF" w:rsidRDefault="00B55EDF" w:rsidP="00B55EDF">
            <w:pPr>
              <w:pStyle w:val="Achievement"/>
            </w:pPr>
            <w:r w:rsidRPr="008549C5">
              <w:t>C.S.E. English Literature           3</w:t>
            </w:r>
          </w:p>
          <w:p w14:paraId="0E291918" w14:textId="77777777" w:rsidR="00B55EDF" w:rsidRDefault="00B55EDF" w:rsidP="002D3AFA">
            <w:pPr>
              <w:pStyle w:val="Achievement"/>
            </w:pPr>
            <w:r w:rsidRPr="008549C5">
              <w:t>O Level Computer Studies        C</w:t>
            </w:r>
          </w:p>
          <w:p w14:paraId="36390928" w14:textId="77777777" w:rsidR="002D3AFA" w:rsidRDefault="002D3AFA" w:rsidP="002D3AFA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14:paraId="20CCEA11" w14:textId="77777777" w:rsidR="005D59A9" w:rsidRDefault="005D59A9" w:rsidP="002D3AFA">
            <w:pPr>
              <w:pStyle w:val="Achievement"/>
              <w:numPr>
                <w:ilvl w:val="0"/>
                <w:numId w:val="0"/>
              </w:numPr>
              <w:ind w:left="245"/>
            </w:pPr>
          </w:p>
          <w:p w14:paraId="315360C2" w14:textId="4521126E" w:rsidR="005D59A9" w:rsidRPr="00B55EDF" w:rsidRDefault="005D59A9" w:rsidP="002D3AFA">
            <w:pPr>
              <w:pStyle w:val="Achievement"/>
              <w:numPr>
                <w:ilvl w:val="0"/>
                <w:numId w:val="0"/>
              </w:numPr>
              <w:ind w:left="245"/>
            </w:pPr>
          </w:p>
        </w:tc>
      </w:tr>
    </w:tbl>
    <w:p w14:paraId="03C6F0F0" w14:textId="3E5D1F5C" w:rsidR="00FA5052" w:rsidRDefault="00FA5052" w:rsidP="00FA5052">
      <w:pPr>
        <w:pStyle w:val="BodyText"/>
      </w:pPr>
      <w:r w:rsidRPr="008549C5">
        <w:rPr>
          <w:rFonts w:ascii="Arial Black" w:hAnsi="Arial Black"/>
          <w:b/>
          <w:bCs/>
        </w:rPr>
        <w:t>Awards received</w:t>
      </w:r>
      <w:r>
        <w:rPr>
          <w:b/>
          <w:bCs/>
        </w:rPr>
        <w:t xml:space="preserve">  </w:t>
      </w:r>
      <w:r w:rsidRPr="008549C5">
        <w:t xml:space="preserve"> </w:t>
      </w:r>
      <w:r w:rsidR="008549C5">
        <w:t xml:space="preserve">    </w:t>
      </w:r>
      <w:r>
        <w:t xml:space="preserve">A1 Introduction to Quality Assurance </w:t>
      </w:r>
      <w:r w:rsidR="005D59A9">
        <w:t xml:space="preserve">(IQA) </w:t>
      </w:r>
      <w:r>
        <w:t>– Pass   August 1995</w:t>
      </w:r>
    </w:p>
    <w:p w14:paraId="0215E2D6" w14:textId="7CBF9B52" w:rsidR="00FA5052" w:rsidRDefault="00FA5052" w:rsidP="00FA5052">
      <w:pPr>
        <w:pStyle w:val="BodyText"/>
      </w:pPr>
      <w:r>
        <w:t xml:space="preserve">                                        </w:t>
      </w:r>
      <w:r w:rsidR="008549C5">
        <w:t xml:space="preserve">   </w:t>
      </w:r>
      <w:r>
        <w:t xml:space="preserve">Process Managers’ Development Programme - Feb 2001 to Apr 2002      </w:t>
      </w:r>
    </w:p>
    <w:p w14:paraId="1CABCF56" w14:textId="52E62B16" w:rsidR="00FA5052" w:rsidRDefault="00FA5052" w:rsidP="00FA5052">
      <w:pPr>
        <w:pStyle w:val="BodyText"/>
      </w:pPr>
      <w:r>
        <w:t xml:space="preserve">                                        </w:t>
      </w:r>
      <w:r w:rsidR="008549C5">
        <w:t xml:space="preserve">   </w:t>
      </w:r>
      <w:r>
        <w:t>UKIT Training - European Computer Driving License - 2004</w:t>
      </w:r>
    </w:p>
    <w:p w14:paraId="063DD470" w14:textId="777F0FCB" w:rsidR="00FA5052" w:rsidRDefault="00FA5052" w:rsidP="00FA5052">
      <w:pPr>
        <w:pStyle w:val="BodyText"/>
      </w:pPr>
      <w:r>
        <w:t xml:space="preserve">                                        </w:t>
      </w:r>
      <w:r w:rsidR="008549C5">
        <w:t xml:space="preserve">   </w:t>
      </w:r>
      <w:r>
        <w:t>Microsoft Certified Systems Administrator</w:t>
      </w:r>
      <w:r w:rsidR="005D59A9">
        <w:t xml:space="preserve"> (MCSA) &amp; (MCP)</w:t>
      </w:r>
      <w:r>
        <w:t xml:space="preserve"> – October 2004</w:t>
      </w:r>
    </w:p>
    <w:p w14:paraId="0D0B8E07" w14:textId="49046653" w:rsidR="00FA5052" w:rsidRDefault="00FA5052" w:rsidP="00FA5052">
      <w:pPr>
        <w:pStyle w:val="BodyText"/>
      </w:pPr>
      <w:r>
        <w:t xml:space="preserve">                                        </w:t>
      </w:r>
      <w:r w:rsidR="008549C5">
        <w:t xml:space="preserve">   </w:t>
      </w:r>
      <w:r>
        <w:t>Various in-house training on the Microsoft Office Suite.</w:t>
      </w:r>
    </w:p>
    <w:p w14:paraId="22C47EC7" w14:textId="1FC182FC" w:rsidR="00FA5052" w:rsidRDefault="00FA5052">
      <w:pPr>
        <w:rPr>
          <w:b/>
          <w:bCs/>
        </w:rPr>
      </w:pPr>
    </w:p>
    <w:p w14:paraId="3E004EC6" w14:textId="7098474C" w:rsidR="008549C5" w:rsidRDefault="00FA5052" w:rsidP="00517BAD">
      <w:r w:rsidRPr="008549C5">
        <w:rPr>
          <w:rFonts w:ascii="Arial Black" w:hAnsi="Arial Black"/>
          <w:b/>
          <w:bCs/>
        </w:rPr>
        <w:t>Interests</w:t>
      </w:r>
      <w:r w:rsidR="008549C5">
        <w:rPr>
          <w:b/>
          <w:bCs/>
        </w:rPr>
        <w:t xml:space="preserve">                   </w:t>
      </w:r>
      <w:r w:rsidR="00517BAD" w:rsidRPr="00517BAD">
        <w:t>Swimming</w:t>
      </w:r>
      <w:r w:rsidR="00517BAD">
        <w:rPr>
          <w:b/>
          <w:bCs/>
        </w:rPr>
        <w:t xml:space="preserve"> </w:t>
      </w:r>
      <w:r w:rsidR="008549C5">
        <w:t>and</w:t>
      </w:r>
      <w:r w:rsidR="00517BAD">
        <w:t xml:space="preserve"> </w:t>
      </w:r>
      <w:r w:rsidR="008549C5">
        <w:t>mountain biking. Eating o</w:t>
      </w:r>
      <w:r w:rsidR="002D3AFA">
        <w:t>ut,</w:t>
      </w:r>
      <w:r w:rsidR="008549C5">
        <w:t xml:space="preserve"> going to the cinema &amp; shows.</w:t>
      </w:r>
      <w:r w:rsidR="00517BAD">
        <w:t xml:space="preserve">                       </w:t>
      </w:r>
      <w:bookmarkStart w:id="0" w:name="_GoBack"/>
      <w:bookmarkEnd w:id="0"/>
    </w:p>
    <w:p w14:paraId="6558AD47" w14:textId="77777777" w:rsidR="008549C5" w:rsidRPr="008549C5" w:rsidRDefault="008549C5"/>
    <w:p w14:paraId="598E21DF" w14:textId="77777777" w:rsidR="00FA5052" w:rsidRDefault="00FA5052">
      <w:pPr>
        <w:rPr>
          <w:b/>
          <w:bCs/>
        </w:rPr>
      </w:pPr>
    </w:p>
    <w:p w14:paraId="52A7EF75" w14:textId="7384314F" w:rsidR="00A86DC1" w:rsidRDefault="00027A32">
      <w:r w:rsidRPr="008549C5">
        <w:rPr>
          <w:rFonts w:ascii="Arial Black" w:hAnsi="Arial Black"/>
          <w:b/>
          <w:bCs/>
        </w:rPr>
        <w:t>Availability</w:t>
      </w:r>
      <w:r>
        <w:rPr>
          <w:b/>
          <w:bCs/>
        </w:rPr>
        <w:tab/>
      </w:r>
      <w:r>
        <w:rPr>
          <w:b/>
          <w:bCs/>
        </w:rPr>
        <w:tab/>
      </w:r>
      <w:r w:rsidR="001466FD">
        <w:t>Immediate.</w:t>
      </w:r>
    </w:p>
    <w:p w14:paraId="16F26E79" w14:textId="6D84DA57" w:rsidR="00027A32" w:rsidRDefault="00027A32"/>
    <w:p w14:paraId="1CB93943" w14:textId="08D68A59" w:rsidR="00027A32" w:rsidRDefault="00027A32"/>
    <w:p w14:paraId="6E534099" w14:textId="15B337D5" w:rsidR="00027A32" w:rsidRDefault="00027A32">
      <w:r w:rsidRPr="008549C5">
        <w:rPr>
          <w:rFonts w:ascii="Arial Black" w:hAnsi="Arial Black"/>
          <w:b/>
          <w:bCs/>
        </w:rPr>
        <w:t xml:space="preserve">References </w:t>
      </w:r>
      <w:r w:rsidR="00F92B85">
        <w:rPr>
          <w:rFonts w:ascii="Arial Black" w:hAnsi="Arial Black"/>
          <w:b/>
          <w:bCs/>
        </w:rPr>
        <w:t xml:space="preserve">   </w:t>
      </w:r>
      <w:r w:rsidRPr="00027A32">
        <w:rPr>
          <w:b/>
          <w:bCs/>
        </w:rPr>
        <w:t xml:space="preserve"> </w:t>
      </w:r>
      <w:r>
        <w:rPr>
          <w:b/>
          <w:bCs/>
        </w:rPr>
        <w:tab/>
      </w:r>
      <w:r w:rsidR="008549C5">
        <w:rPr>
          <w:b/>
          <w:bCs/>
        </w:rPr>
        <w:t>C</w:t>
      </w:r>
      <w:r>
        <w:t>an be provided upon request.</w:t>
      </w:r>
    </w:p>
    <w:p w14:paraId="17719237" w14:textId="77777777" w:rsidR="00F92B85" w:rsidRDefault="00F92B85"/>
    <w:p w14:paraId="24F0A496" w14:textId="77777777" w:rsidR="00F92B85" w:rsidRDefault="00F92B85">
      <w:pPr>
        <w:rPr>
          <w:b/>
          <w:bCs/>
        </w:rPr>
      </w:pPr>
    </w:p>
    <w:p w14:paraId="298624FE" w14:textId="18DDF2AB" w:rsidR="00027A32" w:rsidRPr="008549C5" w:rsidRDefault="00027A32">
      <w:pPr>
        <w:rPr>
          <w:rFonts w:ascii="Arial Black" w:hAnsi="Arial Black"/>
        </w:rPr>
      </w:pPr>
      <w:r w:rsidRPr="008549C5">
        <w:rPr>
          <w:rFonts w:ascii="Arial Black" w:hAnsi="Arial Black"/>
          <w:b/>
          <w:bCs/>
        </w:rPr>
        <w:t>Certificates</w:t>
      </w:r>
      <w:r w:rsidRPr="008549C5">
        <w:rPr>
          <w:rFonts w:ascii="Arial Black" w:hAnsi="Arial Black"/>
        </w:rPr>
        <w:t xml:space="preserve">  </w:t>
      </w:r>
      <w:r w:rsidR="00F92B85">
        <w:rPr>
          <w:rFonts w:ascii="Arial Black" w:hAnsi="Arial Black"/>
        </w:rPr>
        <w:t xml:space="preserve">           </w:t>
      </w:r>
      <w:r w:rsidR="00F92B85">
        <w:rPr>
          <w:b/>
          <w:bCs/>
        </w:rPr>
        <w:t>C</w:t>
      </w:r>
      <w:r w:rsidR="00F92B85">
        <w:t>an be provided upon request.</w:t>
      </w:r>
    </w:p>
    <w:p w14:paraId="1C6588AC" w14:textId="77777777" w:rsidR="00027A32" w:rsidRPr="00027A32" w:rsidRDefault="00027A32"/>
    <w:sectPr w:rsidR="00027A32" w:rsidRPr="00027A32" w:rsidSect="00A86DC1">
      <w:pgSz w:w="12240" w:h="15840"/>
      <w:pgMar w:top="1440" w:right="1800" w:bottom="1440" w:left="1800" w:header="720" w:footer="720" w:gutter="0"/>
      <w:cols w:space="720"/>
      <w:docGrid w:linePitch="2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6307"/>
    <w:multiLevelType w:val="hybridMultilevel"/>
    <w:tmpl w:val="9C5857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87"/>
  <w:displayHorizontalDrawingGridEvery w:val="2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ResumeStyle" w:val="0"/>
    <w:docVar w:name="Resume Post Wizard Balloon" w:val="0"/>
  </w:docVars>
  <w:rsids>
    <w:rsidRoot w:val="00A86DC1"/>
    <w:rsid w:val="00004A7D"/>
    <w:rsid w:val="00027A32"/>
    <w:rsid w:val="000A0630"/>
    <w:rsid w:val="00123AC6"/>
    <w:rsid w:val="0014120E"/>
    <w:rsid w:val="001466FD"/>
    <w:rsid w:val="00163665"/>
    <w:rsid w:val="00191C7D"/>
    <w:rsid w:val="001E2484"/>
    <w:rsid w:val="002161A4"/>
    <w:rsid w:val="00262EED"/>
    <w:rsid w:val="002709FB"/>
    <w:rsid w:val="002809CF"/>
    <w:rsid w:val="00294174"/>
    <w:rsid w:val="002D3AFA"/>
    <w:rsid w:val="003405B3"/>
    <w:rsid w:val="0037139D"/>
    <w:rsid w:val="003E7603"/>
    <w:rsid w:val="00405B53"/>
    <w:rsid w:val="0040701B"/>
    <w:rsid w:val="004727B7"/>
    <w:rsid w:val="00475B26"/>
    <w:rsid w:val="004A3DB6"/>
    <w:rsid w:val="00517BAD"/>
    <w:rsid w:val="005704A6"/>
    <w:rsid w:val="005851AE"/>
    <w:rsid w:val="005A0AAC"/>
    <w:rsid w:val="005A255B"/>
    <w:rsid w:val="005D59A9"/>
    <w:rsid w:val="006454D2"/>
    <w:rsid w:val="006463A1"/>
    <w:rsid w:val="0065109C"/>
    <w:rsid w:val="006A6952"/>
    <w:rsid w:val="006D682F"/>
    <w:rsid w:val="00744105"/>
    <w:rsid w:val="007B50CD"/>
    <w:rsid w:val="007D0E04"/>
    <w:rsid w:val="0082346D"/>
    <w:rsid w:val="008549C5"/>
    <w:rsid w:val="00875F9D"/>
    <w:rsid w:val="008F4716"/>
    <w:rsid w:val="00922FCD"/>
    <w:rsid w:val="00937A68"/>
    <w:rsid w:val="00A86DC1"/>
    <w:rsid w:val="00AA64EF"/>
    <w:rsid w:val="00B55EDF"/>
    <w:rsid w:val="00BF2C7B"/>
    <w:rsid w:val="00C23F41"/>
    <w:rsid w:val="00C65978"/>
    <w:rsid w:val="00C84471"/>
    <w:rsid w:val="00C87547"/>
    <w:rsid w:val="00CD33F9"/>
    <w:rsid w:val="00E65D0D"/>
    <w:rsid w:val="00E97700"/>
    <w:rsid w:val="00EE1131"/>
    <w:rsid w:val="00F436CA"/>
    <w:rsid w:val="00F92B85"/>
    <w:rsid w:val="00FA5052"/>
    <w:rsid w:val="00FB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FA622"/>
  <w15:chartTrackingRefBased/>
  <w15:docId w15:val="{E27DB95C-D9C1-D04D-BE68-F50DC737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DC1"/>
    <w:rPr>
      <w:rFonts w:ascii="Arial" w:eastAsia="Batang" w:hAnsi="Arial"/>
      <w:lang w:eastAsia="en-US"/>
    </w:rPr>
  </w:style>
  <w:style w:type="paragraph" w:styleId="Heading1">
    <w:name w:val="heading 1"/>
    <w:basedOn w:val="HeadingBase"/>
    <w:next w:val="BodyText"/>
    <w:qFormat/>
    <w:rsid w:val="00A86DC1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A86DC1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A86DC1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A86DC1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A86DC1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A86DC1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A86DC1"/>
    <w:pPr>
      <w:numPr>
        <w:numId w:val="1"/>
      </w:numPr>
      <w:spacing w:after="60"/>
    </w:pPr>
  </w:style>
  <w:style w:type="paragraph" w:styleId="BodyText">
    <w:name w:val="Body Text"/>
    <w:basedOn w:val="Normal"/>
    <w:rsid w:val="00A86DC1"/>
    <w:pPr>
      <w:spacing w:after="22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A86DC1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A86DC1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rsid w:val="003405B3"/>
    <w:pPr>
      <w:tabs>
        <w:tab w:val="left" w:pos="2160"/>
        <w:tab w:val="right" w:pos="6480"/>
      </w:tabs>
      <w:spacing w:before="240" w:after="120" w:line="220" w:lineRule="atLeast"/>
    </w:pPr>
  </w:style>
  <w:style w:type="paragraph" w:customStyle="1" w:styleId="Institution">
    <w:name w:val="Institution"/>
    <w:basedOn w:val="Normal"/>
    <w:next w:val="Achievement"/>
    <w:autoRedefine/>
    <w:rsid w:val="00A86DC1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rsid w:val="00A86DC1"/>
    <w:pPr>
      <w:spacing w:after="60" w:line="220" w:lineRule="atLeast"/>
    </w:pPr>
    <w:rPr>
      <w:rFonts w:ascii="Arial Black" w:eastAsia="Batang" w:hAnsi="Arial Black"/>
      <w:spacing w:val="-10"/>
      <w:lang w:val="en-US" w:eastAsia="en-US"/>
    </w:rPr>
  </w:style>
  <w:style w:type="paragraph" w:customStyle="1" w:styleId="Name">
    <w:name w:val="Name"/>
    <w:basedOn w:val="Normal"/>
    <w:next w:val="Normal"/>
    <w:rsid w:val="00A86DC1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A86DC1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A86DC1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PersonalInfo">
    <w:name w:val="Personal Info"/>
    <w:basedOn w:val="Achievement"/>
    <w:next w:val="Achievement"/>
    <w:rsid w:val="00A86DC1"/>
    <w:pPr>
      <w:numPr>
        <w:numId w:val="0"/>
      </w:numPr>
      <w:spacing w:before="240"/>
      <w:ind w:left="245" w:hanging="245"/>
    </w:pPr>
  </w:style>
  <w:style w:type="paragraph" w:styleId="BodyTextIndent">
    <w:name w:val="Body Text Indent"/>
    <w:basedOn w:val="BodyText"/>
    <w:rsid w:val="00A86DC1"/>
    <w:pPr>
      <w:ind w:left="720"/>
    </w:pPr>
  </w:style>
  <w:style w:type="paragraph" w:customStyle="1" w:styleId="CityState">
    <w:name w:val="City/State"/>
    <w:basedOn w:val="BodyText"/>
    <w:next w:val="BodyText"/>
    <w:rsid w:val="00A86DC1"/>
    <w:pPr>
      <w:keepNext/>
    </w:pPr>
  </w:style>
  <w:style w:type="paragraph" w:customStyle="1" w:styleId="CompanyNameOne">
    <w:name w:val="Company Name One"/>
    <w:basedOn w:val="CompanyName"/>
    <w:next w:val="Normal"/>
    <w:autoRedefine/>
    <w:rsid w:val="00A86DC1"/>
  </w:style>
  <w:style w:type="paragraph" w:styleId="Date">
    <w:name w:val="Date"/>
    <w:basedOn w:val="BodyText"/>
    <w:rsid w:val="00A86DC1"/>
    <w:pPr>
      <w:keepNext/>
    </w:pPr>
  </w:style>
  <w:style w:type="paragraph" w:customStyle="1" w:styleId="DocumentLabel">
    <w:name w:val="Document Label"/>
    <w:basedOn w:val="Normal"/>
    <w:next w:val="Normal"/>
    <w:rsid w:val="00A86DC1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A86DC1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A86DC1"/>
    <w:pPr>
      <w:jc w:val="both"/>
    </w:pPr>
  </w:style>
  <w:style w:type="paragraph" w:styleId="Footer">
    <w:name w:val="footer"/>
    <w:basedOn w:val="HeaderBase"/>
    <w:rsid w:val="00A86DC1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A86DC1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A86DC1"/>
    <w:pPr>
      <w:keepNext/>
      <w:keepLines/>
      <w:spacing w:after="0"/>
    </w:pPr>
    <w:rPr>
      <w:spacing w:val="-4"/>
      <w:sz w:val="18"/>
    </w:rPr>
  </w:style>
  <w:style w:type="character" w:customStyle="1" w:styleId="Job">
    <w:name w:val="Job"/>
    <w:basedOn w:val="DefaultParagraphFont"/>
    <w:rsid w:val="00A86DC1"/>
  </w:style>
  <w:style w:type="character" w:customStyle="1" w:styleId="Lead-inEmphasis">
    <w:name w:val="Lead-in Emphasis"/>
    <w:rsid w:val="00A86DC1"/>
    <w:rPr>
      <w:rFonts w:ascii="Arial Black" w:hAnsi="Arial Black"/>
      <w:spacing w:val="-6"/>
      <w:sz w:val="18"/>
    </w:rPr>
  </w:style>
  <w:style w:type="paragraph" w:customStyle="1" w:styleId="NoTitle">
    <w:name w:val="No Title"/>
    <w:basedOn w:val="SectionTitle"/>
    <w:rsid w:val="00A86DC1"/>
  </w:style>
  <w:style w:type="character" w:styleId="PageNumber">
    <w:name w:val="page number"/>
    <w:rsid w:val="00A86DC1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A86DC1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SectionSubtitle">
    <w:name w:val="Section Subtitle"/>
    <w:basedOn w:val="SectionTitle"/>
    <w:next w:val="Normal"/>
    <w:rsid w:val="00A86DC1"/>
    <w:rPr>
      <w:b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9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9CF"/>
    <w:rPr>
      <w:rFonts w:ascii="Segoe UI" w:eastAsia="Batang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85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520Files\Microsoft%2520Office\Templates\1033\Resume%25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Resume%20Wizard</Template>
  <TotalTime>5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>Home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subject/>
  <dc:creator>Me</dc:creator>
  <cp:keywords/>
  <cp:lastModifiedBy>Martin Bridges</cp:lastModifiedBy>
  <cp:revision>2</cp:revision>
  <cp:lastPrinted>2019-09-16T09:08:00Z</cp:lastPrinted>
  <dcterms:created xsi:type="dcterms:W3CDTF">2019-11-09T17:55:00Z</dcterms:created>
  <dcterms:modified xsi:type="dcterms:W3CDTF">2019-11-09T17:55:00Z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2000091800</vt:i4>
  </property>
  <property fmtid="{D5CDD505-2E9C-101B-9397-08002B2CF9AE}" pid="4" name="LCID">
    <vt:i4>1033</vt:i4>
  </property>
</Properties>
</file>