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83079" w14:textId="26DE3770" w:rsidR="002E08AC" w:rsidRDefault="008C6503" w:rsidP="002E08AC">
      <w:pPr>
        <w:pStyle w:val="ContactInfo"/>
      </w:pPr>
      <w:sdt>
        <w:sdtPr>
          <w:rPr>
            <w:b/>
            <w:color w:val="1F497D"/>
            <w:sz w:val="22"/>
            <w:szCs w:val="22"/>
            <w:lang w:eastAsia="en-US"/>
          </w:rPr>
          <w:alias w:val="Street Address"/>
          <w:tag w:val="Street Address"/>
          <w:id w:val="1415969137"/>
          <w:placeholder>
            <w:docPart w:val="01A8D28BE46D4D638A7A630AD5A82476"/>
          </w:placeholder>
          <w:dataBinding w:prefixMappings="xmlns:ns0='http://schemas.microsoft.com/office/2006/coverPageProps' " w:xpath="/ns0:CoverPageProperties[1]/ns0:CompanyAddress[1]" w:storeItemID="{55AF091B-3C7A-41E3-B477-F2FDAA23CFDA}"/>
          <w:text w:multiLine="1"/>
        </w:sdtPr>
        <w:sdtEndPr/>
        <w:sdtContent>
          <w:r w:rsidR="00D84A75" w:rsidRPr="00C55361">
            <w:rPr>
              <w:b/>
              <w:color w:val="1F497D"/>
              <w:sz w:val="22"/>
              <w:szCs w:val="22"/>
              <w:lang w:eastAsia="en-US"/>
            </w:rPr>
            <w:t>Manchester</w:t>
          </w:r>
          <w:r w:rsidR="00D84A75" w:rsidRPr="00C55361">
            <w:rPr>
              <w:b/>
              <w:color w:val="1F497D"/>
              <w:sz w:val="22"/>
              <w:szCs w:val="22"/>
              <w:lang w:eastAsia="en-US"/>
            </w:rPr>
            <w:br/>
            <w:t>Ashton-Under-Lyne</w:t>
          </w:r>
          <w:r w:rsidR="00D84A75" w:rsidRPr="00C55361">
            <w:rPr>
              <w:b/>
              <w:color w:val="1F497D"/>
              <w:sz w:val="22"/>
              <w:szCs w:val="22"/>
              <w:lang w:eastAsia="en-US"/>
            </w:rPr>
            <w:br/>
          </w:r>
          <w:r w:rsidR="00844718">
            <w:rPr>
              <w:b/>
              <w:color w:val="1F497D"/>
              <w:sz w:val="22"/>
              <w:szCs w:val="22"/>
              <w:lang w:eastAsia="en-US"/>
            </w:rPr>
            <w:t>07902212117</w:t>
          </w:r>
          <w:r w:rsidR="00D84A75" w:rsidRPr="00C55361">
            <w:rPr>
              <w:b/>
              <w:color w:val="1F497D"/>
              <w:sz w:val="22"/>
              <w:szCs w:val="22"/>
              <w:lang w:eastAsia="en-US"/>
            </w:rPr>
            <w:br/>
            <w:t>wbarrettakaah@outlook.com</w:t>
          </w:r>
          <w:r w:rsidR="00D84A75" w:rsidRPr="00C55361">
            <w:rPr>
              <w:b/>
              <w:color w:val="1F497D"/>
              <w:sz w:val="22"/>
              <w:szCs w:val="22"/>
              <w:lang w:eastAsia="en-US"/>
            </w:rPr>
            <w:br/>
          </w:r>
        </w:sdtContent>
      </w:sdt>
    </w:p>
    <w:p w14:paraId="0C1B11E4" w14:textId="3B0643A6" w:rsidR="002C42BC" w:rsidRDefault="008C6503">
      <w:pPr>
        <w:pStyle w:val="Name"/>
      </w:pPr>
      <w:sdt>
        <w:sdtPr>
          <w:alias w:val="Your Name"/>
          <w:tag w:val=""/>
          <w:id w:val="1197042864"/>
          <w:placeholder>
            <w:docPart w:val="C311C7A52EF8471B894EDBA9A78B9430"/>
          </w:placeholder>
          <w:dataBinding w:prefixMappings="xmlns:ns0='http://purl.org/dc/elements/1.1/' xmlns:ns1='http://schemas.openxmlformats.org/package/2006/metadata/core-properties' " w:xpath="/ns1:coreProperties[1]/ns0:creator[1]" w:storeItemID="{6C3C8BC8-F283-45AE-878A-BAB7291924A1}"/>
          <w:text/>
        </w:sdtPr>
        <w:sdtEndPr/>
        <w:sdtContent>
          <w:r w:rsidR="005C1242">
            <w:rPr>
              <w:lang w:val="en-GB"/>
            </w:rPr>
            <w:t>Wayne Barrett</w:t>
          </w:r>
        </w:sdtContent>
      </w:sdt>
    </w:p>
    <w:tbl>
      <w:tblPr>
        <w:tblStyle w:val="ResumeTable"/>
        <w:tblW w:w="10677" w:type="dxa"/>
        <w:tblLayout w:type="fixed"/>
        <w:tblLook w:val="04A0" w:firstRow="1" w:lastRow="0" w:firstColumn="1" w:lastColumn="0" w:noHBand="0" w:noVBand="1"/>
        <w:tblDescription w:val="Resume"/>
      </w:tblPr>
      <w:tblGrid>
        <w:gridCol w:w="2127"/>
        <w:gridCol w:w="20"/>
        <w:gridCol w:w="8530"/>
      </w:tblGrid>
      <w:tr w:rsidR="002C42BC" w14:paraId="0D842E4B" w14:textId="77777777" w:rsidTr="00BF7708">
        <w:tc>
          <w:tcPr>
            <w:tcW w:w="2127" w:type="dxa"/>
          </w:tcPr>
          <w:p w14:paraId="058A1C2B" w14:textId="77777777" w:rsidR="002C42BC" w:rsidRDefault="00414819">
            <w:pPr>
              <w:pStyle w:val="Heading1"/>
            </w:pPr>
            <w:r>
              <w:t>Objective</w:t>
            </w:r>
          </w:p>
        </w:tc>
        <w:tc>
          <w:tcPr>
            <w:tcW w:w="20" w:type="dxa"/>
          </w:tcPr>
          <w:p w14:paraId="1E67524A" w14:textId="77777777" w:rsidR="002C42BC" w:rsidRDefault="002C42BC"/>
        </w:tc>
        <w:tc>
          <w:tcPr>
            <w:tcW w:w="8530" w:type="dxa"/>
          </w:tcPr>
          <w:p w14:paraId="51177F87" w14:textId="2881AB7E" w:rsidR="002C42BC" w:rsidRPr="0043295F" w:rsidRDefault="62A535DF" w:rsidP="62A535DF">
            <w:pPr>
              <w:rPr>
                <w:rFonts w:ascii="Arial Narrow" w:eastAsia="Arial Unicode MS" w:hAnsi="Arial Narrow" w:cs="Arial Unicode MS"/>
              </w:rPr>
            </w:pPr>
            <w:r w:rsidRPr="0043295F">
              <w:rPr>
                <w:rFonts w:ascii="Arial Narrow" w:eastAsia="Arial Unicode MS" w:hAnsi="Arial Narrow" w:cs="Arial Unicode MS"/>
                <w:sz w:val="24"/>
                <w:szCs w:val="24"/>
              </w:rPr>
              <w:t xml:space="preserve">I have always proved myself to be an invaluable asset within any of the </w:t>
            </w:r>
            <w:r w:rsidR="00CB1ABD" w:rsidRPr="0043295F">
              <w:rPr>
                <w:rFonts w:ascii="Arial Narrow" w:eastAsia="Arial Unicode MS" w:hAnsi="Arial Narrow" w:cs="Arial Unicode MS"/>
                <w:sz w:val="24"/>
                <w:szCs w:val="24"/>
              </w:rPr>
              <w:t>organization’s</w:t>
            </w:r>
            <w:r w:rsidRPr="0043295F">
              <w:rPr>
                <w:rFonts w:ascii="Arial Narrow" w:eastAsia="Arial Unicode MS" w:hAnsi="Arial Narrow" w:cs="Arial Unicode MS"/>
                <w:sz w:val="24"/>
                <w:szCs w:val="24"/>
              </w:rPr>
              <w:t xml:space="preserve"> that I have worked. I possess a wide range of skills, ranging from fantastic customer service skills, advanced level I.T skills through to great communication, both verbal and written.</w:t>
            </w:r>
          </w:p>
        </w:tc>
      </w:tr>
      <w:tr w:rsidR="002C42BC" w14:paraId="0D2507F6" w14:textId="77777777" w:rsidTr="00BF7708">
        <w:tc>
          <w:tcPr>
            <w:tcW w:w="2127" w:type="dxa"/>
          </w:tcPr>
          <w:p w14:paraId="22F0BB54" w14:textId="77777777" w:rsidR="002C42BC" w:rsidRDefault="62A535DF">
            <w:pPr>
              <w:pStyle w:val="Heading1"/>
            </w:pPr>
            <w:r>
              <w:t xml:space="preserve">Skills &amp; </w:t>
            </w:r>
            <w:r w:rsidRPr="62A535DF">
              <w:rPr>
                <w:rFonts w:ascii="Verdana" w:eastAsia="Verdana" w:hAnsi="Verdana" w:cs="Verdana"/>
                <w:sz w:val="22"/>
                <w:szCs w:val="22"/>
                <w:lang w:eastAsia="en-US"/>
              </w:rPr>
              <w:t>Abilities</w:t>
            </w:r>
          </w:p>
        </w:tc>
        <w:tc>
          <w:tcPr>
            <w:tcW w:w="20" w:type="dxa"/>
          </w:tcPr>
          <w:p w14:paraId="084F5551" w14:textId="77777777" w:rsidR="002C42BC" w:rsidRDefault="002C42BC"/>
        </w:tc>
        <w:tc>
          <w:tcPr>
            <w:tcW w:w="8530" w:type="dxa"/>
          </w:tcPr>
          <w:p w14:paraId="6F5FD40D" w14:textId="77777777" w:rsidR="0043295F" w:rsidRPr="0043295F" w:rsidRDefault="0043295F" w:rsidP="0043295F">
            <w:pPr>
              <w:spacing w:after="240"/>
              <w:rPr>
                <w:rFonts w:ascii="Arial" w:eastAsia="Times New Roman" w:hAnsi="Arial" w:cs="Arial"/>
                <w:color w:val="454545"/>
                <w:sz w:val="23"/>
                <w:szCs w:val="23"/>
                <w:lang w:val="en-GB" w:eastAsia="en-GB"/>
              </w:rPr>
            </w:pPr>
            <w:r w:rsidRPr="0043295F">
              <w:rPr>
                <w:rFonts w:ascii="Arial" w:eastAsia="Times New Roman" w:hAnsi="Arial" w:cs="Arial"/>
                <w:b/>
                <w:bCs/>
                <w:color w:val="454545"/>
                <w:sz w:val="23"/>
                <w:szCs w:val="23"/>
                <w:lang w:val="en-GB" w:eastAsia="en-GB"/>
              </w:rPr>
              <w:t>Experience/Knowledge and Skills</w:t>
            </w:r>
          </w:p>
          <w:p w14:paraId="32CD3CFB"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Proven experience in diagnosing electronic faults</w:t>
            </w:r>
          </w:p>
          <w:p w14:paraId="06A938B0"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Analytical and problem solving skills</w:t>
            </w:r>
          </w:p>
          <w:p w14:paraId="24F060B3"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Good technical knowledge of PC's and Epos hardware</w:t>
            </w:r>
          </w:p>
          <w:p w14:paraId="34BA85AD"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Working technical knowledge of current protocols and operating systems</w:t>
            </w:r>
          </w:p>
          <w:p w14:paraId="72A6FEBC"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Ability to operate tools, components and peripheral accessories</w:t>
            </w:r>
          </w:p>
          <w:p w14:paraId="0B8757AE"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Pr>
                <w:rFonts w:ascii="Arial Narrow" w:eastAsia="Arial Unicode MS" w:hAnsi="Arial Narrow" w:cs="Arial Unicode MS"/>
                <w:color w:val="454545"/>
                <w:sz w:val="23"/>
                <w:szCs w:val="23"/>
                <w:lang w:val="en-GB" w:eastAsia="en-GB"/>
              </w:rPr>
              <w:t xml:space="preserve">CompTIA A+ / MCP /good </w:t>
            </w:r>
            <w:r w:rsidRPr="0043295F">
              <w:rPr>
                <w:rFonts w:ascii="Arial Narrow" w:eastAsia="Arial Unicode MS" w:hAnsi="Arial Narrow" w:cs="Arial Unicode MS"/>
                <w:color w:val="454545"/>
                <w:sz w:val="23"/>
                <w:szCs w:val="23"/>
                <w:lang w:val="en-GB" w:eastAsia="en-GB"/>
              </w:rPr>
              <w:t>demonstration of required technical knowledge</w:t>
            </w:r>
          </w:p>
          <w:p w14:paraId="623B588B"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Good Software and Hardware troubleshooting skills</w:t>
            </w:r>
          </w:p>
          <w:p w14:paraId="19C0BE64"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Windows XP, Windows 7, Wi</w:t>
            </w:r>
            <w:r>
              <w:rPr>
                <w:rFonts w:ascii="Arial Narrow" w:eastAsia="Arial Unicode MS" w:hAnsi="Arial Narrow" w:cs="Arial Unicode MS"/>
                <w:color w:val="454545"/>
                <w:sz w:val="23"/>
                <w:szCs w:val="23"/>
                <w:lang w:val="en-GB" w:eastAsia="en-GB"/>
              </w:rPr>
              <w:t>ndows 8/10 Windows Server 2003/R</w:t>
            </w:r>
            <w:r w:rsidRPr="0043295F">
              <w:rPr>
                <w:rFonts w:ascii="Arial Narrow" w:eastAsia="Arial Unicode MS" w:hAnsi="Arial Narrow" w:cs="Arial Unicode MS"/>
                <w:color w:val="454545"/>
                <w:sz w:val="23"/>
                <w:szCs w:val="23"/>
                <w:lang w:val="en-GB" w:eastAsia="en-GB"/>
              </w:rPr>
              <w:t>8</w:t>
            </w:r>
            <w:r>
              <w:rPr>
                <w:rFonts w:ascii="Arial Narrow" w:eastAsia="Arial Unicode MS" w:hAnsi="Arial Narrow" w:cs="Arial Unicode MS"/>
                <w:color w:val="454545"/>
                <w:sz w:val="23"/>
                <w:szCs w:val="23"/>
                <w:lang w:val="en-GB" w:eastAsia="en-GB"/>
              </w:rPr>
              <w:t>/R12</w:t>
            </w:r>
            <w:r w:rsidRPr="0043295F">
              <w:rPr>
                <w:rFonts w:ascii="Arial Narrow" w:eastAsia="Arial Unicode MS" w:hAnsi="Arial Narrow" w:cs="Arial Unicode MS"/>
                <w:color w:val="454545"/>
                <w:sz w:val="23"/>
                <w:szCs w:val="23"/>
                <w:lang w:val="en-GB" w:eastAsia="en-GB"/>
              </w:rPr>
              <w:t xml:space="preserve"> experience</w:t>
            </w:r>
          </w:p>
          <w:p w14:paraId="1254B967"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Routers, switches and basic firewall experience</w:t>
            </w:r>
          </w:p>
          <w:p w14:paraId="57596B4D" w14:textId="77777777" w:rsidR="002E08AC"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TCP/IP knowledge</w:t>
            </w:r>
            <w:r>
              <w:rPr>
                <w:rFonts w:ascii="Arial Narrow" w:eastAsia="Arial Unicode MS" w:hAnsi="Arial Narrow" w:cs="Arial Unicode MS"/>
                <w:color w:val="454545"/>
                <w:sz w:val="23"/>
                <w:szCs w:val="23"/>
                <w:lang w:val="en-GB" w:eastAsia="en-GB"/>
              </w:rPr>
              <w:t xml:space="preserve"> patching cabling</w:t>
            </w:r>
          </w:p>
          <w:p w14:paraId="1C763C5F"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Pr>
                <w:rFonts w:ascii="Arial Narrow" w:eastAsia="Arial Unicode MS" w:hAnsi="Arial Narrow" w:cs="Arial Unicode MS"/>
                <w:color w:val="454545"/>
                <w:sz w:val="23"/>
                <w:szCs w:val="23"/>
                <w:lang w:val="en-GB" w:eastAsia="en-GB"/>
              </w:rPr>
              <w:t>Administration of mobile devices phones and tablets</w:t>
            </w:r>
          </w:p>
          <w:p w14:paraId="7EF6C25A"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Able to adapt and operate in line with client standard operating procedures</w:t>
            </w:r>
          </w:p>
          <w:p w14:paraId="5B8AFF97"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Professional image and smart appearance</w:t>
            </w:r>
          </w:p>
          <w:p w14:paraId="7E7C184C"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Self-confidence and good interpersonal skills</w:t>
            </w:r>
          </w:p>
          <w:p w14:paraId="79BD10A5"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Good communication (both verbal and written) skills</w:t>
            </w:r>
          </w:p>
          <w:p w14:paraId="65347FA7"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Good listening skills</w:t>
            </w:r>
          </w:p>
          <w:p w14:paraId="2A12114C"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Able to maintain professional demeanour under pressure</w:t>
            </w:r>
          </w:p>
          <w:p w14:paraId="122E4C1B"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Able to operate effectively in a team environment with both technical and non-technical team members</w:t>
            </w:r>
          </w:p>
          <w:p w14:paraId="152A63D4"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Able to operate with minimal supervision</w:t>
            </w:r>
          </w:p>
          <w:p w14:paraId="16448273" w14:textId="77777777" w:rsidR="002E08AC" w:rsidRPr="0043295F" w:rsidRDefault="002E08AC" w:rsidP="002E08AC">
            <w:pPr>
              <w:numPr>
                <w:ilvl w:val="0"/>
                <w:numId w:val="3"/>
              </w:num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Hard working and prepared to work extended hours where required</w:t>
            </w:r>
          </w:p>
          <w:p w14:paraId="5D4D45B9" w14:textId="77777777" w:rsidR="002E08AC" w:rsidRPr="0043295F" w:rsidRDefault="002E08AC" w:rsidP="002E08AC">
            <w:pPr>
              <w:spacing w:before="100" w:beforeAutospacing="1" w:after="100" w:afterAutospacing="1" w:line="240" w:lineRule="auto"/>
              <w:ind w:left="120" w:right="-120"/>
              <w:jc w:val="left"/>
              <w:rPr>
                <w:rFonts w:ascii="Arial Narrow" w:eastAsia="Arial Unicode MS" w:hAnsi="Arial Narrow" w:cs="Arial Unicode MS"/>
                <w:color w:val="454545"/>
                <w:sz w:val="23"/>
                <w:szCs w:val="23"/>
                <w:lang w:val="en-GB" w:eastAsia="en-GB"/>
              </w:rPr>
            </w:pPr>
            <w:r w:rsidRPr="0043295F">
              <w:rPr>
                <w:rFonts w:ascii="Arial Narrow" w:eastAsia="Arial Unicode MS" w:hAnsi="Arial Narrow" w:cs="Arial Unicode MS"/>
                <w:color w:val="454545"/>
                <w:sz w:val="23"/>
                <w:szCs w:val="23"/>
                <w:lang w:val="en-GB" w:eastAsia="en-GB"/>
              </w:rPr>
              <w:t>Able to manage time effectively, set priorities appropriately, schedule travel time</w:t>
            </w:r>
          </w:p>
          <w:p w14:paraId="7D2B9CA3" w14:textId="7E309660" w:rsidR="002C42BC" w:rsidRDefault="002C42BC" w:rsidP="00C61631">
            <w:pPr>
              <w:pStyle w:val="ResumeText"/>
            </w:pPr>
          </w:p>
        </w:tc>
      </w:tr>
      <w:tr w:rsidR="002C42BC" w:rsidRPr="005C0332" w14:paraId="003038BA" w14:textId="77777777" w:rsidTr="00BF7708">
        <w:tc>
          <w:tcPr>
            <w:tcW w:w="2127" w:type="dxa"/>
          </w:tcPr>
          <w:p w14:paraId="60AF2DD3" w14:textId="77777777" w:rsidR="002C42BC" w:rsidRDefault="62A535DF">
            <w:pPr>
              <w:pStyle w:val="Heading1"/>
            </w:pPr>
            <w:r w:rsidRPr="62A535DF">
              <w:t>Experience</w:t>
            </w:r>
          </w:p>
        </w:tc>
        <w:tc>
          <w:tcPr>
            <w:tcW w:w="20" w:type="dxa"/>
          </w:tcPr>
          <w:p w14:paraId="3B7DE01A" w14:textId="77777777" w:rsidR="002C42BC" w:rsidRPr="0043295F" w:rsidRDefault="002C42BC">
            <w:pPr>
              <w:rPr>
                <w:rFonts w:ascii="Arial Narrow" w:hAnsi="Arial Narrow"/>
              </w:rPr>
            </w:pPr>
          </w:p>
        </w:tc>
        <w:tc>
          <w:tcPr>
            <w:tcW w:w="8530" w:type="dxa"/>
          </w:tcPr>
          <w:p w14:paraId="662EE8F9" w14:textId="77777777" w:rsidR="0018287B" w:rsidRDefault="00844718" w:rsidP="62A535DF">
            <w:pPr>
              <w:spacing w:after="40"/>
              <w:ind w:right="1440"/>
              <w:rPr>
                <w:rFonts w:ascii="Arial Narrow" w:eastAsia="Arial Unicode MS" w:hAnsi="Arial Narrow" w:cs="Arial Unicode MS"/>
                <w:b/>
                <w:color w:val="454545"/>
                <w:u w:val="single"/>
              </w:rPr>
            </w:pPr>
            <w:r>
              <w:rPr>
                <w:rFonts w:ascii="Arial Narrow" w:eastAsia="Arial Unicode MS" w:hAnsi="Arial Narrow" w:cs="Arial Unicode MS"/>
                <w:b/>
                <w:color w:val="454545"/>
                <w:u w:val="single"/>
              </w:rPr>
              <w:t xml:space="preserve">Littlefish </w:t>
            </w:r>
          </w:p>
          <w:p w14:paraId="06925F8E" w14:textId="5323C4A4" w:rsidR="00844718" w:rsidRP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Provide 1st and 2nd line technical support services to Littlefish clients. Resolve issues in a competent manner whilst communicating professionally with the customer and other members of the team.</w:t>
            </w:r>
          </w:p>
          <w:p w14:paraId="38686FAD" w14:textId="2FD58FD1" w:rsidR="00844718" w:rsidRP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To prioritize, progress and resolve technical queries and service requests assigned to the individual in accordance with standard and customer specific service level agreements.</w:t>
            </w:r>
          </w:p>
          <w:p w14:paraId="7A09D72B" w14:textId="77777777" w:rsid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To be responsible for completing specific technical projects as designated by the Service Management</w:t>
            </w:r>
            <w:r>
              <w:rPr>
                <w:rFonts w:ascii="Arial Narrow" w:eastAsia="Arial Unicode MS" w:hAnsi="Arial Narrow" w:cs="Arial Unicode MS"/>
                <w:color w:val="454545"/>
              </w:rPr>
              <w:t xml:space="preserve"> Team e.g. Service Transitions.</w:t>
            </w:r>
          </w:p>
          <w:p w14:paraId="6E11EC6D" w14:textId="66909151" w:rsid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Make effective use of all personal and team time during any periods of inactivity.</w:t>
            </w:r>
          </w:p>
          <w:p w14:paraId="3CE48817" w14:textId="593EE2B3" w:rsidR="00844718" w:rsidRPr="00844718" w:rsidRDefault="00844718" w:rsidP="00844718">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lastRenderedPageBreak/>
              <w:t>I</w:t>
            </w:r>
            <w:r w:rsidRPr="00844718">
              <w:rPr>
                <w:rFonts w:ascii="Arial Narrow" w:eastAsia="Arial Unicode MS" w:hAnsi="Arial Narrow" w:cs="Arial Unicode MS"/>
                <w:color w:val="454545"/>
              </w:rPr>
              <w:t>T infrastructure support working across a range of up to date technologies including Office 365, Exchange 2013, Windows 10, Active Directory, Mac OS and Apple iOS</w:t>
            </w:r>
          </w:p>
          <w:p w14:paraId="2645B000" w14:textId="5C8BD6E6" w:rsidR="00844718" w:rsidRP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Logical and methodical problem solving skills</w:t>
            </w:r>
          </w:p>
          <w:p w14:paraId="5A7DBB14" w14:textId="77777777" w:rsidR="00844718" w:rsidRP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Ability to convey technical issues simply to end users</w:t>
            </w:r>
          </w:p>
          <w:p w14:paraId="247EC842" w14:textId="77777777" w:rsidR="00844718" w:rsidRP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 xml:space="preserve">Understanding of customer service skills showing empathy, confirming understanding, effective listening </w:t>
            </w:r>
            <w:proofErr w:type="spellStart"/>
            <w:r w:rsidRPr="00844718">
              <w:rPr>
                <w:rFonts w:ascii="Arial Narrow" w:eastAsia="Arial Unicode MS" w:hAnsi="Arial Narrow" w:cs="Arial Unicode MS"/>
                <w:color w:val="454545"/>
              </w:rPr>
              <w:t>etc</w:t>
            </w:r>
            <w:proofErr w:type="spellEnd"/>
          </w:p>
          <w:p w14:paraId="2D5AAF28" w14:textId="2ED54539" w:rsidR="00844718" w:rsidRPr="00844718" w:rsidRDefault="00844718" w:rsidP="00844718">
            <w:pPr>
              <w:spacing w:after="40"/>
              <w:ind w:right="1440"/>
              <w:rPr>
                <w:rFonts w:ascii="Arial Narrow" w:eastAsia="Arial Unicode MS" w:hAnsi="Arial Narrow" w:cs="Arial Unicode MS"/>
                <w:color w:val="454545"/>
              </w:rPr>
            </w:pPr>
            <w:r w:rsidRPr="00844718">
              <w:rPr>
                <w:rFonts w:ascii="Arial Narrow" w:eastAsia="Arial Unicode MS" w:hAnsi="Arial Narrow" w:cs="Arial Unicode MS"/>
                <w:color w:val="454545"/>
              </w:rPr>
              <w:t>Awareness of ITIL</w:t>
            </w:r>
          </w:p>
          <w:p w14:paraId="040051AD" w14:textId="1DF97642" w:rsidR="0018287B" w:rsidRDefault="0099014A" w:rsidP="62A535DF">
            <w:pPr>
              <w:spacing w:after="40"/>
              <w:ind w:right="1440"/>
              <w:rPr>
                <w:rFonts w:ascii="Arial Narrow" w:eastAsia="Arial Unicode MS" w:hAnsi="Arial Narrow" w:cs="Arial Unicode MS"/>
                <w:b/>
                <w:color w:val="454545"/>
                <w:u w:val="single"/>
              </w:rPr>
            </w:pPr>
            <w:r>
              <w:rPr>
                <w:rFonts w:ascii="Arial Narrow" w:eastAsia="Arial Unicode MS" w:hAnsi="Arial Narrow" w:cs="Arial Unicode MS"/>
                <w:b/>
                <w:color w:val="454545"/>
                <w:u w:val="single"/>
              </w:rPr>
              <w:t>TBS</w:t>
            </w:r>
          </w:p>
          <w:p w14:paraId="02163EE7" w14:textId="11ED38C9" w:rsidR="00F01FB8" w:rsidRDefault="00F01FB8"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Dec17/Feb18 contract TBS</w:t>
            </w:r>
          </w:p>
          <w:p w14:paraId="4928085D" w14:textId="2613D375" w:rsidR="00F01FB8" w:rsidRDefault="00F01FB8"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Contacted by TBS to assist on this project main duties</w:t>
            </w:r>
          </w:p>
          <w:p w14:paraId="1544A8AC" w14:textId="4ADE31C4" w:rsidR="0099014A" w:rsidRPr="0099014A" w:rsidRDefault="0099014A"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Install cable for cctv install cameras</w:t>
            </w:r>
            <w:r w:rsidR="00F01FB8">
              <w:rPr>
                <w:rFonts w:ascii="Arial Narrow" w:eastAsia="Arial Unicode MS" w:hAnsi="Arial Narrow" w:cs="Arial Unicode MS"/>
                <w:color w:val="454545"/>
              </w:rPr>
              <w:t xml:space="preserve">  connect </w:t>
            </w:r>
            <w:r>
              <w:rPr>
                <w:rFonts w:ascii="Arial Narrow" w:eastAsia="Arial Unicode MS" w:hAnsi="Arial Narrow" w:cs="Arial Unicode MS"/>
                <w:color w:val="454545"/>
              </w:rPr>
              <w:t>security doors</w:t>
            </w:r>
            <w:r w:rsidR="00F01FB8">
              <w:rPr>
                <w:rFonts w:ascii="Arial Narrow" w:eastAsia="Arial Unicode MS" w:hAnsi="Arial Narrow" w:cs="Arial Unicode MS"/>
                <w:color w:val="454545"/>
              </w:rPr>
              <w:t xml:space="preserve"> </w:t>
            </w:r>
          </w:p>
          <w:p w14:paraId="1B4A12F2" w14:textId="77777777" w:rsidR="0018287B" w:rsidRDefault="0018287B" w:rsidP="62A535DF">
            <w:pPr>
              <w:spacing w:after="40"/>
              <w:ind w:right="1440"/>
              <w:rPr>
                <w:rFonts w:ascii="Arial Narrow" w:eastAsia="Arial Unicode MS" w:hAnsi="Arial Narrow" w:cs="Arial Unicode MS"/>
                <w:b/>
                <w:color w:val="454545"/>
                <w:u w:val="single"/>
              </w:rPr>
            </w:pPr>
          </w:p>
          <w:p w14:paraId="3C7B42C0" w14:textId="77777777" w:rsidR="008551AC" w:rsidRDefault="008551AC" w:rsidP="62A535DF">
            <w:pPr>
              <w:spacing w:after="40"/>
              <w:ind w:right="1440"/>
              <w:rPr>
                <w:rFonts w:ascii="Arial Narrow" w:eastAsia="Arial Unicode MS" w:hAnsi="Arial Narrow" w:cs="Arial Unicode MS"/>
                <w:b/>
                <w:color w:val="454545"/>
                <w:u w:val="single"/>
              </w:rPr>
            </w:pPr>
            <w:r>
              <w:rPr>
                <w:rFonts w:ascii="Arial Narrow" w:eastAsia="Arial Unicode MS" w:hAnsi="Arial Narrow" w:cs="Arial Unicode MS"/>
                <w:b/>
                <w:color w:val="454545"/>
                <w:u w:val="single"/>
              </w:rPr>
              <w:t>Oconnors Utilities</w:t>
            </w:r>
          </w:p>
          <w:p w14:paraId="64DB86BB" w14:textId="2BF487BD" w:rsidR="006B47EC" w:rsidRPr="008551AC" w:rsidRDefault="008551AC" w:rsidP="62A535DF">
            <w:pPr>
              <w:spacing w:after="40"/>
              <w:ind w:right="1440"/>
              <w:rPr>
                <w:rFonts w:ascii="Arial Narrow" w:eastAsia="Arial Unicode MS" w:hAnsi="Arial Narrow" w:cs="Arial Unicode MS"/>
                <w:b/>
                <w:color w:val="454545"/>
                <w:u w:val="single"/>
              </w:rPr>
            </w:pPr>
            <w:r w:rsidRPr="008551AC">
              <w:rPr>
                <w:rFonts w:ascii="Arial Narrow" w:eastAsia="Arial Unicode MS" w:hAnsi="Arial Narrow" w:cs="Arial Unicode MS"/>
                <w:color w:val="454545"/>
              </w:rPr>
              <w:t>April</w:t>
            </w:r>
            <w:r w:rsidR="006B47EC">
              <w:rPr>
                <w:rFonts w:ascii="Arial Narrow" w:eastAsia="Arial Unicode MS" w:hAnsi="Arial Narrow" w:cs="Arial Unicode MS"/>
                <w:color w:val="454545"/>
              </w:rPr>
              <w:t xml:space="preserve"> 2016 </w:t>
            </w:r>
            <w:r w:rsidR="0099014A">
              <w:rPr>
                <w:rFonts w:ascii="Arial Narrow" w:eastAsia="Arial Unicode MS" w:hAnsi="Arial Narrow" w:cs="Arial Unicode MS"/>
                <w:color w:val="454545"/>
              </w:rPr>
              <w:t>Nov</w:t>
            </w:r>
            <w:r w:rsidR="006B47EC">
              <w:rPr>
                <w:rFonts w:ascii="Arial Narrow" w:eastAsia="Arial Unicode MS" w:hAnsi="Arial Narrow" w:cs="Arial Unicode MS"/>
                <w:color w:val="454545"/>
              </w:rPr>
              <w:t xml:space="preserve"> 17</w:t>
            </w:r>
            <w:r w:rsidR="0018287B">
              <w:rPr>
                <w:rFonts w:ascii="Arial Narrow" w:eastAsia="Arial Unicode MS" w:hAnsi="Arial Narrow" w:cs="Arial Unicode MS"/>
                <w:color w:val="454545"/>
              </w:rPr>
              <w:t xml:space="preserve"> contract with Oconnors</w:t>
            </w:r>
          </w:p>
          <w:p w14:paraId="456287A9" w14:textId="2DAADB7E" w:rsidR="00AB5BF8" w:rsidRDefault="00AB5BF8"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Field Engineer/service desk</w:t>
            </w:r>
          </w:p>
          <w:p w14:paraId="26DAB079" w14:textId="33E5968C" w:rsidR="00AB5BF8" w:rsidRDefault="00AB5BF8"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Role included setting up of mobile cabins using LAN data link or satellite data link</w:t>
            </w:r>
            <w:r w:rsidR="00364AFA">
              <w:rPr>
                <w:rFonts w:ascii="Arial Narrow" w:eastAsia="Arial Unicode MS" w:hAnsi="Arial Narrow" w:cs="Arial Unicode MS"/>
                <w:color w:val="454545"/>
              </w:rPr>
              <w:t xml:space="preserve"> were needed</w:t>
            </w:r>
            <w:r>
              <w:rPr>
                <w:rFonts w:ascii="Arial Narrow" w:eastAsia="Arial Unicode MS" w:hAnsi="Arial Narrow" w:cs="Arial Unicode MS"/>
                <w:color w:val="454545"/>
              </w:rPr>
              <w:t xml:space="preserve"> </w:t>
            </w:r>
          </w:p>
          <w:p w14:paraId="47EB399B" w14:textId="1F3CEE55" w:rsidR="00AB5BF8" w:rsidRDefault="00AB5BF8"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Setup and installation of IT devices such as routers switches</w:t>
            </w:r>
            <w:r w:rsidR="00364AFA">
              <w:rPr>
                <w:rFonts w:ascii="Arial Narrow" w:eastAsia="Arial Unicode MS" w:hAnsi="Arial Narrow" w:cs="Arial Unicode MS"/>
                <w:color w:val="454545"/>
              </w:rPr>
              <w:t xml:space="preserve"> wireless AP</w:t>
            </w:r>
            <w:r>
              <w:rPr>
                <w:rFonts w:ascii="Arial Narrow" w:eastAsia="Arial Unicode MS" w:hAnsi="Arial Narrow" w:cs="Arial Unicode MS"/>
                <w:color w:val="454545"/>
              </w:rPr>
              <w:t xml:space="preserve"> patching cat5e </w:t>
            </w:r>
            <w:r w:rsidR="00364AFA">
              <w:rPr>
                <w:rFonts w:ascii="Arial Narrow" w:eastAsia="Arial Unicode MS" w:hAnsi="Arial Narrow" w:cs="Arial Unicode MS"/>
                <w:color w:val="454545"/>
              </w:rPr>
              <w:t>cabling</w:t>
            </w:r>
          </w:p>
          <w:p w14:paraId="7FC79D58" w14:textId="2A23D849" w:rsidR="006C62BC" w:rsidRDefault="00364AFA"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PCs Laptops</w:t>
            </w:r>
            <w:r w:rsidR="006C62BC">
              <w:rPr>
                <w:rFonts w:ascii="Arial Narrow" w:eastAsia="Arial Unicode MS" w:hAnsi="Arial Narrow" w:cs="Arial Unicode MS"/>
                <w:color w:val="454545"/>
              </w:rPr>
              <w:t xml:space="preserve"> builds</w:t>
            </w:r>
            <w:r>
              <w:rPr>
                <w:rFonts w:ascii="Arial Narrow" w:eastAsia="Arial Unicode MS" w:hAnsi="Arial Narrow" w:cs="Arial Unicode MS"/>
                <w:color w:val="454545"/>
              </w:rPr>
              <w:t xml:space="preserve"> printers</w:t>
            </w:r>
            <w:r w:rsidR="006C62BC">
              <w:rPr>
                <w:rFonts w:ascii="Arial Narrow" w:eastAsia="Arial Unicode MS" w:hAnsi="Arial Narrow" w:cs="Arial Unicode MS"/>
                <w:color w:val="454545"/>
              </w:rPr>
              <w:t xml:space="preserve"> installs</w:t>
            </w:r>
            <w:r>
              <w:rPr>
                <w:rFonts w:ascii="Arial Narrow" w:eastAsia="Arial Unicode MS" w:hAnsi="Arial Narrow" w:cs="Arial Unicode MS"/>
                <w:color w:val="454545"/>
              </w:rPr>
              <w:t xml:space="preserve"> mobile phones tablets MYFI units</w:t>
            </w:r>
            <w:r w:rsidR="006C62BC">
              <w:rPr>
                <w:rFonts w:ascii="Arial Narrow" w:eastAsia="Arial Unicode MS" w:hAnsi="Arial Narrow" w:cs="Arial Unicode MS"/>
                <w:color w:val="454545"/>
              </w:rPr>
              <w:t xml:space="preserve"> config</w:t>
            </w:r>
          </w:p>
          <w:p w14:paraId="5BC20566" w14:textId="3D210F43" w:rsidR="00364AFA" w:rsidRPr="006B47EC" w:rsidRDefault="00364AFA" w:rsidP="62A535DF">
            <w:pPr>
              <w:spacing w:after="40"/>
              <w:ind w:right="1440"/>
              <w:rPr>
                <w:rFonts w:ascii="Arial Narrow" w:eastAsia="Arial Unicode MS" w:hAnsi="Arial Narrow" w:cs="Arial Unicode MS"/>
                <w:color w:val="454545"/>
              </w:rPr>
            </w:pPr>
            <w:r>
              <w:rPr>
                <w:rFonts w:ascii="Arial Narrow" w:eastAsia="Arial Unicode MS" w:hAnsi="Arial Narrow" w:cs="Arial Unicode MS"/>
                <w:color w:val="454545"/>
              </w:rPr>
              <w:t>Also required to assist on the service desk assisting user with request and incidents AD administration exchange administration general day to day office duties</w:t>
            </w:r>
            <w:r w:rsidR="006C62BC">
              <w:rPr>
                <w:rFonts w:ascii="Arial Narrow" w:eastAsia="Arial Unicode MS" w:hAnsi="Arial Narrow" w:cs="Arial Unicode MS"/>
                <w:color w:val="454545"/>
              </w:rPr>
              <w:t>.</w:t>
            </w:r>
          </w:p>
          <w:p w14:paraId="07487DE5" w14:textId="77777777" w:rsidR="00886C6C" w:rsidRPr="006B47EC" w:rsidRDefault="00886C6C" w:rsidP="62A535DF">
            <w:pPr>
              <w:spacing w:after="40"/>
              <w:ind w:right="1440"/>
              <w:rPr>
                <w:rFonts w:ascii="Arial Narrow" w:eastAsia="Arial Unicode MS" w:hAnsi="Arial Narrow" w:cs="Arial Unicode MS"/>
                <w:b/>
                <w:color w:val="454545"/>
              </w:rPr>
            </w:pPr>
          </w:p>
          <w:p w14:paraId="2ADEE993" w14:textId="77777777" w:rsidR="002E08AC" w:rsidRDefault="002E08AC" w:rsidP="62A535DF">
            <w:pPr>
              <w:spacing w:after="40"/>
              <w:ind w:right="1440"/>
              <w:rPr>
                <w:rFonts w:ascii="Arial Narrow" w:eastAsia="Arial Unicode MS" w:hAnsi="Arial Narrow" w:cs="Arial Unicode MS"/>
                <w:b/>
                <w:color w:val="454545"/>
                <w:u w:val="single"/>
              </w:rPr>
            </w:pPr>
          </w:p>
          <w:p w14:paraId="065DCC6B" w14:textId="77777777" w:rsidR="002E08AC" w:rsidRDefault="00D2006E" w:rsidP="62A535DF">
            <w:pPr>
              <w:spacing w:after="40"/>
              <w:ind w:right="1440"/>
              <w:rPr>
                <w:rFonts w:ascii="Arial Narrow" w:eastAsia="Arial Unicode MS" w:hAnsi="Arial Narrow" w:cs="Arial Unicode MS"/>
                <w:b/>
                <w:color w:val="454545"/>
                <w:u w:val="single"/>
              </w:rPr>
            </w:pPr>
            <w:r w:rsidRPr="0043295F">
              <w:rPr>
                <w:rFonts w:ascii="Arial Narrow" w:eastAsia="Arial Unicode MS" w:hAnsi="Arial Narrow" w:cs="Arial Unicode MS"/>
                <w:b/>
                <w:color w:val="454545"/>
                <w:u w:val="single"/>
              </w:rPr>
              <w:t>Centrex services</w:t>
            </w:r>
          </w:p>
          <w:p w14:paraId="1AB3A201" w14:textId="6F00FA5C" w:rsidR="005C0332" w:rsidRPr="002E08AC" w:rsidRDefault="005C0332" w:rsidP="62A535DF">
            <w:pPr>
              <w:spacing w:after="40"/>
              <w:ind w:right="1440"/>
              <w:rPr>
                <w:rFonts w:ascii="Arial Narrow" w:eastAsia="Arial Unicode MS" w:hAnsi="Arial Narrow" w:cs="Arial Unicode MS"/>
                <w:b/>
                <w:color w:val="454545"/>
                <w:u w:val="single"/>
              </w:rPr>
            </w:pPr>
            <w:r w:rsidRPr="0043295F">
              <w:rPr>
                <w:rFonts w:ascii="Arial Narrow" w:eastAsia="Arial Unicode MS" w:hAnsi="Arial Narrow" w:cs="Arial Unicode MS"/>
                <w:color w:val="454545"/>
              </w:rPr>
              <w:t>Oct 15/feb16</w:t>
            </w:r>
            <w:r w:rsidR="0018287B">
              <w:rPr>
                <w:rFonts w:ascii="Arial Narrow" w:eastAsia="Arial Unicode MS" w:hAnsi="Arial Narrow" w:cs="Arial Unicode MS"/>
                <w:color w:val="454545"/>
              </w:rPr>
              <w:t xml:space="preserve"> contract with agency</w:t>
            </w:r>
          </w:p>
          <w:p w14:paraId="4257C777" w14:textId="286A567A" w:rsidR="00D2006E" w:rsidRPr="0043295F" w:rsidRDefault="00D2006E" w:rsidP="62A535DF">
            <w:pPr>
              <w:spacing w:after="40"/>
              <w:ind w:right="1440"/>
              <w:rPr>
                <w:rFonts w:ascii="Arial Narrow" w:eastAsia="Arial Unicode MS" w:hAnsi="Arial Narrow" w:cs="Arial Unicode MS"/>
                <w:bCs/>
                <w:color w:val="000000" w:themeColor="text1"/>
              </w:rPr>
            </w:pPr>
            <w:r w:rsidRPr="0043295F">
              <w:rPr>
                <w:rFonts w:ascii="Arial Narrow" w:eastAsia="Arial Unicode MS" w:hAnsi="Arial Narrow" w:cs="Arial Unicode MS"/>
                <w:bCs/>
                <w:color w:val="000000" w:themeColor="text1"/>
              </w:rPr>
              <w:t>Duties and Responsibilities</w:t>
            </w:r>
          </w:p>
          <w:p w14:paraId="13C25F4E" w14:textId="45ACEFC1" w:rsidR="00D2006E" w:rsidRPr="0043295F" w:rsidRDefault="00D2006E" w:rsidP="00D2006E">
            <w:pPr>
              <w:spacing w:after="40"/>
              <w:ind w:right="1440"/>
              <w:rPr>
                <w:rFonts w:ascii="Arial Narrow" w:eastAsia="Arial Unicode MS" w:hAnsi="Arial Narrow" w:cs="Arial Unicode MS"/>
                <w:bCs/>
                <w:color w:val="000000" w:themeColor="text1"/>
                <w:lang w:val="en-GB"/>
              </w:rPr>
            </w:pPr>
            <w:r w:rsidRPr="0043295F">
              <w:rPr>
                <w:rFonts w:ascii="Arial Narrow" w:eastAsia="Arial Unicode MS" w:hAnsi="Arial Narrow" w:cs="Arial Unicode MS"/>
                <w:bCs/>
                <w:color w:val="000000" w:themeColor="text1"/>
                <w:lang w:val="en-GB"/>
              </w:rPr>
              <w:t>Install Epos / PMS systems at client venues</w:t>
            </w:r>
          </w:p>
          <w:p w14:paraId="22CEF726" w14:textId="77777777" w:rsidR="00D2006E" w:rsidRPr="0043295F" w:rsidRDefault="00D2006E" w:rsidP="00D2006E">
            <w:pPr>
              <w:spacing w:after="40"/>
              <w:ind w:right="1440"/>
              <w:rPr>
                <w:rFonts w:ascii="Arial Narrow" w:eastAsia="Arial Unicode MS" w:hAnsi="Arial Narrow" w:cs="Arial Unicode MS"/>
                <w:bCs/>
                <w:color w:val="000000" w:themeColor="text1"/>
                <w:lang w:val="en-GB"/>
              </w:rPr>
            </w:pPr>
            <w:r w:rsidRPr="0043295F">
              <w:rPr>
                <w:rFonts w:ascii="Arial Narrow" w:eastAsia="Arial Unicode MS" w:hAnsi="Arial Narrow" w:cs="Arial Unicode MS"/>
                <w:bCs/>
                <w:color w:val="000000" w:themeColor="text1"/>
                <w:lang w:val="en-GB"/>
              </w:rPr>
              <w:t>Provide Help Desk / Technical Support to clients while “in House”</w:t>
            </w:r>
          </w:p>
          <w:p w14:paraId="17D5825B" w14:textId="034AC6D2" w:rsidR="00D2006E" w:rsidRPr="0043295F" w:rsidRDefault="00D2006E" w:rsidP="00D2006E">
            <w:pPr>
              <w:spacing w:after="40"/>
              <w:ind w:right="1440"/>
              <w:rPr>
                <w:rFonts w:ascii="Arial Narrow" w:eastAsia="Arial Unicode MS" w:hAnsi="Arial Narrow" w:cs="Arial Unicode MS"/>
                <w:bCs/>
                <w:color w:val="000000" w:themeColor="text1"/>
                <w:lang w:val="en-GB"/>
              </w:rPr>
            </w:pPr>
            <w:r w:rsidRPr="0043295F">
              <w:rPr>
                <w:rFonts w:ascii="Arial Narrow" w:eastAsia="Arial Unicode MS" w:hAnsi="Arial Narrow" w:cs="Arial Unicode MS"/>
                <w:bCs/>
                <w:color w:val="000000" w:themeColor="text1"/>
                <w:lang w:val="en-GB"/>
              </w:rPr>
              <w:t>Provide Hardware Technical Support including site visits and preventative maintenance visits</w:t>
            </w:r>
            <w:r w:rsidR="005D48C3">
              <w:rPr>
                <w:rFonts w:ascii="Arial Narrow" w:eastAsia="Arial Unicode MS" w:hAnsi="Arial Narrow" w:cs="Arial Unicode MS"/>
                <w:bCs/>
                <w:color w:val="000000" w:themeColor="text1"/>
                <w:lang w:val="en-GB"/>
              </w:rPr>
              <w:t xml:space="preserve"> </w:t>
            </w:r>
            <w:r w:rsidRPr="0043295F">
              <w:rPr>
                <w:rFonts w:ascii="Arial Narrow" w:eastAsia="Arial Unicode MS" w:hAnsi="Arial Narrow" w:cs="Arial Unicode MS"/>
                <w:bCs/>
                <w:color w:val="000000" w:themeColor="text1"/>
                <w:lang w:val="en-GB"/>
              </w:rPr>
              <w:t>Provide Software Technical Support including site visits</w:t>
            </w:r>
          </w:p>
          <w:p w14:paraId="74F689F0" w14:textId="77777777" w:rsidR="00D2006E" w:rsidRPr="0043295F" w:rsidRDefault="00D2006E" w:rsidP="00D2006E">
            <w:pPr>
              <w:spacing w:after="40"/>
              <w:ind w:right="1440"/>
              <w:rPr>
                <w:rFonts w:ascii="Arial Narrow" w:eastAsia="Arial Unicode MS" w:hAnsi="Arial Narrow" w:cs="Arial Unicode MS"/>
                <w:bCs/>
                <w:color w:val="000000" w:themeColor="text1"/>
                <w:lang w:val="en-GB"/>
              </w:rPr>
            </w:pPr>
            <w:r w:rsidRPr="0043295F">
              <w:rPr>
                <w:rFonts w:ascii="Arial Narrow" w:eastAsia="Arial Unicode MS" w:hAnsi="Arial Narrow" w:cs="Arial Unicode MS"/>
                <w:bCs/>
                <w:color w:val="000000" w:themeColor="text1"/>
                <w:lang w:val="en-GB"/>
              </w:rPr>
              <w:t>Build and Hotstage systems prior to installation</w:t>
            </w:r>
          </w:p>
          <w:p w14:paraId="3116B4D3" w14:textId="77777777" w:rsidR="00D2006E" w:rsidRPr="0043295F" w:rsidRDefault="00D2006E" w:rsidP="00D2006E">
            <w:pPr>
              <w:spacing w:after="40"/>
              <w:ind w:right="1440"/>
              <w:rPr>
                <w:rFonts w:ascii="Arial Narrow" w:eastAsia="Arial Unicode MS" w:hAnsi="Arial Narrow" w:cs="Arial Unicode MS"/>
                <w:bCs/>
                <w:color w:val="000000" w:themeColor="text1"/>
                <w:lang w:val="en-GB"/>
              </w:rPr>
            </w:pPr>
            <w:r w:rsidRPr="0043295F">
              <w:rPr>
                <w:rFonts w:ascii="Arial Narrow" w:eastAsia="Arial Unicode MS" w:hAnsi="Arial Narrow" w:cs="Arial Unicode MS"/>
                <w:bCs/>
                <w:color w:val="000000" w:themeColor="text1"/>
                <w:lang w:val="en-GB"/>
              </w:rPr>
              <w:t>Build and install data onto the system as per client requirements</w:t>
            </w:r>
          </w:p>
          <w:p w14:paraId="4F23C736" w14:textId="3AC33AA4" w:rsidR="00D2006E" w:rsidRPr="0043295F" w:rsidRDefault="00D2006E" w:rsidP="00D2006E">
            <w:pPr>
              <w:spacing w:after="40"/>
              <w:ind w:right="1440"/>
              <w:rPr>
                <w:rFonts w:ascii="Arial Narrow" w:eastAsia="Arial Unicode MS" w:hAnsi="Arial Narrow" w:cs="Arial Unicode MS"/>
                <w:bCs/>
                <w:color w:val="000000" w:themeColor="text1"/>
                <w:lang w:val="en-GB"/>
              </w:rPr>
            </w:pPr>
            <w:r w:rsidRPr="0043295F">
              <w:rPr>
                <w:rFonts w:ascii="Arial Narrow" w:eastAsia="Arial Unicode MS" w:hAnsi="Arial Narrow" w:cs="Arial Unicode MS"/>
                <w:bCs/>
                <w:color w:val="000000" w:themeColor="text1"/>
                <w:lang w:val="en-GB"/>
              </w:rPr>
              <w:t>Diagnose, repair where possible and clean faulty equipment from the field</w:t>
            </w:r>
          </w:p>
          <w:p w14:paraId="7015232C" w14:textId="281B53BB" w:rsidR="62A535DF" w:rsidRPr="0043295F" w:rsidRDefault="62A535DF" w:rsidP="62A535DF">
            <w:pPr>
              <w:spacing w:after="40"/>
              <w:ind w:right="1440"/>
              <w:rPr>
                <w:rFonts w:ascii="Arial Narrow" w:eastAsia="Arial Unicode MS" w:hAnsi="Arial Narrow" w:cs="Arial Unicode MS"/>
                <w:b/>
                <w:bCs/>
                <w:color w:val="000000" w:themeColor="text1"/>
                <w:u w:val="single"/>
              </w:rPr>
            </w:pPr>
            <w:r w:rsidRPr="0043295F">
              <w:rPr>
                <w:rFonts w:ascii="Arial Narrow" w:eastAsia="Arial Unicode MS" w:hAnsi="Arial Narrow" w:cs="Arial Unicode MS"/>
                <w:b/>
                <w:bCs/>
                <w:color w:val="000000" w:themeColor="text1"/>
                <w:u w:val="single"/>
              </w:rPr>
              <w:t>Manchester University</w:t>
            </w:r>
            <w:r w:rsidR="0018287B">
              <w:rPr>
                <w:rFonts w:ascii="Arial Narrow" w:eastAsia="Arial Unicode MS" w:hAnsi="Arial Narrow" w:cs="Arial Unicode MS"/>
                <w:b/>
                <w:bCs/>
                <w:color w:val="000000" w:themeColor="text1"/>
                <w:u w:val="single"/>
              </w:rPr>
              <w:t xml:space="preserve"> </w:t>
            </w:r>
          </w:p>
          <w:p w14:paraId="7F0A3BF1" w14:textId="09FF14A3" w:rsidR="62A535DF" w:rsidRPr="0043295F" w:rsidRDefault="62A535DF" w:rsidP="62A535DF">
            <w:pPr>
              <w:spacing w:after="40"/>
              <w:ind w:right="1440"/>
              <w:rPr>
                <w:rFonts w:ascii="Arial Narrow" w:eastAsia="Arial Unicode MS" w:hAnsi="Arial Narrow" w:cs="Arial Unicode MS"/>
              </w:rPr>
            </w:pPr>
            <w:r w:rsidRPr="0043295F">
              <w:rPr>
                <w:rFonts w:ascii="Arial Narrow" w:eastAsia="Arial Unicode MS" w:hAnsi="Arial Narrow" w:cs="Arial Unicode MS"/>
                <w:color w:val="000000" w:themeColor="text1"/>
              </w:rPr>
              <w:t>July/Sept 15</w:t>
            </w:r>
            <w:r w:rsidR="0018287B">
              <w:rPr>
                <w:rFonts w:ascii="Arial Narrow" w:eastAsia="Arial Unicode MS" w:hAnsi="Arial Narrow" w:cs="Arial Unicode MS"/>
                <w:color w:val="000000" w:themeColor="text1"/>
              </w:rPr>
              <w:t xml:space="preserve"> contract with agency</w:t>
            </w:r>
          </w:p>
          <w:p w14:paraId="46AAEA66" w14:textId="6B4067E8" w:rsidR="62A535DF" w:rsidRPr="0043295F" w:rsidRDefault="00D2006E" w:rsidP="62A535DF">
            <w:pPr>
              <w:spacing w:after="40"/>
              <w:ind w:right="1440"/>
              <w:rPr>
                <w:rFonts w:ascii="Arial Narrow" w:eastAsia="Arial Unicode MS" w:hAnsi="Arial Narrow" w:cs="Arial Unicode MS"/>
                <w:color w:val="000000" w:themeColor="text1"/>
              </w:rPr>
            </w:pPr>
            <w:r w:rsidRPr="0043295F">
              <w:rPr>
                <w:rFonts w:ascii="Arial Narrow" w:eastAsia="Arial Unicode MS" w:hAnsi="Arial Narrow" w:cs="Arial Unicode MS"/>
                <w:color w:val="000000" w:themeColor="text1"/>
              </w:rPr>
              <w:t>Build, configure, install Pc for Staff and students</w:t>
            </w:r>
          </w:p>
          <w:p w14:paraId="0256C5F5" w14:textId="05296E1C" w:rsidR="005C0332" w:rsidRPr="0043295F" w:rsidRDefault="005C0332" w:rsidP="62A535DF">
            <w:pPr>
              <w:spacing w:after="40"/>
              <w:ind w:right="1440"/>
              <w:rPr>
                <w:rFonts w:ascii="Arial Narrow" w:eastAsia="Arial Unicode MS" w:hAnsi="Arial Narrow" w:cs="Arial Unicode MS"/>
                <w:color w:val="000000" w:themeColor="text1"/>
              </w:rPr>
            </w:pPr>
            <w:r w:rsidRPr="0043295F">
              <w:rPr>
                <w:rFonts w:ascii="Arial Narrow" w:eastAsia="Arial Unicode MS" w:hAnsi="Arial Narrow" w:cs="Arial Unicode MS"/>
                <w:color w:val="000000" w:themeColor="text1"/>
              </w:rPr>
              <w:t xml:space="preserve">Add all Pcs to the </w:t>
            </w:r>
            <w:r w:rsidR="00AA35A0">
              <w:rPr>
                <w:rFonts w:ascii="Arial Narrow" w:eastAsia="Arial Unicode MS" w:hAnsi="Arial Narrow" w:cs="Arial Unicode MS"/>
                <w:color w:val="000000" w:themeColor="text1"/>
              </w:rPr>
              <w:t>CSM</w:t>
            </w:r>
            <w:r w:rsidRPr="0043295F">
              <w:rPr>
                <w:rFonts w:ascii="Arial Narrow" w:eastAsia="Arial Unicode MS" w:hAnsi="Arial Narrow" w:cs="Arial Unicode MS"/>
                <w:color w:val="000000" w:themeColor="text1"/>
              </w:rPr>
              <w:t xml:space="preserve"> assist with backups and software installations. Assist with project work and fault diagnostics</w:t>
            </w:r>
          </w:p>
          <w:sdt>
            <w:sdtPr>
              <w:rPr>
                <w:rFonts w:ascii="Arial Narrow" w:eastAsia="Arial Unicode MS" w:hAnsi="Arial Narrow" w:cs="Arial Unicode MS"/>
                <w:b/>
                <w:bCs/>
                <w:caps/>
                <w:smallCaps/>
                <w:color w:val="595959" w:themeColor="text1" w:themeTint="A6"/>
              </w:rPr>
              <w:id w:val="1436861535"/>
              <w15:color w:val="C0C0C0"/>
              <w15:repeatingSection/>
            </w:sdtPr>
            <w:sdtEndPr>
              <w:rPr>
                <w:b w:val="0"/>
                <w:bCs w:val="0"/>
                <w:caps w:val="0"/>
                <w:smallCaps w:val="0"/>
                <w:color w:val="auto"/>
              </w:rPr>
            </w:sdtEndPr>
            <w:sdtContent>
              <w:sdt>
                <w:sdtPr>
                  <w:rPr>
                    <w:rFonts w:ascii="Arial Narrow" w:eastAsia="Arial Unicode MS" w:hAnsi="Arial Narrow" w:cs="Arial Unicode MS"/>
                    <w:b/>
                    <w:bCs/>
                    <w:caps/>
                    <w:smallCaps/>
                    <w:color w:val="595959" w:themeColor="text1" w:themeTint="A6"/>
                  </w:rPr>
                  <w:id w:val="221802691"/>
                  <w:placeholder>
                    <w:docPart w:val="75E26D780C6143A685D44759D50122E8"/>
                  </w:placeholder>
                  <w15:color w:val="C0C0C0"/>
                  <w15:repeatingSectionItem/>
                </w:sdtPr>
                <w:sdtEndPr>
                  <w:rPr>
                    <w:b w:val="0"/>
                    <w:bCs w:val="0"/>
                    <w:caps w:val="0"/>
                    <w:smallCaps w:val="0"/>
                    <w:color w:val="auto"/>
                  </w:rPr>
                </w:sdtEndPr>
                <w:sdtContent>
                  <w:p w14:paraId="06AE1DA2" w14:textId="7091FA25" w:rsidR="002E25C4" w:rsidRPr="0043295F" w:rsidRDefault="002E25C4" w:rsidP="00C61631">
                    <w:pPr>
                      <w:spacing w:after="40"/>
                      <w:ind w:right="1440"/>
                      <w:rPr>
                        <w:rFonts w:ascii="Arial Narrow" w:eastAsia="Arial Unicode MS" w:hAnsi="Arial Narrow" w:cs="Arial Unicode MS"/>
                        <w:b/>
                        <w:bCs/>
                        <w:caps/>
                        <w:smallCaps/>
                        <w:color w:val="595959" w:themeColor="text1" w:themeTint="A6"/>
                        <w:u w:val="single"/>
                      </w:rPr>
                    </w:pPr>
                    <w:r w:rsidRPr="0043295F">
                      <w:rPr>
                        <w:rFonts w:ascii="Arial Narrow" w:eastAsia="Arial Unicode MS" w:hAnsi="Arial Narrow" w:cs="Arial Unicode MS"/>
                        <w:b/>
                        <w:bCs/>
                        <w:caps/>
                        <w:smallCaps/>
                        <w:color w:val="595959" w:themeColor="text1" w:themeTint="A6"/>
                        <w:u w:val="single"/>
                      </w:rPr>
                      <w:t>Brother</w:t>
                    </w:r>
                  </w:p>
                  <w:p w14:paraId="68AC0116" w14:textId="6880BB71" w:rsidR="002E25C4" w:rsidRPr="0043295F" w:rsidRDefault="0018287B" w:rsidP="00C61631">
                    <w:pPr>
                      <w:spacing w:after="40"/>
                      <w:ind w:right="1440"/>
                      <w:rPr>
                        <w:rFonts w:ascii="Arial Narrow" w:eastAsia="Arial Unicode MS" w:hAnsi="Arial Narrow" w:cs="Arial Unicode MS"/>
                        <w:bCs/>
                        <w:caps/>
                        <w:smallCaps/>
                        <w:color w:val="595959" w:themeColor="text1" w:themeTint="A6"/>
                      </w:rPr>
                    </w:pPr>
                    <w:r>
                      <w:rPr>
                        <w:rFonts w:ascii="Arial Narrow" w:eastAsia="Arial Unicode MS" w:hAnsi="Arial Narrow" w:cs="Arial Unicode MS"/>
                        <w:bCs/>
                        <w:caps/>
                        <w:smallCaps/>
                        <w:color w:val="595959" w:themeColor="text1" w:themeTint="A6"/>
                      </w:rPr>
                      <w:t>DEC14/JUN15   CONTRACT WITH BROTHER</w:t>
                    </w:r>
                  </w:p>
                  <w:p w14:paraId="29B29C4F" w14:textId="4A2578E8" w:rsidR="002E25C4" w:rsidRPr="0043295F" w:rsidRDefault="00BE6DDC" w:rsidP="00BE6DDC">
                    <w:pPr>
                      <w:pStyle w:val="NoSpacing"/>
                      <w:rPr>
                        <w:rFonts w:ascii="Arial Narrow" w:eastAsia="Arial Unicode MS" w:hAnsi="Arial Narrow" w:cs="Arial Unicode MS"/>
                      </w:rPr>
                    </w:pPr>
                    <w:r w:rsidRPr="0043295F">
                      <w:rPr>
                        <w:rFonts w:ascii="Arial Narrow" w:eastAsia="Arial Unicode MS" w:hAnsi="Arial Narrow" w:cs="Arial Unicode MS"/>
                      </w:rPr>
                      <w:t>Employed to work as a technical support advisor</w:t>
                    </w:r>
                  </w:p>
                  <w:p w14:paraId="6D90FED5" w14:textId="7E22ABC1" w:rsidR="00BE6DDC" w:rsidRPr="0043295F" w:rsidRDefault="00BE6DDC" w:rsidP="00BE6DDC">
                    <w:pPr>
                      <w:pStyle w:val="NoSpacing"/>
                      <w:rPr>
                        <w:rFonts w:ascii="Arial Narrow" w:eastAsia="Arial Unicode MS" w:hAnsi="Arial Narrow" w:cs="Arial Unicode MS"/>
                      </w:rPr>
                    </w:pPr>
                    <w:r w:rsidRPr="0043295F">
                      <w:rPr>
                        <w:rFonts w:ascii="Arial Narrow" w:eastAsia="Arial Unicode MS" w:hAnsi="Arial Narrow" w:cs="Arial Unicode MS"/>
                      </w:rPr>
                      <w:t>Working as the first point of call handling.</w:t>
                    </w:r>
                  </w:p>
                  <w:p w14:paraId="6330AC4E" w14:textId="7568BFF1" w:rsidR="00BE6DDC" w:rsidRPr="0043295F" w:rsidRDefault="00BE6DDC" w:rsidP="00BE6DDC">
                    <w:pPr>
                      <w:pStyle w:val="NoSpacing"/>
                      <w:rPr>
                        <w:rFonts w:ascii="Arial Narrow" w:eastAsia="Arial Unicode MS" w:hAnsi="Arial Narrow" w:cs="Arial Unicode MS"/>
                      </w:rPr>
                    </w:pPr>
                    <w:r w:rsidRPr="0043295F">
                      <w:rPr>
                        <w:rFonts w:ascii="Arial Narrow" w:eastAsia="Arial Unicode MS" w:hAnsi="Arial Narrow" w:cs="Arial Unicode MS"/>
                      </w:rPr>
                      <w:t>Emails and live chat</w:t>
                    </w:r>
                  </w:p>
                  <w:p w14:paraId="09BBBFA2" w14:textId="16F63B2F" w:rsidR="00BE6DDC" w:rsidRPr="0043295F" w:rsidRDefault="00BE6DDC" w:rsidP="00BE6DDC">
                    <w:pPr>
                      <w:pStyle w:val="NoSpacing"/>
                      <w:rPr>
                        <w:rFonts w:ascii="Arial Narrow" w:eastAsia="Arial Unicode MS" w:hAnsi="Arial Narrow" w:cs="Arial Unicode MS"/>
                      </w:rPr>
                    </w:pPr>
                    <w:r w:rsidRPr="0043295F">
                      <w:rPr>
                        <w:rFonts w:ascii="Arial Narrow" w:eastAsia="Arial Unicode MS" w:hAnsi="Arial Narrow" w:cs="Arial Unicode MS"/>
                      </w:rPr>
                      <w:t>Pre and post-sales Support</w:t>
                    </w:r>
                  </w:p>
                  <w:p w14:paraId="41945FA0" w14:textId="6CA62CB6" w:rsidR="00BE6DDC" w:rsidRPr="0043295F" w:rsidRDefault="00BE6DDC" w:rsidP="00BE6DDC">
                    <w:pPr>
                      <w:pStyle w:val="NoSpacing"/>
                      <w:rPr>
                        <w:rFonts w:ascii="Arial Narrow" w:eastAsia="Arial Unicode MS" w:hAnsi="Arial Narrow" w:cs="Arial Unicode MS"/>
                      </w:rPr>
                    </w:pPr>
                    <w:r w:rsidRPr="0043295F">
                      <w:rPr>
                        <w:rFonts w:ascii="Arial Narrow" w:eastAsia="Arial Unicode MS" w:hAnsi="Arial Narrow" w:cs="Arial Unicode MS"/>
                      </w:rPr>
                      <w:t xml:space="preserve">Supporting brother Uk business products which include printers, multi-function </w:t>
                    </w:r>
                  </w:p>
                  <w:p w14:paraId="7F493BDC" w14:textId="7497A81F" w:rsidR="00BE6DDC" w:rsidRPr="0043295F" w:rsidRDefault="00BE6DDC" w:rsidP="00BE6DDC">
                    <w:pPr>
                      <w:pStyle w:val="NoSpacing"/>
                      <w:rPr>
                        <w:rFonts w:ascii="Arial Narrow" w:eastAsia="Arial Unicode MS" w:hAnsi="Arial Narrow" w:cs="Arial Unicode MS"/>
                      </w:rPr>
                    </w:pPr>
                    <w:r w:rsidRPr="0043295F">
                      <w:rPr>
                        <w:rFonts w:ascii="Arial Narrow" w:eastAsia="Arial Unicode MS" w:hAnsi="Arial Narrow" w:cs="Arial Unicode MS"/>
                      </w:rPr>
                      <w:t>Centers, Fax Machines and label printers</w:t>
                    </w:r>
                  </w:p>
                  <w:p w14:paraId="670B273A" w14:textId="45257267" w:rsidR="00BC1A4A" w:rsidRPr="0043295F" w:rsidRDefault="00BC1A4A" w:rsidP="00C61631">
                    <w:pPr>
                      <w:spacing w:after="40"/>
                      <w:ind w:right="1440"/>
                      <w:rPr>
                        <w:rFonts w:ascii="Arial Narrow" w:eastAsia="Arial Unicode MS" w:hAnsi="Arial Narrow" w:cs="Arial Unicode MS"/>
                        <w:b/>
                        <w:u w:val="single"/>
                      </w:rPr>
                    </w:pPr>
                    <w:r w:rsidRPr="0043295F">
                      <w:rPr>
                        <w:rFonts w:ascii="Arial Narrow" w:eastAsia="Arial Unicode MS" w:hAnsi="Arial Narrow" w:cs="Arial Unicode MS"/>
                        <w:b/>
                        <w:smallCaps/>
                        <w:spacing w:val="5"/>
                        <w:u w:val="single"/>
                      </w:rPr>
                      <w:t>pennistone school</w:t>
                    </w:r>
                    <w:r w:rsidRPr="0043295F">
                      <w:rPr>
                        <w:rFonts w:ascii="Arial Narrow" w:eastAsia="Arial Unicode MS" w:hAnsi="Arial Narrow" w:cs="Arial Unicode MS"/>
                        <w:b/>
                        <w:u w:val="single"/>
                      </w:rPr>
                      <w:t xml:space="preserve">  </w:t>
                    </w:r>
                  </w:p>
                  <w:p w14:paraId="31ECB77C" w14:textId="739CB06D" w:rsidR="00C61631" w:rsidRPr="0043295F" w:rsidRDefault="00BC1A4A" w:rsidP="00C61631">
                    <w:pPr>
                      <w:spacing w:after="40"/>
                      <w:ind w:right="1440"/>
                      <w:rPr>
                        <w:rFonts w:ascii="Arial Narrow" w:eastAsia="Arial Unicode MS" w:hAnsi="Arial Narrow" w:cs="Arial Unicode MS"/>
                      </w:rPr>
                    </w:pPr>
                    <w:r w:rsidRPr="0043295F">
                      <w:rPr>
                        <w:rFonts w:ascii="Arial Narrow" w:eastAsia="Arial Unicode MS" w:hAnsi="Arial Narrow" w:cs="Arial Unicode MS"/>
                      </w:rPr>
                      <w:t>Nov</w:t>
                    </w:r>
                    <w:r w:rsidR="00C61631" w:rsidRPr="0043295F">
                      <w:rPr>
                        <w:rFonts w:ascii="Arial Narrow" w:eastAsia="Arial Unicode MS" w:hAnsi="Arial Narrow" w:cs="Arial Unicode MS"/>
                      </w:rPr>
                      <w:t>2014</w:t>
                    </w:r>
                    <w:r w:rsidR="0018287B">
                      <w:rPr>
                        <w:rFonts w:ascii="Arial Narrow" w:eastAsia="Arial Unicode MS" w:hAnsi="Arial Narrow" w:cs="Arial Unicode MS"/>
                      </w:rPr>
                      <w:t xml:space="preserve"> CONTRACT AGENCY</w:t>
                    </w:r>
                  </w:p>
                  <w:p w14:paraId="6147DA99" w14:textId="77777777" w:rsidR="00607B2C" w:rsidRPr="0043295F" w:rsidRDefault="00607B2C" w:rsidP="00607B2C">
                    <w:pPr>
                      <w:spacing w:after="0"/>
                      <w:rPr>
                        <w:rFonts w:ascii="Arial Narrow" w:eastAsia="Arial Unicode MS" w:hAnsi="Arial Narrow" w:cs="Arial Unicode MS"/>
                      </w:rPr>
                    </w:pPr>
                    <w:r w:rsidRPr="0043295F">
                      <w:rPr>
                        <w:rFonts w:ascii="Arial Narrow" w:eastAsia="Arial Unicode MS" w:hAnsi="Arial Narrow" w:cs="Arial Unicode MS"/>
                      </w:rPr>
                      <w:lastRenderedPageBreak/>
                      <w:t>Deploy software, hardware and devices at client sites.</w:t>
                    </w:r>
                  </w:p>
                  <w:p w14:paraId="1C9A1586" w14:textId="77777777" w:rsidR="00607B2C" w:rsidRPr="0043295F" w:rsidRDefault="00607B2C" w:rsidP="00607B2C">
                    <w:pPr>
                      <w:spacing w:after="0"/>
                      <w:rPr>
                        <w:rFonts w:ascii="Arial Narrow" w:eastAsia="Arial Unicode MS" w:hAnsi="Arial Narrow" w:cs="Arial Unicode MS"/>
                      </w:rPr>
                    </w:pPr>
                    <w:r w:rsidRPr="0043295F">
                      <w:rPr>
                        <w:rFonts w:ascii="Arial Narrow" w:eastAsia="Arial Unicode MS" w:hAnsi="Arial Narrow" w:cs="Arial Unicode MS"/>
                      </w:rPr>
                      <w:t>Replacing consumables and peripherals in devices.</w:t>
                    </w:r>
                  </w:p>
                  <w:p w14:paraId="5E386568" w14:textId="77777777" w:rsidR="00607B2C" w:rsidRPr="0043295F" w:rsidRDefault="00607B2C" w:rsidP="00607B2C">
                    <w:pPr>
                      <w:spacing w:after="0"/>
                      <w:rPr>
                        <w:rFonts w:ascii="Arial Narrow" w:eastAsia="Arial Unicode MS" w:hAnsi="Arial Narrow" w:cs="Arial Unicode MS"/>
                      </w:rPr>
                    </w:pPr>
                    <w:r w:rsidRPr="0043295F">
                      <w:rPr>
                        <w:rFonts w:ascii="Arial Narrow" w:eastAsia="Arial Unicode MS" w:hAnsi="Arial Narrow" w:cs="Arial Unicode MS"/>
                      </w:rPr>
                      <w:t>Support and setting up equipment and trouble-shooting technical problems.</w:t>
                    </w:r>
                  </w:p>
                  <w:p w14:paraId="34973BAC" w14:textId="77777777" w:rsidR="00607B2C" w:rsidRPr="0043295F" w:rsidRDefault="00607B2C" w:rsidP="00607B2C">
                    <w:pPr>
                      <w:spacing w:after="0"/>
                      <w:rPr>
                        <w:rFonts w:ascii="Arial Narrow" w:eastAsia="Arial Unicode MS" w:hAnsi="Arial Narrow" w:cs="Arial Unicode MS"/>
                      </w:rPr>
                    </w:pPr>
                    <w:r w:rsidRPr="0043295F">
                      <w:rPr>
                        <w:rFonts w:ascii="Arial Narrow" w:eastAsia="Arial Unicode MS" w:hAnsi="Arial Narrow" w:cs="Arial Unicode MS"/>
                      </w:rPr>
                      <w:t>Providing support to school staff on new systems which have been installed.</w:t>
                    </w:r>
                  </w:p>
                  <w:p w14:paraId="28D8F6C0" w14:textId="77777777" w:rsidR="002C42BC" w:rsidRPr="0043295F" w:rsidRDefault="00607B2C" w:rsidP="00EF4810">
                    <w:pPr>
                      <w:spacing w:after="0"/>
                      <w:rPr>
                        <w:rFonts w:ascii="Arial Narrow" w:eastAsia="Arial Unicode MS" w:hAnsi="Arial Narrow" w:cs="Arial Unicode MS"/>
                      </w:rPr>
                    </w:pPr>
                    <w:r w:rsidRPr="0043295F">
                      <w:rPr>
                        <w:rFonts w:ascii="Arial Narrow" w:eastAsia="Arial Unicode MS" w:hAnsi="Arial Narrow" w:cs="Arial Unicode MS"/>
                      </w:rPr>
                      <w:t>Logging issues and feeding back to the I.T team.</w:t>
                    </w:r>
                  </w:p>
                </w:sdtContent>
              </w:sdt>
              <w:sdt>
                <w:sdtPr>
                  <w:rPr>
                    <w:rFonts w:ascii="Arial Narrow" w:eastAsia="Arial Unicode MS" w:hAnsi="Arial Narrow" w:cs="Arial Unicode MS"/>
                    <w:b/>
                    <w:bCs/>
                    <w:caps/>
                    <w:smallCaps w:val="0"/>
                    <w:color w:val="595959" w:themeColor="text1" w:themeTint="A6"/>
                    <w:spacing w:val="0"/>
                    <w:sz w:val="20"/>
                    <w:szCs w:val="20"/>
                  </w:rPr>
                  <w:id w:val="-1273620875"/>
                  <w:placeholder>
                    <w:docPart w:val="B64FFC087FFD49D6A0911E2B947A1F12"/>
                  </w:placeholder>
                  <w15:color w:val="C0C0C0"/>
                  <w15:repeatingSectionItem/>
                </w:sdtPr>
                <w:sdtEndPr>
                  <w:rPr>
                    <w:b w:val="0"/>
                    <w:bCs w:val="0"/>
                    <w:caps w:val="0"/>
                    <w:color w:val="auto"/>
                  </w:rPr>
                </w:sdtEndPr>
                <w:sdtContent>
                  <w:p w14:paraId="267EDF3F" w14:textId="77777777" w:rsidR="00BC1A4A" w:rsidRPr="0043295F" w:rsidRDefault="00BC1A4A" w:rsidP="00C61631">
                    <w:pPr>
                      <w:pStyle w:val="Heading2"/>
                      <w:rPr>
                        <w:rFonts w:ascii="Arial Narrow" w:eastAsia="Arial Unicode MS" w:hAnsi="Arial Narrow" w:cs="Arial Unicode MS"/>
                        <w:b/>
                        <w:sz w:val="20"/>
                        <w:szCs w:val="20"/>
                        <w:u w:val="single"/>
                      </w:rPr>
                    </w:pPr>
                    <w:r w:rsidRPr="0043295F">
                      <w:rPr>
                        <w:rFonts w:ascii="Arial Narrow" w:eastAsia="Arial Unicode MS" w:hAnsi="Arial Narrow" w:cs="Arial Unicode MS"/>
                        <w:b/>
                        <w:sz w:val="20"/>
                        <w:szCs w:val="20"/>
                        <w:u w:val="single"/>
                      </w:rPr>
                      <w:t>Horizon School</w:t>
                    </w:r>
                  </w:p>
                  <w:p w14:paraId="6C472FE7" w14:textId="64C803AE" w:rsidR="00BC1A4A" w:rsidRPr="0043295F" w:rsidRDefault="00BC1A4A" w:rsidP="00C61631">
                    <w:pPr>
                      <w:spacing w:after="40"/>
                      <w:ind w:right="1440"/>
                      <w:rPr>
                        <w:rFonts w:ascii="Arial Narrow" w:eastAsia="Arial Unicode MS" w:hAnsi="Arial Narrow" w:cs="Arial Unicode MS"/>
                      </w:rPr>
                    </w:pPr>
                    <w:r w:rsidRPr="0043295F">
                      <w:rPr>
                        <w:rFonts w:ascii="Arial Narrow" w:eastAsia="Arial Unicode MS" w:hAnsi="Arial Narrow" w:cs="Arial Unicode MS"/>
                      </w:rPr>
                      <w:t>Oct2014</w:t>
                    </w:r>
                    <w:r w:rsidR="0018287B">
                      <w:rPr>
                        <w:rFonts w:ascii="Arial Narrow" w:eastAsia="Arial Unicode MS" w:hAnsi="Arial Narrow" w:cs="Arial Unicode MS"/>
                      </w:rPr>
                      <w:t xml:space="preserve"> CONTRACT AGENCY</w:t>
                    </w:r>
                  </w:p>
                  <w:p w14:paraId="02059DB8" w14:textId="77777777" w:rsidR="00BC1A4A" w:rsidRPr="0043295F" w:rsidRDefault="00BC1A4A" w:rsidP="00607B2C">
                    <w:pPr>
                      <w:spacing w:after="0"/>
                      <w:rPr>
                        <w:rFonts w:ascii="Arial Narrow" w:eastAsia="Arial Unicode MS" w:hAnsi="Arial Narrow" w:cs="Arial Unicode MS"/>
                      </w:rPr>
                    </w:pPr>
                    <w:r w:rsidRPr="0043295F">
                      <w:rPr>
                        <w:rFonts w:ascii="Arial Narrow" w:eastAsia="Arial Unicode MS" w:hAnsi="Arial Narrow" w:cs="Arial Unicode MS"/>
                      </w:rPr>
                      <w:t>Deploy software, hardware and devices at client sites.</w:t>
                    </w:r>
                  </w:p>
                  <w:p w14:paraId="2C80456E" w14:textId="77777777" w:rsidR="00BC1A4A" w:rsidRPr="0043295F" w:rsidRDefault="00BC1A4A" w:rsidP="00607B2C">
                    <w:pPr>
                      <w:spacing w:after="0"/>
                      <w:rPr>
                        <w:rFonts w:ascii="Arial Narrow" w:eastAsia="Arial Unicode MS" w:hAnsi="Arial Narrow" w:cs="Arial Unicode MS"/>
                      </w:rPr>
                    </w:pPr>
                    <w:r w:rsidRPr="0043295F">
                      <w:rPr>
                        <w:rFonts w:ascii="Arial Narrow" w:eastAsia="Arial Unicode MS" w:hAnsi="Arial Narrow" w:cs="Arial Unicode MS"/>
                      </w:rPr>
                      <w:t>Replacing consumables and peripherals in devices.</w:t>
                    </w:r>
                  </w:p>
                  <w:p w14:paraId="4FF45F89" w14:textId="77777777" w:rsidR="00BC1A4A" w:rsidRPr="0043295F" w:rsidRDefault="00BC1A4A" w:rsidP="00607B2C">
                    <w:pPr>
                      <w:spacing w:after="0"/>
                      <w:rPr>
                        <w:rFonts w:ascii="Arial Narrow" w:eastAsia="Arial Unicode MS" w:hAnsi="Arial Narrow" w:cs="Arial Unicode MS"/>
                      </w:rPr>
                    </w:pPr>
                    <w:r w:rsidRPr="0043295F">
                      <w:rPr>
                        <w:rFonts w:ascii="Arial Narrow" w:eastAsia="Arial Unicode MS" w:hAnsi="Arial Narrow" w:cs="Arial Unicode MS"/>
                      </w:rPr>
                      <w:t>Support and setting up equipment and trouble-shooting technical problems.</w:t>
                    </w:r>
                  </w:p>
                  <w:p w14:paraId="6D01DBB1" w14:textId="77777777" w:rsidR="00BC1A4A" w:rsidRPr="0043295F" w:rsidRDefault="00BC1A4A" w:rsidP="00607B2C">
                    <w:pPr>
                      <w:spacing w:after="0"/>
                      <w:rPr>
                        <w:rFonts w:ascii="Arial Narrow" w:eastAsia="Arial Unicode MS" w:hAnsi="Arial Narrow" w:cs="Arial Unicode MS"/>
                      </w:rPr>
                    </w:pPr>
                    <w:r w:rsidRPr="0043295F">
                      <w:rPr>
                        <w:rFonts w:ascii="Arial Narrow" w:eastAsia="Arial Unicode MS" w:hAnsi="Arial Narrow" w:cs="Arial Unicode MS"/>
                      </w:rPr>
                      <w:t>Providing support to school staff on new systems which have been installed.</w:t>
                    </w:r>
                  </w:p>
                  <w:p w14:paraId="7B55F5BB" w14:textId="77777777" w:rsidR="00BC1A4A" w:rsidRPr="0043295F" w:rsidRDefault="00BC1A4A" w:rsidP="00EF4810">
                    <w:pPr>
                      <w:spacing w:after="0"/>
                      <w:rPr>
                        <w:rFonts w:ascii="Arial Narrow" w:eastAsia="Arial Unicode MS" w:hAnsi="Arial Narrow" w:cs="Arial Unicode MS"/>
                      </w:rPr>
                    </w:pPr>
                    <w:r w:rsidRPr="0043295F">
                      <w:rPr>
                        <w:rFonts w:ascii="Arial Narrow" w:eastAsia="Arial Unicode MS" w:hAnsi="Arial Narrow" w:cs="Arial Unicode MS"/>
                      </w:rPr>
                      <w:t>Logging issues and feeding back to the I.T team.</w:t>
                    </w:r>
                  </w:p>
                </w:sdtContent>
              </w:sdt>
              <w:sdt>
                <w:sdtPr>
                  <w:rPr>
                    <w:rFonts w:ascii="Arial Narrow" w:eastAsia="Arial Unicode MS" w:hAnsi="Arial Narrow" w:cs="Arial Unicode MS"/>
                    <w:b/>
                    <w:bCs/>
                    <w:caps/>
                    <w:smallCaps/>
                    <w:color w:val="595959" w:themeColor="text1" w:themeTint="A6"/>
                  </w:rPr>
                  <w:id w:val="1884750287"/>
                  <w:placeholder>
                    <w:docPart w:val="F69EC944D73C416A8D18859DD7634088"/>
                  </w:placeholder>
                  <w15:color w:val="C0C0C0"/>
                  <w15:repeatingSectionItem/>
                </w:sdtPr>
                <w:sdtEndPr>
                  <w:rPr>
                    <w:b w:val="0"/>
                    <w:bCs w:val="0"/>
                    <w:caps w:val="0"/>
                    <w:smallCaps w:val="0"/>
                    <w:color w:val="auto"/>
                  </w:rPr>
                </w:sdtEndPr>
                <w:sdtContent>
                  <w:p w14:paraId="25EE2A77" w14:textId="216BECDA" w:rsidR="00C327FF" w:rsidRPr="0043295F" w:rsidRDefault="00C327FF" w:rsidP="00C61631">
                    <w:pPr>
                      <w:spacing w:after="40"/>
                      <w:ind w:right="1440"/>
                      <w:rPr>
                        <w:rFonts w:ascii="Arial Narrow" w:eastAsia="Arial Unicode MS" w:hAnsi="Arial Narrow" w:cs="Arial Unicode MS"/>
                      </w:rPr>
                    </w:pPr>
                    <w:r w:rsidRPr="0043295F">
                      <w:rPr>
                        <w:rFonts w:ascii="Arial Narrow" w:eastAsia="Arial Unicode MS" w:hAnsi="Arial Narrow" w:cs="Arial Unicode MS"/>
                      </w:rPr>
                      <w:t>Sept2014</w:t>
                    </w:r>
                  </w:p>
                  <w:p w14:paraId="3914A18C" w14:textId="31166541" w:rsidR="00432154" w:rsidRPr="0043295F" w:rsidRDefault="00432154" w:rsidP="00C61631">
                    <w:pPr>
                      <w:rPr>
                        <w:rFonts w:ascii="Arial Narrow" w:eastAsia="Arial Unicode MS" w:hAnsi="Arial Narrow" w:cs="Arial Unicode MS"/>
                      </w:rPr>
                    </w:pPr>
                    <w:r w:rsidRPr="0043295F">
                      <w:rPr>
                        <w:rFonts w:ascii="Arial Narrow" w:eastAsia="Arial Unicode MS" w:hAnsi="Arial Narrow" w:cs="Arial Unicode MS"/>
                        <w:b/>
                        <w:u w:val="single"/>
                      </w:rPr>
                      <w:t>ROCHDALE COUNCIL</w:t>
                    </w:r>
                    <w:r w:rsidRPr="0043295F">
                      <w:rPr>
                        <w:rFonts w:ascii="Arial Narrow" w:eastAsia="Arial Unicode MS" w:hAnsi="Arial Narrow" w:cs="Arial Unicode MS"/>
                      </w:rPr>
                      <w:t xml:space="preserve">  Sept2014</w:t>
                    </w:r>
                    <w:r w:rsidR="0018287B">
                      <w:rPr>
                        <w:rFonts w:ascii="Arial Narrow" w:eastAsia="Arial Unicode MS" w:hAnsi="Arial Narrow" w:cs="Arial Unicode MS"/>
                      </w:rPr>
                      <w:t xml:space="preserve"> CONTRACT AGENCY</w:t>
                    </w:r>
                  </w:p>
                  <w:p w14:paraId="63A75BA7" w14:textId="2876AC6D" w:rsidR="00E14D00" w:rsidRPr="0043295F" w:rsidRDefault="00607B2C" w:rsidP="00432154">
                    <w:pPr>
                      <w:rPr>
                        <w:rFonts w:ascii="Arial Narrow" w:eastAsia="Arial Unicode MS" w:hAnsi="Arial Narrow" w:cs="Arial Unicode MS"/>
                      </w:rPr>
                    </w:pPr>
                    <w:r w:rsidRPr="0043295F">
                      <w:rPr>
                        <w:rFonts w:ascii="Arial Narrow" w:eastAsia="Arial Unicode MS" w:hAnsi="Arial Narrow" w:cs="Arial Unicode MS"/>
                      </w:rPr>
                      <w:t>Install</w:t>
                    </w:r>
                    <w:r w:rsidR="00D20094" w:rsidRPr="0043295F">
                      <w:rPr>
                        <w:rFonts w:ascii="Arial Narrow" w:eastAsia="Arial Unicode MS" w:hAnsi="Arial Narrow" w:cs="Arial Unicode MS"/>
                      </w:rPr>
                      <w:t xml:space="preserve"> all </w:t>
                    </w:r>
                    <w:r w:rsidRPr="0043295F">
                      <w:rPr>
                        <w:rFonts w:ascii="Arial Narrow" w:eastAsia="Arial Unicode MS" w:hAnsi="Arial Narrow" w:cs="Arial Unicode MS"/>
                      </w:rPr>
                      <w:t>Hardware</w:t>
                    </w:r>
                    <w:r w:rsidR="00AA35A0">
                      <w:rPr>
                        <w:rFonts w:ascii="Arial Narrow" w:eastAsia="Arial Unicode MS" w:hAnsi="Arial Narrow" w:cs="Arial Unicode MS"/>
                      </w:rPr>
                      <w:t xml:space="preserve"> Software builds</w:t>
                    </w:r>
                    <w:r w:rsidRPr="0043295F">
                      <w:rPr>
                        <w:rFonts w:ascii="Arial Narrow" w:eastAsia="Arial Unicode MS" w:hAnsi="Arial Narrow" w:cs="Arial Unicode MS"/>
                      </w:rPr>
                      <w:t xml:space="preserve"> and peripherals devices</w:t>
                    </w:r>
                    <w:r w:rsidR="00D20094" w:rsidRPr="0043295F">
                      <w:rPr>
                        <w:rFonts w:ascii="Arial Narrow" w:eastAsia="Arial Unicode MS" w:hAnsi="Arial Narrow" w:cs="Arial Unicode MS"/>
                      </w:rPr>
                      <w:t xml:space="preserve"> connect all devices check for faults and resolve any issues document any issue to the IT systems team. Floorwalker assisting users with any hardware or software network or phone issues they might be </w:t>
                    </w:r>
                    <w:r w:rsidR="00293FA7" w:rsidRPr="0043295F">
                      <w:rPr>
                        <w:rFonts w:ascii="Arial Narrow" w:eastAsia="Arial Unicode MS" w:hAnsi="Arial Narrow" w:cs="Arial Unicode MS"/>
                      </w:rPr>
                      <w:t>experiencing</w:t>
                    </w:r>
                  </w:p>
                </w:sdtContent>
              </w:sdt>
              <w:sdt>
                <w:sdtPr>
                  <w:rPr>
                    <w:rFonts w:ascii="Arial Narrow" w:eastAsia="Arial Unicode MS" w:hAnsi="Arial Narrow" w:cs="Arial Unicode MS"/>
                    <w:b/>
                    <w:bCs/>
                    <w:caps/>
                    <w:smallCaps w:val="0"/>
                    <w:color w:val="595959" w:themeColor="text1" w:themeTint="A6"/>
                    <w:spacing w:val="0"/>
                    <w:sz w:val="20"/>
                    <w:szCs w:val="20"/>
                  </w:rPr>
                  <w:id w:val="742682102"/>
                  <w:placeholder>
                    <w:docPart w:val="8C6E5992284043F189633D947CFE34B8"/>
                  </w:placeholder>
                  <w15:color w:val="C0C0C0"/>
                  <w15:repeatingSectionItem/>
                </w:sdtPr>
                <w:sdtEndPr>
                  <w:rPr>
                    <w:b w:val="0"/>
                    <w:bCs w:val="0"/>
                    <w:caps w:val="0"/>
                    <w:color w:val="auto"/>
                  </w:rPr>
                </w:sdtEndPr>
                <w:sdtContent>
                  <w:p w14:paraId="2673F55A" w14:textId="5710913C" w:rsidR="006A304C" w:rsidRPr="0043295F" w:rsidRDefault="006A304C" w:rsidP="00C61631">
                    <w:pPr>
                      <w:pStyle w:val="Heading2"/>
                      <w:rPr>
                        <w:rFonts w:ascii="Arial Narrow" w:eastAsia="Arial Unicode MS" w:hAnsi="Arial Narrow" w:cs="Arial Unicode MS"/>
                        <w:b/>
                        <w:sz w:val="20"/>
                        <w:szCs w:val="20"/>
                        <w:u w:val="single"/>
                      </w:rPr>
                    </w:pPr>
                    <w:r w:rsidRPr="0043295F">
                      <w:rPr>
                        <w:rFonts w:ascii="Arial Narrow" w:eastAsia="Arial Unicode MS" w:hAnsi="Arial Narrow" w:cs="Arial Unicode MS"/>
                        <w:b/>
                        <w:sz w:val="20"/>
                        <w:szCs w:val="20"/>
                        <w:u w:val="single"/>
                      </w:rPr>
                      <w:t>Towergate Insurance</w:t>
                    </w:r>
                    <w:r w:rsidR="0018287B">
                      <w:rPr>
                        <w:rFonts w:ascii="Arial Narrow" w:eastAsia="Arial Unicode MS" w:hAnsi="Arial Narrow" w:cs="Arial Unicode MS"/>
                        <w:b/>
                        <w:sz w:val="20"/>
                        <w:szCs w:val="20"/>
                        <w:u w:val="single"/>
                      </w:rPr>
                      <w:t xml:space="preserve"> </w:t>
                    </w:r>
                  </w:p>
                  <w:p w14:paraId="499855D0" w14:textId="2E567D29" w:rsidR="006A304C" w:rsidRPr="0043295F" w:rsidRDefault="006A304C" w:rsidP="00C61631">
                    <w:pPr>
                      <w:spacing w:after="40"/>
                      <w:ind w:right="1440"/>
                      <w:rPr>
                        <w:rFonts w:ascii="Arial Narrow" w:eastAsia="Arial Unicode MS" w:hAnsi="Arial Narrow" w:cs="Arial Unicode MS"/>
                      </w:rPr>
                    </w:pPr>
                    <w:r w:rsidRPr="0043295F">
                      <w:rPr>
                        <w:rFonts w:ascii="Arial Narrow" w:eastAsia="Arial Unicode MS" w:hAnsi="Arial Narrow" w:cs="Arial Unicode MS"/>
                      </w:rPr>
                      <w:t>Aug2014</w:t>
                    </w:r>
                    <w:r w:rsidR="0018287B">
                      <w:rPr>
                        <w:rFonts w:ascii="Arial Narrow" w:eastAsia="Arial Unicode MS" w:hAnsi="Arial Narrow" w:cs="Arial Unicode MS"/>
                      </w:rPr>
                      <w:t xml:space="preserve"> contract agency</w:t>
                    </w:r>
                  </w:p>
                  <w:p w14:paraId="7420D76A" w14:textId="45C232C9" w:rsidR="006A304C" w:rsidRPr="0043295F" w:rsidRDefault="006A304C" w:rsidP="00C61631">
                    <w:pPr>
                      <w:rPr>
                        <w:rFonts w:ascii="Arial Narrow" w:eastAsia="Arial Unicode MS" w:hAnsi="Arial Narrow" w:cs="Arial Unicode MS"/>
                      </w:rPr>
                    </w:pPr>
                    <w:r w:rsidRPr="0043295F">
                      <w:rPr>
                        <w:rFonts w:ascii="Arial Narrow" w:eastAsia="Arial Unicode MS" w:hAnsi="Arial Narrow" w:cs="Arial Unicode MS"/>
                      </w:rPr>
                      <w:t xml:space="preserve">I was brought on this project to complete the patching and installation of 300 Sisco phones </w:t>
                    </w:r>
                    <w:r w:rsidR="00293FA7" w:rsidRPr="0043295F">
                      <w:rPr>
                        <w:rFonts w:ascii="Arial Narrow" w:eastAsia="Arial Unicode MS" w:hAnsi="Arial Narrow" w:cs="Arial Unicode MS"/>
                      </w:rPr>
                      <w:t>connect all phones to their mapped network point connect all points from patched panel to switches connected each com tower to</w:t>
                    </w:r>
                    <w:r w:rsidR="005C0332" w:rsidRPr="0043295F">
                      <w:rPr>
                        <w:rFonts w:ascii="Arial Narrow" w:eastAsia="Arial Unicode MS" w:hAnsi="Arial Narrow" w:cs="Arial Unicode MS"/>
                      </w:rPr>
                      <w:t xml:space="preserve"> </w:t>
                    </w:r>
                    <w:r w:rsidR="00293FA7" w:rsidRPr="0043295F">
                      <w:rPr>
                        <w:rFonts w:ascii="Arial Narrow" w:eastAsia="Arial Unicode MS" w:hAnsi="Arial Narrow" w:cs="Arial Unicode MS"/>
                      </w:rPr>
                      <w:t>a fail over com</w:t>
                    </w:r>
                    <w:r w:rsidR="0043295F">
                      <w:rPr>
                        <w:rFonts w:ascii="Arial Narrow" w:eastAsia="Arial Unicode MS" w:hAnsi="Arial Narrow" w:cs="Arial Unicode MS"/>
                      </w:rPr>
                      <w:t xml:space="preserve">s tower </w:t>
                    </w:r>
                    <w:r w:rsidR="00293FA7" w:rsidRPr="0043295F">
                      <w:rPr>
                        <w:rFonts w:ascii="Arial Narrow" w:eastAsia="Arial Unicode MS" w:hAnsi="Arial Narrow" w:cs="Arial Unicode MS"/>
                      </w:rPr>
                      <w:t xml:space="preserve"> as indicated in network map</w:t>
                    </w:r>
                  </w:p>
                </w:sdtContent>
              </w:sdt>
              <w:sdt>
                <w:sdtPr>
                  <w:rPr>
                    <w:rFonts w:ascii="Arial Narrow" w:eastAsia="Arial Unicode MS" w:hAnsi="Arial Narrow" w:cs="Arial Unicode MS"/>
                    <w:b/>
                    <w:bCs/>
                    <w:caps/>
                    <w:smallCaps w:val="0"/>
                    <w:color w:val="595959" w:themeColor="text1" w:themeTint="A6"/>
                    <w:spacing w:val="0"/>
                    <w:sz w:val="20"/>
                    <w:szCs w:val="20"/>
                  </w:rPr>
                  <w:id w:val="68699791"/>
                  <w:placeholder>
                    <w:docPart w:val="75E26D780C6143A685D44759D50122E8"/>
                  </w:placeholder>
                  <w15:color w:val="C0C0C0"/>
                  <w15:repeatingSectionItem/>
                </w:sdtPr>
                <w:sdtEndPr>
                  <w:rPr>
                    <w:b w:val="0"/>
                    <w:bCs w:val="0"/>
                    <w:caps w:val="0"/>
                    <w:color w:val="auto"/>
                  </w:rPr>
                </w:sdtEndPr>
                <w:sdtContent>
                  <w:p w14:paraId="2AF4E8F5" w14:textId="275B0E69" w:rsidR="00C61631" w:rsidRPr="0043295F" w:rsidRDefault="00A40565" w:rsidP="00C61631">
                    <w:pPr>
                      <w:pStyle w:val="Heading2"/>
                      <w:rPr>
                        <w:rFonts w:ascii="Arial Narrow" w:eastAsia="Arial Unicode MS" w:hAnsi="Arial Narrow" w:cs="Arial Unicode MS"/>
                        <w:b/>
                        <w:sz w:val="20"/>
                        <w:szCs w:val="20"/>
                      </w:rPr>
                    </w:pPr>
                    <w:r w:rsidRPr="0043295F">
                      <w:rPr>
                        <w:rFonts w:ascii="Arial Narrow" w:eastAsia="Arial Unicode MS" w:hAnsi="Arial Narrow" w:cs="Arial Unicode MS"/>
                        <w:b/>
                        <w:sz w:val="20"/>
                        <w:szCs w:val="20"/>
                      </w:rPr>
                      <w:t xml:space="preserve">Runshaw collage </w:t>
                    </w:r>
                  </w:p>
                  <w:p w14:paraId="1099C4C4" w14:textId="7827A55A" w:rsidR="00C61631" w:rsidRPr="0043295F" w:rsidRDefault="00C61631" w:rsidP="00C61631">
                    <w:pPr>
                      <w:spacing w:after="40"/>
                      <w:ind w:right="1440"/>
                      <w:rPr>
                        <w:rFonts w:ascii="Arial Narrow" w:eastAsia="Arial Unicode MS" w:hAnsi="Arial Narrow" w:cs="Arial Unicode MS"/>
                      </w:rPr>
                    </w:pPr>
                    <w:r w:rsidRPr="0043295F">
                      <w:rPr>
                        <w:rFonts w:ascii="Arial Narrow" w:eastAsia="Arial Unicode MS" w:hAnsi="Arial Narrow" w:cs="Arial Unicode MS"/>
                      </w:rPr>
                      <w:t>July 2014</w:t>
                    </w:r>
                    <w:r w:rsidR="0018287B">
                      <w:rPr>
                        <w:rFonts w:ascii="Arial Narrow" w:eastAsia="Arial Unicode MS" w:hAnsi="Arial Narrow" w:cs="Arial Unicode MS"/>
                      </w:rPr>
                      <w:t xml:space="preserve"> contract agency</w:t>
                    </w:r>
                  </w:p>
                  <w:p w14:paraId="761E4ACC" w14:textId="77777777" w:rsidR="00C61631" w:rsidRPr="0043295F" w:rsidRDefault="00C61631" w:rsidP="00C61631">
                    <w:pPr>
                      <w:rPr>
                        <w:rFonts w:ascii="Arial Narrow" w:eastAsia="Arial Unicode MS" w:hAnsi="Arial Narrow" w:cs="Arial Unicode MS"/>
                      </w:rPr>
                    </w:pPr>
                    <w:r w:rsidRPr="0043295F">
                      <w:rPr>
                        <w:rFonts w:ascii="Arial Narrow" w:eastAsia="Arial Unicode MS" w:hAnsi="Arial Narrow" w:cs="Arial Unicode MS"/>
                      </w:rPr>
                      <w:t>I was brought in on this project to install 200 desktops that were all pre imaged</w:t>
                    </w:r>
                    <w:r w:rsidR="00293FA7" w:rsidRPr="0043295F">
                      <w:rPr>
                        <w:rFonts w:ascii="Arial Narrow" w:eastAsia="Arial Unicode MS" w:hAnsi="Arial Narrow" w:cs="Arial Unicode MS"/>
                      </w:rPr>
                      <w:t xml:space="preserve"> connect to the network and join the collage domain run group policy updates </w:t>
                    </w:r>
                  </w:p>
                </w:sdtContent>
              </w:sdt>
              <w:sdt>
                <w:sdtPr>
                  <w:rPr>
                    <w:rFonts w:ascii="Arial Narrow" w:eastAsia="Arial Unicode MS" w:hAnsi="Arial Narrow" w:cs="Arial Unicode MS"/>
                    <w:b/>
                    <w:bCs/>
                    <w:caps/>
                    <w:smallCaps w:val="0"/>
                    <w:color w:val="595959" w:themeColor="text1" w:themeTint="A6"/>
                    <w:spacing w:val="0"/>
                    <w:sz w:val="20"/>
                    <w:szCs w:val="20"/>
                  </w:rPr>
                  <w:id w:val="686568742"/>
                  <w:placeholder>
                    <w:docPart w:val="B759296AEDCA47FDA67542A404908E32"/>
                  </w:placeholder>
                  <w15:color w:val="C0C0C0"/>
                  <w15:repeatingSectionItem/>
                </w:sdtPr>
                <w:sdtEndPr>
                  <w:rPr>
                    <w:b w:val="0"/>
                    <w:bCs w:val="0"/>
                    <w:caps w:val="0"/>
                    <w:color w:val="auto"/>
                  </w:rPr>
                </w:sdtEndPr>
                <w:sdtContent>
                  <w:p w14:paraId="03286BC6" w14:textId="77777777" w:rsidR="00C61631" w:rsidRPr="0043295F" w:rsidRDefault="00C61631" w:rsidP="00C61631">
                    <w:pPr>
                      <w:pStyle w:val="Heading2"/>
                      <w:rPr>
                        <w:rFonts w:ascii="Arial Narrow" w:eastAsia="Arial Unicode MS" w:hAnsi="Arial Narrow" w:cs="Arial Unicode MS"/>
                        <w:b/>
                        <w:sz w:val="20"/>
                        <w:szCs w:val="20"/>
                        <w:u w:val="single"/>
                      </w:rPr>
                    </w:pPr>
                    <w:r w:rsidRPr="0043295F">
                      <w:rPr>
                        <w:rFonts w:ascii="Arial Narrow" w:eastAsia="Arial Unicode MS" w:hAnsi="Arial Narrow" w:cs="Arial Unicode MS"/>
                        <w:b/>
                        <w:sz w:val="20"/>
                        <w:szCs w:val="20"/>
                        <w:u w:val="single"/>
                      </w:rPr>
                      <w:t>Moneyshop</w:t>
                    </w:r>
                  </w:p>
                  <w:p w14:paraId="40BB418D" w14:textId="2E10E607" w:rsidR="00C61631" w:rsidRPr="0043295F" w:rsidRDefault="00C61631" w:rsidP="00C61631">
                    <w:pPr>
                      <w:spacing w:after="40"/>
                      <w:ind w:right="1440"/>
                      <w:rPr>
                        <w:rFonts w:ascii="Arial Narrow" w:eastAsia="Arial Unicode MS" w:hAnsi="Arial Narrow" w:cs="Arial Unicode MS"/>
                      </w:rPr>
                    </w:pPr>
                    <w:r w:rsidRPr="0043295F">
                      <w:rPr>
                        <w:rFonts w:ascii="Arial Narrow" w:eastAsia="Arial Unicode MS" w:hAnsi="Arial Narrow" w:cs="Arial Unicode MS"/>
                      </w:rPr>
                      <w:t>May 2014  June 2014</w:t>
                    </w:r>
                    <w:r w:rsidR="0018287B">
                      <w:rPr>
                        <w:rFonts w:ascii="Arial Narrow" w:eastAsia="Arial Unicode MS" w:hAnsi="Arial Narrow" w:cs="Arial Unicode MS"/>
                      </w:rPr>
                      <w:t xml:space="preserve"> contract agency</w:t>
                    </w:r>
                  </w:p>
                  <w:p w14:paraId="6ACEA805" w14:textId="77777777" w:rsidR="00C61631" w:rsidRPr="0043295F" w:rsidRDefault="00E14D00" w:rsidP="00C61631">
                    <w:pPr>
                      <w:rPr>
                        <w:rFonts w:ascii="Arial Narrow" w:eastAsia="Arial Unicode MS" w:hAnsi="Arial Narrow" w:cs="Arial Unicode MS"/>
                      </w:rPr>
                    </w:pPr>
                    <w:r w:rsidRPr="0043295F">
                      <w:rPr>
                        <w:rFonts w:ascii="Arial Narrow" w:eastAsia="Arial Unicode MS" w:hAnsi="Arial Narrow" w:cs="Arial Unicode MS"/>
                      </w:rPr>
                      <w:t>Remove clients Epos install new image add to the clients domain configure client software install card reader configure and test software add network printers</w:t>
                    </w:r>
                    <w:r w:rsidR="003025D2" w:rsidRPr="0043295F">
                      <w:rPr>
                        <w:rFonts w:ascii="Arial Narrow" w:eastAsia="Arial Unicode MS" w:hAnsi="Arial Narrow" w:cs="Arial Unicode MS"/>
                      </w:rPr>
                      <w:t xml:space="preserve"> hand over to IT system to complete final installations</w:t>
                    </w:r>
                  </w:p>
                </w:sdtContent>
              </w:sdt>
              <w:sdt>
                <w:sdtPr>
                  <w:rPr>
                    <w:rFonts w:ascii="Arial Narrow" w:eastAsia="Arial Unicode MS" w:hAnsi="Arial Narrow" w:cs="Arial Unicode MS"/>
                    <w:b/>
                    <w:bCs/>
                    <w:caps/>
                    <w:smallCaps w:val="0"/>
                    <w:color w:val="595959" w:themeColor="text1" w:themeTint="A6"/>
                    <w:spacing w:val="0"/>
                    <w:sz w:val="20"/>
                    <w:szCs w:val="20"/>
                  </w:rPr>
                  <w:id w:val="493145889"/>
                  <w:placeholder>
                    <w:docPart w:val="8755E844C0E64568BBBB11EC71B9346F"/>
                  </w:placeholder>
                  <w15:color w:val="C0C0C0"/>
                  <w15:repeatingSectionItem/>
                </w:sdtPr>
                <w:sdtEndPr>
                  <w:rPr>
                    <w:bCs w:val="0"/>
                    <w:caps w:val="0"/>
                    <w:smallCaps/>
                    <w:color w:val="auto"/>
                    <w:spacing w:val="5"/>
                  </w:rPr>
                </w:sdtEndPr>
                <w:sdtContent>
                  <w:p w14:paraId="1510CAF2" w14:textId="77777777" w:rsidR="00125B1C" w:rsidRPr="0043295F" w:rsidRDefault="00125B1C" w:rsidP="00125B1C">
                    <w:pPr>
                      <w:pStyle w:val="Heading2"/>
                      <w:rPr>
                        <w:rFonts w:ascii="Arial Narrow" w:eastAsia="Arial Unicode MS" w:hAnsi="Arial Narrow" w:cs="Arial Unicode MS"/>
                        <w:sz w:val="20"/>
                        <w:szCs w:val="20"/>
                      </w:rPr>
                    </w:pPr>
                  </w:p>
                  <w:p w14:paraId="40465498" w14:textId="77777777" w:rsidR="00125B1C" w:rsidRPr="0043295F" w:rsidRDefault="00125B1C" w:rsidP="00125B1C">
                    <w:pPr>
                      <w:spacing w:after="0"/>
                      <w:outlineLvl w:val="1"/>
                      <w:rPr>
                        <w:rFonts w:ascii="Arial Narrow" w:eastAsia="Arial Unicode MS" w:hAnsi="Arial Narrow" w:cs="Arial Unicode MS"/>
                        <w:b/>
                        <w:smallCaps/>
                        <w:spacing w:val="5"/>
                        <w:u w:val="single"/>
                      </w:rPr>
                    </w:pPr>
                    <w:r w:rsidRPr="0043295F">
                      <w:rPr>
                        <w:rFonts w:ascii="Arial Narrow" w:eastAsia="Arial Unicode MS" w:hAnsi="Arial Narrow" w:cs="Arial Unicode MS"/>
                        <w:b/>
                        <w:smallCaps/>
                        <w:spacing w:val="5"/>
                        <w:u w:val="single"/>
                      </w:rPr>
                      <w:t xml:space="preserve">Rochdale metropolitan borough council </w:t>
                    </w:r>
                  </w:p>
                  <w:p w14:paraId="65282B46" w14:textId="2CF403B5" w:rsidR="00BB2B74" w:rsidRPr="0043295F" w:rsidRDefault="00125B1C" w:rsidP="00BB2B74">
                    <w:pPr>
                      <w:spacing w:after="40"/>
                      <w:ind w:right="1440"/>
                      <w:rPr>
                        <w:rFonts w:ascii="Arial Narrow" w:eastAsia="Arial Unicode MS" w:hAnsi="Arial Narrow" w:cs="Arial Unicode MS"/>
                      </w:rPr>
                    </w:pPr>
                    <w:r w:rsidRPr="0043295F">
                      <w:rPr>
                        <w:rFonts w:ascii="Arial Narrow" w:eastAsia="Arial Unicode MS" w:hAnsi="Arial Narrow" w:cs="Arial Unicode MS"/>
                      </w:rPr>
                      <w:t>Nov 2013 April 2014</w:t>
                    </w:r>
                    <w:r w:rsidR="0018287B">
                      <w:rPr>
                        <w:rFonts w:ascii="Arial Narrow" w:eastAsia="Arial Unicode MS" w:hAnsi="Arial Narrow" w:cs="Arial Unicode MS"/>
                      </w:rPr>
                      <w:t>contract agency</w:t>
                    </w:r>
                  </w:p>
                  <w:p w14:paraId="51111763"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Deploy software, hardware and devices at large new site.</w:t>
                    </w:r>
                  </w:p>
                  <w:p w14:paraId="17BB0D94"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Installing Desktop security products - disk encryption software / anti-virus / Group Policy.</w:t>
                    </w:r>
                  </w:p>
                  <w:p w14:paraId="7E04ADB8"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Software training to update user knowledge, 1-to-1.</w:t>
                    </w:r>
                  </w:p>
                  <w:p w14:paraId="14896C93"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Production of user documentation to support users.</w:t>
                    </w:r>
                  </w:p>
                  <w:p w14:paraId="7716F946"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Back-up and imaging of hard disk, desktops and laptops Inc. Lenovo and Dell</w:t>
                    </w:r>
                  </w:p>
                  <w:p w14:paraId="4765E346"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Updating the asset register.</w:t>
                    </w:r>
                  </w:p>
                  <w:p w14:paraId="2ACCBD30" w14:textId="77777777" w:rsidR="00BB2B74" w:rsidRPr="0043295F" w:rsidRDefault="00BB2B74" w:rsidP="00BB2B74">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Providing service desk support during migration.</w:t>
                    </w:r>
                  </w:p>
                  <w:p w14:paraId="2CB022FB" w14:textId="1A1E3390" w:rsidR="00125B1C" w:rsidRPr="0043295F" w:rsidRDefault="00BB2B74" w:rsidP="00A40565">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Deploying Lync Phones and providing user support.</w:t>
                    </w:r>
                  </w:p>
                </w:sdtContent>
              </w:sdt>
              <w:sdt>
                <w:sdtPr>
                  <w:rPr>
                    <w:rFonts w:ascii="Arial Narrow" w:eastAsia="Arial Unicode MS" w:hAnsi="Arial Narrow" w:cs="Arial Unicode MS"/>
                    <w:b/>
                    <w:bCs/>
                    <w:caps/>
                    <w:smallCaps w:val="0"/>
                    <w:color w:val="595959" w:themeColor="text1" w:themeTint="A6"/>
                    <w:spacing w:val="0"/>
                    <w:sz w:val="20"/>
                    <w:szCs w:val="20"/>
                  </w:rPr>
                  <w:id w:val="83348924"/>
                  <w:placeholder>
                    <w:docPart w:val="A8A8AD9F57274FB88C7574ADD1F4D04C"/>
                  </w:placeholder>
                  <w15:color w:val="C0C0C0"/>
                  <w15:repeatingSectionItem/>
                </w:sdtPr>
                <w:sdtEndPr>
                  <w:rPr>
                    <w:b w:val="0"/>
                    <w:bCs w:val="0"/>
                    <w:caps w:val="0"/>
                    <w:color w:val="auto"/>
                  </w:rPr>
                </w:sdtEndPr>
                <w:sdtContent>
                  <w:p w14:paraId="7C3ABCB7" w14:textId="77777777" w:rsidR="00125B1C" w:rsidRPr="0043295F" w:rsidRDefault="00125B1C" w:rsidP="00F53ECF">
                    <w:pPr>
                      <w:pStyle w:val="Heading2"/>
                      <w:spacing w:line="240" w:lineRule="auto"/>
                      <w:contextualSpacing/>
                      <w:rPr>
                        <w:rFonts w:ascii="Arial Narrow" w:eastAsia="Arial Unicode MS" w:hAnsi="Arial Narrow" w:cs="Arial Unicode MS"/>
                        <w:b/>
                        <w:sz w:val="20"/>
                        <w:szCs w:val="20"/>
                      </w:rPr>
                    </w:pPr>
                    <w:r w:rsidRPr="0043295F">
                      <w:rPr>
                        <w:rFonts w:ascii="Arial Narrow" w:eastAsia="Arial Unicode MS" w:hAnsi="Arial Narrow" w:cs="Arial Unicode MS"/>
                        <w:b/>
                        <w:sz w:val="20"/>
                        <w:szCs w:val="20"/>
                        <w:u w:val="single"/>
                      </w:rPr>
                      <w:t>Salford Uni</w:t>
                    </w:r>
                    <w:r w:rsidRPr="0043295F">
                      <w:rPr>
                        <w:rFonts w:ascii="Arial Narrow" w:eastAsia="Arial Unicode MS" w:hAnsi="Arial Narrow" w:cs="Arial Unicode MS"/>
                        <w:b/>
                        <w:sz w:val="20"/>
                        <w:szCs w:val="20"/>
                      </w:rPr>
                      <w:t xml:space="preserve"> </w:t>
                    </w:r>
                  </w:p>
                  <w:p w14:paraId="5595EC1E" w14:textId="2252E3C6" w:rsidR="00F53ECF" w:rsidRPr="0043295F" w:rsidRDefault="00125B1C" w:rsidP="00F53ECF">
                    <w:pPr>
                      <w:spacing w:line="240" w:lineRule="auto"/>
                      <w:contextualSpacing/>
                      <w:rPr>
                        <w:rFonts w:ascii="Arial Narrow" w:eastAsia="Arial Unicode MS" w:hAnsi="Arial Narrow" w:cs="Arial Unicode MS"/>
                      </w:rPr>
                    </w:pPr>
                    <w:r w:rsidRPr="0043295F">
                      <w:rPr>
                        <w:rFonts w:ascii="Arial Narrow" w:eastAsia="Arial Unicode MS" w:hAnsi="Arial Narrow" w:cs="Arial Unicode MS"/>
                      </w:rPr>
                      <w:t>Aug 2013 Oct 2013</w:t>
                    </w:r>
                    <w:r w:rsidR="0018287B">
                      <w:rPr>
                        <w:rFonts w:ascii="Arial Narrow" w:eastAsia="Arial Unicode MS" w:hAnsi="Arial Narrow" w:cs="Arial Unicode MS"/>
                      </w:rPr>
                      <w:t xml:space="preserve"> contract agency</w:t>
                    </w:r>
                  </w:p>
                  <w:p w14:paraId="2144004B" w14:textId="73902512" w:rsidR="00125B1C" w:rsidRPr="0043295F" w:rsidRDefault="00125B1C" w:rsidP="00F53ECF">
                    <w:pPr>
                      <w:spacing w:line="240" w:lineRule="auto"/>
                      <w:contextualSpacing/>
                      <w:rPr>
                        <w:rFonts w:ascii="Arial Narrow" w:eastAsia="Arial Unicode MS" w:hAnsi="Arial Narrow" w:cs="Arial Unicode MS"/>
                      </w:rPr>
                    </w:pPr>
                    <w:r w:rsidRPr="0043295F">
                      <w:rPr>
                        <w:rFonts w:ascii="Arial Narrow" w:eastAsia="Arial Unicode MS" w:hAnsi="Arial Narrow" w:cs="Arial Unicode MS"/>
                      </w:rPr>
                      <w:t>Project to run cat5/cat6 cable and install wireless access point test and terminate Over 13 floors in three different locations</w:t>
                    </w:r>
                    <w:r w:rsidR="00E14D00" w:rsidRPr="0043295F">
                      <w:rPr>
                        <w:rFonts w:ascii="Arial Narrow" w:eastAsia="Arial Unicode MS" w:hAnsi="Arial Narrow" w:cs="Arial Unicode MS"/>
                      </w:rPr>
                      <w:t xml:space="preserve"> </w:t>
                    </w:r>
                    <w:r w:rsidR="00BB2B74" w:rsidRPr="0043295F">
                      <w:rPr>
                        <w:rFonts w:ascii="Arial Narrow" w:eastAsia="Arial Unicode MS" w:hAnsi="Arial Narrow" w:cs="Arial Unicode MS"/>
                      </w:rPr>
                      <w:t>in readiness for student accommodation to receive wireless network connectivity</w:t>
                    </w:r>
                  </w:p>
                </w:sdtContent>
              </w:sdt>
              <w:sdt>
                <w:sdtPr>
                  <w:rPr>
                    <w:rFonts w:ascii="Arial Narrow" w:eastAsia="Arial Unicode MS" w:hAnsi="Arial Narrow" w:cs="Arial Unicode MS"/>
                    <w:b/>
                    <w:bCs/>
                    <w:caps/>
                    <w:smallCaps w:val="0"/>
                    <w:color w:val="595959" w:themeColor="text1" w:themeTint="A6"/>
                    <w:spacing w:val="0"/>
                    <w:sz w:val="20"/>
                    <w:szCs w:val="20"/>
                  </w:rPr>
                  <w:id w:val="-1875832115"/>
                  <w:placeholder>
                    <w:docPart w:val="3D2974F87D1941499CB2B99322BB3419"/>
                  </w:placeholder>
                  <w15:color w:val="C0C0C0"/>
                  <w15:repeatingSectionItem/>
                </w:sdtPr>
                <w:sdtEndPr>
                  <w:rPr>
                    <w:b w:val="0"/>
                    <w:bCs w:val="0"/>
                    <w:caps w:val="0"/>
                    <w:color w:val="auto"/>
                  </w:rPr>
                </w:sdtEndPr>
                <w:sdtContent>
                  <w:p w14:paraId="48CBF9B7" w14:textId="77777777" w:rsidR="00F55BE0" w:rsidRPr="0043295F" w:rsidRDefault="00F55BE0" w:rsidP="00F55BE0">
                    <w:pPr>
                      <w:pStyle w:val="Heading2"/>
                      <w:rPr>
                        <w:rFonts w:ascii="Arial Narrow" w:eastAsia="Arial Unicode MS" w:hAnsi="Arial Narrow" w:cs="Arial Unicode MS"/>
                        <w:b/>
                        <w:sz w:val="20"/>
                        <w:szCs w:val="20"/>
                        <w:u w:val="single"/>
                      </w:rPr>
                    </w:pPr>
                    <w:r w:rsidRPr="0043295F">
                      <w:rPr>
                        <w:rFonts w:ascii="Arial Narrow" w:eastAsia="Arial Unicode MS" w:hAnsi="Arial Narrow" w:cs="Arial Unicode MS"/>
                        <w:b/>
                        <w:sz w:val="20"/>
                        <w:szCs w:val="20"/>
                        <w:u w:val="single"/>
                      </w:rPr>
                      <w:t xml:space="preserve">Quickfit garages </w:t>
                    </w:r>
                  </w:p>
                  <w:p w14:paraId="5437AB5C" w14:textId="77777777" w:rsidR="00F55BE0" w:rsidRPr="0043295F" w:rsidRDefault="00F55BE0" w:rsidP="00F55BE0">
                    <w:pPr>
                      <w:rPr>
                        <w:rFonts w:ascii="Arial Narrow" w:eastAsia="Arial Unicode MS" w:hAnsi="Arial Narrow" w:cs="Arial Unicode MS"/>
                      </w:rPr>
                    </w:pPr>
                    <w:r w:rsidRPr="0043295F">
                      <w:rPr>
                        <w:rFonts w:ascii="Arial Narrow" w:eastAsia="Arial Unicode MS" w:hAnsi="Arial Narrow" w:cs="Arial Unicode MS"/>
                      </w:rPr>
                      <w:lastRenderedPageBreak/>
                      <w:t>May 2013 July 2013</w:t>
                    </w:r>
                  </w:p>
                  <w:p w14:paraId="6D25A13D" w14:textId="0D0CAD39" w:rsidR="00A40565" w:rsidRPr="0043295F" w:rsidRDefault="00F55BE0" w:rsidP="00432154">
                    <w:pPr>
                      <w:rPr>
                        <w:rFonts w:ascii="Arial Narrow" w:eastAsia="Arial Unicode MS" w:hAnsi="Arial Narrow" w:cs="Arial Unicode MS"/>
                      </w:rPr>
                    </w:pPr>
                    <w:r w:rsidRPr="0043295F">
                      <w:rPr>
                        <w:rFonts w:ascii="Arial Narrow" w:eastAsia="Arial Unicode MS" w:hAnsi="Arial Narrow" w:cs="Arial Unicode MS"/>
                      </w:rPr>
                      <w:t>Project details were to install new router and configure IP address install new desktops and configure software and install new printers also installatio</w:t>
                    </w:r>
                    <w:r w:rsidR="00E14D00" w:rsidRPr="0043295F">
                      <w:rPr>
                        <w:rFonts w:ascii="Arial Narrow" w:eastAsia="Arial Unicode MS" w:hAnsi="Arial Narrow" w:cs="Arial Unicode MS"/>
                      </w:rPr>
                      <w:t xml:space="preserve">n of card readers   </w:t>
                    </w:r>
                    <w:r w:rsidRPr="0043295F">
                      <w:rPr>
                        <w:rFonts w:ascii="Arial Narrow" w:eastAsia="Arial Unicode MS" w:hAnsi="Arial Narrow" w:cs="Arial Unicode MS"/>
                      </w:rPr>
                      <w:t>make required checks for the customer</w:t>
                    </w:r>
                  </w:p>
                </w:sdtContent>
              </w:sdt>
              <w:sdt>
                <w:sdtPr>
                  <w:rPr>
                    <w:rFonts w:ascii="Arial Narrow" w:eastAsia="Arial Unicode MS" w:hAnsi="Arial Narrow" w:cs="Arial Unicode MS"/>
                    <w:b/>
                    <w:bCs/>
                    <w:caps/>
                    <w:smallCaps w:val="0"/>
                    <w:color w:val="595959" w:themeColor="text1" w:themeTint="A6"/>
                    <w:spacing w:val="0"/>
                    <w:sz w:val="20"/>
                    <w:szCs w:val="20"/>
                  </w:rPr>
                  <w:id w:val="2054416429"/>
                  <w:placeholder>
                    <w:docPart w:val="A894A16687D841F9A3A73928CB920066"/>
                  </w:placeholder>
                  <w15:color w:val="C0C0C0"/>
                  <w15:repeatingSectionItem/>
                </w:sdtPr>
                <w:sdtEndPr>
                  <w:rPr>
                    <w:b w:val="0"/>
                    <w:bCs w:val="0"/>
                    <w:caps w:val="0"/>
                    <w:color w:val="auto"/>
                  </w:rPr>
                </w:sdtEndPr>
                <w:sdtContent>
                  <w:p w14:paraId="292AECD9" w14:textId="1C4A6587" w:rsidR="00F55BE0" w:rsidRPr="0043295F" w:rsidRDefault="00F55BE0" w:rsidP="00F55BE0">
                    <w:pPr>
                      <w:pStyle w:val="Heading2"/>
                      <w:rPr>
                        <w:rFonts w:ascii="Arial Narrow" w:eastAsia="Arial Unicode MS" w:hAnsi="Arial Narrow" w:cs="Arial Unicode MS"/>
                        <w:b/>
                        <w:sz w:val="20"/>
                        <w:szCs w:val="20"/>
                        <w:u w:val="single"/>
                      </w:rPr>
                    </w:pPr>
                    <w:r w:rsidRPr="0043295F">
                      <w:rPr>
                        <w:rFonts w:ascii="Arial Narrow" w:eastAsia="Arial Unicode MS" w:hAnsi="Arial Narrow" w:cs="Arial Unicode MS"/>
                        <w:b/>
                        <w:sz w:val="20"/>
                        <w:szCs w:val="20"/>
                        <w:u w:val="single"/>
                      </w:rPr>
                      <w:t>Ibis and Etap Hotels</w:t>
                    </w:r>
                  </w:p>
                  <w:p w14:paraId="6ECD125A" w14:textId="55454404" w:rsidR="00F55BE0" w:rsidRPr="0043295F" w:rsidRDefault="00F55BE0" w:rsidP="00F55BE0">
                    <w:pPr>
                      <w:rPr>
                        <w:rFonts w:ascii="Arial Narrow" w:eastAsia="Arial Unicode MS" w:hAnsi="Arial Narrow" w:cs="Arial Unicode MS"/>
                      </w:rPr>
                    </w:pPr>
                    <w:r w:rsidRPr="0043295F">
                      <w:rPr>
                        <w:rFonts w:ascii="Arial Narrow" w:eastAsia="Arial Unicode MS" w:hAnsi="Arial Narrow" w:cs="Arial Unicode MS"/>
                      </w:rPr>
                      <w:t>Jan 2013 Mar 2013</w:t>
                    </w:r>
                    <w:r w:rsidR="0018287B">
                      <w:rPr>
                        <w:rFonts w:ascii="Arial Narrow" w:eastAsia="Arial Unicode MS" w:hAnsi="Arial Narrow" w:cs="Arial Unicode MS"/>
                      </w:rPr>
                      <w:t>contract agency</w:t>
                    </w:r>
                  </w:p>
                  <w:p w14:paraId="4C45F883" w14:textId="77777777" w:rsidR="00F55BE0" w:rsidRPr="0043295F" w:rsidRDefault="00F55BE0" w:rsidP="00BB2B74">
                    <w:pPr>
                      <w:spacing w:after="0"/>
                      <w:ind w:left="360" w:hanging="360"/>
                      <w:jc w:val="left"/>
                      <w:rPr>
                        <w:rFonts w:ascii="Arial Narrow" w:eastAsia="Arial Unicode MS" w:hAnsi="Arial Narrow" w:cs="Arial Unicode MS"/>
                      </w:rPr>
                    </w:pPr>
                    <w:r w:rsidRPr="0043295F">
                      <w:rPr>
                        <w:rFonts w:ascii="Arial Narrow" w:eastAsia="Arial Unicode MS" w:hAnsi="Arial Narrow" w:cs="Arial Unicode MS"/>
                      </w:rPr>
                      <w:t xml:space="preserve">Upgrade and configure Severs Printers, PCs, Cables peripheral on customers site                     </w:t>
                    </w:r>
                  </w:p>
                  <w:p w14:paraId="335B9022" w14:textId="77777777" w:rsidR="00F55BE0" w:rsidRPr="0043295F" w:rsidRDefault="00F55BE0" w:rsidP="00BB2B74">
                    <w:pPr>
                      <w:spacing w:after="0"/>
                      <w:ind w:left="360" w:hanging="360"/>
                      <w:jc w:val="left"/>
                      <w:rPr>
                        <w:rFonts w:ascii="Arial Narrow" w:eastAsia="Arial Unicode MS" w:hAnsi="Arial Narrow" w:cs="Arial Unicode MS"/>
                        <w:lang w:val="en-GB"/>
                      </w:rPr>
                    </w:pPr>
                    <w:r w:rsidRPr="0043295F">
                      <w:rPr>
                        <w:rFonts w:ascii="Arial Narrow" w:eastAsia="Arial Unicode MS" w:hAnsi="Arial Narrow" w:cs="Arial Unicode MS"/>
                      </w:rPr>
                      <w:t>Primary duties include</w:t>
                    </w:r>
                    <w:r w:rsidRPr="0043295F">
                      <w:rPr>
                        <w:rFonts w:ascii="Arial Narrow" w:eastAsia="Arial Unicode MS" w:hAnsi="Arial Narrow" w:cs="Arial Unicode MS"/>
                        <w:lang w:val="en-GB"/>
                      </w:rPr>
                      <w:t xml:space="preserve"> reimage  user compute</w:t>
                    </w:r>
                    <w:r w:rsidR="003025D2" w:rsidRPr="0043295F">
                      <w:rPr>
                        <w:rFonts w:ascii="Arial Narrow" w:eastAsia="Arial Unicode MS" w:hAnsi="Arial Narrow" w:cs="Arial Unicode MS"/>
                        <w:lang w:val="en-GB"/>
                      </w:rPr>
                      <w:t>rs with new image restore  data  from backups</w:t>
                    </w:r>
                  </w:p>
                  <w:p w14:paraId="5AB53A52" w14:textId="77777777" w:rsidR="00F55BE0" w:rsidRPr="0043295F" w:rsidRDefault="00F55BE0" w:rsidP="00BB2B74">
                    <w:pPr>
                      <w:spacing w:after="0" w:line="240" w:lineRule="auto"/>
                      <w:ind w:left="360" w:hanging="360"/>
                      <w:jc w:val="left"/>
                      <w:rPr>
                        <w:rFonts w:ascii="Arial Narrow" w:eastAsia="Arial Unicode MS" w:hAnsi="Arial Narrow" w:cs="Arial Unicode MS"/>
                      </w:rPr>
                    </w:pPr>
                    <w:r w:rsidRPr="0043295F">
                      <w:rPr>
                        <w:rFonts w:ascii="Arial Narrow" w:eastAsia="Arial Unicode MS" w:hAnsi="Arial Narrow" w:cs="Arial Unicode MS"/>
                      </w:rPr>
                      <w:t>Performe</w:t>
                    </w:r>
                    <w:r w:rsidR="003025D2" w:rsidRPr="0043295F">
                      <w:rPr>
                        <w:rFonts w:ascii="Arial Narrow" w:eastAsia="Arial Unicode MS" w:hAnsi="Arial Narrow" w:cs="Arial Unicode MS"/>
                      </w:rPr>
                      <w:t>d checks on all upgraded system and components to company requirements</w:t>
                    </w:r>
                  </w:p>
                  <w:p w14:paraId="758B510D" w14:textId="77777777" w:rsidR="00F55BE0" w:rsidRPr="0043295F" w:rsidRDefault="00F55BE0" w:rsidP="00BB2B74">
                    <w:pPr>
                      <w:spacing w:after="0"/>
                      <w:ind w:left="360" w:hanging="360"/>
                      <w:jc w:val="left"/>
                      <w:rPr>
                        <w:rFonts w:ascii="Arial Narrow" w:eastAsia="Arial Unicode MS" w:hAnsi="Arial Narrow" w:cs="Arial Unicode MS"/>
                      </w:rPr>
                    </w:pPr>
                    <w:r w:rsidRPr="0043295F">
                      <w:rPr>
                        <w:rFonts w:ascii="Arial Narrow" w:eastAsia="Arial Unicode MS" w:hAnsi="Arial Narrow" w:cs="Arial Unicode MS"/>
                      </w:rPr>
                      <w:t xml:space="preserve">Install new severs and reinstall sever data from back ups </w:t>
                    </w:r>
                  </w:p>
                  <w:p w14:paraId="7CB143D3" w14:textId="77777777" w:rsidR="00F55BE0" w:rsidRPr="0043295F" w:rsidRDefault="00F55BE0" w:rsidP="00BB2B74">
                    <w:pPr>
                      <w:spacing w:after="0"/>
                      <w:ind w:left="360" w:hanging="360"/>
                      <w:jc w:val="left"/>
                      <w:rPr>
                        <w:rFonts w:ascii="Arial Narrow" w:eastAsia="Arial Unicode MS" w:hAnsi="Arial Narrow" w:cs="Arial Unicode MS"/>
                      </w:rPr>
                    </w:pPr>
                    <w:r w:rsidRPr="0043295F">
                      <w:rPr>
                        <w:rFonts w:ascii="Arial Narrow" w:eastAsia="Arial Unicode MS" w:hAnsi="Arial Narrow" w:cs="Arial Unicode MS"/>
                      </w:rPr>
                      <w:t xml:space="preserve">Setting up of user mail client </w:t>
                    </w:r>
                  </w:p>
                  <w:p w14:paraId="3783E944" w14:textId="77777777" w:rsidR="00B56ED8" w:rsidRPr="0043295F" w:rsidRDefault="00F55BE0" w:rsidP="00BB2B74">
                    <w:pPr>
                      <w:spacing w:after="0"/>
                      <w:jc w:val="left"/>
                      <w:rPr>
                        <w:rFonts w:ascii="Arial Narrow" w:eastAsia="Arial Unicode MS" w:hAnsi="Arial Narrow" w:cs="Arial Unicode MS"/>
                      </w:rPr>
                    </w:pPr>
                    <w:r w:rsidRPr="0043295F">
                      <w:rPr>
                        <w:rFonts w:ascii="Arial Narrow" w:eastAsia="Arial Unicode MS" w:hAnsi="Arial Narrow" w:cs="Arial Unicode MS"/>
                      </w:rPr>
                      <w:t xml:space="preserve">Travelled to clients sites  across the country Berkshire to Glasgow </w:t>
                    </w:r>
                  </w:p>
                  <w:p w14:paraId="5A98BA08" w14:textId="77777777" w:rsidR="00F55BE0" w:rsidRPr="0043295F" w:rsidRDefault="008C6503" w:rsidP="00B56ED8">
                    <w:pPr>
                      <w:spacing w:after="0"/>
                      <w:rPr>
                        <w:rFonts w:ascii="Arial Narrow" w:eastAsia="Arial Unicode MS" w:hAnsi="Arial Narrow" w:cs="Arial Unicode MS"/>
                      </w:rPr>
                    </w:pPr>
                  </w:p>
                </w:sdtContent>
              </w:sdt>
              <w:sdt>
                <w:sdtPr>
                  <w:rPr>
                    <w:rFonts w:ascii="Arial Narrow" w:eastAsia="Arial Unicode MS" w:hAnsi="Arial Narrow" w:cs="Arial Unicode MS"/>
                    <w:b/>
                    <w:bCs/>
                    <w:caps/>
                    <w:smallCaps w:val="0"/>
                    <w:color w:val="595959" w:themeColor="text1" w:themeTint="A6"/>
                    <w:spacing w:val="0"/>
                    <w:sz w:val="20"/>
                    <w:szCs w:val="20"/>
                  </w:rPr>
                  <w:id w:val="-130476869"/>
                  <w:placeholder>
                    <w:docPart w:val="0EBCC727B2DC48668010DCBDF87410A2"/>
                  </w:placeholder>
                  <w15:color w:val="C0C0C0"/>
                  <w15:repeatingSectionItem/>
                </w:sdtPr>
                <w:sdtEndPr>
                  <w:rPr>
                    <w:b w:val="0"/>
                    <w:bCs w:val="0"/>
                    <w:caps w:val="0"/>
                    <w:color w:val="auto"/>
                  </w:rPr>
                </w:sdtEndPr>
                <w:sdtContent>
                  <w:p w14:paraId="3025A710" w14:textId="77777777" w:rsidR="00F55BE0" w:rsidRPr="0043295F" w:rsidRDefault="00F55BE0" w:rsidP="00F55BE0">
                    <w:pPr>
                      <w:pStyle w:val="Heading2"/>
                      <w:rPr>
                        <w:rFonts w:ascii="Arial Narrow" w:eastAsia="Arial Unicode MS" w:hAnsi="Arial Narrow" w:cs="Arial Unicode MS"/>
                        <w:b/>
                        <w:sz w:val="20"/>
                        <w:szCs w:val="20"/>
                        <w:u w:val="single"/>
                      </w:rPr>
                    </w:pPr>
                    <w:r w:rsidRPr="0043295F">
                      <w:rPr>
                        <w:rFonts w:ascii="Arial Narrow" w:eastAsia="Arial Unicode MS" w:hAnsi="Arial Narrow" w:cs="Arial Unicode MS"/>
                        <w:b/>
                        <w:sz w:val="20"/>
                        <w:szCs w:val="20"/>
                        <w:u w:val="single"/>
                      </w:rPr>
                      <w:t>Wimpey Homes</w:t>
                    </w:r>
                  </w:p>
                  <w:p w14:paraId="2F86E8B4" w14:textId="67D8C463" w:rsidR="00F55BE0" w:rsidRPr="0043295F" w:rsidRDefault="00F55BE0" w:rsidP="00F55BE0">
                    <w:pPr>
                      <w:rPr>
                        <w:rFonts w:ascii="Arial Narrow" w:eastAsia="Arial Unicode MS" w:hAnsi="Arial Narrow" w:cs="Arial Unicode MS"/>
                      </w:rPr>
                    </w:pPr>
                    <w:r w:rsidRPr="0043295F">
                      <w:rPr>
                        <w:rFonts w:ascii="Arial Narrow" w:eastAsia="Arial Unicode MS" w:hAnsi="Arial Narrow" w:cs="Arial Unicode MS"/>
                      </w:rPr>
                      <w:t>June 2012 Dec 2012</w:t>
                    </w:r>
                    <w:r w:rsidR="0018287B">
                      <w:rPr>
                        <w:rFonts w:ascii="Arial Narrow" w:eastAsia="Arial Unicode MS" w:hAnsi="Arial Narrow" w:cs="Arial Unicode MS"/>
                      </w:rPr>
                      <w:t xml:space="preserve"> contract agency</w:t>
                    </w:r>
                  </w:p>
                  <w:p w14:paraId="659A1DB3" w14:textId="77777777" w:rsidR="003025D2" w:rsidRPr="0043295F" w:rsidRDefault="00F55BE0" w:rsidP="00B56ED8">
                    <w:pPr>
                      <w:spacing w:after="0"/>
                      <w:rPr>
                        <w:rFonts w:ascii="Arial Narrow" w:eastAsia="Arial Unicode MS" w:hAnsi="Arial Narrow" w:cs="Arial Unicode MS"/>
                        <w:bCs/>
                        <w:spacing w:val="10"/>
                        <w:lang w:eastAsia="en-US"/>
                      </w:rPr>
                    </w:pPr>
                    <w:r w:rsidRPr="0043295F">
                      <w:rPr>
                        <w:rFonts w:ascii="Arial Narrow" w:eastAsia="Arial Unicode MS" w:hAnsi="Arial Narrow" w:cs="Arial Unicode MS"/>
                        <w:bCs/>
                        <w:spacing w:val="10"/>
                        <w:lang w:eastAsia="en-US"/>
                      </w:rPr>
                      <w:t xml:space="preserve">Travel to customers sites around the northwest and midlands </w:t>
                    </w:r>
                  </w:p>
                  <w:p w14:paraId="647253D6" w14:textId="77777777" w:rsidR="00F55BE0" w:rsidRPr="0043295F" w:rsidRDefault="00F55BE0" w:rsidP="00B56ED8">
                    <w:pPr>
                      <w:spacing w:after="0"/>
                      <w:rPr>
                        <w:rFonts w:ascii="Arial Narrow" w:eastAsia="Arial Unicode MS" w:hAnsi="Arial Narrow" w:cs="Arial Unicode MS"/>
                        <w:spacing w:val="10"/>
                        <w:lang w:eastAsia="en-US"/>
                      </w:rPr>
                    </w:pPr>
                    <w:r w:rsidRPr="0043295F">
                      <w:rPr>
                        <w:rFonts w:ascii="Arial Narrow" w:eastAsia="Arial Unicode MS" w:hAnsi="Arial Narrow" w:cs="Arial Unicode MS"/>
                        <w:bCs/>
                        <w:spacing w:val="10"/>
                        <w:lang w:eastAsia="en-US"/>
                      </w:rPr>
                      <w:t>5 sites per day</w:t>
                    </w:r>
                  </w:p>
                  <w:p w14:paraId="11072398" w14:textId="77777777" w:rsidR="00F55BE0" w:rsidRPr="0043295F" w:rsidRDefault="00F55BE0" w:rsidP="00B56ED8">
                    <w:pPr>
                      <w:spacing w:after="0"/>
                      <w:ind w:left="360" w:hanging="360"/>
                      <w:rPr>
                        <w:rFonts w:ascii="Arial Narrow" w:eastAsia="Arial Unicode MS" w:hAnsi="Arial Narrow" w:cs="Arial Unicode MS"/>
                        <w:spacing w:val="10"/>
                        <w:lang w:eastAsia="en-US"/>
                      </w:rPr>
                    </w:pPr>
                    <w:r w:rsidRPr="0043295F">
                      <w:rPr>
                        <w:rFonts w:ascii="Arial Narrow" w:eastAsia="Arial Unicode MS" w:hAnsi="Arial Narrow" w:cs="Arial Unicode MS"/>
                        <w:spacing w:val="10"/>
                        <w:lang w:eastAsia="en-US"/>
                      </w:rPr>
                      <w:t>Install Laptops and printers and wireless routers  to site office</w:t>
                    </w:r>
                  </w:p>
                  <w:p w14:paraId="59ED3271" w14:textId="77777777" w:rsidR="003025D2" w:rsidRPr="0043295F" w:rsidRDefault="00F55BE0" w:rsidP="003025D2">
                    <w:pPr>
                      <w:spacing w:after="0"/>
                      <w:ind w:left="360" w:hanging="360"/>
                      <w:rPr>
                        <w:rFonts w:ascii="Arial Narrow" w:eastAsia="Arial Unicode MS" w:hAnsi="Arial Narrow" w:cs="Arial Unicode MS"/>
                        <w:spacing w:val="10"/>
                        <w:lang w:eastAsia="en-US"/>
                      </w:rPr>
                    </w:pPr>
                    <w:r w:rsidRPr="0043295F">
                      <w:rPr>
                        <w:rFonts w:ascii="Arial Narrow" w:eastAsia="Arial Unicode MS" w:hAnsi="Arial Narrow" w:cs="Arial Unicode MS"/>
                        <w:spacing w:val="10"/>
                        <w:lang w:eastAsia="en-US"/>
                      </w:rPr>
                      <w:t xml:space="preserve">liaise with ISP to test VOIP lines In the event of a fault, Install </w:t>
                    </w:r>
                  </w:p>
                  <w:p w14:paraId="7BB50A0A" w14:textId="77777777" w:rsidR="00F55BE0" w:rsidRPr="0043295F" w:rsidRDefault="00F55BE0" w:rsidP="00B56ED8">
                    <w:pPr>
                      <w:spacing w:after="0"/>
                      <w:ind w:left="360" w:hanging="360"/>
                      <w:rPr>
                        <w:rFonts w:ascii="Arial Narrow" w:eastAsia="Arial Unicode MS" w:hAnsi="Arial Narrow" w:cs="Arial Unicode MS"/>
                        <w:spacing w:val="10"/>
                        <w:lang w:eastAsia="en-US"/>
                      </w:rPr>
                    </w:pPr>
                    <w:r w:rsidRPr="0043295F">
                      <w:rPr>
                        <w:rFonts w:ascii="Arial Narrow" w:eastAsia="Arial Unicode MS" w:hAnsi="Arial Narrow" w:cs="Arial Unicode MS"/>
                        <w:spacing w:val="10"/>
                        <w:lang w:eastAsia="en-US"/>
                      </w:rPr>
                      <w:t xml:space="preserve">wireless routers </w:t>
                    </w:r>
                  </w:p>
                  <w:p w14:paraId="6B4F1E89" w14:textId="77777777" w:rsidR="00F55BE0" w:rsidRPr="0043295F" w:rsidRDefault="00F55BE0" w:rsidP="00B56ED8">
                    <w:pPr>
                      <w:spacing w:after="0"/>
                      <w:rPr>
                        <w:rFonts w:ascii="Arial Narrow" w:eastAsia="Arial Unicode MS" w:hAnsi="Arial Narrow" w:cs="Arial Unicode MS"/>
                        <w:spacing w:val="10"/>
                        <w:lang w:eastAsia="en-US"/>
                      </w:rPr>
                    </w:pPr>
                    <w:r w:rsidRPr="0043295F">
                      <w:rPr>
                        <w:rFonts w:ascii="Arial Narrow" w:eastAsia="Arial Unicode MS" w:hAnsi="Arial Narrow" w:cs="Arial Unicode MS"/>
                        <w:spacing w:val="10"/>
                        <w:lang w:eastAsia="en-US"/>
                      </w:rPr>
                      <w:t>configure laptops with domain accounts install wireless printers</w:t>
                    </w:r>
                  </w:p>
                  <w:p w14:paraId="5553662E" w14:textId="77777777" w:rsidR="00B56ED8" w:rsidRPr="0043295F" w:rsidRDefault="00F55BE0" w:rsidP="00B56ED8">
                    <w:pPr>
                      <w:spacing w:after="0"/>
                      <w:ind w:left="360" w:hanging="360"/>
                      <w:rPr>
                        <w:rFonts w:ascii="Arial Narrow" w:eastAsia="Arial Unicode MS" w:hAnsi="Arial Narrow" w:cs="Arial Unicode MS"/>
                        <w:spacing w:val="10"/>
                        <w:lang w:eastAsia="en-US"/>
                      </w:rPr>
                    </w:pPr>
                    <w:r w:rsidRPr="0043295F">
                      <w:rPr>
                        <w:rFonts w:ascii="Arial Narrow" w:eastAsia="Arial Unicode MS" w:hAnsi="Arial Narrow" w:cs="Arial Unicode MS"/>
                        <w:spacing w:val="10"/>
                        <w:lang w:eastAsia="en-US"/>
                      </w:rPr>
                      <w:t>Demonstrate to end user how to log on to domain and use services.</w:t>
                    </w:r>
                  </w:p>
                  <w:p w14:paraId="7B83C8A6" w14:textId="77777777" w:rsidR="00F55BE0" w:rsidRPr="0043295F" w:rsidRDefault="008C6503" w:rsidP="00B56ED8">
                    <w:pPr>
                      <w:spacing w:after="0"/>
                      <w:ind w:left="360" w:hanging="360"/>
                      <w:rPr>
                        <w:rFonts w:ascii="Arial Narrow" w:eastAsia="Arial Unicode MS" w:hAnsi="Arial Narrow" w:cs="Arial Unicode MS"/>
                      </w:rPr>
                    </w:pPr>
                  </w:p>
                </w:sdtContent>
              </w:sdt>
              <w:sdt>
                <w:sdtPr>
                  <w:rPr>
                    <w:rFonts w:ascii="Arial Narrow" w:eastAsia="Arial Unicode MS" w:hAnsi="Arial Narrow" w:cs="Arial Unicode MS"/>
                    <w:b/>
                    <w:bCs/>
                    <w:caps/>
                    <w:smallCaps w:val="0"/>
                    <w:color w:val="595959" w:themeColor="text1" w:themeTint="A6"/>
                    <w:spacing w:val="0"/>
                    <w:sz w:val="20"/>
                    <w:szCs w:val="20"/>
                  </w:rPr>
                  <w:id w:val="-134497651"/>
                  <w:placeholder>
                    <w:docPart w:val="453D72B07F4A43C3A1BFAFB7FA432131"/>
                  </w:placeholder>
                  <w15:color w:val="C0C0C0"/>
                  <w15:repeatingSectionItem/>
                </w:sdtPr>
                <w:sdtEndPr>
                  <w:rPr>
                    <w:b w:val="0"/>
                    <w:bCs w:val="0"/>
                    <w:caps w:val="0"/>
                    <w:color w:val="auto"/>
                  </w:rPr>
                </w:sdtEndPr>
                <w:sdtContent>
                  <w:p w14:paraId="09B595A0" w14:textId="77777777" w:rsidR="00F55BE0" w:rsidRPr="0043295F" w:rsidRDefault="00F55BE0" w:rsidP="00F55BE0">
                    <w:pPr>
                      <w:pStyle w:val="Heading2"/>
                      <w:rPr>
                        <w:rFonts w:ascii="Arial Narrow" w:eastAsia="Arial Unicode MS" w:hAnsi="Arial Narrow" w:cs="Arial Unicode MS"/>
                        <w:b/>
                        <w:sz w:val="20"/>
                        <w:szCs w:val="20"/>
                      </w:rPr>
                    </w:pPr>
                    <w:r w:rsidRPr="0043295F">
                      <w:rPr>
                        <w:rFonts w:ascii="Arial Narrow" w:eastAsia="Arial Unicode MS" w:hAnsi="Arial Narrow" w:cs="Arial Unicode MS"/>
                        <w:b/>
                        <w:sz w:val="20"/>
                        <w:szCs w:val="20"/>
                      </w:rPr>
                      <w:t>Calyx</w:t>
                    </w:r>
                  </w:p>
                  <w:p w14:paraId="1639BE6B" w14:textId="2B3688E8" w:rsidR="00F55BE0" w:rsidRPr="0043295F" w:rsidRDefault="00F55BE0" w:rsidP="00F55BE0">
                    <w:pPr>
                      <w:rPr>
                        <w:rFonts w:ascii="Arial Narrow" w:eastAsia="Arial Unicode MS" w:hAnsi="Arial Narrow" w:cs="Arial Unicode MS"/>
                      </w:rPr>
                    </w:pPr>
                    <w:r w:rsidRPr="0043295F">
                      <w:rPr>
                        <w:rFonts w:ascii="Arial Narrow" w:eastAsia="Arial Unicode MS" w:hAnsi="Arial Narrow" w:cs="Arial Unicode MS"/>
                      </w:rPr>
                      <w:t>Oct 2008 Feb2012</w:t>
                    </w:r>
                    <w:r w:rsidR="0018287B">
                      <w:rPr>
                        <w:rFonts w:ascii="Arial Narrow" w:eastAsia="Arial Unicode MS" w:hAnsi="Arial Narrow" w:cs="Arial Unicode MS"/>
                      </w:rPr>
                      <w:t xml:space="preserve"> employed</w:t>
                    </w:r>
                  </w:p>
                  <w:p w14:paraId="2740E8D0" w14:textId="770078AA" w:rsidR="002C42BC" w:rsidRPr="0043295F" w:rsidRDefault="00F55BE0" w:rsidP="00F53ECF">
                    <w:pPr>
                      <w:spacing w:before="40" w:after="40"/>
                      <w:rPr>
                        <w:rFonts w:ascii="Arial Narrow" w:eastAsia="Arial Unicode MS" w:hAnsi="Arial Narrow" w:cs="Arial Unicode MS"/>
                        <w:spacing w:val="10"/>
                        <w:lang w:eastAsia="en-US"/>
                      </w:rPr>
                    </w:pPr>
                    <w:r w:rsidRPr="0043295F">
                      <w:rPr>
                        <w:rFonts w:ascii="Arial Narrow" w:eastAsia="Arial Unicode MS" w:hAnsi="Arial Narrow" w:cs="Arial Unicode MS"/>
                        <w:spacing w:val="10"/>
                        <w:lang w:eastAsia="en-US"/>
                      </w:rPr>
                      <w:t>I was employed as a build engineer My duties were to upgrade the users laptops from XP to Vista using the client image my main duties included adding computer to the domain upgrading the HAL Deploying and updating the image, setting up VPN, Lotus note, Outlook encrypting HDD Backup and restoring data</w:t>
                    </w:r>
                  </w:p>
                </w:sdtContent>
              </w:sdt>
            </w:sdtContent>
          </w:sdt>
        </w:tc>
      </w:tr>
      <w:tr w:rsidR="002C42BC" w:rsidRPr="005C0332" w14:paraId="3816A7E9" w14:textId="77777777" w:rsidTr="00BF7708">
        <w:tc>
          <w:tcPr>
            <w:tcW w:w="2127" w:type="dxa"/>
          </w:tcPr>
          <w:p w14:paraId="54FCDDC8" w14:textId="34B94FE3" w:rsidR="002C42BC" w:rsidRDefault="62A535DF" w:rsidP="62A535DF">
            <w:pPr>
              <w:pStyle w:val="Heading1"/>
            </w:pPr>
            <w:r w:rsidRPr="62A535DF">
              <w:lastRenderedPageBreak/>
              <w:t>Education</w:t>
            </w:r>
          </w:p>
        </w:tc>
        <w:tc>
          <w:tcPr>
            <w:tcW w:w="20" w:type="dxa"/>
          </w:tcPr>
          <w:p w14:paraId="03D533ED" w14:textId="77777777" w:rsidR="002C42BC" w:rsidRDefault="002C42BC"/>
        </w:tc>
        <w:tc>
          <w:tcPr>
            <w:tcW w:w="8530" w:type="dxa"/>
          </w:tcPr>
          <w:sdt>
            <w:sdtPr>
              <w:rPr>
                <w:rFonts w:ascii="Arial Unicode MS" w:eastAsia="Arial Unicode MS" w:hAnsi="Arial Unicode MS" w:cs="Arial Unicode MS"/>
                <w:b/>
                <w:bCs/>
                <w:caps/>
                <w:smallCaps w:val="0"/>
                <w:color w:val="595959" w:themeColor="text1" w:themeTint="A6"/>
                <w:spacing w:val="0"/>
                <w:sz w:val="20"/>
                <w:szCs w:val="20"/>
              </w:rPr>
              <w:id w:val="-691765356"/>
              <w15:repeatingSection/>
            </w:sdtPr>
            <w:sdtEndPr>
              <w:rPr>
                <w:rFonts w:ascii="Arial Narrow" w:hAnsi="Arial Narrow"/>
                <w:b w:val="0"/>
                <w:bCs w:val="0"/>
                <w:caps w:val="0"/>
                <w:color w:val="auto"/>
              </w:rPr>
            </w:sdtEndPr>
            <w:sdtContent>
              <w:sdt>
                <w:sdtPr>
                  <w:rPr>
                    <w:rFonts w:ascii="Arial Narrow" w:eastAsia="Arial Unicode MS" w:hAnsi="Arial Narrow" w:cs="Arial Unicode MS"/>
                    <w:b/>
                    <w:bCs/>
                    <w:caps/>
                    <w:smallCaps w:val="0"/>
                    <w:color w:val="595959" w:themeColor="text1" w:themeTint="A6"/>
                    <w:spacing w:val="0"/>
                    <w:sz w:val="20"/>
                    <w:szCs w:val="20"/>
                  </w:rPr>
                  <w:id w:val="-1126388115"/>
                  <w:placeholder>
                    <w:docPart w:val="75E26D780C6143A685D44759D50122E8"/>
                  </w:placeholder>
                  <w15:repeatingSectionItem/>
                </w:sdtPr>
                <w:sdtEndPr>
                  <w:rPr>
                    <w:b w:val="0"/>
                    <w:bCs w:val="0"/>
                    <w:caps w:val="0"/>
                    <w:color w:val="auto"/>
                  </w:rPr>
                </w:sdtEndPr>
                <w:sdtContent>
                  <w:p w14:paraId="42419C21" w14:textId="77777777" w:rsidR="00F53ECF" w:rsidRPr="0043295F" w:rsidRDefault="00477B1E" w:rsidP="00477B1E">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 xml:space="preserve">Relevant Education </w:t>
                    </w:r>
                  </w:p>
                  <w:p w14:paraId="2535CD09" w14:textId="6A0F6611" w:rsidR="00477B1E" w:rsidRPr="0043295F" w:rsidRDefault="00477B1E" w:rsidP="00477B1E">
                    <w:pPr>
                      <w:pStyle w:val="Heading2"/>
                      <w:rPr>
                        <w:rFonts w:ascii="Arial Narrow" w:eastAsia="Arial Unicode MS" w:hAnsi="Arial Narrow" w:cs="Arial Unicode MS"/>
                        <w:sz w:val="20"/>
                        <w:szCs w:val="20"/>
                      </w:rPr>
                    </w:pPr>
                    <w:r w:rsidRPr="0043295F">
                      <w:rPr>
                        <w:rFonts w:ascii="Arial Narrow" w:eastAsia="Arial Unicode MS" w:hAnsi="Arial Narrow" w:cs="Arial Unicode MS"/>
                        <w:sz w:val="20"/>
                        <w:szCs w:val="20"/>
                      </w:rPr>
                      <w:t>Manchester collage of arts and technology</w:t>
                    </w:r>
                  </w:p>
                  <w:p w14:paraId="1C07A61E" w14:textId="77777777" w:rsidR="00477B1E" w:rsidRPr="0043295F" w:rsidRDefault="00477B1E" w:rsidP="00B56ED8">
                    <w:pPr>
                      <w:spacing w:after="0" w:line="240" w:lineRule="auto"/>
                      <w:rPr>
                        <w:rFonts w:ascii="Arial Narrow" w:eastAsia="Arial Unicode MS" w:hAnsi="Arial Narrow" w:cs="Arial Unicode MS"/>
                      </w:rPr>
                    </w:pPr>
                    <w:r w:rsidRPr="0043295F">
                      <w:rPr>
                        <w:rFonts w:ascii="Arial Narrow" w:eastAsia="Arial Unicode MS" w:hAnsi="Arial Narrow" w:cs="Arial Unicode MS"/>
                      </w:rPr>
                      <w:t>Level 3 advance diploma ICT systems support</w:t>
                    </w:r>
                  </w:p>
                  <w:p w14:paraId="6C7C8A30" w14:textId="77777777" w:rsidR="00477B1E" w:rsidRPr="0043295F" w:rsidRDefault="00477B1E" w:rsidP="00B56ED8">
                    <w:pPr>
                      <w:spacing w:after="0" w:line="240" w:lineRule="auto"/>
                      <w:rPr>
                        <w:rFonts w:ascii="Arial Narrow" w:eastAsia="Arial Unicode MS" w:hAnsi="Arial Narrow" w:cs="Arial Unicode MS"/>
                      </w:rPr>
                    </w:pPr>
                    <w:r w:rsidRPr="0043295F">
                      <w:rPr>
                        <w:rFonts w:ascii="Arial Narrow" w:eastAsia="Arial Unicode MS" w:hAnsi="Arial Narrow" w:cs="Arial Unicode MS"/>
                      </w:rPr>
                      <w:t>MCDST MCP</w:t>
                    </w:r>
                  </w:p>
                  <w:p w14:paraId="00CE439C" w14:textId="77777777" w:rsidR="00477B1E" w:rsidRPr="0043295F" w:rsidRDefault="00477B1E" w:rsidP="00477B1E">
                    <w:pPr>
                      <w:rPr>
                        <w:rFonts w:ascii="Arial Narrow" w:eastAsia="Arial Unicode MS" w:hAnsi="Arial Narrow" w:cs="Arial Unicode MS"/>
                      </w:rPr>
                    </w:pPr>
                    <w:r w:rsidRPr="0043295F">
                      <w:rPr>
                        <w:rFonts w:ascii="Arial Narrow" w:eastAsia="Arial Unicode MS" w:hAnsi="Arial Narrow" w:cs="Arial Unicode MS"/>
                      </w:rPr>
                      <w:t>Panduit network infrastructure Level 2 for IT Practitioners</w:t>
                    </w:r>
                  </w:p>
                  <w:p w14:paraId="04046801" w14:textId="77777777" w:rsidR="002C42BC" w:rsidRPr="0043295F" w:rsidRDefault="00477B1E" w:rsidP="00B56ED8">
                    <w:pPr>
                      <w:spacing w:after="0" w:line="240" w:lineRule="auto"/>
                      <w:rPr>
                        <w:rFonts w:ascii="Arial Narrow" w:eastAsia="Arial Unicode MS" w:hAnsi="Arial Narrow" w:cs="Arial Unicode MS"/>
                      </w:rPr>
                    </w:pPr>
                    <w:r w:rsidRPr="0043295F">
                      <w:rPr>
                        <w:rFonts w:ascii="Arial Narrow" w:eastAsia="Arial Unicode MS" w:hAnsi="Arial Narrow" w:cs="Arial Unicode MS"/>
                      </w:rPr>
                      <w:t>Currently studying to gain my CCNA</w:t>
                    </w:r>
                  </w:p>
                </w:sdtContent>
              </w:sdt>
            </w:sdtContent>
          </w:sdt>
          <w:p w14:paraId="2678B1DF" w14:textId="77777777" w:rsidR="62A535DF" w:rsidRPr="005C0332" w:rsidRDefault="62A535DF">
            <w:pPr>
              <w:rPr>
                <w:rFonts w:ascii="Arial Unicode MS" w:eastAsia="Arial Unicode MS" w:hAnsi="Arial Unicode MS" w:cs="Arial Unicode MS"/>
              </w:rPr>
            </w:pPr>
          </w:p>
        </w:tc>
      </w:tr>
      <w:tr w:rsidR="002C42BC" w:rsidRPr="005C0332" w14:paraId="61B36864" w14:textId="77777777" w:rsidTr="00BF7708">
        <w:tc>
          <w:tcPr>
            <w:tcW w:w="2127" w:type="dxa"/>
          </w:tcPr>
          <w:p w14:paraId="583467CC" w14:textId="77777777" w:rsidR="002C42BC" w:rsidRDefault="62A535DF">
            <w:pPr>
              <w:pStyle w:val="Heading1"/>
            </w:pPr>
            <w:r w:rsidRPr="62A535DF">
              <w:t>Communication</w:t>
            </w:r>
          </w:p>
        </w:tc>
        <w:tc>
          <w:tcPr>
            <w:tcW w:w="20" w:type="dxa"/>
          </w:tcPr>
          <w:p w14:paraId="6D7EE901" w14:textId="77777777" w:rsidR="002C42BC" w:rsidRDefault="002C42BC"/>
        </w:tc>
        <w:tc>
          <w:tcPr>
            <w:tcW w:w="8530" w:type="dxa"/>
          </w:tcPr>
          <w:p w14:paraId="38BDBAC8" w14:textId="77777777" w:rsidR="002C42BC" w:rsidRPr="00BF7708" w:rsidRDefault="62A535DF" w:rsidP="00477B1E">
            <w:pPr>
              <w:pStyle w:val="ResumeText"/>
              <w:rPr>
                <w:rFonts w:ascii="Arial Narrow" w:eastAsia="Arial Unicode MS" w:hAnsi="Arial Narrow" w:cs="Arial Unicode MS"/>
              </w:rPr>
            </w:pPr>
            <w:r w:rsidRPr="00BF7708">
              <w:rPr>
                <w:rFonts w:ascii="Arial Narrow" w:eastAsia="Arial Unicode MS" w:hAnsi="Arial Narrow" w:cs="Arial Unicode MS"/>
              </w:rPr>
              <w:t>I am able to communicate at all levels be it technical or basic user, willing to spend time with a client till they are confident in their own abilities to accomplish required tasks. Able to demonstrate to managerial or board members about technical issues  upgrades costs practicality reliability etc.</w:t>
            </w:r>
          </w:p>
        </w:tc>
      </w:tr>
      <w:tr w:rsidR="002C42BC" w:rsidRPr="005C0332" w14:paraId="21443292" w14:textId="77777777" w:rsidTr="00BF7708">
        <w:tc>
          <w:tcPr>
            <w:tcW w:w="2127" w:type="dxa"/>
          </w:tcPr>
          <w:p w14:paraId="3AB8A716" w14:textId="77777777" w:rsidR="002C42BC" w:rsidRDefault="62A535DF">
            <w:pPr>
              <w:pStyle w:val="Heading1"/>
            </w:pPr>
            <w:r w:rsidRPr="62A535DF">
              <w:t>Leadership</w:t>
            </w:r>
          </w:p>
        </w:tc>
        <w:tc>
          <w:tcPr>
            <w:tcW w:w="20" w:type="dxa"/>
          </w:tcPr>
          <w:p w14:paraId="58EEB9E7" w14:textId="77777777" w:rsidR="002C42BC" w:rsidRDefault="002C42BC"/>
        </w:tc>
        <w:tc>
          <w:tcPr>
            <w:tcW w:w="8530" w:type="dxa"/>
          </w:tcPr>
          <w:p w14:paraId="595EB4A0" w14:textId="77777777" w:rsidR="002C42BC" w:rsidRPr="00BF7708" w:rsidRDefault="62A535DF" w:rsidP="00477B1E">
            <w:pPr>
              <w:pStyle w:val="ResumeText"/>
              <w:rPr>
                <w:rFonts w:ascii="Arial Narrow" w:eastAsia="Arial Unicode MS" w:hAnsi="Arial Narrow" w:cs="Arial Unicode MS"/>
              </w:rPr>
            </w:pPr>
            <w:r w:rsidRPr="00BF7708">
              <w:rPr>
                <w:rFonts w:ascii="Arial Narrow" w:eastAsia="Arial Unicode MS" w:hAnsi="Arial Narrow" w:cs="Arial Unicode MS"/>
              </w:rPr>
              <w:t>In my spare time I plan purchase and install PA systems for Nonprofit charity organization’s in the northwest</w:t>
            </w:r>
          </w:p>
        </w:tc>
      </w:tr>
      <w:tr w:rsidR="002C42BC" w:rsidRPr="005C0332" w14:paraId="22722440" w14:textId="77777777" w:rsidTr="00BF7708">
        <w:tc>
          <w:tcPr>
            <w:tcW w:w="2127" w:type="dxa"/>
          </w:tcPr>
          <w:p w14:paraId="5054D9B7" w14:textId="77777777" w:rsidR="002C42BC" w:rsidRDefault="62A535DF">
            <w:pPr>
              <w:pStyle w:val="Heading1"/>
            </w:pPr>
            <w:r w:rsidRPr="62A535DF">
              <w:lastRenderedPageBreak/>
              <w:t>References</w:t>
            </w:r>
          </w:p>
        </w:tc>
        <w:tc>
          <w:tcPr>
            <w:tcW w:w="20" w:type="dxa"/>
          </w:tcPr>
          <w:p w14:paraId="623110AE" w14:textId="77777777" w:rsidR="002C42BC" w:rsidRDefault="002C42BC"/>
        </w:tc>
        <w:tc>
          <w:tcPr>
            <w:tcW w:w="8530" w:type="dxa"/>
          </w:tcPr>
          <w:sdt>
            <w:sdtPr>
              <w:rPr>
                <w:rFonts w:ascii="Arial Narrow" w:eastAsia="Arial Unicode MS" w:hAnsi="Arial Narrow" w:cs="Arial Unicode MS"/>
                <w:b/>
                <w:bCs/>
                <w:caps/>
                <w:smallCaps w:val="0"/>
                <w:color w:val="595959" w:themeColor="text1" w:themeTint="A6"/>
                <w:spacing w:val="0"/>
                <w:sz w:val="20"/>
                <w:szCs w:val="20"/>
              </w:rPr>
              <w:id w:val="-1883713024"/>
              <w15:color w:val="C0C0C0"/>
              <w15:repeatingSection/>
            </w:sdtPr>
            <w:sdtEndPr>
              <w:rPr>
                <w:b w:val="0"/>
                <w:bCs w:val="0"/>
                <w:caps w:val="0"/>
                <w:color w:val="auto"/>
              </w:rPr>
            </w:sdtEndPr>
            <w:sdtContent>
              <w:sdt>
                <w:sdtPr>
                  <w:rPr>
                    <w:rFonts w:ascii="Arial Narrow" w:eastAsia="Arial Unicode MS" w:hAnsi="Arial Narrow" w:cs="Arial Unicode MS"/>
                    <w:b/>
                    <w:bCs/>
                    <w:caps/>
                    <w:smallCaps w:val="0"/>
                    <w:color w:val="595959" w:themeColor="text1" w:themeTint="A6"/>
                    <w:spacing w:val="0"/>
                    <w:sz w:val="20"/>
                    <w:szCs w:val="20"/>
                  </w:rPr>
                  <w:id w:val="-1368215953"/>
                  <w:placeholder>
                    <w:docPart w:val="75E26D780C6143A685D44759D50122E8"/>
                  </w:placeholder>
                  <w15:color w:val="C0C0C0"/>
                  <w15:repeatingSectionItem/>
                </w:sdtPr>
                <w:sdtEndPr>
                  <w:rPr>
                    <w:b w:val="0"/>
                    <w:bCs w:val="0"/>
                    <w:caps w:val="0"/>
                    <w:color w:val="auto"/>
                  </w:rPr>
                </w:sdtEndPr>
                <w:sdtContent>
                  <w:p w14:paraId="0F59BCD4" w14:textId="77777777" w:rsidR="002C42BC" w:rsidRPr="00BF7708" w:rsidRDefault="002C42BC">
                    <w:pPr>
                      <w:pStyle w:val="Heading2"/>
                      <w:rPr>
                        <w:rFonts w:ascii="Arial Narrow" w:eastAsia="Arial Unicode MS" w:hAnsi="Arial Narrow" w:cs="Arial Unicode MS"/>
                        <w:sz w:val="20"/>
                        <w:szCs w:val="20"/>
                      </w:rPr>
                    </w:pPr>
                  </w:p>
                  <w:p w14:paraId="00ADCDC9" w14:textId="77777777" w:rsidR="002C42BC" w:rsidRPr="00BF7708" w:rsidRDefault="00B56ED8">
                    <w:pPr>
                      <w:pStyle w:val="ResumeText"/>
                      <w:rPr>
                        <w:rFonts w:ascii="Arial Narrow" w:eastAsia="Arial Unicode MS" w:hAnsi="Arial Narrow" w:cs="Arial Unicode MS"/>
                      </w:rPr>
                    </w:pPr>
                    <w:r w:rsidRPr="00BF7708">
                      <w:rPr>
                        <w:rFonts w:ascii="Arial Narrow" w:eastAsia="Arial Unicode MS" w:hAnsi="Arial Narrow" w:cs="Arial Unicode MS"/>
                      </w:rPr>
                      <w:t>Please do not hesitate to ask for refs if you require them</w:t>
                    </w:r>
                  </w:p>
                  <w:p w14:paraId="26BC5769" w14:textId="77777777" w:rsidR="002C42BC" w:rsidRPr="00BF7708" w:rsidRDefault="008C6503" w:rsidP="00B56ED8">
                    <w:pPr>
                      <w:rPr>
                        <w:rFonts w:ascii="Arial Narrow" w:eastAsia="Arial Unicode MS" w:hAnsi="Arial Narrow" w:cs="Arial Unicode MS"/>
                      </w:rPr>
                    </w:pPr>
                  </w:p>
                </w:sdtContent>
              </w:sdt>
            </w:sdtContent>
          </w:sdt>
          <w:p w14:paraId="48014682" w14:textId="77777777" w:rsidR="62A535DF" w:rsidRPr="00BF7708" w:rsidRDefault="62A535DF">
            <w:pPr>
              <w:rPr>
                <w:rFonts w:ascii="Arial Narrow" w:eastAsia="Arial Unicode MS" w:hAnsi="Arial Narrow" w:cs="Arial Unicode MS"/>
              </w:rPr>
            </w:pPr>
          </w:p>
        </w:tc>
      </w:tr>
    </w:tbl>
    <w:p w14:paraId="0FE566B5" w14:textId="77777777" w:rsidR="002C42BC" w:rsidRDefault="002C42BC"/>
    <w:sectPr w:rsidR="002C42BC" w:rsidSect="005D48C3">
      <w:footerReference w:type="default" r:id="rId10"/>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BB258E" w14:textId="77777777" w:rsidR="008C6503" w:rsidRDefault="008C6503">
      <w:pPr>
        <w:spacing w:after="0" w:line="240" w:lineRule="auto"/>
      </w:pPr>
      <w:r>
        <w:separator/>
      </w:r>
    </w:p>
  </w:endnote>
  <w:endnote w:type="continuationSeparator" w:id="0">
    <w:p w14:paraId="7A70DF5D" w14:textId="77777777" w:rsidR="008C6503" w:rsidRDefault="008C6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charset w:val="80"/>
    <w:family w:val="modern"/>
    <w:pitch w:val="fixed"/>
    <w:sig w:usb0="80000281" w:usb1="28C76CF8"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8E3D69" w14:textId="77777777" w:rsidR="002C42BC" w:rsidRDefault="00414819">
    <w:pPr>
      <w:pStyle w:val="Footer"/>
    </w:pPr>
    <w:r>
      <w:t xml:space="preserve">Page </w:t>
    </w:r>
    <w:r>
      <w:fldChar w:fldCharType="begin"/>
    </w:r>
    <w:r>
      <w:instrText xml:space="preserve"> PAGE </w:instrText>
    </w:r>
    <w:r>
      <w:fldChar w:fldCharType="separate"/>
    </w:r>
    <w:r w:rsidR="00844718">
      <w:rPr>
        <w:noProof/>
      </w:rPr>
      <w:t>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37F808" w14:textId="77777777" w:rsidR="008C6503" w:rsidRDefault="008C6503">
      <w:pPr>
        <w:spacing w:after="0" w:line="240" w:lineRule="auto"/>
      </w:pPr>
      <w:r>
        <w:separator/>
      </w:r>
    </w:p>
  </w:footnote>
  <w:footnote w:type="continuationSeparator" w:id="0">
    <w:p w14:paraId="5D4DFD7C" w14:textId="77777777" w:rsidR="008C6503" w:rsidRDefault="008C65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8872BF"/>
    <w:multiLevelType w:val="hybridMultilevel"/>
    <w:tmpl w:val="C8CA9E9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6A44F98"/>
    <w:multiLevelType w:val="multilevel"/>
    <w:tmpl w:val="746A8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884192"/>
    <w:multiLevelType w:val="multilevel"/>
    <w:tmpl w:val="9B64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631"/>
    <w:rsid w:val="00051EB2"/>
    <w:rsid w:val="000B42F0"/>
    <w:rsid w:val="000C6FE6"/>
    <w:rsid w:val="000D58D6"/>
    <w:rsid w:val="00125B1C"/>
    <w:rsid w:val="0018287B"/>
    <w:rsid w:val="001E001B"/>
    <w:rsid w:val="001E1B89"/>
    <w:rsid w:val="001E26A3"/>
    <w:rsid w:val="0020466C"/>
    <w:rsid w:val="00214E76"/>
    <w:rsid w:val="0028503E"/>
    <w:rsid w:val="00293FA7"/>
    <w:rsid w:val="002C42BC"/>
    <w:rsid w:val="002D125C"/>
    <w:rsid w:val="002E08AC"/>
    <w:rsid w:val="002E25C4"/>
    <w:rsid w:val="003025D2"/>
    <w:rsid w:val="003347D6"/>
    <w:rsid w:val="00364AFA"/>
    <w:rsid w:val="003857B2"/>
    <w:rsid w:val="003F6A2D"/>
    <w:rsid w:val="00414819"/>
    <w:rsid w:val="00432154"/>
    <w:rsid w:val="0043295F"/>
    <w:rsid w:val="00477B1E"/>
    <w:rsid w:val="0049642D"/>
    <w:rsid w:val="005456DF"/>
    <w:rsid w:val="00575B70"/>
    <w:rsid w:val="005C0332"/>
    <w:rsid w:val="005C1242"/>
    <w:rsid w:val="005D48C3"/>
    <w:rsid w:val="00607B2C"/>
    <w:rsid w:val="006A304C"/>
    <w:rsid w:val="006B47EC"/>
    <w:rsid w:val="006C62BC"/>
    <w:rsid w:val="006E2DEA"/>
    <w:rsid w:val="00743E31"/>
    <w:rsid w:val="00744CF8"/>
    <w:rsid w:val="00844718"/>
    <w:rsid w:val="008551AC"/>
    <w:rsid w:val="008621DE"/>
    <w:rsid w:val="008661E9"/>
    <w:rsid w:val="00886C6C"/>
    <w:rsid w:val="008C6503"/>
    <w:rsid w:val="00903838"/>
    <w:rsid w:val="0099014A"/>
    <w:rsid w:val="009E0613"/>
    <w:rsid w:val="00A40565"/>
    <w:rsid w:val="00A40C27"/>
    <w:rsid w:val="00AA35A0"/>
    <w:rsid w:val="00AB4889"/>
    <w:rsid w:val="00AB5BF8"/>
    <w:rsid w:val="00AD71B1"/>
    <w:rsid w:val="00B56ED8"/>
    <w:rsid w:val="00BB2B74"/>
    <w:rsid w:val="00BC1A4A"/>
    <w:rsid w:val="00BE6DDC"/>
    <w:rsid w:val="00BF7708"/>
    <w:rsid w:val="00C04C69"/>
    <w:rsid w:val="00C327FF"/>
    <w:rsid w:val="00C3578D"/>
    <w:rsid w:val="00C55361"/>
    <w:rsid w:val="00C61631"/>
    <w:rsid w:val="00C87ADE"/>
    <w:rsid w:val="00CB1ABD"/>
    <w:rsid w:val="00CC7F74"/>
    <w:rsid w:val="00D15F7D"/>
    <w:rsid w:val="00D16E57"/>
    <w:rsid w:val="00D2006E"/>
    <w:rsid w:val="00D20094"/>
    <w:rsid w:val="00D84A75"/>
    <w:rsid w:val="00DA570C"/>
    <w:rsid w:val="00DD3552"/>
    <w:rsid w:val="00E14D00"/>
    <w:rsid w:val="00E828DD"/>
    <w:rsid w:val="00EF4810"/>
    <w:rsid w:val="00F01FB8"/>
    <w:rsid w:val="00F53ECF"/>
    <w:rsid w:val="00F55B30"/>
    <w:rsid w:val="00F55BE0"/>
    <w:rsid w:val="00F65973"/>
    <w:rsid w:val="00FA678E"/>
    <w:rsid w:val="62A535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DC5AC"/>
  <w15:chartTrackingRefBased/>
  <w15:docId w15:val="{6A48EFFA-6DAF-4EEE-8294-317D9A690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lsdException w:name="Signature" w:semiHidden="1" w:uiPriority="8"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lsdException w:name="Date" w:semiHidden="1" w:uiPriority="8"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6ED8"/>
  </w:style>
  <w:style w:type="paragraph" w:styleId="Heading1">
    <w:name w:val="heading 1"/>
    <w:basedOn w:val="Normal"/>
    <w:next w:val="Normal"/>
    <w:link w:val="Heading1Char"/>
    <w:uiPriority w:val="9"/>
    <w:qFormat/>
    <w:rsid w:val="00B56ED8"/>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B56ED8"/>
    <w:pPr>
      <w:spacing w:after="0"/>
      <w:jc w:val="left"/>
      <w:outlineLvl w:val="1"/>
    </w:pPr>
    <w:rPr>
      <w:smallCaps/>
      <w:spacing w:val="5"/>
      <w:sz w:val="28"/>
      <w:szCs w:val="28"/>
    </w:rPr>
  </w:style>
  <w:style w:type="paragraph" w:styleId="Heading3">
    <w:name w:val="heading 3"/>
    <w:basedOn w:val="Normal"/>
    <w:next w:val="Normal"/>
    <w:link w:val="Heading3Char"/>
    <w:uiPriority w:val="9"/>
    <w:unhideWhenUsed/>
    <w:qFormat/>
    <w:rsid w:val="00B56ED8"/>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B56ED8"/>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B56ED8"/>
    <w:pPr>
      <w:spacing w:after="0"/>
      <w:jc w:val="left"/>
      <w:outlineLvl w:val="4"/>
    </w:pPr>
    <w:rPr>
      <w:smallCaps/>
      <w:color w:val="776E51" w:themeColor="accent6" w:themeShade="BF"/>
      <w:spacing w:val="10"/>
      <w:sz w:val="22"/>
      <w:szCs w:val="22"/>
    </w:rPr>
  </w:style>
  <w:style w:type="paragraph" w:styleId="Heading6">
    <w:name w:val="heading 6"/>
    <w:basedOn w:val="Normal"/>
    <w:next w:val="Normal"/>
    <w:link w:val="Heading6Char"/>
    <w:uiPriority w:val="9"/>
    <w:semiHidden/>
    <w:unhideWhenUsed/>
    <w:qFormat/>
    <w:rsid w:val="00B56ED8"/>
    <w:pPr>
      <w:spacing w:after="0"/>
      <w:jc w:val="left"/>
      <w:outlineLvl w:val="5"/>
    </w:pPr>
    <w:rPr>
      <w:smallCaps/>
      <w:color w:val="9D936F" w:themeColor="accent6"/>
      <w:spacing w:val="5"/>
      <w:sz w:val="22"/>
      <w:szCs w:val="22"/>
    </w:rPr>
  </w:style>
  <w:style w:type="paragraph" w:styleId="Heading7">
    <w:name w:val="heading 7"/>
    <w:basedOn w:val="Normal"/>
    <w:next w:val="Normal"/>
    <w:link w:val="Heading7Char"/>
    <w:uiPriority w:val="9"/>
    <w:semiHidden/>
    <w:unhideWhenUsed/>
    <w:qFormat/>
    <w:rsid w:val="00B56ED8"/>
    <w:pPr>
      <w:spacing w:after="0"/>
      <w:jc w:val="left"/>
      <w:outlineLvl w:val="6"/>
    </w:pPr>
    <w:rPr>
      <w:b/>
      <w:bCs/>
      <w:smallCaps/>
      <w:color w:val="9D936F" w:themeColor="accent6"/>
      <w:spacing w:val="10"/>
    </w:rPr>
  </w:style>
  <w:style w:type="paragraph" w:styleId="Heading8">
    <w:name w:val="heading 8"/>
    <w:basedOn w:val="Normal"/>
    <w:next w:val="Normal"/>
    <w:link w:val="Heading8Char"/>
    <w:uiPriority w:val="9"/>
    <w:semiHidden/>
    <w:unhideWhenUsed/>
    <w:qFormat/>
    <w:rsid w:val="00B56ED8"/>
    <w:pPr>
      <w:spacing w:after="0"/>
      <w:jc w:val="left"/>
      <w:outlineLvl w:val="7"/>
    </w:pPr>
    <w:rPr>
      <w:b/>
      <w:bCs/>
      <w:i/>
      <w:iCs/>
      <w:smallCaps/>
      <w:color w:val="776E51" w:themeColor="accent6" w:themeShade="BF"/>
    </w:rPr>
  </w:style>
  <w:style w:type="paragraph" w:styleId="Heading9">
    <w:name w:val="heading 9"/>
    <w:basedOn w:val="Normal"/>
    <w:next w:val="Normal"/>
    <w:link w:val="Heading9Char"/>
    <w:uiPriority w:val="9"/>
    <w:semiHidden/>
    <w:unhideWhenUsed/>
    <w:qFormat/>
    <w:rsid w:val="00B56ED8"/>
    <w:pPr>
      <w:spacing w:after="0"/>
      <w:jc w:val="left"/>
      <w:outlineLvl w:val="8"/>
    </w:pPr>
    <w:rPr>
      <w:b/>
      <w:bCs/>
      <w:i/>
      <w:iCs/>
      <w:smallCaps/>
      <w:color w:val="4F4A3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B56ED8"/>
    <w:rPr>
      <w:smallCaps/>
      <w:spacing w:val="5"/>
      <w:sz w:val="32"/>
      <w:szCs w:val="32"/>
    </w:rPr>
  </w:style>
  <w:style w:type="character" w:customStyle="1" w:styleId="Heading2Char">
    <w:name w:val="Heading 2 Char"/>
    <w:basedOn w:val="DefaultParagraphFont"/>
    <w:link w:val="Heading2"/>
    <w:uiPriority w:val="9"/>
    <w:rsid w:val="00B56ED8"/>
    <w:rPr>
      <w:smallCaps/>
      <w:spacing w:val="5"/>
      <w:sz w:val="28"/>
      <w:szCs w:val="28"/>
    </w:rPr>
  </w:style>
  <w:style w:type="character" w:customStyle="1" w:styleId="Heading3Char">
    <w:name w:val="Heading 3 Char"/>
    <w:basedOn w:val="DefaultParagraphFont"/>
    <w:link w:val="Heading3"/>
    <w:uiPriority w:val="9"/>
    <w:rsid w:val="00B56ED8"/>
    <w:rPr>
      <w:smallCaps/>
      <w:spacing w:val="5"/>
      <w:sz w:val="24"/>
      <w:szCs w:val="24"/>
    </w:rPr>
  </w:style>
  <w:style w:type="character" w:customStyle="1" w:styleId="Heading4Char">
    <w:name w:val="Heading 4 Char"/>
    <w:basedOn w:val="DefaultParagraphFont"/>
    <w:link w:val="Heading4"/>
    <w:uiPriority w:val="9"/>
    <w:semiHidden/>
    <w:rsid w:val="00B56ED8"/>
    <w:rPr>
      <w:i/>
      <w:iCs/>
      <w:smallCaps/>
      <w:spacing w:val="10"/>
      <w:sz w:val="22"/>
      <w:szCs w:val="22"/>
    </w:rPr>
  </w:style>
  <w:style w:type="character" w:customStyle="1" w:styleId="Heading5Char">
    <w:name w:val="Heading 5 Char"/>
    <w:basedOn w:val="DefaultParagraphFont"/>
    <w:link w:val="Heading5"/>
    <w:uiPriority w:val="9"/>
    <w:semiHidden/>
    <w:rsid w:val="00B56ED8"/>
    <w:rPr>
      <w:smallCaps/>
      <w:color w:val="776E51" w:themeColor="accent6" w:themeShade="BF"/>
      <w:spacing w:val="10"/>
      <w:sz w:val="22"/>
      <w:szCs w:val="22"/>
    </w:rPr>
  </w:style>
  <w:style w:type="character" w:customStyle="1" w:styleId="Heading6Char">
    <w:name w:val="Heading 6 Char"/>
    <w:basedOn w:val="DefaultParagraphFont"/>
    <w:link w:val="Heading6"/>
    <w:uiPriority w:val="9"/>
    <w:semiHidden/>
    <w:rsid w:val="00B56ED8"/>
    <w:rPr>
      <w:smallCaps/>
      <w:color w:val="9D936F" w:themeColor="accent6"/>
      <w:spacing w:val="5"/>
      <w:sz w:val="22"/>
      <w:szCs w:val="22"/>
    </w:rPr>
  </w:style>
  <w:style w:type="character" w:customStyle="1" w:styleId="Heading7Char">
    <w:name w:val="Heading 7 Char"/>
    <w:basedOn w:val="DefaultParagraphFont"/>
    <w:link w:val="Heading7"/>
    <w:uiPriority w:val="9"/>
    <w:semiHidden/>
    <w:rsid w:val="00B56ED8"/>
    <w:rPr>
      <w:b/>
      <w:bCs/>
      <w:smallCaps/>
      <w:color w:val="9D936F" w:themeColor="accent6"/>
      <w:spacing w:val="10"/>
    </w:rPr>
  </w:style>
  <w:style w:type="character" w:customStyle="1" w:styleId="Heading8Char">
    <w:name w:val="Heading 8 Char"/>
    <w:basedOn w:val="DefaultParagraphFont"/>
    <w:link w:val="Heading8"/>
    <w:uiPriority w:val="9"/>
    <w:semiHidden/>
    <w:rsid w:val="00B56ED8"/>
    <w:rPr>
      <w:b/>
      <w:bCs/>
      <w:i/>
      <w:iCs/>
      <w:smallCaps/>
      <w:color w:val="776E51" w:themeColor="accent6" w:themeShade="BF"/>
    </w:rPr>
  </w:style>
  <w:style w:type="character" w:customStyle="1" w:styleId="Heading9Char">
    <w:name w:val="Heading 9 Char"/>
    <w:basedOn w:val="DefaultParagraphFont"/>
    <w:link w:val="Heading9"/>
    <w:uiPriority w:val="9"/>
    <w:semiHidden/>
    <w:rsid w:val="00B56ED8"/>
    <w:rPr>
      <w:b/>
      <w:bCs/>
      <w:i/>
      <w:iCs/>
      <w:smallCaps/>
      <w:color w:val="4F4A36" w:themeColor="accent6" w:themeShade="8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pPr>
      <w:spacing w:after="40"/>
    </w:pPr>
    <w:rPr>
      <w:b/>
      <w:bCs/>
    </w:rPr>
  </w:style>
  <w:style w:type="paragraph" w:styleId="Salutation">
    <w:name w:val="Salutation"/>
    <w:basedOn w:val="Normal"/>
    <w:next w:val="Normal"/>
    <w:link w:val="SalutationChar"/>
    <w:uiPriority w:val="8"/>
    <w:unhideWhenUsed/>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uiPriority w:val="20"/>
    <w:qFormat/>
    <w:rsid w:val="00B56ED8"/>
    <w:rPr>
      <w:b/>
      <w:bCs/>
      <w:i/>
      <w:iCs/>
      <w:spacing w:val="10"/>
    </w:rPr>
  </w:style>
  <w:style w:type="paragraph" w:customStyle="1" w:styleId="ContactInfo">
    <w:name w:val="Contact Info"/>
    <w:basedOn w:val="Normal"/>
    <w:uiPriority w:val="2"/>
    <w:pPr>
      <w:spacing w:after="0" w:line="240" w:lineRule="auto"/>
      <w:jc w:val="right"/>
    </w:pPr>
    <w:rPr>
      <w:sz w:val="18"/>
    </w:rPr>
  </w:style>
  <w:style w:type="paragraph" w:customStyle="1" w:styleId="Name">
    <w:name w:val="Name"/>
    <w:basedOn w:val="Normal"/>
    <w:next w:val="Normal"/>
    <w:uiPriority w:val="1"/>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Caption">
    <w:name w:val="caption"/>
    <w:basedOn w:val="Normal"/>
    <w:next w:val="Normal"/>
    <w:uiPriority w:val="35"/>
    <w:semiHidden/>
    <w:unhideWhenUsed/>
    <w:qFormat/>
    <w:rsid w:val="00B56ED8"/>
    <w:rPr>
      <w:b/>
      <w:bCs/>
      <w:caps/>
      <w:sz w:val="16"/>
      <w:szCs w:val="16"/>
    </w:rPr>
  </w:style>
  <w:style w:type="paragraph" w:styleId="Title">
    <w:name w:val="Title"/>
    <w:basedOn w:val="Normal"/>
    <w:next w:val="Normal"/>
    <w:link w:val="TitleChar"/>
    <w:uiPriority w:val="10"/>
    <w:qFormat/>
    <w:rsid w:val="00B56ED8"/>
    <w:pPr>
      <w:pBdr>
        <w:top w:val="single" w:sz="8" w:space="1" w:color="9D936F"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B56ED8"/>
    <w:rPr>
      <w:smallCaps/>
      <w:color w:val="262626" w:themeColor="text1" w:themeTint="D9"/>
      <w:sz w:val="52"/>
      <w:szCs w:val="52"/>
    </w:rPr>
  </w:style>
  <w:style w:type="paragraph" w:styleId="Subtitle">
    <w:name w:val="Subtitle"/>
    <w:basedOn w:val="Normal"/>
    <w:next w:val="Normal"/>
    <w:link w:val="SubtitleChar"/>
    <w:uiPriority w:val="11"/>
    <w:qFormat/>
    <w:rsid w:val="00B56ED8"/>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56ED8"/>
    <w:rPr>
      <w:rFonts w:asciiTheme="majorHAnsi" w:eastAsiaTheme="majorEastAsia" w:hAnsiTheme="majorHAnsi" w:cstheme="majorBidi"/>
    </w:rPr>
  </w:style>
  <w:style w:type="character" w:styleId="Strong">
    <w:name w:val="Strong"/>
    <w:uiPriority w:val="22"/>
    <w:qFormat/>
    <w:rsid w:val="00B56ED8"/>
    <w:rPr>
      <w:b/>
      <w:bCs/>
      <w:color w:val="9D936F" w:themeColor="accent6"/>
    </w:rPr>
  </w:style>
  <w:style w:type="paragraph" w:styleId="NoSpacing">
    <w:name w:val="No Spacing"/>
    <w:uiPriority w:val="1"/>
    <w:qFormat/>
    <w:rsid w:val="00B56ED8"/>
    <w:pPr>
      <w:spacing w:after="0" w:line="240" w:lineRule="auto"/>
    </w:pPr>
  </w:style>
  <w:style w:type="paragraph" w:styleId="Quote">
    <w:name w:val="Quote"/>
    <w:basedOn w:val="Normal"/>
    <w:next w:val="Normal"/>
    <w:link w:val="QuoteChar"/>
    <w:uiPriority w:val="29"/>
    <w:qFormat/>
    <w:rsid w:val="00B56ED8"/>
    <w:rPr>
      <w:i/>
      <w:iCs/>
    </w:rPr>
  </w:style>
  <w:style w:type="character" w:customStyle="1" w:styleId="QuoteChar">
    <w:name w:val="Quote Char"/>
    <w:basedOn w:val="DefaultParagraphFont"/>
    <w:link w:val="Quote"/>
    <w:uiPriority w:val="29"/>
    <w:rsid w:val="00B56ED8"/>
    <w:rPr>
      <w:i/>
      <w:iCs/>
    </w:rPr>
  </w:style>
  <w:style w:type="paragraph" w:styleId="IntenseQuote">
    <w:name w:val="Intense Quote"/>
    <w:basedOn w:val="Normal"/>
    <w:next w:val="Normal"/>
    <w:link w:val="IntenseQuoteChar"/>
    <w:uiPriority w:val="30"/>
    <w:qFormat/>
    <w:rsid w:val="00B56ED8"/>
    <w:pPr>
      <w:pBdr>
        <w:top w:val="single" w:sz="8" w:space="1" w:color="9D936F"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B56ED8"/>
    <w:rPr>
      <w:b/>
      <w:bCs/>
      <w:i/>
      <w:iCs/>
    </w:rPr>
  </w:style>
  <w:style w:type="character" w:styleId="SubtleEmphasis">
    <w:name w:val="Subtle Emphasis"/>
    <w:uiPriority w:val="19"/>
    <w:qFormat/>
    <w:rsid w:val="00B56ED8"/>
    <w:rPr>
      <w:i/>
      <w:iCs/>
    </w:rPr>
  </w:style>
  <w:style w:type="character" w:styleId="IntenseEmphasis">
    <w:name w:val="Intense Emphasis"/>
    <w:uiPriority w:val="21"/>
    <w:qFormat/>
    <w:rsid w:val="00B56ED8"/>
    <w:rPr>
      <w:b/>
      <w:bCs/>
      <w:i/>
      <w:iCs/>
      <w:color w:val="9D936F" w:themeColor="accent6"/>
      <w:spacing w:val="10"/>
    </w:rPr>
  </w:style>
  <w:style w:type="character" w:styleId="SubtleReference">
    <w:name w:val="Subtle Reference"/>
    <w:uiPriority w:val="31"/>
    <w:qFormat/>
    <w:rsid w:val="00B56ED8"/>
    <w:rPr>
      <w:b/>
      <w:bCs/>
    </w:rPr>
  </w:style>
  <w:style w:type="character" w:styleId="IntenseReference">
    <w:name w:val="Intense Reference"/>
    <w:uiPriority w:val="32"/>
    <w:qFormat/>
    <w:rsid w:val="00B56ED8"/>
    <w:rPr>
      <w:b/>
      <w:bCs/>
      <w:smallCaps/>
      <w:spacing w:val="5"/>
      <w:sz w:val="22"/>
      <w:szCs w:val="22"/>
      <w:u w:val="single"/>
    </w:rPr>
  </w:style>
  <w:style w:type="character" w:styleId="BookTitle">
    <w:name w:val="Book Title"/>
    <w:uiPriority w:val="33"/>
    <w:qFormat/>
    <w:rsid w:val="00B56ED8"/>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B56ED8"/>
    <w:pPr>
      <w:outlineLvl w:val="9"/>
    </w:pPr>
  </w:style>
  <w:style w:type="paragraph" w:styleId="ListParagraph">
    <w:name w:val="List Paragraph"/>
    <w:basedOn w:val="Normal"/>
    <w:uiPriority w:val="34"/>
    <w:qFormat/>
    <w:rsid w:val="00607B2C"/>
    <w:pPr>
      <w:autoSpaceDE w:val="0"/>
      <w:autoSpaceDN w:val="0"/>
      <w:spacing w:after="0" w:line="240" w:lineRule="auto"/>
      <w:ind w:left="720"/>
      <w:contextualSpacing/>
      <w:jc w:val="left"/>
    </w:pPr>
    <w:rPr>
      <w:rFonts w:ascii="Times New Roman" w:eastAsia="Times New Roman" w:hAnsi="Times New Roman" w:cs="Times New Roman"/>
      <w:lang w:val="en-GB" w:eastAsia="en-GB"/>
    </w:rPr>
  </w:style>
  <w:style w:type="paragraph" w:styleId="NormalWeb">
    <w:name w:val="Normal (Web)"/>
    <w:basedOn w:val="Normal"/>
    <w:unhideWhenUsed/>
    <w:rsid w:val="00F53ECF"/>
    <w:pPr>
      <w:spacing w:before="100" w:beforeAutospacing="1" w:after="100" w:afterAutospacing="1" w:line="240" w:lineRule="auto"/>
      <w:jc w:val="left"/>
    </w:pPr>
    <w:rPr>
      <w:rFonts w:ascii="Times New Roman" w:eastAsia="Times New Roman" w:hAnsi="Times New Roman" w:cs="Times New Roman"/>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245466">
      <w:bodyDiv w:val="1"/>
      <w:marLeft w:val="0"/>
      <w:marRight w:val="0"/>
      <w:marTop w:val="0"/>
      <w:marBottom w:val="0"/>
      <w:divBdr>
        <w:top w:val="none" w:sz="0" w:space="0" w:color="auto"/>
        <w:left w:val="none" w:sz="0" w:space="0" w:color="auto"/>
        <w:bottom w:val="none" w:sz="0" w:space="0" w:color="auto"/>
        <w:right w:val="none" w:sz="0" w:space="0" w:color="auto"/>
      </w:divBdr>
      <w:divsChild>
        <w:div w:id="391855159">
          <w:marLeft w:val="0"/>
          <w:marRight w:val="0"/>
          <w:marTop w:val="0"/>
          <w:marBottom w:val="0"/>
          <w:divBdr>
            <w:top w:val="none" w:sz="0" w:space="0" w:color="auto"/>
            <w:left w:val="none" w:sz="0" w:space="0" w:color="auto"/>
            <w:bottom w:val="none" w:sz="0" w:space="0" w:color="auto"/>
            <w:right w:val="none" w:sz="0" w:space="0" w:color="auto"/>
          </w:divBdr>
          <w:divsChild>
            <w:div w:id="614404284">
              <w:marLeft w:val="0"/>
              <w:marRight w:val="0"/>
              <w:marTop w:val="0"/>
              <w:marBottom w:val="0"/>
              <w:divBdr>
                <w:top w:val="none" w:sz="0" w:space="0" w:color="auto"/>
                <w:left w:val="none" w:sz="0" w:space="0" w:color="auto"/>
                <w:bottom w:val="none" w:sz="0" w:space="0" w:color="auto"/>
                <w:right w:val="none" w:sz="0" w:space="0" w:color="auto"/>
              </w:divBdr>
              <w:divsChild>
                <w:div w:id="245262901">
                  <w:marLeft w:val="-180"/>
                  <w:marRight w:val="-180"/>
                  <w:marTop w:val="0"/>
                  <w:marBottom w:val="0"/>
                  <w:divBdr>
                    <w:top w:val="none" w:sz="0" w:space="0" w:color="auto"/>
                    <w:left w:val="none" w:sz="0" w:space="0" w:color="auto"/>
                    <w:bottom w:val="none" w:sz="0" w:space="0" w:color="auto"/>
                    <w:right w:val="none" w:sz="0" w:space="0" w:color="auto"/>
                  </w:divBdr>
                  <w:divsChild>
                    <w:div w:id="1582135705">
                      <w:marLeft w:val="0"/>
                      <w:marRight w:val="0"/>
                      <w:marTop w:val="0"/>
                      <w:marBottom w:val="0"/>
                      <w:divBdr>
                        <w:top w:val="none" w:sz="0" w:space="0" w:color="auto"/>
                        <w:left w:val="none" w:sz="0" w:space="0" w:color="auto"/>
                        <w:bottom w:val="none" w:sz="0" w:space="0" w:color="auto"/>
                        <w:right w:val="none" w:sz="0" w:space="0" w:color="auto"/>
                      </w:divBdr>
                      <w:divsChild>
                        <w:div w:id="487289876">
                          <w:marLeft w:val="0"/>
                          <w:marRight w:val="0"/>
                          <w:marTop w:val="0"/>
                          <w:marBottom w:val="0"/>
                          <w:divBdr>
                            <w:top w:val="none" w:sz="0" w:space="0" w:color="auto"/>
                            <w:left w:val="none" w:sz="0" w:space="0" w:color="auto"/>
                            <w:bottom w:val="none" w:sz="0" w:space="0" w:color="auto"/>
                            <w:right w:val="none" w:sz="0" w:space="0" w:color="auto"/>
                          </w:divBdr>
                          <w:divsChild>
                            <w:div w:id="237524215">
                              <w:marLeft w:val="-180"/>
                              <w:marRight w:val="-180"/>
                              <w:marTop w:val="0"/>
                              <w:marBottom w:val="0"/>
                              <w:divBdr>
                                <w:top w:val="none" w:sz="0" w:space="0" w:color="auto"/>
                                <w:left w:val="none" w:sz="0" w:space="0" w:color="auto"/>
                                <w:bottom w:val="none" w:sz="0" w:space="0" w:color="auto"/>
                                <w:right w:val="none" w:sz="0" w:space="0" w:color="auto"/>
                              </w:divBdr>
                              <w:divsChild>
                                <w:div w:id="517624621">
                                  <w:marLeft w:val="0"/>
                                  <w:marRight w:val="0"/>
                                  <w:marTop w:val="0"/>
                                  <w:marBottom w:val="0"/>
                                  <w:divBdr>
                                    <w:top w:val="none" w:sz="0" w:space="0" w:color="auto"/>
                                    <w:left w:val="none" w:sz="0" w:space="0" w:color="auto"/>
                                    <w:bottom w:val="none" w:sz="0" w:space="0" w:color="auto"/>
                                    <w:right w:val="none" w:sz="0" w:space="0" w:color="auto"/>
                                  </w:divBdr>
                                  <w:divsChild>
                                    <w:div w:id="18344837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5183667">
      <w:bodyDiv w:val="1"/>
      <w:marLeft w:val="0"/>
      <w:marRight w:val="0"/>
      <w:marTop w:val="0"/>
      <w:marBottom w:val="0"/>
      <w:divBdr>
        <w:top w:val="none" w:sz="0" w:space="0" w:color="auto"/>
        <w:left w:val="none" w:sz="0" w:space="0" w:color="auto"/>
        <w:bottom w:val="none" w:sz="0" w:space="0" w:color="auto"/>
        <w:right w:val="none" w:sz="0" w:space="0" w:color="auto"/>
      </w:divBdr>
      <w:divsChild>
        <w:div w:id="702559817">
          <w:marLeft w:val="0"/>
          <w:marRight w:val="0"/>
          <w:marTop w:val="0"/>
          <w:marBottom w:val="0"/>
          <w:divBdr>
            <w:top w:val="none" w:sz="0" w:space="0" w:color="auto"/>
            <w:left w:val="none" w:sz="0" w:space="0" w:color="auto"/>
            <w:bottom w:val="none" w:sz="0" w:space="0" w:color="auto"/>
            <w:right w:val="none" w:sz="0" w:space="0" w:color="auto"/>
          </w:divBdr>
          <w:divsChild>
            <w:div w:id="158813507">
              <w:marLeft w:val="0"/>
              <w:marRight w:val="0"/>
              <w:marTop w:val="0"/>
              <w:marBottom w:val="0"/>
              <w:divBdr>
                <w:top w:val="none" w:sz="0" w:space="0" w:color="auto"/>
                <w:left w:val="none" w:sz="0" w:space="0" w:color="auto"/>
                <w:bottom w:val="none" w:sz="0" w:space="0" w:color="auto"/>
                <w:right w:val="none" w:sz="0" w:space="0" w:color="auto"/>
              </w:divBdr>
              <w:divsChild>
                <w:div w:id="565996031">
                  <w:marLeft w:val="-180"/>
                  <w:marRight w:val="-180"/>
                  <w:marTop w:val="0"/>
                  <w:marBottom w:val="0"/>
                  <w:divBdr>
                    <w:top w:val="none" w:sz="0" w:space="0" w:color="auto"/>
                    <w:left w:val="none" w:sz="0" w:space="0" w:color="auto"/>
                    <w:bottom w:val="none" w:sz="0" w:space="0" w:color="auto"/>
                    <w:right w:val="none" w:sz="0" w:space="0" w:color="auto"/>
                  </w:divBdr>
                  <w:divsChild>
                    <w:div w:id="204609672">
                      <w:marLeft w:val="0"/>
                      <w:marRight w:val="0"/>
                      <w:marTop w:val="0"/>
                      <w:marBottom w:val="0"/>
                      <w:divBdr>
                        <w:top w:val="none" w:sz="0" w:space="0" w:color="auto"/>
                        <w:left w:val="none" w:sz="0" w:space="0" w:color="auto"/>
                        <w:bottom w:val="none" w:sz="0" w:space="0" w:color="auto"/>
                        <w:right w:val="none" w:sz="0" w:space="0" w:color="auto"/>
                      </w:divBdr>
                      <w:divsChild>
                        <w:div w:id="2058123800">
                          <w:marLeft w:val="0"/>
                          <w:marRight w:val="0"/>
                          <w:marTop w:val="0"/>
                          <w:marBottom w:val="0"/>
                          <w:divBdr>
                            <w:top w:val="none" w:sz="0" w:space="0" w:color="auto"/>
                            <w:left w:val="none" w:sz="0" w:space="0" w:color="auto"/>
                            <w:bottom w:val="none" w:sz="0" w:space="0" w:color="auto"/>
                            <w:right w:val="none" w:sz="0" w:space="0" w:color="auto"/>
                          </w:divBdr>
                          <w:divsChild>
                            <w:div w:id="1875538705">
                              <w:marLeft w:val="-180"/>
                              <w:marRight w:val="-180"/>
                              <w:marTop w:val="0"/>
                              <w:marBottom w:val="0"/>
                              <w:divBdr>
                                <w:top w:val="none" w:sz="0" w:space="0" w:color="auto"/>
                                <w:left w:val="none" w:sz="0" w:space="0" w:color="auto"/>
                                <w:bottom w:val="none" w:sz="0" w:space="0" w:color="auto"/>
                                <w:right w:val="none" w:sz="0" w:space="0" w:color="auto"/>
                              </w:divBdr>
                              <w:divsChild>
                                <w:div w:id="1259632888">
                                  <w:marLeft w:val="0"/>
                                  <w:marRight w:val="0"/>
                                  <w:marTop w:val="0"/>
                                  <w:marBottom w:val="0"/>
                                  <w:divBdr>
                                    <w:top w:val="none" w:sz="0" w:space="0" w:color="auto"/>
                                    <w:left w:val="none" w:sz="0" w:space="0" w:color="auto"/>
                                    <w:bottom w:val="none" w:sz="0" w:space="0" w:color="auto"/>
                                    <w:right w:val="none" w:sz="0" w:space="0" w:color="auto"/>
                                  </w:divBdr>
                                  <w:divsChild>
                                    <w:div w:id="145262382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399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yne\AppData\Roaming\Microsoft\Templates\Basic%20resume%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11C7A52EF8471B894EDBA9A78B9430"/>
        <w:category>
          <w:name w:val="General"/>
          <w:gallery w:val="placeholder"/>
        </w:category>
        <w:types>
          <w:type w:val="bbPlcHdr"/>
        </w:types>
        <w:behaviors>
          <w:behavior w:val="content"/>
        </w:behaviors>
        <w:guid w:val="{A623E1B5-E42F-42CE-AD5D-05FECE511059}"/>
      </w:docPartPr>
      <w:docPartBody>
        <w:p w:rsidR="002B2F28" w:rsidRDefault="006E61FC">
          <w:pPr>
            <w:pStyle w:val="C311C7A52EF8471B894EDBA9A78B9430"/>
          </w:pPr>
          <w:r>
            <w:t>[Your Name]</w:t>
          </w:r>
        </w:p>
      </w:docPartBody>
    </w:docPart>
    <w:docPart>
      <w:docPartPr>
        <w:name w:val="75E26D780C6143A685D44759D50122E8"/>
        <w:category>
          <w:name w:val="General"/>
          <w:gallery w:val="placeholder"/>
        </w:category>
        <w:types>
          <w:type w:val="bbPlcHdr"/>
        </w:types>
        <w:behaviors>
          <w:behavior w:val="content"/>
        </w:behaviors>
        <w:guid w:val="{AAAC7FA6-F60A-4B31-860E-72195ACD8689}"/>
      </w:docPartPr>
      <w:docPartBody>
        <w:p w:rsidR="002B2F28" w:rsidRDefault="006E61FC">
          <w:pPr>
            <w:pStyle w:val="75E26D780C6143A685D44759D50122E8"/>
          </w:pPr>
          <w:r>
            <w:rPr>
              <w:rStyle w:val="PlaceholderText"/>
            </w:rPr>
            <w:t>Enter any content that you want to repeat, including other content controls. You can also insert this control around table rows in order to repeat parts of a table.</w:t>
          </w:r>
        </w:p>
      </w:docPartBody>
    </w:docPart>
    <w:docPart>
      <w:docPartPr>
        <w:name w:val="B759296AEDCA47FDA67542A404908E32"/>
        <w:category>
          <w:name w:val="General"/>
          <w:gallery w:val="placeholder"/>
        </w:category>
        <w:types>
          <w:type w:val="bbPlcHdr"/>
        </w:types>
        <w:behaviors>
          <w:behavior w:val="content"/>
        </w:behaviors>
        <w:guid w:val="{2BEC8578-798B-43A6-B469-1122C568DE2E}"/>
      </w:docPartPr>
      <w:docPartBody>
        <w:p w:rsidR="002B2F28" w:rsidRDefault="00CF7BA7" w:rsidP="00CF7BA7">
          <w:pPr>
            <w:pStyle w:val="B759296AEDCA47FDA67542A404908E32"/>
          </w:pPr>
          <w:r>
            <w:rPr>
              <w:rStyle w:val="PlaceholderText"/>
            </w:rPr>
            <w:t>Enter any content that you want to repeat, including other content controls. You can also insert this control around table rows in order to repeat parts of a table.</w:t>
          </w:r>
        </w:p>
      </w:docPartBody>
    </w:docPart>
    <w:docPart>
      <w:docPartPr>
        <w:name w:val="8755E844C0E64568BBBB11EC71B9346F"/>
        <w:category>
          <w:name w:val="General"/>
          <w:gallery w:val="placeholder"/>
        </w:category>
        <w:types>
          <w:type w:val="bbPlcHdr"/>
        </w:types>
        <w:behaviors>
          <w:behavior w:val="content"/>
        </w:behaviors>
        <w:guid w:val="{E5236ED2-76A2-4018-B9BB-812C0CA36966}"/>
      </w:docPartPr>
      <w:docPartBody>
        <w:p w:rsidR="002B2F28" w:rsidRDefault="00CF7BA7" w:rsidP="00CF7BA7">
          <w:pPr>
            <w:pStyle w:val="8755E844C0E64568BBBB11EC71B9346F"/>
          </w:pPr>
          <w:r>
            <w:rPr>
              <w:rStyle w:val="PlaceholderText"/>
            </w:rPr>
            <w:t>Enter any content that you want to repeat, including other content controls. You can also insert this control around table rows in order to repeat parts of a table.</w:t>
          </w:r>
        </w:p>
      </w:docPartBody>
    </w:docPart>
    <w:docPart>
      <w:docPartPr>
        <w:name w:val="A8A8AD9F57274FB88C7574ADD1F4D04C"/>
        <w:category>
          <w:name w:val="General"/>
          <w:gallery w:val="placeholder"/>
        </w:category>
        <w:types>
          <w:type w:val="bbPlcHdr"/>
        </w:types>
        <w:behaviors>
          <w:behavior w:val="content"/>
        </w:behaviors>
        <w:guid w:val="{1D21610B-A598-4759-9C04-C06F5E337A17}"/>
      </w:docPartPr>
      <w:docPartBody>
        <w:p w:rsidR="002B2F28" w:rsidRDefault="00CF7BA7" w:rsidP="00CF7BA7">
          <w:pPr>
            <w:pStyle w:val="A8A8AD9F57274FB88C7574ADD1F4D04C"/>
          </w:pPr>
          <w:r>
            <w:rPr>
              <w:rStyle w:val="PlaceholderText"/>
            </w:rPr>
            <w:t>Enter any content that you want to repeat, including other content controls. You can also insert this control around table rows in order to repeat parts of a table.</w:t>
          </w:r>
        </w:p>
      </w:docPartBody>
    </w:docPart>
    <w:docPart>
      <w:docPartPr>
        <w:name w:val="3D2974F87D1941499CB2B99322BB3419"/>
        <w:category>
          <w:name w:val="General"/>
          <w:gallery w:val="placeholder"/>
        </w:category>
        <w:types>
          <w:type w:val="bbPlcHdr"/>
        </w:types>
        <w:behaviors>
          <w:behavior w:val="content"/>
        </w:behaviors>
        <w:guid w:val="{8963915A-D930-458B-AAD3-FF87478CB81B}"/>
      </w:docPartPr>
      <w:docPartBody>
        <w:p w:rsidR="002B2F28" w:rsidRDefault="00CF7BA7" w:rsidP="00CF7BA7">
          <w:pPr>
            <w:pStyle w:val="3D2974F87D1941499CB2B99322BB3419"/>
          </w:pPr>
          <w:r>
            <w:rPr>
              <w:rStyle w:val="PlaceholderText"/>
            </w:rPr>
            <w:t>Enter any content that you want to repeat, including other content controls. You can also insert this control around table rows in order to repeat parts of a table.</w:t>
          </w:r>
        </w:p>
      </w:docPartBody>
    </w:docPart>
    <w:docPart>
      <w:docPartPr>
        <w:name w:val="A894A16687D841F9A3A73928CB920066"/>
        <w:category>
          <w:name w:val="General"/>
          <w:gallery w:val="placeholder"/>
        </w:category>
        <w:types>
          <w:type w:val="bbPlcHdr"/>
        </w:types>
        <w:behaviors>
          <w:behavior w:val="content"/>
        </w:behaviors>
        <w:guid w:val="{563A2D11-9FE6-4237-811F-A3BBC2582072}"/>
      </w:docPartPr>
      <w:docPartBody>
        <w:p w:rsidR="002B2F28" w:rsidRDefault="00CF7BA7" w:rsidP="00CF7BA7">
          <w:pPr>
            <w:pStyle w:val="A894A16687D841F9A3A73928CB920066"/>
          </w:pPr>
          <w:r>
            <w:rPr>
              <w:rStyle w:val="PlaceholderText"/>
            </w:rPr>
            <w:t>Enter any content that you want to repeat, including other content controls. You can also insert this control around table rows in order to repeat parts of a table.</w:t>
          </w:r>
        </w:p>
      </w:docPartBody>
    </w:docPart>
    <w:docPart>
      <w:docPartPr>
        <w:name w:val="0EBCC727B2DC48668010DCBDF87410A2"/>
        <w:category>
          <w:name w:val="General"/>
          <w:gallery w:val="placeholder"/>
        </w:category>
        <w:types>
          <w:type w:val="bbPlcHdr"/>
        </w:types>
        <w:behaviors>
          <w:behavior w:val="content"/>
        </w:behaviors>
        <w:guid w:val="{79E72DB9-E47C-4B09-BA86-BEB582C1E3D5}"/>
      </w:docPartPr>
      <w:docPartBody>
        <w:p w:rsidR="002B2F28" w:rsidRDefault="00CF7BA7" w:rsidP="00CF7BA7">
          <w:pPr>
            <w:pStyle w:val="0EBCC727B2DC48668010DCBDF87410A2"/>
          </w:pPr>
          <w:r>
            <w:rPr>
              <w:rStyle w:val="PlaceholderText"/>
            </w:rPr>
            <w:t>Enter any content that you want to repeat, including other content controls. You can also insert this control around table rows in order to repeat parts of a table.</w:t>
          </w:r>
        </w:p>
      </w:docPartBody>
    </w:docPart>
    <w:docPart>
      <w:docPartPr>
        <w:name w:val="453D72B07F4A43C3A1BFAFB7FA432131"/>
        <w:category>
          <w:name w:val="General"/>
          <w:gallery w:val="placeholder"/>
        </w:category>
        <w:types>
          <w:type w:val="bbPlcHdr"/>
        </w:types>
        <w:behaviors>
          <w:behavior w:val="content"/>
        </w:behaviors>
        <w:guid w:val="{BD185259-AE7D-481C-9571-3E3EA44D0F19}"/>
      </w:docPartPr>
      <w:docPartBody>
        <w:p w:rsidR="002B2F28" w:rsidRDefault="00CF7BA7" w:rsidP="00CF7BA7">
          <w:pPr>
            <w:pStyle w:val="453D72B07F4A43C3A1BFAFB7FA432131"/>
          </w:pPr>
          <w:r>
            <w:rPr>
              <w:rStyle w:val="PlaceholderText"/>
            </w:rPr>
            <w:t>Enter any content that you want to repeat, including other content controls. You can also insert this control around table rows in order to repeat parts of a table.</w:t>
          </w:r>
        </w:p>
      </w:docPartBody>
    </w:docPart>
    <w:docPart>
      <w:docPartPr>
        <w:name w:val="8C6E5992284043F189633D947CFE34B8"/>
        <w:category>
          <w:name w:val="General"/>
          <w:gallery w:val="placeholder"/>
        </w:category>
        <w:types>
          <w:type w:val="bbPlcHdr"/>
        </w:types>
        <w:behaviors>
          <w:behavior w:val="content"/>
        </w:behaviors>
        <w:guid w:val="{8BBDBB66-DE5D-4717-A41C-44569631052B}"/>
      </w:docPartPr>
      <w:docPartBody>
        <w:p w:rsidR="00662D7C" w:rsidRDefault="0099726C" w:rsidP="0099726C">
          <w:pPr>
            <w:pStyle w:val="8C6E5992284043F189633D947CFE34B8"/>
          </w:pPr>
          <w:r>
            <w:rPr>
              <w:rStyle w:val="PlaceholderText"/>
            </w:rPr>
            <w:t>Enter any content that you want to repeat, including other content controls. You can also insert this control around table rows in order to repeat parts of a table.</w:t>
          </w:r>
        </w:p>
      </w:docPartBody>
    </w:docPart>
    <w:docPart>
      <w:docPartPr>
        <w:name w:val="F69EC944D73C416A8D18859DD7634088"/>
        <w:category>
          <w:name w:val="General"/>
          <w:gallery w:val="placeholder"/>
        </w:category>
        <w:types>
          <w:type w:val="bbPlcHdr"/>
        </w:types>
        <w:behaviors>
          <w:behavior w:val="content"/>
        </w:behaviors>
        <w:guid w:val="{1A37CB23-027C-4312-A9B5-62A37AD1AC78}"/>
      </w:docPartPr>
      <w:docPartBody>
        <w:p w:rsidR="00662D7C" w:rsidRDefault="0099726C" w:rsidP="0099726C">
          <w:pPr>
            <w:pStyle w:val="F69EC944D73C416A8D18859DD7634088"/>
          </w:pPr>
          <w:r>
            <w:rPr>
              <w:rStyle w:val="PlaceholderText"/>
            </w:rPr>
            <w:t>Enter any content that you want to repeat, including other content controls. You can also insert this control around table rows in order to repeat parts of a table.</w:t>
          </w:r>
        </w:p>
      </w:docPartBody>
    </w:docPart>
    <w:docPart>
      <w:docPartPr>
        <w:name w:val="B64FFC087FFD49D6A0911E2B947A1F12"/>
        <w:category>
          <w:name w:val="General"/>
          <w:gallery w:val="placeholder"/>
        </w:category>
        <w:types>
          <w:type w:val="bbPlcHdr"/>
        </w:types>
        <w:behaviors>
          <w:behavior w:val="content"/>
        </w:behaviors>
        <w:guid w:val="{E6422148-9E58-493D-B70C-7A1DC9B37EBD}"/>
      </w:docPartPr>
      <w:docPartBody>
        <w:p w:rsidR="00662D7C" w:rsidRDefault="0099726C" w:rsidP="0099726C">
          <w:pPr>
            <w:pStyle w:val="B64FFC087FFD49D6A0911E2B947A1F12"/>
          </w:pPr>
          <w:r>
            <w:rPr>
              <w:rStyle w:val="PlaceholderText"/>
            </w:rPr>
            <w:t>Enter any content that you want to repeat, including other content controls. You can also insert this control around table rows in order to repeat parts of a table.</w:t>
          </w:r>
        </w:p>
      </w:docPartBody>
    </w:docPart>
    <w:docPart>
      <w:docPartPr>
        <w:name w:val="01A8D28BE46D4D638A7A630AD5A82476"/>
        <w:category>
          <w:name w:val="General"/>
          <w:gallery w:val="placeholder"/>
        </w:category>
        <w:types>
          <w:type w:val="bbPlcHdr"/>
        </w:types>
        <w:behaviors>
          <w:behavior w:val="content"/>
        </w:behaviors>
        <w:guid w:val="{B8F68315-56C3-484B-9DE6-8B1268384A7F}"/>
      </w:docPartPr>
      <w:docPartBody>
        <w:p w:rsidR="00DA4033" w:rsidRDefault="00D17686" w:rsidP="00D17686">
          <w:pPr>
            <w:pStyle w:val="01A8D28BE46D4D638A7A630AD5A82476"/>
          </w:pPr>
          <w:r>
            <w:t>[Street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HGMincho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02FF" w:usb1="4000ACFF" w:usb2="00000001" w:usb3="00000000" w:csb0="0000019F" w:csb1="00000000"/>
  </w:font>
  <w:font w:name="HGGothicM">
    <w:altName w:val="HGｺﾞｼｯｸM"/>
    <w:charset w:val="80"/>
    <w:family w:val="modern"/>
    <w:pitch w:val="fixed"/>
    <w:sig w:usb0="80000281" w:usb1="28C76CF8"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BA7"/>
    <w:rsid w:val="00091EB5"/>
    <w:rsid w:val="000E184D"/>
    <w:rsid w:val="002B2F28"/>
    <w:rsid w:val="00317B01"/>
    <w:rsid w:val="003549FC"/>
    <w:rsid w:val="004B793E"/>
    <w:rsid w:val="004E7509"/>
    <w:rsid w:val="00573F6A"/>
    <w:rsid w:val="00580F35"/>
    <w:rsid w:val="0065672C"/>
    <w:rsid w:val="00662D7C"/>
    <w:rsid w:val="006C617B"/>
    <w:rsid w:val="006E61FC"/>
    <w:rsid w:val="007867B5"/>
    <w:rsid w:val="00914943"/>
    <w:rsid w:val="00986957"/>
    <w:rsid w:val="0099726C"/>
    <w:rsid w:val="00CF7BA7"/>
    <w:rsid w:val="00D17686"/>
    <w:rsid w:val="00DA4033"/>
    <w:rsid w:val="00F23E9B"/>
    <w:rsid w:val="00F255BB"/>
    <w:rsid w:val="00FB4934"/>
    <w:rsid w:val="00FD3D7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A80DAE8333439DA2E92711835BE4AC">
    <w:name w:val="1DA80DAE8333439DA2E92711835BE4AC"/>
  </w:style>
  <w:style w:type="paragraph" w:customStyle="1" w:styleId="7441A2B45BF44686ACDE4096EF4EA7A5">
    <w:name w:val="7441A2B45BF44686ACDE4096EF4EA7A5"/>
  </w:style>
  <w:style w:type="paragraph" w:customStyle="1" w:styleId="CA207B009C7E4B608B5DC22844AE2D58">
    <w:name w:val="CA207B009C7E4B608B5DC22844AE2D58"/>
  </w:style>
  <w:style w:type="paragraph" w:customStyle="1" w:styleId="C1A0D6CE35174AE98F3B3D3F9B61B010">
    <w:name w:val="C1A0D6CE35174AE98F3B3D3F9B61B010"/>
  </w:style>
  <w:style w:type="character" w:styleId="Emphasis">
    <w:name w:val="Emphasis"/>
    <w:basedOn w:val="DefaultParagraphFont"/>
    <w:uiPriority w:val="2"/>
    <w:unhideWhenUsed/>
    <w:qFormat/>
    <w:rsid w:val="004B793E"/>
    <w:rPr>
      <w:color w:val="5B9BD5" w:themeColor="accent1"/>
    </w:rPr>
  </w:style>
  <w:style w:type="paragraph" w:customStyle="1" w:styleId="519ACEE19C1643269627DC0EBCE3CA81">
    <w:name w:val="519ACEE19C1643269627DC0EBCE3CA81"/>
  </w:style>
  <w:style w:type="paragraph" w:customStyle="1" w:styleId="C311C7A52EF8471B894EDBA9A78B9430">
    <w:name w:val="C311C7A52EF8471B894EDBA9A78B9430"/>
  </w:style>
  <w:style w:type="paragraph" w:customStyle="1" w:styleId="D00EB23430754C989F4FC79872322E7E">
    <w:name w:val="D00EB23430754C989F4FC79872322E7E"/>
  </w:style>
  <w:style w:type="paragraph" w:customStyle="1" w:styleId="ResumeText">
    <w:name w:val="Resume Text"/>
    <w:basedOn w:val="Normal"/>
    <w:qFormat/>
    <w:pPr>
      <w:spacing w:before="40" w:after="40" w:line="288" w:lineRule="auto"/>
      <w:ind w:right="1440"/>
    </w:pPr>
    <w:rPr>
      <w:color w:val="595959" w:themeColor="text1" w:themeTint="A6"/>
      <w:kern w:val="20"/>
      <w:sz w:val="20"/>
      <w:lang w:val="en-US" w:eastAsia="en-US"/>
    </w:rPr>
  </w:style>
  <w:style w:type="paragraph" w:customStyle="1" w:styleId="92ED7592E0EE4744BB2C4A9E77D6B0B0">
    <w:name w:val="92ED7592E0EE4744BB2C4A9E77D6B0B0"/>
  </w:style>
  <w:style w:type="character" w:styleId="PlaceholderText">
    <w:name w:val="Placeholder Text"/>
    <w:basedOn w:val="DefaultParagraphFont"/>
    <w:uiPriority w:val="99"/>
    <w:semiHidden/>
    <w:rsid w:val="0099726C"/>
    <w:rPr>
      <w:color w:val="808080"/>
    </w:rPr>
  </w:style>
  <w:style w:type="paragraph" w:customStyle="1" w:styleId="75E26D780C6143A685D44759D50122E8">
    <w:name w:val="75E26D780C6143A685D44759D50122E8"/>
  </w:style>
  <w:style w:type="paragraph" w:customStyle="1" w:styleId="700F02B8C54D4B75A90725D10EB2C9DB">
    <w:name w:val="700F02B8C54D4B75A90725D10EB2C9DB"/>
  </w:style>
  <w:style w:type="paragraph" w:customStyle="1" w:styleId="37B3CC6108BB41A8A2169E39BFAE5AB4">
    <w:name w:val="37B3CC6108BB41A8A2169E39BFAE5AB4"/>
  </w:style>
  <w:style w:type="paragraph" w:customStyle="1" w:styleId="D0C8421A4299478EABB6E0BECF4637DD">
    <w:name w:val="D0C8421A4299478EABB6E0BECF4637DD"/>
  </w:style>
  <w:style w:type="paragraph" w:customStyle="1" w:styleId="65808CA1516E45848DA25C6B134B8845">
    <w:name w:val="65808CA1516E45848DA25C6B134B8845"/>
  </w:style>
  <w:style w:type="paragraph" w:customStyle="1" w:styleId="AB16484448BC43F6B1511904CBCEAD80">
    <w:name w:val="AB16484448BC43F6B1511904CBCEAD80"/>
  </w:style>
  <w:style w:type="paragraph" w:customStyle="1" w:styleId="CEC9CF884C594C0EB144E5583A26F328">
    <w:name w:val="CEC9CF884C594C0EB144E5583A26F328"/>
  </w:style>
  <w:style w:type="paragraph" w:customStyle="1" w:styleId="E915F0BF7F154B7F8442798B995EA4CB">
    <w:name w:val="E915F0BF7F154B7F8442798B995EA4CB"/>
  </w:style>
  <w:style w:type="paragraph" w:customStyle="1" w:styleId="33A3EFBB7B11437FA350BEE58AD4534B">
    <w:name w:val="33A3EFBB7B11437FA350BEE58AD4534B"/>
  </w:style>
  <w:style w:type="paragraph" w:customStyle="1" w:styleId="705FE43997214C67888B2328EBAAA216">
    <w:name w:val="705FE43997214C67888B2328EBAAA216"/>
  </w:style>
  <w:style w:type="paragraph" w:customStyle="1" w:styleId="9D44DC141CFE44108AD25463F96E4FFE">
    <w:name w:val="9D44DC141CFE44108AD25463F96E4FFE"/>
  </w:style>
  <w:style w:type="paragraph" w:customStyle="1" w:styleId="7BB7985EBA1A4A85AEBEABADA5696303">
    <w:name w:val="7BB7985EBA1A4A85AEBEABADA5696303"/>
    <w:rsid w:val="00CF7BA7"/>
  </w:style>
  <w:style w:type="paragraph" w:customStyle="1" w:styleId="9A9D74759E5A4989876CD5B2670298E2">
    <w:name w:val="9A9D74759E5A4989876CD5B2670298E2"/>
    <w:rsid w:val="00CF7BA7"/>
  </w:style>
  <w:style w:type="paragraph" w:customStyle="1" w:styleId="CCDA92E3B35D49B691019DF25FAD40E9">
    <w:name w:val="CCDA92E3B35D49B691019DF25FAD40E9"/>
    <w:rsid w:val="00CF7BA7"/>
  </w:style>
  <w:style w:type="paragraph" w:customStyle="1" w:styleId="B759296AEDCA47FDA67542A404908E32">
    <w:name w:val="B759296AEDCA47FDA67542A404908E32"/>
    <w:rsid w:val="00CF7BA7"/>
  </w:style>
  <w:style w:type="paragraph" w:customStyle="1" w:styleId="4E14F3D77E70429F8AE6D12BF7F07D36">
    <w:name w:val="4E14F3D77E70429F8AE6D12BF7F07D36"/>
    <w:rsid w:val="00CF7BA7"/>
  </w:style>
  <w:style w:type="paragraph" w:customStyle="1" w:styleId="8755E844C0E64568BBBB11EC71B9346F">
    <w:name w:val="8755E844C0E64568BBBB11EC71B9346F"/>
    <w:rsid w:val="00CF7BA7"/>
  </w:style>
  <w:style w:type="paragraph" w:customStyle="1" w:styleId="2C54091EF5A147EEAAEC756F15A1C9D4">
    <w:name w:val="2C54091EF5A147EEAAEC756F15A1C9D4"/>
    <w:rsid w:val="00CF7BA7"/>
  </w:style>
  <w:style w:type="paragraph" w:customStyle="1" w:styleId="518AC336CCD749A7B44580B3AFCB749C">
    <w:name w:val="518AC336CCD749A7B44580B3AFCB749C"/>
    <w:rsid w:val="00CF7BA7"/>
  </w:style>
  <w:style w:type="paragraph" w:customStyle="1" w:styleId="3E25596C4AE744B593AC40F1B04663D4">
    <w:name w:val="3E25596C4AE744B593AC40F1B04663D4"/>
    <w:rsid w:val="00CF7BA7"/>
  </w:style>
  <w:style w:type="paragraph" w:customStyle="1" w:styleId="82565F07F6044034819075B2FF7C097E">
    <w:name w:val="82565F07F6044034819075B2FF7C097E"/>
    <w:rsid w:val="00CF7BA7"/>
  </w:style>
  <w:style w:type="paragraph" w:customStyle="1" w:styleId="35B6EDAA7F2D4A418B613C7CD4A97937">
    <w:name w:val="35B6EDAA7F2D4A418B613C7CD4A97937"/>
    <w:rsid w:val="00CF7BA7"/>
  </w:style>
  <w:style w:type="paragraph" w:customStyle="1" w:styleId="A8A8AD9F57274FB88C7574ADD1F4D04C">
    <w:name w:val="A8A8AD9F57274FB88C7574ADD1F4D04C"/>
    <w:rsid w:val="00CF7BA7"/>
  </w:style>
  <w:style w:type="paragraph" w:customStyle="1" w:styleId="93C43FE1A7ED4337B0BD9C76E8BE141F">
    <w:name w:val="93C43FE1A7ED4337B0BD9C76E8BE141F"/>
    <w:rsid w:val="00CF7BA7"/>
  </w:style>
  <w:style w:type="paragraph" w:customStyle="1" w:styleId="806561C4689A4AD68903D030308157A1">
    <w:name w:val="806561C4689A4AD68903D030308157A1"/>
    <w:rsid w:val="00CF7BA7"/>
  </w:style>
  <w:style w:type="paragraph" w:customStyle="1" w:styleId="3D2974F87D1941499CB2B99322BB3419">
    <w:name w:val="3D2974F87D1941499CB2B99322BB3419"/>
    <w:rsid w:val="00CF7BA7"/>
  </w:style>
  <w:style w:type="paragraph" w:customStyle="1" w:styleId="A894A16687D841F9A3A73928CB920066">
    <w:name w:val="A894A16687D841F9A3A73928CB920066"/>
    <w:rsid w:val="00CF7BA7"/>
  </w:style>
  <w:style w:type="paragraph" w:customStyle="1" w:styleId="0EBCC727B2DC48668010DCBDF87410A2">
    <w:name w:val="0EBCC727B2DC48668010DCBDF87410A2"/>
    <w:rsid w:val="00CF7BA7"/>
  </w:style>
  <w:style w:type="paragraph" w:customStyle="1" w:styleId="453D72B07F4A43C3A1BFAFB7FA432131">
    <w:name w:val="453D72B07F4A43C3A1BFAFB7FA432131"/>
    <w:rsid w:val="00CF7BA7"/>
  </w:style>
  <w:style w:type="paragraph" w:customStyle="1" w:styleId="8C6E5992284043F189633D947CFE34B8">
    <w:name w:val="8C6E5992284043F189633D947CFE34B8"/>
    <w:rsid w:val="0099726C"/>
  </w:style>
  <w:style w:type="paragraph" w:customStyle="1" w:styleId="F69EC944D73C416A8D18859DD7634088">
    <w:name w:val="F69EC944D73C416A8D18859DD7634088"/>
    <w:rsid w:val="0099726C"/>
  </w:style>
  <w:style w:type="paragraph" w:customStyle="1" w:styleId="B64FFC087FFD49D6A0911E2B947A1F12">
    <w:name w:val="B64FFC087FFD49D6A0911E2B947A1F12"/>
    <w:rsid w:val="0099726C"/>
  </w:style>
  <w:style w:type="paragraph" w:customStyle="1" w:styleId="59117219CE5146D7AD0B2C824738E83C">
    <w:name w:val="59117219CE5146D7AD0B2C824738E83C"/>
    <w:rsid w:val="004B793E"/>
  </w:style>
  <w:style w:type="paragraph" w:customStyle="1" w:styleId="01A8D28BE46D4D638A7A630AD5A82476">
    <w:name w:val="01A8D28BE46D4D638A7A630AD5A82476"/>
    <w:rsid w:val="00D17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Manchester
Ashton-Under-Lyne
07902212117
wbarrettakaah@outlook.com
</CompanyAddress>
  <CompanyPhone/>
  <CompanyFax/>
  <CompanyEmail>wbarrettakaah@outlook.com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90439260-127A-4477-B805-24A05066C2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 (Timeless design)</Template>
  <TotalTime>0</TotalTime>
  <Pages>5</Pages>
  <Words>1370</Words>
  <Characters>7813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Wayne Barrett</dc:creator>
  <cp:keywords/>
  <cp:lastModifiedBy>Wayne Barrett aka A H</cp:lastModifiedBy>
  <cp:revision>2</cp:revision>
  <dcterms:created xsi:type="dcterms:W3CDTF">2019-05-29T09:22:00Z</dcterms:created>
  <dcterms:modified xsi:type="dcterms:W3CDTF">2019-05-29T09:22:00Z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