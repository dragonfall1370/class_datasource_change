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467A6" w14:textId="5732938B" w:rsidR="00C067C5" w:rsidRPr="00843164" w:rsidRDefault="00253D87" w:rsidP="008E4B89">
      <w:pPr>
        <w:pStyle w:val="Title"/>
      </w:pPr>
      <w:bookmarkStart w:id="0" w:name="_GoBack"/>
      <w:bookmarkEnd w:id="0"/>
      <w:r>
        <w:t>David Hazari</w:t>
      </w:r>
    </w:p>
    <w:tbl>
      <w:tblPr>
        <w:tblStyle w:val="ResumeTable"/>
        <w:tblW w:w="5464" w:type="pct"/>
        <w:tblCellMar>
          <w:left w:w="1656" w:type="dxa"/>
        </w:tblCellMar>
        <w:tblLook w:val="0600" w:firstRow="0" w:lastRow="0" w:firstColumn="0" w:lastColumn="0" w:noHBand="1" w:noVBand="1"/>
        <w:tblDescription w:val="Contact Info table"/>
      </w:tblPr>
      <w:tblGrid>
        <w:gridCol w:w="12652"/>
      </w:tblGrid>
      <w:tr w:rsidR="00260D3F" w:rsidRPr="00843164" w14:paraId="5D2D8059" w14:textId="77777777" w:rsidTr="00253D87">
        <w:trPr>
          <w:trHeight w:val="563"/>
          <w:tblHeader/>
        </w:trPr>
        <w:tc>
          <w:tcPr>
            <w:tcW w:w="5000" w:type="pct"/>
          </w:tcPr>
          <w:p w14:paraId="6A691A94" w14:textId="4A53133D" w:rsidR="00260D3F" w:rsidRPr="00FB43DB" w:rsidRDefault="00253D87" w:rsidP="007E0EB3">
            <w:pPr>
              <w:pStyle w:val="ContactInfo"/>
              <w:ind w:left="-426" w:right="1034"/>
              <w:jc w:val="center"/>
            </w:pPr>
            <w:r>
              <w:t xml:space="preserve">          </w:t>
            </w:r>
            <w:r w:rsidR="00F60D08" w:rsidRPr="00FB43DB">
              <w:t>17</w:t>
            </w:r>
            <w:r w:rsidR="00225A16" w:rsidRPr="00FB43DB">
              <w:t xml:space="preserve"> Hawthorn Avenue, Wigan, WN59NY</w:t>
            </w:r>
            <w:r w:rsidR="00260D3F" w:rsidRPr="00FB43DB">
              <w:t> |</w:t>
            </w:r>
            <w:r w:rsidR="00225A16" w:rsidRPr="00FB43DB">
              <w:t>07568 545 073</w:t>
            </w:r>
            <w:r w:rsidR="00260D3F" w:rsidRPr="00FB43DB">
              <w:t> | </w:t>
            </w:r>
            <w:hyperlink r:id="rId11" w:history="1">
              <w:r w:rsidR="001656CC" w:rsidRPr="00FB43DB">
                <w:rPr>
                  <w:rStyle w:val="Hyperlink"/>
                </w:rPr>
                <w:t>DHazari17@Gmail.com</w:t>
              </w:r>
            </w:hyperlink>
            <w:r w:rsidR="00B94723" w:rsidRPr="00FB43DB">
              <w:rPr>
                <w:rStyle w:val="Hyperlink"/>
                <w:u w:val="none"/>
              </w:rPr>
              <w:t xml:space="preserve"> | Cleared DBS</w:t>
            </w:r>
          </w:p>
        </w:tc>
      </w:tr>
    </w:tbl>
    <w:p w14:paraId="35A1B558" w14:textId="3ACC77D4" w:rsidR="00C067C5" w:rsidRPr="00843164" w:rsidRDefault="00415332" w:rsidP="008E4B89">
      <w:pPr>
        <w:pStyle w:val="Heading1"/>
        <w:spacing w:before="0"/>
      </w:pPr>
      <w:r>
        <w:t>Profile Summary</w:t>
      </w:r>
    </w:p>
    <w:tbl>
      <w:tblPr>
        <w:tblStyle w:val="ResumeTable"/>
        <w:tblW w:w="5008" w:type="pct"/>
        <w:tblCellMar>
          <w:left w:w="1656" w:type="dxa"/>
        </w:tblCellMar>
        <w:tblLook w:val="0600" w:firstRow="0" w:lastRow="0" w:firstColumn="0" w:lastColumn="0" w:noHBand="1" w:noVBand="1"/>
        <w:tblDescription w:val="Objective table"/>
      </w:tblPr>
      <w:tblGrid>
        <w:gridCol w:w="11597"/>
      </w:tblGrid>
      <w:tr w:rsidR="00260D3F" w:rsidRPr="00843164" w14:paraId="2EE46649" w14:textId="77777777" w:rsidTr="007343E7">
        <w:trPr>
          <w:trHeight w:val="3028"/>
          <w:tblHeader/>
        </w:trPr>
        <w:tc>
          <w:tcPr>
            <w:tcW w:w="5000" w:type="pct"/>
          </w:tcPr>
          <w:p w14:paraId="5B8BD507" w14:textId="3CFCD6E2" w:rsidR="00415332" w:rsidRPr="00415332" w:rsidRDefault="00415332" w:rsidP="008E4B89">
            <w:pPr>
              <w:ind w:right="6"/>
              <w:jc w:val="both"/>
              <w:rPr>
                <w:rFonts w:ascii="Bookman Old Style" w:hAnsi="Bookman Old Style"/>
                <w:sz w:val="24"/>
              </w:rPr>
            </w:pPr>
            <w:r w:rsidRPr="00415332">
              <w:rPr>
                <w:rFonts w:ascii="Bookman Old Style" w:hAnsi="Bookman Old Style"/>
                <w:sz w:val="24"/>
              </w:rPr>
              <w:t xml:space="preserve">Experienced Network Manager with a proven track record of successfully developing and maintaining networks for a number of organizations in the education sector; delivering the highest standard of support to all end users.’     </w:t>
            </w:r>
          </w:p>
          <w:p w14:paraId="166D5488" w14:textId="77777777" w:rsidR="00C77007" w:rsidRDefault="00415332" w:rsidP="008E4B89">
            <w:pPr>
              <w:ind w:right="6"/>
              <w:jc w:val="both"/>
              <w:rPr>
                <w:rFonts w:ascii="Bookman Old Style" w:hAnsi="Bookman Old Style"/>
                <w:sz w:val="24"/>
              </w:rPr>
            </w:pPr>
            <w:r w:rsidRPr="00415332">
              <w:rPr>
                <w:rFonts w:ascii="Bookman Old Style" w:hAnsi="Bookman Old Style"/>
                <w:sz w:val="24"/>
              </w:rPr>
              <w:t>Over the years, I have built an excellent portfolio of professional contacts with whom I work to devise the optimum solutions for all parties</w:t>
            </w:r>
            <w:r w:rsidR="00F80879">
              <w:rPr>
                <w:rFonts w:ascii="Bookman Old Style" w:hAnsi="Bookman Old Style"/>
                <w:sz w:val="24"/>
              </w:rPr>
              <w:t xml:space="preserve">. </w:t>
            </w:r>
            <w:r w:rsidR="009F3F75">
              <w:rPr>
                <w:rFonts w:ascii="Bookman Old Style" w:hAnsi="Bookman Old Style"/>
                <w:sz w:val="24"/>
              </w:rPr>
              <w:t>My duties and responsibilities cover the whole aspect of running and maintaining a network to developing and managing it</w:t>
            </w:r>
            <w:r w:rsidR="00F80879">
              <w:rPr>
                <w:rFonts w:ascii="Bookman Old Style" w:hAnsi="Bookman Old Style"/>
                <w:sz w:val="24"/>
              </w:rPr>
              <w:t xml:space="preserve">. I have supported </w:t>
            </w:r>
            <w:r w:rsidR="001656CC">
              <w:rPr>
                <w:rFonts w:ascii="Bookman Old Style" w:hAnsi="Bookman Old Style"/>
                <w:sz w:val="24"/>
              </w:rPr>
              <w:t xml:space="preserve">end users </w:t>
            </w:r>
            <w:r w:rsidR="00F80879">
              <w:rPr>
                <w:rFonts w:ascii="Bookman Old Style" w:hAnsi="Bookman Old Style"/>
                <w:sz w:val="24"/>
              </w:rPr>
              <w:t>from</w:t>
            </w:r>
            <w:r w:rsidR="001656CC">
              <w:rPr>
                <w:rFonts w:ascii="Bookman Old Style" w:hAnsi="Bookman Old Style"/>
                <w:sz w:val="24"/>
              </w:rPr>
              <w:t xml:space="preserve"> 1</w:t>
            </w:r>
            <w:r w:rsidR="001656CC" w:rsidRPr="001656CC">
              <w:rPr>
                <w:rFonts w:ascii="Bookman Old Style" w:hAnsi="Bookman Old Style"/>
                <w:sz w:val="24"/>
                <w:vertAlign w:val="superscript"/>
              </w:rPr>
              <w:t>st</w:t>
            </w:r>
            <w:r w:rsidR="001656CC">
              <w:rPr>
                <w:rFonts w:ascii="Bookman Old Style" w:hAnsi="Bookman Old Style"/>
                <w:sz w:val="24"/>
              </w:rPr>
              <w:t xml:space="preserve"> line all the way to 3</w:t>
            </w:r>
            <w:r w:rsidR="001656CC" w:rsidRPr="001656CC">
              <w:rPr>
                <w:rFonts w:ascii="Bookman Old Style" w:hAnsi="Bookman Old Style"/>
                <w:sz w:val="24"/>
                <w:vertAlign w:val="superscript"/>
              </w:rPr>
              <w:t>rd</w:t>
            </w:r>
            <w:r w:rsidR="001656CC">
              <w:rPr>
                <w:rFonts w:ascii="Bookman Old Style" w:hAnsi="Bookman Old Style"/>
                <w:sz w:val="24"/>
              </w:rPr>
              <w:t xml:space="preserve"> line</w:t>
            </w:r>
            <w:r w:rsidR="009F3F75">
              <w:rPr>
                <w:rFonts w:ascii="Bookman Old Style" w:hAnsi="Bookman Old Style"/>
                <w:sz w:val="24"/>
              </w:rPr>
              <w:t xml:space="preserve">. </w:t>
            </w:r>
          </w:p>
          <w:p w14:paraId="7C10E314" w14:textId="42ACC9DD" w:rsidR="00225A16" w:rsidRPr="00225A16" w:rsidRDefault="001656CC" w:rsidP="00EE125D">
            <w:pPr>
              <w:ind w:right="6"/>
              <w:jc w:val="both"/>
              <w:rPr>
                <w:rFonts w:ascii="Bookman Old Style" w:hAnsi="Bookman Old Style"/>
                <w:sz w:val="24"/>
              </w:rPr>
            </w:pPr>
            <w:r>
              <w:rPr>
                <w:rFonts w:ascii="Bookman Old Style" w:hAnsi="Bookman Old Style"/>
                <w:sz w:val="24"/>
              </w:rPr>
              <w:t xml:space="preserve">My </w:t>
            </w:r>
            <w:r w:rsidR="009862AE">
              <w:rPr>
                <w:rFonts w:ascii="Bookman Old Style" w:hAnsi="Bookman Old Style"/>
                <w:sz w:val="24"/>
              </w:rPr>
              <w:t>experience has been developed throughout my career</w:t>
            </w:r>
            <w:r w:rsidR="00F80879">
              <w:rPr>
                <w:rFonts w:ascii="Bookman Old Style" w:hAnsi="Bookman Old Style"/>
                <w:sz w:val="24"/>
              </w:rPr>
              <w:t xml:space="preserve"> and I am always eager to learn and develop my skills. </w:t>
            </w:r>
            <w:r w:rsidR="00CE7F80">
              <w:rPr>
                <w:rFonts w:ascii="Bookman Old Style" w:hAnsi="Bookman Old Style"/>
                <w:sz w:val="24"/>
              </w:rPr>
              <w:t xml:space="preserve">I have always worked in a pro-active way and taken measures to ensure </w:t>
            </w:r>
            <w:r w:rsidR="00F80879">
              <w:rPr>
                <w:rFonts w:ascii="Bookman Old Style" w:hAnsi="Bookman Old Style"/>
                <w:sz w:val="24"/>
              </w:rPr>
              <w:t>that the network and service uptime is maximized</w:t>
            </w:r>
            <w:r w:rsidR="00CE7F80">
              <w:rPr>
                <w:rFonts w:ascii="Bookman Old Style" w:hAnsi="Bookman Old Style"/>
                <w:sz w:val="24"/>
              </w:rPr>
              <w:t>. I take pride in the work I do and I will go above and beyond to ensure my job and responsibilities are completed to the highest standards.</w:t>
            </w:r>
          </w:p>
        </w:tc>
      </w:tr>
    </w:tbl>
    <w:p w14:paraId="27FC0A0A" w14:textId="77777777" w:rsidR="00204C58" w:rsidRDefault="00F03E36" w:rsidP="008E4B89">
      <w:pPr>
        <w:pStyle w:val="Heading1"/>
        <w:spacing w:before="0"/>
        <w:ind w:right="-24"/>
      </w:pPr>
      <w:r>
        <w:t>Employment History</w:t>
      </w:r>
    </w:p>
    <w:p w14:paraId="1012DBF0" w14:textId="6354FB4C" w:rsidR="00723B03" w:rsidRPr="00DA2BAF" w:rsidRDefault="007343E7" w:rsidP="008E4B89">
      <w:pPr>
        <w:pStyle w:val="ListParagraph"/>
        <w:numPr>
          <w:ilvl w:val="0"/>
          <w:numId w:val="17"/>
        </w:numPr>
        <w:ind w:left="0" w:right="6"/>
        <w:jc w:val="both"/>
        <w:rPr>
          <w:rFonts w:ascii="Bookman Old Style" w:hAnsi="Bookman Old Style"/>
          <w:b/>
          <w:bCs/>
          <w:sz w:val="24"/>
          <w:u w:val="single"/>
        </w:rPr>
      </w:pPr>
      <w:r w:rsidRPr="00DA2BAF">
        <w:rPr>
          <w:rFonts w:ascii="Bookman Old Style" w:hAnsi="Bookman Old Style"/>
          <w:b/>
          <w:bCs/>
          <w:sz w:val="24"/>
          <w:u w:val="single"/>
        </w:rPr>
        <w:t>Winstanley College – Assistant Network Manager – 2017 -&gt; Current</w:t>
      </w:r>
    </w:p>
    <w:p w14:paraId="22E52083" w14:textId="4AC003BD" w:rsidR="003B50AB" w:rsidRDefault="009D1DB5" w:rsidP="008E4B89">
      <w:pPr>
        <w:ind w:right="6"/>
        <w:jc w:val="both"/>
        <w:rPr>
          <w:rFonts w:ascii="Bookman Old Style" w:hAnsi="Bookman Old Style"/>
          <w:sz w:val="24"/>
        </w:rPr>
      </w:pPr>
      <w:r>
        <w:rPr>
          <w:rFonts w:ascii="Bookman Old Style" w:hAnsi="Bookman Old Style"/>
          <w:sz w:val="24"/>
        </w:rPr>
        <w:t xml:space="preserve">Moving to a college which is a larger site, we have around 2000 users, 800 clients, </w:t>
      </w:r>
      <w:r w:rsidR="003B50AB">
        <w:rPr>
          <w:rFonts w:ascii="Bookman Old Style" w:hAnsi="Bookman Old Style"/>
          <w:sz w:val="24"/>
        </w:rPr>
        <w:t>20+ servers, 30+ switches.</w:t>
      </w:r>
      <w:r w:rsidR="008E4B89">
        <w:rPr>
          <w:rFonts w:ascii="Bookman Old Style" w:hAnsi="Bookman Old Style"/>
          <w:sz w:val="24"/>
        </w:rPr>
        <w:t xml:space="preserve"> </w:t>
      </w:r>
      <w:r w:rsidR="003B50AB">
        <w:rPr>
          <w:rFonts w:ascii="Bookman Old Style" w:hAnsi="Bookman Old Style"/>
          <w:sz w:val="24"/>
        </w:rPr>
        <w:t>In my time here, we have upgraded from 1GB to 40GB backbone with 10GB links to the edge switches.</w:t>
      </w:r>
    </w:p>
    <w:p w14:paraId="5303678D" w14:textId="77777777" w:rsidR="008D7EC9" w:rsidRDefault="003B50AB" w:rsidP="008E4B89">
      <w:pPr>
        <w:ind w:right="6"/>
        <w:jc w:val="both"/>
        <w:rPr>
          <w:rFonts w:ascii="Bookman Old Style" w:hAnsi="Bookman Old Style"/>
          <w:sz w:val="24"/>
        </w:rPr>
      </w:pPr>
      <w:r>
        <w:rPr>
          <w:rFonts w:ascii="Bookman Old Style" w:hAnsi="Bookman Old Style"/>
          <w:sz w:val="24"/>
        </w:rPr>
        <w:t xml:space="preserve">I have been part of </w:t>
      </w:r>
      <w:r w:rsidR="008D7EC9">
        <w:rPr>
          <w:rFonts w:ascii="Bookman Old Style" w:hAnsi="Bookman Old Style"/>
          <w:sz w:val="24"/>
        </w:rPr>
        <w:t>launching</w:t>
      </w:r>
      <w:r>
        <w:rPr>
          <w:rFonts w:ascii="Bookman Old Style" w:hAnsi="Bookman Old Style"/>
          <w:sz w:val="24"/>
        </w:rPr>
        <w:t xml:space="preserve"> a hybrid Office 365 and Microsoft Exchange</w:t>
      </w:r>
      <w:r w:rsidR="008D7EC9">
        <w:rPr>
          <w:rFonts w:ascii="Bookman Old Style" w:hAnsi="Bookman Old Style"/>
          <w:sz w:val="24"/>
        </w:rPr>
        <w:t xml:space="preserve"> 2013 mail system along with developing and creating new images with SCCM and WDS/MDT.</w:t>
      </w:r>
    </w:p>
    <w:p w14:paraId="752C95A8" w14:textId="6726E559" w:rsidR="003B50AB" w:rsidRDefault="008D7EC9" w:rsidP="008E4B89">
      <w:pPr>
        <w:ind w:right="6"/>
        <w:jc w:val="both"/>
        <w:rPr>
          <w:rFonts w:ascii="Bookman Old Style" w:hAnsi="Bookman Old Style"/>
          <w:sz w:val="24"/>
        </w:rPr>
      </w:pPr>
      <w:r>
        <w:rPr>
          <w:rFonts w:ascii="Bookman Old Style" w:hAnsi="Bookman Old Style"/>
          <w:sz w:val="24"/>
        </w:rPr>
        <w:t xml:space="preserve">The main project I have led on, is </w:t>
      </w:r>
      <w:r w:rsidR="008E4B89">
        <w:rPr>
          <w:rFonts w:ascii="Bookman Old Style" w:hAnsi="Bookman Old Style"/>
          <w:sz w:val="24"/>
        </w:rPr>
        <w:t xml:space="preserve">rebuilding the network from virtualizing the servers and systems to </w:t>
      </w:r>
      <w:r>
        <w:rPr>
          <w:rFonts w:ascii="Bookman Old Style" w:hAnsi="Bookman Old Style"/>
          <w:sz w:val="24"/>
        </w:rPr>
        <w:t xml:space="preserve">implementing a SAN and new hosts for failover and having a robust disaster recovery. With this, its enabled me </w:t>
      </w:r>
      <w:r w:rsidR="00503D41">
        <w:rPr>
          <w:rFonts w:ascii="Bookman Old Style" w:hAnsi="Bookman Old Style"/>
          <w:sz w:val="24"/>
        </w:rPr>
        <w:t>to rebuilt the setup in a more manageable and reliable way to ensure that the network is managed in the best way.</w:t>
      </w:r>
      <w:r w:rsidR="008E4B89">
        <w:rPr>
          <w:rFonts w:ascii="Bookman Old Style" w:hAnsi="Bookman Old Style"/>
          <w:sz w:val="24"/>
        </w:rPr>
        <w:t xml:space="preserve"> I have also designed and configuring a new network setup.</w:t>
      </w:r>
    </w:p>
    <w:p w14:paraId="15538773" w14:textId="55EEC9C4" w:rsidR="00503D41" w:rsidRDefault="00503D41" w:rsidP="008E4B89">
      <w:pPr>
        <w:ind w:right="6"/>
        <w:jc w:val="both"/>
        <w:rPr>
          <w:rFonts w:ascii="Bookman Old Style" w:hAnsi="Bookman Old Style"/>
          <w:sz w:val="24"/>
        </w:rPr>
      </w:pPr>
      <w:r>
        <w:rPr>
          <w:rFonts w:ascii="Bookman Old Style" w:hAnsi="Bookman Old Style"/>
          <w:sz w:val="24"/>
        </w:rPr>
        <w:t xml:space="preserve">In my role, I look after the Systems, Network, Development, Domain Management with other jobs varying from software, hardware, cabling, backup management, phone management and the support for the colleges staff and students.  </w:t>
      </w:r>
    </w:p>
    <w:p w14:paraId="769A982B" w14:textId="56F571AE" w:rsidR="00723B03" w:rsidRPr="00DA2BAF" w:rsidRDefault="00723B03" w:rsidP="008E4B89">
      <w:pPr>
        <w:pStyle w:val="ListParagraph"/>
        <w:numPr>
          <w:ilvl w:val="0"/>
          <w:numId w:val="17"/>
        </w:numPr>
        <w:ind w:left="0" w:right="6"/>
        <w:jc w:val="both"/>
        <w:rPr>
          <w:rFonts w:ascii="Bookman Old Style" w:hAnsi="Bookman Old Style"/>
          <w:b/>
          <w:bCs/>
          <w:sz w:val="24"/>
          <w:u w:val="single"/>
        </w:rPr>
      </w:pPr>
      <w:r w:rsidRPr="00DA2BAF">
        <w:rPr>
          <w:rFonts w:ascii="Bookman Old Style" w:hAnsi="Bookman Old Style"/>
          <w:b/>
          <w:bCs/>
          <w:sz w:val="24"/>
          <w:u w:val="single"/>
        </w:rPr>
        <w:t>Westhoughton High School – Network Manager – 2013 -&gt; 2017</w:t>
      </w:r>
    </w:p>
    <w:p w14:paraId="027CC7FF" w14:textId="62705487" w:rsidR="009D1DB5" w:rsidRDefault="009D1DB5" w:rsidP="008E4B89">
      <w:pPr>
        <w:ind w:right="6"/>
        <w:jc w:val="both"/>
        <w:rPr>
          <w:rFonts w:ascii="Bookman Old Style" w:hAnsi="Bookman Old Style"/>
          <w:sz w:val="24"/>
        </w:rPr>
      </w:pPr>
      <w:r>
        <w:rPr>
          <w:rFonts w:ascii="Bookman Old Style" w:hAnsi="Bookman Old Style"/>
          <w:sz w:val="24"/>
        </w:rPr>
        <w:t>As a Network manager, I had the chance to manage a network, department and team along with develop a team and network for the modern day. This site had 1000+ users, 500 client machines, 12 Servers, 20 Switches.</w:t>
      </w:r>
      <w:r w:rsidR="00EE125D">
        <w:rPr>
          <w:rFonts w:ascii="Bookman Old Style" w:hAnsi="Bookman Old Style"/>
          <w:sz w:val="24"/>
        </w:rPr>
        <w:t xml:space="preserve"> </w:t>
      </w:r>
    </w:p>
    <w:p w14:paraId="1F5B2E6C" w14:textId="7DFF9092" w:rsidR="009D1DB5" w:rsidRDefault="009D1DB5" w:rsidP="008E4B89">
      <w:pPr>
        <w:ind w:right="6"/>
        <w:jc w:val="both"/>
        <w:rPr>
          <w:rFonts w:ascii="Bookman Old Style" w:hAnsi="Bookman Old Style"/>
          <w:sz w:val="24"/>
        </w:rPr>
      </w:pPr>
      <w:r>
        <w:rPr>
          <w:rFonts w:ascii="Bookman Old Style" w:hAnsi="Bookman Old Style"/>
          <w:sz w:val="24"/>
        </w:rPr>
        <w:t>In my years there, I overhauled the whole network, from redesigning it, implementing it, upgrading from 1GB to 10GB and virtualizing the network (VL</w:t>
      </w:r>
      <w:r w:rsidR="0025740C">
        <w:rPr>
          <w:rFonts w:ascii="Bookman Old Style" w:hAnsi="Bookman Old Style"/>
          <w:sz w:val="24"/>
        </w:rPr>
        <w:t>AN</w:t>
      </w:r>
      <w:r>
        <w:rPr>
          <w:rFonts w:ascii="Bookman Old Style" w:hAnsi="Bookman Old Style"/>
          <w:sz w:val="24"/>
        </w:rPr>
        <w:t>) and virtualizing the servers (VMWare)</w:t>
      </w:r>
      <w:r w:rsidR="00326912">
        <w:rPr>
          <w:rFonts w:ascii="Bookman Old Style" w:hAnsi="Bookman Old Style"/>
          <w:sz w:val="24"/>
        </w:rPr>
        <w:t xml:space="preserve">, along with converting from Sophos SG -&gt; XG firewall. I have also managed and maintained </w:t>
      </w:r>
      <w:proofErr w:type="spellStart"/>
      <w:r w:rsidR="00326912">
        <w:rPr>
          <w:rFonts w:ascii="Bookman Old Style" w:hAnsi="Bookman Old Style"/>
          <w:sz w:val="24"/>
        </w:rPr>
        <w:t>websense</w:t>
      </w:r>
      <w:proofErr w:type="spellEnd"/>
      <w:r w:rsidR="00326912">
        <w:rPr>
          <w:rFonts w:ascii="Bookman Old Style" w:hAnsi="Bookman Old Style"/>
          <w:sz w:val="24"/>
        </w:rPr>
        <w:t xml:space="preserve"> filtering and Fortinet.</w:t>
      </w:r>
    </w:p>
    <w:p w14:paraId="21170A9C" w14:textId="21B1CE2F" w:rsidR="009D1DB5" w:rsidRDefault="009D1DB5" w:rsidP="008E4B89">
      <w:pPr>
        <w:ind w:right="6"/>
        <w:jc w:val="both"/>
        <w:rPr>
          <w:rFonts w:ascii="Bookman Old Style" w:hAnsi="Bookman Old Style"/>
          <w:sz w:val="24"/>
        </w:rPr>
      </w:pPr>
      <w:r>
        <w:rPr>
          <w:rFonts w:ascii="Bookman Old Style" w:hAnsi="Bookman Old Style"/>
          <w:sz w:val="24"/>
        </w:rPr>
        <w:t>This led to me consulting for different schools who were expanding into academy’s and designing and assisting with putting a new network / system in place with a new design and how the support team would deliver the best service</w:t>
      </w:r>
      <w:r w:rsidR="00013B1F">
        <w:rPr>
          <w:rFonts w:ascii="Bookman Old Style" w:hAnsi="Bookman Old Style"/>
          <w:sz w:val="24"/>
        </w:rPr>
        <w:t xml:space="preserve">. A number of sites I have worked for, it has enabled me to develop knowledge with different technologies such as setting up and managing VDI on existing client machines to </w:t>
      </w:r>
      <w:r w:rsidR="00013B1F">
        <w:rPr>
          <w:rFonts w:ascii="Bookman Old Style" w:hAnsi="Bookman Old Style"/>
          <w:sz w:val="24"/>
        </w:rPr>
        <w:lastRenderedPageBreak/>
        <w:t xml:space="preserve">save on cost. I have also used Altaro, Veeam &amp; Symantec backup solutions for backing up and restoring as well as testing a disaster recovery </w:t>
      </w:r>
      <w:r w:rsidR="00EE125D">
        <w:rPr>
          <w:rFonts w:ascii="Bookman Old Style" w:hAnsi="Bookman Old Style"/>
          <w:sz w:val="24"/>
        </w:rPr>
        <w:t>scenario</w:t>
      </w:r>
      <w:r w:rsidR="00013B1F">
        <w:rPr>
          <w:rFonts w:ascii="Bookman Old Style" w:hAnsi="Bookman Old Style"/>
          <w:sz w:val="24"/>
        </w:rPr>
        <w:t>.</w:t>
      </w:r>
      <w:r>
        <w:rPr>
          <w:rFonts w:ascii="Bookman Old Style" w:hAnsi="Bookman Old Style"/>
          <w:sz w:val="24"/>
        </w:rPr>
        <w:t xml:space="preserve"> </w:t>
      </w:r>
    </w:p>
    <w:p w14:paraId="39DA86D4" w14:textId="0D40765E" w:rsidR="00723B03" w:rsidRPr="00DA2BAF" w:rsidRDefault="00723B03" w:rsidP="008E4B89">
      <w:pPr>
        <w:pStyle w:val="ListParagraph"/>
        <w:numPr>
          <w:ilvl w:val="0"/>
          <w:numId w:val="17"/>
        </w:numPr>
        <w:tabs>
          <w:tab w:val="left" w:pos="142"/>
        </w:tabs>
        <w:ind w:left="0" w:right="6"/>
        <w:jc w:val="both"/>
        <w:rPr>
          <w:rFonts w:ascii="Bookman Old Style" w:hAnsi="Bookman Old Style"/>
          <w:b/>
          <w:bCs/>
          <w:sz w:val="24"/>
          <w:u w:val="single"/>
        </w:rPr>
      </w:pPr>
      <w:r w:rsidRPr="00DA2BAF">
        <w:rPr>
          <w:rFonts w:ascii="Bookman Old Style" w:hAnsi="Bookman Old Style"/>
          <w:b/>
          <w:bCs/>
          <w:sz w:val="24"/>
          <w:u w:val="single"/>
        </w:rPr>
        <w:t>Preston College – ICT Technician (Volunteer Work Experience) – 2011 -&gt; 2013</w:t>
      </w:r>
    </w:p>
    <w:p w14:paraId="2C0B842C" w14:textId="5BCAC848" w:rsidR="00EE125D" w:rsidRDefault="00B633F2" w:rsidP="008E4B89">
      <w:pPr>
        <w:tabs>
          <w:tab w:val="left" w:pos="142"/>
        </w:tabs>
        <w:ind w:right="6"/>
        <w:jc w:val="both"/>
        <w:rPr>
          <w:rFonts w:ascii="Bookman Old Style" w:hAnsi="Bookman Old Style"/>
          <w:sz w:val="24"/>
        </w:rPr>
      </w:pPr>
      <w:r>
        <w:rPr>
          <w:rFonts w:ascii="Bookman Old Style" w:hAnsi="Bookman Old Style"/>
          <w:sz w:val="24"/>
        </w:rPr>
        <w:t xml:space="preserve">As an ICT Technician, I learnt on the job, this ranged from building new PC’s, creating new images, creating and amending user accounts and controls, troubleshooting and supporting the college staff and students. This is where I built a good foundation of knowledge of how the backend support works and the ins and outs of what an organization needs to keep running smoothly with small development opportunities. </w:t>
      </w:r>
    </w:p>
    <w:p w14:paraId="2B0B5B54" w14:textId="73D52013" w:rsidR="00467F90" w:rsidRDefault="00F80879" w:rsidP="008E4B89">
      <w:pPr>
        <w:pStyle w:val="Heading1"/>
        <w:spacing w:before="0"/>
      </w:pPr>
      <w:r>
        <w:t>e</w:t>
      </w:r>
      <w:r w:rsidR="007343E7">
        <w:t xml:space="preserve">xperience </w:t>
      </w:r>
    </w:p>
    <w:p w14:paraId="05CFD024" w14:textId="3C90D598" w:rsidR="00F80879" w:rsidRDefault="00F80879" w:rsidP="008E4B89">
      <w:pPr>
        <w:tabs>
          <w:tab w:val="left" w:pos="-142"/>
        </w:tabs>
        <w:ind w:right="-25"/>
        <w:jc w:val="both"/>
        <w:rPr>
          <w:rFonts w:ascii="Bookman Old Style" w:hAnsi="Bookman Old Style"/>
          <w:sz w:val="24"/>
        </w:rPr>
      </w:pPr>
      <w:r w:rsidRPr="00F80879">
        <w:rPr>
          <w:rFonts w:ascii="Bookman Old Style" w:hAnsi="Bookman Old Style"/>
          <w:sz w:val="24"/>
        </w:rPr>
        <w:t xml:space="preserve">Throughout my career I have been involved in a number of technical projects. I have managed the projects from upgrading existing infrastructure to </w:t>
      </w:r>
      <w:r w:rsidR="00DA2BAF">
        <w:rPr>
          <w:rFonts w:ascii="Bookman Old Style" w:hAnsi="Bookman Old Style"/>
          <w:sz w:val="24"/>
        </w:rPr>
        <w:t xml:space="preserve">changing firewalls and implementing networks for </w:t>
      </w:r>
      <w:r w:rsidRPr="00F80879">
        <w:rPr>
          <w:rFonts w:ascii="Bookman Old Style" w:hAnsi="Bookman Old Style"/>
          <w:sz w:val="24"/>
        </w:rPr>
        <w:t>new and existing buildings</w:t>
      </w:r>
      <w:r w:rsidR="00DA2BAF">
        <w:rPr>
          <w:rFonts w:ascii="Bookman Old Style" w:hAnsi="Bookman Old Style"/>
          <w:sz w:val="24"/>
        </w:rPr>
        <w:t>.</w:t>
      </w:r>
      <w:r w:rsidR="00DA2BAF" w:rsidRPr="00DA2BAF">
        <w:t xml:space="preserve"> </w:t>
      </w:r>
      <w:r w:rsidR="00DA2BAF" w:rsidRPr="00DA2BAF">
        <w:rPr>
          <w:rFonts w:ascii="Bookman Old Style" w:hAnsi="Bookman Old Style"/>
          <w:sz w:val="24"/>
        </w:rPr>
        <w:t>I have worked with Server 2008, 2012, 2016 along with Exchange 2010 &amp; 2013.</w:t>
      </w:r>
      <w:r>
        <w:rPr>
          <w:rFonts w:ascii="Bookman Old Style" w:hAnsi="Bookman Old Style"/>
          <w:sz w:val="24"/>
        </w:rPr>
        <w:t xml:space="preserve"> </w:t>
      </w:r>
    </w:p>
    <w:tbl>
      <w:tblPr>
        <w:tblStyle w:val="ResumeTable"/>
        <w:tblpPr w:leftFromText="180" w:rightFromText="180" w:vertAnchor="text" w:horzAnchor="margin" w:tblpY="1790"/>
        <w:tblOverlap w:val="never"/>
        <w:tblW w:w="9778" w:type="dxa"/>
        <w:tblLook w:val="0600" w:firstRow="0" w:lastRow="0" w:firstColumn="0" w:lastColumn="0" w:noHBand="1" w:noVBand="1"/>
        <w:tblDescription w:val="Education table"/>
      </w:tblPr>
      <w:tblGrid>
        <w:gridCol w:w="9639"/>
        <w:gridCol w:w="139"/>
      </w:tblGrid>
      <w:tr w:rsidR="0063100E" w:rsidRPr="00843164" w14:paraId="21955642" w14:textId="77777777" w:rsidTr="0063100E">
        <w:trPr>
          <w:trHeight w:val="2105"/>
          <w:tblHeader/>
        </w:trPr>
        <w:tc>
          <w:tcPr>
            <w:tcW w:w="4929" w:type="pct"/>
          </w:tcPr>
          <w:p w14:paraId="2AF805E6" w14:textId="791AD526" w:rsidR="0063100E" w:rsidRPr="004E14DB" w:rsidRDefault="0063100E" w:rsidP="0063100E">
            <w:pPr>
              <w:tabs>
                <w:tab w:val="left" w:pos="3302"/>
              </w:tabs>
              <w:spacing w:after="0"/>
              <w:ind w:right="-7509"/>
              <w:jc w:val="both"/>
              <w:rPr>
                <w:rFonts w:ascii="Bookman Old Style" w:hAnsi="Bookman Old Style"/>
                <w:b/>
                <w:sz w:val="24"/>
              </w:rPr>
            </w:pPr>
            <w:r>
              <w:rPr>
                <w:rFonts w:ascii="Bookman Old Style" w:hAnsi="Bookman Old Style"/>
                <w:b/>
                <w:sz w:val="24"/>
              </w:rPr>
              <w:t xml:space="preserve"> </w:t>
            </w:r>
            <w:r w:rsidRPr="004E14DB">
              <w:rPr>
                <w:rFonts w:ascii="Bookman Old Style" w:hAnsi="Bookman Old Style"/>
                <w:b/>
                <w:sz w:val="24"/>
              </w:rPr>
              <w:t>Aspire Education 2016 – 201</w:t>
            </w:r>
            <w:r>
              <w:rPr>
                <w:rFonts w:ascii="Bookman Old Style" w:hAnsi="Bookman Old Style"/>
                <w:b/>
                <w:sz w:val="24"/>
              </w:rPr>
              <w:t>9</w:t>
            </w:r>
          </w:p>
          <w:p w14:paraId="080714FC" w14:textId="77777777" w:rsidR="0063100E" w:rsidRDefault="0063100E" w:rsidP="0063100E">
            <w:pPr>
              <w:spacing w:after="0"/>
              <w:ind w:left="142" w:right="-7509"/>
              <w:jc w:val="both"/>
              <w:rPr>
                <w:rFonts w:ascii="Bookman Old Style" w:hAnsi="Bookman Old Style"/>
                <w:sz w:val="24"/>
              </w:rPr>
            </w:pPr>
            <w:r w:rsidRPr="0092463A">
              <w:rPr>
                <w:rFonts w:ascii="Bookman Old Style" w:hAnsi="Bookman Old Style"/>
                <w:sz w:val="24"/>
              </w:rPr>
              <w:t>Management -----------------------</w:t>
            </w:r>
            <w:r>
              <w:rPr>
                <w:rFonts w:ascii="Bookman Old Style" w:hAnsi="Bookman Old Style"/>
                <w:sz w:val="24"/>
              </w:rPr>
              <w:t>----------</w:t>
            </w:r>
            <w:r w:rsidRPr="0092463A">
              <w:rPr>
                <w:rFonts w:ascii="Bookman Old Style" w:hAnsi="Bookman Old Style"/>
                <w:sz w:val="24"/>
              </w:rPr>
              <w:t>---- Level 3+ 4 ------------ 06/201</w:t>
            </w:r>
            <w:r>
              <w:rPr>
                <w:rFonts w:ascii="Bookman Old Style" w:hAnsi="Bookman Old Style"/>
                <w:sz w:val="24"/>
              </w:rPr>
              <w:t>6</w:t>
            </w:r>
          </w:p>
          <w:p w14:paraId="12BCC584" w14:textId="77777777" w:rsidR="0063100E" w:rsidRDefault="0063100E" w:rsidP="0063100E">
            <w:pPr>
              <w:spacing w:after="0"/>
              <w:ind w:left="142" w:right="-7509"/>
              <w:jc w:val="both"/>
              <w:rPr>
                <w:rFonts w:ascii="Bookman Old Style" w:hAnsi="Bookman Old Style"/>
                <w:sz w:val="24"/>
              </w:rPr>
            </w:pPr>
            <w:r w:rsidRPr="0092463A">
              <w:rPr>
                <w:rFonts w:ascii="Bookman Old Style" w:hAnsi="Bookman Old Style"/>
                <w:sz w:val="24"/>
              </w:rPr>
              <w:t>Management ------------------------</w:t>
            </w:r>
            <w:r>
              <w:rPr>
                <w:rFonts w:ascii="Bookman Old Style" w:hAnsi="Bookman Old Style"/>
                <w:sz w:val="24"/>
              </w:rPr>
              <w:t>----------</w:t>
            </w:r>
            <w:r w:rsidRPr="0092463A">
              <w:rPr>
                <w:rFonts w:ascii="Bookman Old Style" w:hAnsi="Bookman Old Style"/>
                <w:sz w:val="24"/>
              </w:rPr>
              <w:t xml:space="preserve">--- Level </w:t>
            </w:r>
            <w:r>
              <w:rPr>
                <w:rFonts w:ascii="Bookman Old Style" w:hAnsi="Bookman Old Style"/>
                <w:sz w:val="24"/>
              </w:rPr>
              <w:t>5</w:t>
            </w:r>
            <w:r w:rsidRPr="0092463A">
              <w:rPr>
                <w:rFonts w:ascii="Bookman Old Style" w:hAnsi="Bookman Old Style"/>
                <w:sz w:val="24"/>
              </w:rPr>
              <w:t xml:space="preserve"> </w:t>
            </w:r>
            <w:r>
              <w:rPr>
                <w:rFonts w:ascii="Bookman Old Style" w:hAnsi="Bookman Old Style"/>
                <w:sz w:val="24"/>
              </w:rPr>
              <w:t>----</w:t>
            </w:r>
            <w:r w:rsidRPr="0092463A">
              <w:rPr>
                <w:rFonts w:ascii="Bookman Old Style" w:hAnsi="Bookman Old Style"/>
                <w:sz w:val="24"/>
              </w:rPr>
              <w:t>------------ 0</w:t>
            </w:r>
            <w:r>
              <w:rPr>
                <w:rFonts w:ascii="Bookman Old Style" w:hAnsi="Bookman Old Style"/>
                <w:sz w:val="24"/>
              </w:rPr>
              <w:t>8</w:t>
            </w:r>
            <w:r w:rsidRPr="0092463A">
              <w:rPr>
                <w:rFonts w:ascii="Bookman Old Style" w:hAnsi="Bookman Old Style"/>
                <w:sz w:val="24"/>
              </w:rPr>
              <w:t>/201</w:t>
            </w:r>
            <w:r>
              <w:rPr>
                <w:rFonts w:ascii="Bookman Old Style" w:hAnsi="Bookman Old Style"/>
                <w:sz w:val="24"/>
              </w:rPr>
              <w:t>8</w:t>
            </w:r>
          </w:p>
          <w:p w14:paraId="6EF214BE" w14:textId="77777777" w:rsidR="0063100E" w:rsidRDefault="0063100E" w:rsidP="0063100E">
            <w:pPr>
              <w:spacing w:after="0"/>
              <w:ind w:left="142" w:right="-7509"/>
              <w:jc w:val="both"/>
              <w:rPr>
                <w:rFonts w:ascii="Bookman Old Style" w:hAnsi="Bookman Old Style"/>
                <w:b/>
                <w:sz w:val="24"/>
              </w:rPr>
            </w:pPr>
            <w:r>
              <w:rPr>
                <w:rFonts w:ascii="Bookman Old Style" w:hAnsi="Bookman Old Style"/>
                <w:sz w:val="24"/>
              </w:rPr>
              <w:t>Cyber Security in Education with JISC</w:t>
            </w:r>
          </w:p>
          <w:p w14:paraId="5812BB47" w14:textId="77777777" w:rsidR="0063100E" w:rsidRPr="00BC6150" w:rsidRDefault="0063100E" w:rsidP="0063100E">
            <w:pPr>
              <w:spacing w:after="0"/>
              <w:ind w:left="142" w:right="-7509"/>
              <w:jc w:val="both"/>
              <w:rPr>
                <w:rFonts w:ascii="Bookman Old Style" w:hAnsi="Bookman Old Style"/>
                <w:b/>
                <w:sz w:val="24"/>
              </w:rPr>
            </w:pPr>
            <w:r w:rsidRPr="0092463A">
              <w:rPr>
                <w:rFonts w:ascii="Bookman Old Style" w:hAnsi="Bookman Old Style"/>
                <w:sz w:val="24"/>
              </w:rPr>
              <w:t xml:space="preserve">Safe guarding </w:t>
            </w:r>
          </w:p>
          <w:p w14:paraId="61A76F2E" w14:textId="77777777" w:rsidR="0063100E" w:rsidRPr="0092463A" w:rsidRDefault="0063100E" w:rsidP="0063100E">
            <w:pPr>
              <w:spacing w:after="0"/>
              <w:ind w:left="142" w:right="-7509"/>
              <w:jc w:val="both"/>
              <w:rPr>
                <w:rFonts w:ascii="Bookman Old Style" w:hAnsi="Bookman Old Style"/>
                <w:sz w:val="24"/>
              </w:rPr>
            </w:pPr>
            <w:r w:rsidRPr="0092463A">
              <w:rPr>
                <w:rFonts w:ascii="Bookman Old Style" w:hAnsi="Bookman Old Style"/>
                <w:sz w:val="24"/>
              </w:rPr>
              <w:t xml:space="preserve">E-Safety Training </w:t>
            </w:r>
          </w:p>
          <w:p w14:paraId="6F611020" w14:textId="77777777" w:rsidR="0063100E" w:rsidRDefault="0063100E" w:rsidP="0063100E">
            <w:pPr>
              <w:spacing w:after="0"/>
              <w:ind w:left="142" w:right="-7509"/>
              <w:jc w:val="both"/>
              <w:rPr>
                <w:rFonts w:ascii="Bookman Old Style" w:hAnsi="Bookman Old Style"/>
                <w:sz w:val="24"/>
              </w:rPr>
            </w:pPr>
            <w:r w:rsidRPr="00D052F8">
              <w:rPr>
                <w:rFonts w:ascii="Bookman Old Style" w:hAnsi="Bookman Old Style"/>
                <w:sz w:val="24"/>
              </w:rPr>
              <w:t>PAT Training</w:t>
            </w:r>
          </w:p>
          <w:p w14:paraId="79B48259" w14:textId="77777777" w:rsidR="0063100E" w:rsidRDefault="0063100E" w:rsidP="0063100E">
            <w:pPr>
              <w:tabs>
                <w:tab w:val="left" w:pos="3302"/>
              </w:tabs>
              <w:spacing w:after="0"/>
              <w:ind w:left="142" w:right="-7509"/>
              <w:jc w:val="both"/>
              <w:rPr>
                <w:rFonts w:ascii="Bookman Old Style" w:hAnsi="Bookman Old Style"/>
                <w:sz w:val="24"/>
              </w:rPr>
            </w:pPr>
          </w:p>
          <w:p w14:paraId="1CF991BC" w14:textId="77777777" w:rsidR="0063100E" w:rsidRPr="004E14DB" w:rsidRDefault="0063100E" w:rsidP="0063100E">
            <w:pPr>
              <w:tabs>
                <w:tab w:val="left" w:pos="3302"/>
              </w:tabs>
              <w:spacing w:after="0"/>
              <w:ind w:left="142" w:right="-7509"/>
              <w:jc w:val="both"/>
              <w:rPr>
                <w:rFonts w:ascii="Bookman Old Style" w:hAnsi="Bookman Old Style"/>
                <w:b/>
                <w:sz w:val="24"/>
              </w:rPr>
            </w:pPr>
            <w:r w:rsidRPr="004E14DB">
              <w:rPr>
                <w:rFonts w:ascii="Bookman Old Style" w:hAnsi="Bookman Old Style"/>
                <w:b/>
                <w:sz w:val="24"/>
              </w:rPr>
              <w:t>Preston College 2011-2013</w:t>
            </w:r>
          </w:p>
          <w:p w14:paraId="2D58A773" w14:textId="77777777" w:rsidR="0063100E" w:rsidRDefault="0063100E" w:rsidP="0063100E">
            <w:pPr>
              <w:tabs>
                <w:tab w:val="left" w:pos="3302"/>
              </w:tabs>
              <w:spacing w:after="0"/>
              <w:ind w:left="142" w:right="-7509"/>
              <w:jc w:val="both"/>
              <w:rPr>
                <w:rFonts w:ascii="Bookman Old Style" w:hAnsi="Bookman Old Style"/>
                <w:sz w:val="24"/>
              </w:rPr>
            </w:pPr>
            <w:r>
              <w:rPr>
                <w:rFonts w:ascii="Bookman Old Style" w:hAnsi="Bookman Old Style"/>
                <w:sz w:val="24"/>
              </w:rPr>
              <w:t>Advance Computer Specialist Subsidiary Diploma----- 3 Distinction Stars</w:t>
            </w:r>
          </w:p>
          <w:p w14:paraId="3D1CAB90" w14:textId="77777777" w:rsidR="0063100E" w:rsidRDefault="0063100E" w:rsidP="0063100E">
            <w:pPr>
              <w:spacing w:after="0"/>
              <w:ind w:left="142" w:right="-7509"/>
              <w:jc w:val="both"/>
              <w:rPr>
                <w:rFonts w:ascii="Bookman Old Style" w:hAnsi="Bookman Old Style"/>
                <w:sz w:val="24"/>
              </w:rPr>
            </w:pPr>
            <w:r>
              <w:rPr>
                <w:rFonts w:ascii="Bookman Old Style" w:hAnsi="Bookman Old Style"/>
                <w:sz w:val="24"/>
              </w:rPr>
              <w:t>Cisco – -----------------------------------</w:t>
            </w:r>
            <w:r>
              <w:rPr>
                <w:rFonts w:ascii="Bookman Old Style" w:hAnsi="Bookman Old Style"/>
                <w:sz w:val="24"/>
              </w:rPr>
              <w:tab/>
              <w:t>CCNA-1 -----------</w:t>
            </w:r>
            <w:r>
              <w:rPr>
                <w:rFonts w:ascii="Bookman Old Style" w:hAnsi="Bookman Old Style"/>
                <w:sz w:val="24"/>
              </w:rPr>
              <w:tab/>
              <w:t xml:space="preserve">(6/10/2011) </w:t>
            </w:r>
          </w:p>
          <w:p w14:paraId="0FEE836A" w14:textId="77777777" w:rsidR="0063100E" w:rsidRDefault="0063100E" w:rsidP="0063100E">
            <w:pPr>
              <w:spacing w:after="0"/>
              <w:ind w:left="142" w:right="-7509"/>
              <w:jc w:val="both"/>
              <w:rPr>
                <w:rFonts w:ascii="Bookman Old Style" w:hAnsi="Bookman Old Style"/>
                <w:sz w:val="24"/>
              </w:rPr>
            </w:pPr>
            <w:r>
              <w:rPr>
                <w:rFonts w:ascii="Bookman Old Style" w:hAnsi="Bookman Old Style"/>
                <w:sz w:val="24"/>
              </w:rPr>
              <w:t>Cisco – -----------------------------------</w:t>
            </w:r>
            <w:r>
              <w:rPr>
                <w:rFonts w:ascii="Bookman Old Style" w:hAnsi="Bookman Old Style"/>
                <w:sz w:val="24"/>
              </w:rPr>
              <w:tab/>
              <w:t>CCNA-2 -----------</w:t>
            </w:r>
            <w:r>
              <w:rPr>
                <w:rFonts w:ascii="Bookman Old Style" w:hAnsi="Bookman Old Style"/>
                <w:sz w:val="24"/>
              </w:rPr>
              <w:tab/>
              <w:t>(27/3/2012)</w:t>
            </w:r>
          </w:p>
          <w:p w14:paraId="4C3433A7" w14:textId="77777777" w:rsidR="0063100E" w:rsidRDefault="0063100E" w:rsidP="0063100E">
            <w:pPr>
              <w:spacing w:after="0"/>
              <w:ind w:left="142" w:right="-7509"/>
              <w:jc w:val="both"/>
              <w:rPr>
                <w:rFonts w:ascii="Bookman Old Style" w:hAnsi="Bookman Old Style"/>
                <w:sz w:val="24"/>
              </w:rPr>
            </w:pPr>
            <w:r>
              <w:rPr>
                <w:rFonts w:ascii="Bookman Old Style" w:hAnsi="Bookman Old Style"/>
                <w:sz w:val="24"/>
              </w:rPr>
              <w:t>Cisco – -----------------------------------</w:t>
            </w:r>
            <w:r>
              <w:rPr>
                <w:rFonts w:ascii="Bookman Old Style" w:hAnsi="Bookman Old Style"/>
                <w:sz w:val="24"/>
              </w:rPr>
              <w:tab/>
              <w:t>CCNA-3 -----------</w:t>
            </w:r>
            <w:r>
              <w:rPr>
                <w:rFonts w:ascii="Bookman Old Style" w:hAnsi="Bookman Old Style"/>
                <w:sz w:val="24"/>
              </w:rPr>
              <w:tab/>
              <w:t>(6/12/2013)</w:t>
            </w:r>
          </w:p>
          <w:p w14:paraId="09AE65B6" w14:textId="77777777" w:rsidR="0063100E" w:rsidRDefault="0063100E" w:rsidP="0063100E">
            <w:pPr>
              <w:spacing w:after="0"/>
              <w:ind w:left="142" w:right="-7509"/>
              <w:jc w:val="both"/>
              <w:rPr>
                <w:rFonts w:ascii="Bookman Old Style" w:hAnsi="Bookman Old Style"/>
                <w:sz w:val="24"/>
              </w:rPr>
            </w:pPr>
            <w:r>
              <w:rPr>
                <w:rFonts w:ascii="Bookman Old Style" w:hAnsi="Bookman Old Style"/>
                <w:sz w:val="24"/>
              </w:rPr>
              <w:t>Cisco – -----------------------------------</w:t>
            </w:r>
            <w:r>
              <w:rPr>
                <w:rFonts w:ascii="Bookman Old Style" w:hAnsi="Bookman Old Style"/>
                <w:sz w:val="24"/>
              </w:rPr>
              <w:tab/>
              <w:t>CCNA-4 -----------</w:t>
            </w:r>
            <w:r>
              <w:rPr>
                <w:rFonts w:ascii="Bookman Old Style" w:hAnsi="Bookman Old Style"/>
                <w:sz w:val="24"/>
              </w:rPr>
              <w:tab/>
              <w:t>(27/5/2013)</w:t>
            </w:r>
          </w:p>
          <w:p w14:paraId="0280BB02" w14:textId="77777777" w:rsidR="0063100E" w:rsidRDefault="0063100E" w:rsidP="0063100E">
            <w:pPr>
              <w:spacing w:after="0"/>
              <w:ind w:left="142" w:right="-7509"/>
              <w:jc w:val="both"/>
              <w:rPr>
                <w:rFonts w:ascii="Bookman Old Style" w:hAnsi="Bookman Old Style"/>
                <w:sz w:val="24"/>
              </w:rPr>
            </w:pPr>
            <w:r>
              <w:rPr>
                <w:rFonts w:ascii="Bookman Old Style" w:hAnsi="Bookman Old Style"/>
                <w:sz w:val="24"/>
              </w:rPr>
              <w:t xml:space="preserve">ECDL </w:t>
            </w:r>
            <w:r>
              <w:rPr>
                <w:rFonts w:ascii="Bookman Old Style" w:hAnsi="Bookman Old Style"/>
                <w:sz w:val="16"/>
              </w:rPr>
              <w:t xml:space="preserve">(European Computer Driving License) </w:t>
            </w:r>
            <w:r>
              <w:rPr>
                <w:rFonts w:ascii="Bookman Old Style" w:hAnsi="Bookman Old Style"/>
                <w:sz w:val="24"/>
                <w:szCs w:val="24"/>
              </w:rPr>
              <w:t>----</w:t>
            </w:r>
            <w:r>
              <w:rPr>
                <w:rFonts w:ascii="Bookman Old Style" w:hAnsi="Bookman Old Style"/>
                <w:sz w:val="24"/>
              </w:rPr>
              <w:tab/>
              <w:t xml:space="preserve">         Level 2 ------------</w:t>
            </w:r>
            <w:r>
              <w:rPr>
                <w:rFonts w:ascii="Bookman Old Style" w:hAnsi="Bookman Old Style"/>
                <w:sz w:val="24"/>
              </w:rPr>
              <w:tab/>
              <w:t>June 2012</w:t>
            </w:r>
          </w:p>
          <w:p w14:paraId="1F92DE92" w14:textId="77777777" w:rsidR="0063100E" w:rsidRDefault="0063100E" w:rsidP="0063100E">
            <w:pPr>
              <w:tabs>
                <w:tab w:val="left" w:pos="3302"/>
              </w:tabs>
              <w:spacing w:after="0"/>
              <w:ind w:left="142" w:right="-7509"/>
              <w:jc w:val="both"/>
              <w:rPr>
                <w:rFonts w:ascii="Bookman Old Style" w:hAnsi="Bookman Old Style"/>
                <w:sz w:val="24"/>
              </w:rPr>
            </w:pPr>
            <w:r>
              <w:rPr>
                <w:rFonts w:ascii="Bookman Old Style" w:hAnsi="Bookman Old Style"/>
                <w:sz w:val="24"/>
              </w:rPr>
              <w:t>Sustainable Development ------------</w:t>
            </w:r>
            <w:r>
              <w:rPr>
                <w:rFonts w:ascii="Bookman Old Style" w:hAnsi="Bookman Old Style"/>
                <w:sz w:val="24"/>
              </w:rPr>
              <w:tab/>
              <w:t>Level 2 ------------</w:t>
            </w:r>
            <w:r>
              <w:rPr>
                <w:rFonts w:ascii="Bookman Old Style" w:hAnsi="Bookman Old Style"/>
                <w:sz w:val="24"/>
              </w:rPr>
              <w:tab/>
              <w:t>June 2012</w:t>
            </w:r>
          </w:p>
          <w:p w14:paraId="60714C46" w14:textId="77777777" w:rsidR="0063100E" w:rsidRDefault="0063100E" w:rsidP="0063100E">
            <w:pPr>
              <w:tabs>
                <w:tab w:val="left" w:pos="3302"/>
                <w:tab w:val="left" w:pos="4253"/>
              </w:tabs>
              <w:spacing w:after="0"/>
              <w:ind w:left="142" w:right="-7509"/>
              <w:jc w:val="both"/>
              <w:rPr>
                <w:rFonts w:ascii="Bookman Old Style" w:hAnsi="Bookman Old Style"/>
                <w:sz w:val="24"/>
              </w:rPr>
            </w:pPr>
            <w:r>
              <w:rPr>
                <w:rFonts w:ascii="Bookman Old Style" w:hAnsi="Bookman Old Style"/>
                <w:sz w:val="24"/>
              </w:rPr>
              <w:t>Health and Safety ----------------------</w:t>
            </w:r>
            <w:r>
              <w:rPr>
                <w:rFonts w:ascii="Bookman Old Style" w:hAnsi="Bookman Old Style"/>
                <w:sz w:val="24"/>
              </w:rPr>
              <w:tab/>
              <w:t>Level 1 ------------</w:t>
            </w:r>
            <w:r>
              <w:rPr>
                <w:rFonts w:ascii="Bookman Old Style" w:hAnsi="Bookman Old Style"/>
                <w:sz w:val="24"/>
              </w:rPr>
              <w:tab/>
              <w:t>June 2012</w:t>
            </w:r>
          </w:p>
          <w:p w14:paraId="758803FA" w14:textId="77777777" w:rsidR="0063100E" w:rsidRDefault="0063100E" w:rsidP="0063100E">
            <w:pPr>
              <w:ind w:left="142" w:right="-7509"/>
            </w:pPr>
          </w:p>
          <w:p w14:paraId="7E0D72E5" w14:textId="77777777" w:rsidR="0063100E" w:rsidRDefault="0063100E" w:rsidP="0063100E">
            <w:pPr>
              <w:ind w:left="142" w:right="-7509"/>
              <w:jc w:val="both"/>
              <w:rPr>
                <w:rFonts w:ascii="Bookman Old Style" w:hAnsi="Bookman Old Style"/>
                <w:b/>
                <w:sz w:val="24"/>
              </w:rPr>
            </w:pPr>
            <w:r w:rsidRPr="004E14DB">
              <w:rPr>
                <w:rFonts w:ascii="Bookman Old Style" w:hAnsi="Bookman Old Style"/>
                <w:b/>
                <w:sz w:val="24"/>
              </w:rPr>
              <w:t>Albany Science College (Albany Academy) 2008-2011</w:t>
            </w:r>
          </w:p>
          <w:p w14:paraId="64FDBCBE" w14:textId="77777777" w:rsidR="0063100E" w:rsidRDefault="0063100E" w:rsidP="0063100E">
            <w:pPr>
              <w:spacing w:after="0"/>
              <w:ind w:left="142" w:right="-7509"/>
              <w:jc w:val="both"/>
              <w:rPr>
                <w:rFonts w:ascii="Bookman Old Style" w:hAnsi="Bookman Old Style"/>
                <w:sz w:val="24"/>
              </w:rPr>
            </w:pPr>
            <w:r>
              <w:rPr>
                <w:rFonts w:ascii="Bookman Old Style" w:hAnsi="Bookman Old Style"/>
                <w:sz w:val="24"/>
              </w:rPr>
              <w:t>French ----------------------------------</w:t>
            </w:r>
            <w:r>
              <w:rPr>
                <w:rFonts w:ascii="Bookman Old Style" w:hAnsi="Bookman Old Style"/>
                <w:sz w:val="24"/>
              </w:rPr>
              <w:tab/>
              <w:t xml:space="preserve">        Merit (FCSE) ----</w:t>
            </w:r>
            <w:r>
              <w:rPr>
                <w:rFonts w:ascii="Bookman Old Style" w:hAnsi="Bookman Old Style"/>
                <w:sz w:val="24"/>
              </w:rPr>
              <w:tab/>
              <w:t>June 2011</w:t>
            </w:r>
          </w:p>
          <w:p w14:paraId="753EA11B" w14:textId="77777777" w:rsidR="0063100E" w:rsidRDefault="0063100E" w:rsidP="0063100E">
            <w:pPr>
              <w:spacing w:after="0"/>
              <w:ind w:left="142" w:right="-7509"/>
              <w:jc w:val="both"/>
              <w:rPr>
                <w:rFonts w:ascii="Bookman Old Style" w:hAnsi="Bookman Old Style"/>
                <w:sz w:val="24"/>
              </w:rPr>
            </w:pPr>
            <w:r>
              <w:rPr>
                <w:rFonts w:ascii="Bookman Old Style" w:hAnsi="Bookman Old Style"/>
                <w:sz w:val="24"/>
              </w:rPr>
              <w:t>IT ----------------------------------------        Merit ---------------- June 2011</w:t>
            </w:r>
          </w:p>
          <w:p w14:paraId="7EB79213" w14:textId="77777777" w:rsidR="0063100E" w:rsidRDefault="0063100E" w:rsidP="0063100E">
            <w:pPr>
              <w:spacing w:after="0"/>
              <w:ind w:left="142" w:right="-7509"/>
              <w:jc w:val="both"/>
              <w:rPr>
                <w:rFonts w:ascii="Bookman Old Style" w:hAnsi="Bookman Old Style"/>
                <w:sz w:val="24"/>
              </w:rPr>
            </w:pPr>
            <w:r>
              <w:rPr>
                <w:rFonts w:ascii="Bookman Old Style" w:hAnsi="Bookman Old Style"/>
                <w:sz w:val="24"/>
              </w:rPr>
              <w:t>Catering --------------------------------        B -------------------</w:t>
            </w:r>
            <w:r>
              <w:rPr>
                <w:rFonts w:ascii="Bookman Old Style" w:hAnsi="Bookman Old Style"/>
                <w:sz w:val="24"/>
              </w:rPr>
              <w:tab/>
              <w:t>June 2011</w:t>
            </w:r>
          </w:p>
          <w:p w14:paraId="636BDA1D" w14:textId="77777777" w:rsidR="0063100E" w:rsidRDefault="0063100E" w:rsidP="0063100E">
            <w:pPr>
              <w:spacing w:after="0"/>
              <w:ind w:left="142" w:right="-7509"/>
              <w:jc w:val="both"/>
              <w:rPr>
                <w:rFonts w:ascii="Bookman Old Style" w:hAnsi="Bookman Old Style"/>
                <w:sz w:val="24"/>
              </w:rPr>
            </w:pPr>
            <w:r>
              <w:rPr>
                <w:rFonts w:ascii="Bookman Old Style" w:hAnsi="Bookman Old Style"/>
                <w:sz w:val="24"/>
              </w:rPr>
              <w:t>Math’s &amp; English ---------------------         C -------------------</w:t>
            </w:r>
            <w:r>
              <w:rPr>
                <w:rFonts w:ascii="Bookman Old Style" w:hAnsi="Bookman Old Style"/>
                <w:sz w:val="24"/>
              </w:rPr>
              <w:tab/>
              <w:t>June 2011</w:t>
            </w:r>
          </w:p>
          <w:p w14:paraId="3B9B6413" w14:textId="77777777" w:rsidR="0063100E" w:rsidRDefault="0063100E" w:rsidP="0063100E">
            <w:pPr>
              <w:spacing w:after="0"/>
              <w:ind w:left="142" w:right="-7509"/>
              <w:jc w:val="both"/>
              <w:rPr>
                <w:rFonts w:ascii="Bookman Old Style" w:hAnsi="Bookman Old Style"/>
                <w:sz w:val="24"/>
              </w:rPr>
            </w:pPr>
            <w:r>
              <w:rPr>
                <w:rFonts w:ascii="Bookman Old Style" w:hAnsi="Bookman Old Style"/>
                <w:sz w:val="24"/>
              </w:rPr>
              <w:t>Chemistry &amp; Physics -----------------        C -------------------</w:t>
            </w:r>
            <w:r>
              <w:rPr>
                <w:rFonts w:ascii="Bookman Old Style" w:hAnsi="Bookman Old Style"/>
                <w:sz w:val="24"/>
              </w:rPr>
              <w:tab/>
              <w:t>June 2011</w:t>
            </w:r>
          </w:p>
          <w:p w14:paraId="535B0910" w14:textId="77777777" w:rsidR="0063100E" w:rsidRDefault="0063100E" w:rsidP="0063100E">
            <w:pPr>
              <w:spacing w:after="0"/>
              <w:ind w:left="142" w:right="-7509"/>
              <w:jc w:val="both"/>
              <w:rPr>
                <w:rFonts w:ascii="Bookman Old Style" w:hAnsi="Bookman Old Style"/>
                <w:sz w:val="24"/>
              </w:rPr>
            </w:pPr>
            <w:r>
              <w:rPr>
                <w:rFonts w:ascii="Bookman Old Style" w:hAnsi="Bookman Old Style"/>
                <w:sz w:val="24"/>
              </w:rPr>
              <w:t>English Literature --------------------         C -------------------- June 2010</w:t>
            </w:r>
          </w:p>
          <w:p w14:paraId="667794AF" w14:textId="77777777" w:rsidR="0063100E" w:rsidRDefault="0063100E" w:rsidP="0063100E">
            <w:pPr>
              <w:spacing w:after="0"/>
              <w:ind w:left="142" w:right="-7509"/>
              <w:jc w:val="both"/>
              <w:rPr>
                <w:rFonts w:ascii="Bookman Old Style" w:hAnsi="Bookman Old Style"/>
                <w:sz w:val="24"/>
              </w:rPr>
            </w:pPr>
            <w:r>
              <w:rPr>
                <w:rFonts w:ascii="Bookman Old Style" w:hAnsi="Bookman Old Style"/>
                <w:sz w:val="24"/>
              </w:rPr>
              <w:t xml:space="preserve">Functional Skills English ------------        Level 2 ------------ </w:t>
            </w:r>
            <w:r>
              <w:rPr>
                <w:rFonts w:ascii="Bookman Old Style" w:hAnsi="Bookman Old Style"/>
                <w:sz w:val="24"/>
              </w:rPr>
              <w:tab/>
              <w:t>June 2011</w:t>
            </w:r>
          </w:p>
          <w:p w14:paraId="148FF0AB" w14:textId="77777777" w:rsidR="0063100E" w:rsidRPr="0057152B" w:rsidRDefault="0063100E" w:rsidP="0063100E">
            <w:pPr>
              <w:spacing w:after="0"/>
              <w:ind w:left="142" w:right="-7509"/>
              <w:jc w:val="both"/>
              <w:rPr>
                <w:rFonts w:ascii="Bookman Old Style" w:hAnsi="Bookman Old Style"/>
                <w:sz w:val="24"/>
              </w:rPr>
            </w:pPr>
            <w:r>
              <w:rPr>
                <w:rFonts w:ascii="Bookman Old Style" w:hAnsi="Bookman Old Style"/>
                <w:sz w:val="24"/>
              </w:rPr>
              <w:t xml:space="preserve">Functional Skills Math’s -------------        Level 2 ------------ </w:t>
            </w:r>
            <w:r>
              <w:rPr>
                <w:rFonts w:ascii="Bookman Old Style" w:hAnsi="Bookman Old Style"/>
                <w:sz w:val="24"/>
              </w:rPr>
              <w:tab/>
              <w:t>June 2011</w:t>
            </w:r>
          </w:p>
        </w:tc>
        <w:tc>
          <w:tcPr>
            <w:tcW w:w="71" w:type="pct"/>
          </w:tcPr>
          <w:p w14:paraId="71108398" w14:textId="77777777" w:rsidR="0063100E" w:rsidRPr="00843164" w:rsidRDefault="0063100E" w:rsidP="0063100E"/>
        </w:tc>
      </w:tr>
    </w:tbl>
    <w:tbl>
      <w:tblPr>
        <w:tblStyle w:val="ResumeTable"/>
        <w:tblpPr w:leftFromText="180" w:rightFromText="180" w:vertAnchor="text" w:horzAnchor="margin" w:tblpY="1274"/>
        <w:tblW w:w="5307" w:type="pct"/>
        <w:tblLook w:val="0600" w:firstRow="0" w:lastRow="0" w:firstColumn="0" w:lastColumn="0" w:noHBand="1" w:noVBand="1"/>
        <w:tblDescription w:val="Education table"/>
      </w:tblPr>
      <w:tblGrid>
        <w:gridCol w:w="10238"/>
        <w:gridCol w:w="293"/>
      </w:tblGrid>
      <w:tr w:rsidR="0063100E" w:rsidRPr="00843164" w14:paraId="6853E3CD" w14:textId="77777777" w:rsidTr="0063100E">
        <w:trPr>
          <w:trHeight w:val="6194"/>
          <w:tblHeader/>
        </w:trPr>
        <w:tc>
          <w:tcPr>
            <w:tcW w:w="4861" w:type="pct"/>
          </w:tcPr>
          <w:p w14:paraId="48E29E76" w14:textId="26B19261" w:rsidR="0063100E" w:rsidRPr="00C77007" w:rsidRDefault="00563B05" w:rsidP="0063100E">
            <w:pPr>
              <w:pStyle w:val="Heading1"/>
              <w:spacing w:before="0"/>
              <w:ind w:right="-286"/>
              <w:outlineLvl w:val="0"/>
            </w:pPr>
            <w:sdt>
              <w:sdtPr>
                <w:alias w:val="Education heading:"/>
                <w:tag w:val="Education heading:"/>
                <w:id w:val="989682148"/>
                <w:placeholder>
                  <w:docPart w:val="092763E62DAF4608942577CC603A36AB"/>
                </w:placeholder>
                <w:temporary/>
                <w:showingPlcHdr/>
              </w:sdtPr>
              <w:sdtEndPr/>
              <w:sdtContent>
                <w:r w:rsidR="0063100E" w:rsidRPr="00695D40">
                  <w:rPr>
                    <w:sz w:val="28"/>
                  </w:rPr>
                  <w:t>Education</w:t>
                </w:r>
              </w:sdtContent>
            </w:sdt>
          </w:p>
        </w:tc>
        <w:tc>
          <w:tcPr>
            <w:tcW w:w="139" w:type="pct"/>
          </w:tcPr>
          <w:p w14:paraId="38E5F0CE" w14:textId="77777777" w:rsidR="0063100E" w:rsidRPr="007D5698" w:rsidRDefault="0063100E" w:rsidP="0063100E">
            <w:pPr>
              <w:rPr>
                <w:sz w:val="28"/>
                <w:szCs w:val="28"/>
              </w:rPr>
            </w:pPr>
          </w:p>
        </w:tc>
      </w:tr>
    </w:tbl>
    <w:p w14:paraId="424FCD2E" w14:textId="62BFA465" w:rsidR="00EE125D" w:rsidRPr="007343E7" w:rsidRDefault="008E4B89" w:rsidP="0063100E">
      <w:pPr>
        <w:tabs>
          <w:tab w:val="left" w:pos="-142"/>
        </w:tabs>
        <w:ind w:right="-25"/>
        <w:jc w:val="both"/>
        <w:rPr>
          <w:rFonts w:ascii="Bookman Old Style" w:hAnsi="Bookman Old Style"/>
          <w:sz w:val="24"/>
        </w:rPr>
      </w:pPr>
      <w:r>
        <w:rPr>
          <w:rFonts w:ascii="Bookman Old Style" w:hAnsi="Bookman Old Style"/>
          <w:sz w:val="24"/>
        </w:rPr>
        <w:t xml:space="preserve">I have a wide range of skills and to mention a few key ones which I have used over my career, </w:t>
      </w:r>
      <w:r w:rsidRPr="008E4B89">
        <w:rPr>
          <w:rFonts w:ascii="Bookman Old Style" w:hAnsi="Bookman Old Style"/>
          <w:sz w:val="24"/>
        </w:rPr>
        <w:t xml:space="preserve">VOIP, physical building security and alarms systems, radio links, network terminations, firewall and security (Sophos, Websense, Fortinet), domain management, system testing, DNS, DHCP, AD, DMZ networks, </w:t>
      </w:r>
      <w:r w:rsidR="0063100E">
        <w:rPr>
          <w:rFonts w:ascii="Bookman Old Style" w:hAnsi="Bookman Old Style"/>
          <w:sz w:val="24"/>
        </w:rPr>
        <w:t>service support</w:t>
      </w:r>
      <w:r w:rsidR="00DA2BAF">
        <w:rPr>
          <w:rFonts w:ascii="Bookman Old Style" w:hAnsi="Bookman Old Style"/>
          <w:sz w:val="24"/>
        </w:rPr>
        <w:t>.</w:t>
      </w:r>
      <w:r w:rsidR="00EE125D">
        <w:rPr>
          <w:rFonts w:ascii="Bookman Old Style" w:hAnsi="Bookman Old Style"/>
          <w:sz w:val="24"/>
        </w:rPr>
        <w:t xml:space="preserve"> </w:t>
      </w:r>
    </w:p>
    <w:sectPr w:rsidR="00EE125D" w:rsidRPr="007343E7" w:rsidSect="008E4B89">
      <w:footerReference w:type="default" r:id="rId12"/>
      <w:pgSz w:w="12240" w:h="15840"/>
      <w:pgMar w:top="567" w:right="900" w:bottom="709"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A30DE" w14:textId="77777777" w:rsidR="005D2525" w:rsidRDefault="005D2525">
      <w:pPr>
        <w:spacing w:after="0"/>
      </w:pPr>
      <w:r>
        <w:separator/>
      </w:r>
    </w:p>
    <w:p w14:paraId="32019981" w14:textId="77777777" w:rsidR="005D2525" w:rsidRDefault="005D2525"/>
  </w:endnote>
  <w:endnote w:type="continuationSeparator" w:id="0">
    <w:p w14:paraId="51F183F2" w14:textId="77777777" w:rsidR="005D2525" w:rsidRDefault="005D2525">
      <w:pPr>
        <w:spacing w:after="0"/>
      </w:pPr>
      <w:r>
        <w:continuationSeparator/>
      </w:r>
    </w:p>
    <w:p w14:paraId="395FB9DA" w14:textId="77777777" w:rsidR="005D2525" w:rsidRDefault="005D2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C72F7"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C77007">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54D1B" w14:textId="77777777" w:rsidR="005D2525" w:rsidRDefault="005D2525">
      <w:pPr>
        <w:spacing w:after="0"/>
      </w:pPr>
      <w:r>
        <w:separator/>
      </w:r>
    </w:p>
    <w:p w14:paraId="30BBDC1A" w14:textId="77777777" w:rsidR="005D2525" w:rsidRDefault="005D2525"/>
  </w:footnote>
  <w:footnote w:type="continuationSeparator" w:id="0">
    <w:p w14:paraId="0336DAEE" w14:textId="77777777" w:rsidR="005D2525" w:rsidRDefault="005D2525">
      <w:pPr>
        <w:spacing w:after="0"/>
      </w:pPr>
      <w:r>
        <w:continuationSeparator/>
      </w:r>
    </w:p>
    <w:p w14:paraId="6A799DF2" w14:textId="77777777" w:rsidR="005D2525" w:rsidRDefault="005D25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C0B3D2D"/>
    <w:multiLevelType w:val="hybridMultilevel"/>
    <w:tmpl w:val="4588D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7F3094"/>
    <w:multiLevelType w:val="hybridMultilevel"/>
    <w:tmpl w:val="4F5A9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133D99"/>
    <w:multiLevelType w:val="hybridMultilevel"/>
    <w:tmpl w:val="A2DED1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D08"/>
    <w:rsid w:val="00013B1F"/>
    <w:rsid w:val="00041070"/>
    <w:rsid w:val="0004624F"/>
    <w:rsid w:val="000C0CA7"/>
    <w:rsid w:val="000F1E48"/>
    <w:rsid w:val="000F2762"/>
    <w:rsid w:val="00126049"/>
    <w:rsid w:val="0014523F"/>
    <w:rsid w:val="001656CC"/>
    <w:rsid w:val="00182D89"/>
    <w:rsid w:val="001A659A"/>
    <w:rsid w:val="001C2CEF"/>
    <w:rsid w:val="00204C58"/>
    <w:rsid w:val="00225A16"/>
    <w:rsid w:val="00231002"/>
    <w:rsid w:val="00253D87"/>
    <w:rsid w:val="00254924"/>
    <w:rsid w:val="002563E8"/>
    <w:rsid w:val="0025740C"/>
    <w:rsid w:val="00260D3F"/>
    <w:rsid w:val="002F7FC9"/>
    <w:rsid w:val="00326912"/>
    <w:rsid w:val="003B50AB"/>
    <w:rsid w:val="00415332"/>
    <w:rsid w:val="0045637C"/>
    <w:rsid w:val="00467F90"/>
    <w:rsid w:val="004827F9"/>
    <w:rsid w:val="004D0C47"/>
    <w:rsid w:val="004D290C"/>
    <w:rsid w:val="004E14DB"/>
    <w:rsid w:val="00503D41"/>
    <w:rsid w:val="00563B05"/>
    <w:rsid w:val="0057152B"/>
    <w:rsid w:val="00591AEE"/>
    <w:rsid w:val="005D2525"/>
    <w:rsid w:val="00616E8D"/>
    <w:rsid w:val="0063100E"/>
    <w:rsid w:val="00650306"/>
    <w:rsid w:val="00693B17"/>
    <w:rsid w:val="00695D40"/>
    <w:rsid w:val="006D7575"/>
    <w:rsid w:val="00723B03"/>
    <w:rsid w:val="007343E7"/>
    <w:rsid w:val="0075744D"/>
    <w:rsid w:val="00762CE4"/>
    <w:rsid w:val="00797C46"/>
    <w:rsid w:val="007E0EB3"/>
    <w:rsid w:val="00843164"/>
    <w:rsid w:val="00854E7D"/>
    <w:rsid w:val="008551F7"/>
    <w:rsid w:val="008B457C"/>
    <w:rsid w:val="008B5DC0"/>
    <w:rsid w:val="008C39A0"/>
    <w:rsid w:val="008D7EC9"/>
    <w:rsid w:val="008E4B89"/>
    <w:rsid w:val="008F22C2"/>
    <w:rsid w:val="009043EF"/>
    <w:rsid w:val="00916B0D"/>
    <w:rsid w:val="0092463A"/>
    <w:rsid w:val="00931654"/>
    <w:rsid w:val="009862AE"/>
    <w:rsid w:val="009D1DB5"/>
    <w:rsid w:val="009F3F75"/>
    <w:rsid w:val="00A136D5"/>
    <w:rsid w:val="00A276CF"/>
    <w:rsid w:val="00A82DCC"/>
    <w:rsid w:val="00A85973"/>
    <w:rsid w:val="00AD3C30"/>
    <w:rsid w:val="00B633F2"/>
    <w:rsid w:val="00B94723"/>
    <w:rsid w:val="00BC6150"/>
    <w:rsid w:val="00C02E26"/>
    <w:rsid w:val="00C067C5"/>
    <w:rsid w:val="00C1348E"/>
    <w:rsid w:val="00C2666F"/>
    <w:rsid w:val="00C77007"/>
    <w:rsid w:val="00CC05D9"/>
    <w:rsid w:val="00CD7582"/>
    <w:rsid w:val="00CE7F80"/>
    <w:rsid w:val="00D0020C"/>
    <w:rsid w:val="00D052F8"/>
    <w:rsid w:val="00D06E8C"/>
    <w:rsid w:val="00D27A61"/>
    <w:rsid w:val="00D35FF9"/>
    <w:rsid w:val="00D578DB"/>
    <w:rsid w:val="00D65641"/>
    <w:rsid w:val="00D81F4E"/>
    <w:rsid w:val="00DA2BAF"/>
    <w:rsid w:val="00DB5781"/>
    <w:rsid w:val="00E4301E"/>
    <w:rsid w:val="00E76367"/>
    <w:rsid w:val="00EC1E18"/>
    <w:rsid w:val="00EE125D"/>
    <w:rsid w:val="00F03E36"/>
    <w:rsid w:val="00F162C8"/>
    <w:rsid w:val="00F25533"/>
    <w:rsid w:val="00F46373"/>
    <w:rsid w:val="00F6077F"/>
    <w:rsid w:val="00F60D08"/>
    <w:rsid w:val="00F63B5F"/>
    <w:rsid w:val="00F80879"/>
    <w:rsid w:val="00F864E7"/>
    <w:rsid w:val="00FB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EFC7"/>
  <w15:docId w15:val="{ABC9948E-35E8-443E-8E18-0CA0DF83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7">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843164"/>
    <w:tblPr>
      <w:tblCellMar>
        <w:top w:w="144" w:type="dxa"/>
        <w:left w:w="0" w:type="dxa"/>
        <w:right w:w="0" w:type="dxa"/>
      </w:tblCellMar>
    </w:tblPr>
    <w:tblStylePr w:type="firstRow">
      <w:pPr>
        <w:wordWrap/>
        <w:spacing w:line="60" w:lineRule="exact"/>
      </w:pPr>
      <w:rPr>
        <w:sz w:val="22"/>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u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u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u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customStyle="1" w:styleId="GridTable1Light1">
    <w:name w:val="Grid Table 1 Light1"/>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2-Accent21">
    <w:name w:val="Grid Table 2 - Accent 21"/>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2-Accent31">
    <w:name w:val="Grid Table 2 - Accent 31"/>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2-Accent41">
    <w:name w:val="Grid Table 2 - Accent 41"/>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2-Accent51">
    <w:name w:val="Grid Table 2 - Accent 51"/>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2-Accent61">
    <w:name w:val="Grid Table 2 - Accent 61"/>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GridTable31">
    <w:name w:val="Grid Table 31"/>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GridTable3-Accent21">
    <w:name w:val="Grid Table 3 - Accent 21"/>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GridTable3-Accent31">
    <w:name w:val="Grid Table 3 - Accent 31"/>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GridTable3-Accent41">
    <w:name w:val="Grid Table 3 - Accent 41"/>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GridTable3-Accent51">
    <w:name w:val="Grid Table 3 - Accent 51"/>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GridTable3-Accent61">
    <w:name w:val="Grid Table 3 - Accent 61"/>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customStyle="1" w:styleId="GridTable41">
    <w:name w:val="Grid Table 41"/>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Accent21">
    <w:name w:val="Grid Table 4 - Accent 21"/>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4-Accent31">
    <w:name w:val="Grid Table 4 - Accent 31"/>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4-Accent41">
    <w:name w:val="Grid Table 4 - Accent 41"/>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4-Accent51">
    <w:name w:val="Grid Table 4 - Accent 51"/>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4-Accent61">
    <w:name w:val="Grid Table 4 - Accent 61"/>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GridTable5Dark1">
    <w:name w:val="Grid Table 5 Dark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customStyle="1" w:styleId="GridTable5Dark-Accent21">
    <w:name w:val="Grid Table 5 Dark - Accent 2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customStyle="1" w:styleId="GridTable5Dark-Accent31">
    <w:name w:val="Grid Table 5 Dark - Accent 3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customStyle="1" w:styleId="GridTable5Dark-Accent41">
    <w:name w:val="Grid Table 5 Dark - Accent 4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customStyle="1" w:styleId="GridTable5Dark-Accent51">
    <w:name w:val="Grid Table 5 Dark - Accent 5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customStyle="1" w:styleId="GridTable5Dark-Accent61">
    <w:name w:val="Grid Table 5 Dark - Accent 6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customStyle="1" w:styleId="GridTable6Colorful1">
    <w:name w:val="Grid Table 6 Colorful1"/>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6Colorful-Accent21">
    <w:name w:val="Grid Table 6 Colorful - Accent 21"/>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6Colorful-Accent31">
    <w:name w:val="Grid Table 6 Colorful - Accent 31"/>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6Colorful-Accent41">
    <w:name w:val="Grid Table 6 Colorful - Accent 41"/>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6Colorful-Accent51">
    <w:name w:val="Grid Table 6 Colorful - Accent 51"/>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GridTable6Colorful-Accent61">
    <w:name w:val="Grid Table 6 Colorful - Accent 61"/>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GridTable7Colorful1">
    <w:name w:val="Grid Table 7 Colorful1"/>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customStyle="1" w:styleId="GridTable7Colorful-Accent21">
    <w:name w:val="Grid Table 7 Colorful - Accent 21"/>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customStyle="1" w:styleId="GridTable7Colorful-Accent31">
    <w:name w:val="Grid Table 7 Colorful - Accent 31"/>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customStyle="1" w:styleId="GridTable7Colorful-Accent41">
    <w:name w:val="Grid Table 7 Colorful - Accent 41"/>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customStyle="1" w:styleId="GridTable7Colorful-Accent51">
    <w:name w:val="Grid Table 7 Colorful - Accent 51"/>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customStyle="1" w:styleId="GridTable7Colorful-Accent61">
    <w:name w:val="Grid Table 7 Colorful - Accent 61"/>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customStyle="1" w:styleId="ListTable1Light1">
    <w:name w:val="List Table 1 Light1"/>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1Light-Accent21">
    <w:name w:val="List Table 1 Light - Accent 21"/>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1Light-Accent31">
    <w:name w:val="List Table 1 Light - Accent 31"/>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1Light-Accent41">
    <w:name w:val="List Table 1 Light - Accent 41"/>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1Light-Accent51">
    <w:name w:val="List Table 1 Light - Accent 51"/>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1Light-Accent61">
    <w:name w:val="List Table 1 Light - Accent 61"/>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21">
    <w:name w:val="List Table 21"/>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2-Accent21">
    <w:name w:val="List Table 2 - Accent 21"/>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2-Accent31">
    <w:name w:val="List Table 2 - Accent 31"/>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2-Accent41">
    <w:name w:val="List Table 2 - Accent 41"/>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2-Accent51">
    <w:name w:val="List Table 2 - Accent 51"/>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2-Accent61">
    <w:name w:val="List Table 2 - Accent 61"/>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31">
    <w:name w:val="List Table 31"/>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customStyle="1" w:styleId="ListTable3-Accent21">
    <w:name w:val="List Table 3 - Accent 21"/>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customStyle="1" w:styleId="ListTable3-Accent31">
    <w:name w:val="List Table 3 - Accent 31"/>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customStyle="1" w:styleId="ListTable3-Accent41">
    <w:name w:val="List Table 3 - Accent 41"/>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customStyle="1" w:styleId="ListTable3-Accent51">
    <w:name w:val="List Table 3 - Accent 51"/>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customStyle="1" w:styleId="ListTable3-Accent61">
    <w:name w:val="List Table 3 - Accent 61"/>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customStyle="1" w:styleId="ListTable41">
    <w:name w:val="List Table 41"/>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4-Accent21">
    <w:name w:val="List Table 4 - Accent 21"/>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4-Accent31">
    <w:name w:val="List Table 4 - Accent 31"/>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4-Accent41">
    <w:name w:val="List Table 4 - Accent 41"/>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4-Accent51">
    <w:name w:val="List Table 4 - Accent 51"/>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4-Accent61">
    <w:name w:val="List Table 4 - Accent 61"/>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5Dark1">
    <w:name w:val="List Table 5 Dark1"/>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ListTable6Colorful-Accent21">
    <w:name w:val="List Table 6 Colorful - Accent 21"/>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ListTable6Colorful-Accent31">
    <w:name w:val="List Table 6 Colorful - Accent 31"/>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ListTable6Colorful-Accent41">
    <w:name w:val="List Table 6 Colorful - Accent 41"/>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ListTable6Colorful-Accent51">
    <w:name w:val="List Table 6 Colorful - Accent 51"/>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customStyle="1" w:styleId="ListTable6Colorful-Accent61">
    <w:name w:val="List Table 6 Colorful - Accent 61"/>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customStyle="1" w:styleId="ListTable7Colorful1">
    <w:name w:val="List Table 7 Colorful1"/>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customStyle="1" w:styleId="PlainTable11">
    <w:name w:val="Plain Table 1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 w:type="paragraph" w:styleId="NoSpacing">
    <w:name w:val="No Spacing"/>
    <w:uiPriority w:val="1"/>
    <w:qFormat/>
    <w:rsid w:val="004D0C47"/>
    <w:pPr>
      <w:spacing w:after="0"/>
      <w:ind w:right="0"/>
    </w:pPr>
    <w:rPr>
      <w:color w:val="auto"/>
      <w:lang w:val="en-GB" w:eastAsia="en-US"/>
    </w:rPr>
  </w:style>
  <w:style w:type="character" w:customStyle="1" w:styleId="UnresolvedMention1">
    <w:name w:val="Unresolved Mention1"/>
    <w:basedOn w:val="DefaultParagraphFont"/>
    <w:uiPriority w:val="99"/>
    <w:semiHidden/>
    <w:unhideWhenUsed/>
    <w:rsid w:val="000F1E48"/>
    <w:rPr>
      <w:color w:val="808080"/>
      <w:shd w:val="clear" w:color="auto" w:fill="E6E6E6"/>
    </w:rPr>
  </w:style>
  <w:style w:type="character" w:customStyle="1" w:styleId="UnresolvedMention2">
    <w:name w:val="Unresolved Mention2"/>
    <w:basedOn w:val="DefaultParagraphFont"/>
    <w:uiPriority w:val="99"/>
    <w:semiHidden/>
    <w:unhideWhenUsed/>
    <w:rsid w:val="00165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63580">
      <w:bodyDiv w:val="1"/>
      <w:marLeft w:val="0"/>
      <w:marRight w:val="0"/>
      <w:marTop w:val="0"/>
      <w:marBottom w:val="0"/>
      <w:divBdr>
        <w:top w:val="none" w:sz="0" w:space="0" w:color="auto"/>
        <w:left w:val="none" w:sz="0" w:space="0" w:color="auto"/>
        <w:bottom w:val="none" w:sz="0" w:space="0" w:color="auto"/>
        <w:right w:val="none" w:sz="0" w:space="0" w:color="auto"/>
      </w:divBdr>
    </w:div>
    <w:div w:id="582034761">
      <w:bodyDiv w:val="1"/>
      <w:marLeft w:val="0"/>
      <w:marRight w:val="0"/>
      <w:marTop w:val="0"/>
      <w:marBottom w:val="0"/>
      <w:divBdr>
        <w:top w:val="none" w:sz="0" w:space="0" w:color="auto"/>
        <w:left w:val="none" w:sz="0" w:space="0" w:color="auto"/>
        <w:bottom w:val="none" w:sz="0" w:space="0" w:color="auto"/>
        <w:right w:val="none" w:sz="0" w:space="0" w:color="auto"/>
      </w:divBdr>
    </w:div>
    <w:div w:id="884685320">
      <w:bodyDiv w:val="1"/>
      <w:marLeft w:val="0"/>
      <w:marRight w:val="0"/>
      <w:marTop w:val="0"/>
      <w:marBottom w:val="0"/>
      <w:divBdr>
        <w:top w:val="none" w:sz="0" w:space="0" w:color="auto"/>
        <w:left w:val="none" w:sz="0" w:space="0" w:color="auto"/>
        <w:bottom w:val="none" w:sz="0" w:space="0" w:color="auto"/>
        <w:right w:val="none" w:sz="0" w:space="0" w:color="auto"/>
      </w:divBdr>
    </w:div>
    <w:div w:id="970742691">
      <w:bodyDiv w:val="1"/>
      <w:marLeft w:val="0"/>
      <w:marRight w:val="0"/>
      <w:marTop w:val="0"/>
      <w:marBottom w:val="0"/>
      <w:divBdr>
        <w:top w:val="none" w:sz="0" w:space="0" w:color="auto"/>
        <w:left w:val="none" w:sz="0" w:space="0" w:color="auto"/>
        <w:bottom w:val="none" w:sz="0" w:space="0" w:color="auto"/>
        <w:right w:val="none" w:sz="0" w:space="0" w:color="auto"/>
      </w:divBdr>
    </w:div>
    <w:div w:id="1405834926">
      <w:bodyDiv w:val="1"/>
      <w:marLeft w:val="0"/>
      <w:marRight w:val="0"/>
      <w:marTop w:val="0"/>
      <w:marBottom w:val="0"/>
      <w:divBdr>
        <w:top w:val="none" w:sz="0" w:space="0" w:color="auto"/>
        <w:left w:val="none" w:sz="0" w:space="0" w:color="auto"/>
        <w:bottom w:val="none" w:sz="0" w:space="0" w:color="auto"/>
        <w:right w:val="none" w:sz="0" w:space="0" w:color="auto"/>
      </w:divBdr>
    </w:div>
    <w:div w:id="1484083740">
      <w:bodyDiv w:val="1"/>
      <w:marLeft w:val="0"/>
      <w:marRight w:val="0"/>
      <w:marTop w:val="0"/>
      <w:marBottom w:val="0"/>
      <w:divBdr>
        <w:top w:val="none" w:sz="0" w:space="0" w:color="auto"/>
        <w:left w:val="none" w:sz="0" w:space="0" w:color="auto"/>
        <w:bottom w:val="none" w:sz="0" w:space="0" w:color="auto"/>
        <w:right w:val="none" w:sz="0" w:space="0" w:color="auto"/>
      </w:divBdr>
    </w:div>
    <w:div w:id="1537354350">
      <w:bodyDiv w:val="1"/>
      <w:marLeft w:val="0"/>
      <w:marRight w:val="0"/>
      <w:marTop w:val="0"/>
      <w:marBottom w:val="0"/>
      <w:divBdr>
        <w:top w:val="none" w:sz="0" w:space="0" w:color="auto"/>
        <w:left w:val="none" w:sz="0" w:space="0" w:color="auto"/>
        <w:bottom w:val="none" w:sz="0" w:space="0" w:color="auto"/>
        <w:right w:val="none" w:sz="0" w:space="0" w:color="auto"/>
      </w:divBdr>
    </w:div>
    <w:div w:id="1625885662">
      <w:bodyDiv w:val="1"/>
      <w:marLeft w:val="0"/>
      <w:marRight w:val="0"/>
      <w:marTop w:val="0"/>
      <w:marBottom w:val="0"/>
      <w:divBdr>
        <w:top w:val="none" w:sz="0" w:space="0" w:color="auto"/>
        <w:left w:val="none" w:sz="0" w:space="0" w:color="auto"/>
        <w:bottom w:val="none" w:sz="0" w:space="0" w:color="auto"/>
        <w:right w:val="none" w:sz="0" w:space="0" w:color="auto"/>
      </w:divBdr>
    </w:div>
    <w:div w:id="171673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footer" Target="foot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mailto:DHazari17@Gmail.com" TargetMode="External" /><Relationship Id="rId5" Type="http://schemas.openxmlformats.org/officeDocument/2006/relationships/numbering" Target="numbering.xml" /><Relationship Id="rId15" Type="http://schemas.openxmlformats.org/officeDocument/2006/relationships/theme" Target="theme/theme1.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zari\AppData\Roaming\Microsoft\Templates\Resume.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2763E62DAF4608942577CC603A36AB"/>
        <w:category>
          <w:name w:val="General"/>
          <w:gallery w:val="placeholder"/>
        </w:category>
        <w:types>
          <w:type w:val="bbPlcHdr"/>
        </w:types>
        <w:behaviors>
          <w:behavior w:val="content"/>
        </w:behaviors>
        <w:guid w:val="{6EA19837-1CFB-45AA-BF2C-FB2957039862}"/>
      </w:docPartPr>
      <w:docPartBody>
        <w:p w:rsidR="002A3180" w:rsidRDefault="00DA6F84" w:rsidP="00DA6F84">
          <w:pPr>
            <w:pStyle w:val="092763E62DAF4608942577CC603A36AB"/>
          </w:pPr>
          <w:r w:rsidRPr="0084316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25E"/>
    <w:rsid w:val="0004363D"/>
    <w:rsid w:val="001014FB"/>
    <w:rsid w:val="002A3180"/>
    <w:rsid w:val="002B3025"/>
    <w:rsid w:val="00392EF9"/>
    <w:rsid w:val="003A3A5D"/>
    <w:rsid w:val="004321AF"/>
    <w:rsid w:val="00522543"/>
    <w:rsid w:val="005A6D93"/>
    <w:rsid w:val="005E47B4"/>
    <w:rsid w:val="006071B8"/>
    <w:rsid w:val="00615A7C"/>
    <w:rsid w:val="00680B25"/>
    <w:rsid w:val="00692C8C"/>
    <w:rsid w:val="00697990"/>
    <w:rsid w:val="006C65B4"/>
    <w:rsid w:val="007374EE"/>
    <w:rsid w:val="0082025E"/>
    <w:rsid w:val="008A48C9"/>
    <w:rsid w:val="009415DB"/>
    <w:rsid w:val="00A3232A"/>
    <w:rsid w:val="00A96DB9"/>
    <w:rsid w:val="00BE0082"/>
    <w:rsid w:val="00C90569"/>
    <w:rsid w:val="00D20F31"/>
    <w:rsid w:val="00DA6F84"/>
    <w:rsid w:val="00ED6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02598ADCDC403BB8106D78E0458B09">
    <w:name w:val="A502598ADCDC403BB8106D78E0458B09"/>
  </w:style>
  <w:style w:type="paragraph" w:customStyle="1" w:styleId="86843DAE057D4E669F3D72646BFF1D2F">
    <w:name w:val="86843DAE057D4E669F3D72646BFF1D2F"/>
  </w:style>
  <w:style w:type="paragraph" w:customStyle="1" w:styleId="83FA72982F05426798EAFDEBE2E88B53">
    <w:name w:val="83FA72982F05426798EAFDEBE2E88B53"/>
  </w:style>
  <w:style w:type="paragraph" w:customStyle="1" w:styleId="E89FE540CA4447BF9F0437F87FB5D812">
    <w:name w:val="E89FE540CA4447BF9F0437F87FB5D812"/>
  </w:style>
  <w:style w:type="paragraph" w:customStyle="1" w:styleId="BCB3D740E3F84B499A98070F25BAB134">
    <w:name w:val="BCB3D740E3F84B499A98070F25BAB134"/>
  </w:style>
  <w:style w:type="paragraph" w:customStyle="1" w:styleId="E4C311CF88484CB5BC16AC69F3F446C2">
    <w:name w:val="E4C311CF88484CB5BC16AC69F3F446C2"/>
  </w:style>
  <w:style w:type="paragraph" w:customStyle="1" w:styleId="1804B30F840C4986A5A140596A35C199">
    <w:name w:val="1804B30F840C4986A5A140596A35C199"/>
  </w:style>
  <w:style w:type="paragraph" w:customStyle="1" w:styleId="00CF5501479D48D49723150DDC71EB24">
    <w:name w:val="00CF5501479D48D49723150DDC71EB24"/>
  </w:style>
  <w:style w:type="paragraph" w:customStyle="1" w:styleId="C914054B99614ADBB87DB15366386348">
    <w:name w:val="C914054B99614ADBB87DB15366386348"/>
  </w:style>
  <w:style w:type="paragraph" w:customStyle="1" w:styleId="C9844B9A49B7488D99ECC5065B3397C0">
    <w:name w:val="C9844B9A49B7488D99ECC5065B3397C0"/>
  </w:style>
  <w:style w:type="paragraph" w:customStyle="1" w:styleId="0A896FCB215F44EC9665B87E2EAB6885">
    <w:name w:val="0A896FCB215F44EC9665B87E2EAB6885"/>
  </w:style>
  <w:style w:type="paragraph" w:customStyle="1" w:styleId="D93EEE98BE8649E0A242695BFFBFACB8">
    <w:name w:val="D93EEE98BE8649E0A242695BFFBFACB8"/>
  </w:style>
  <w:style w:type="character" w:styleId="Emphasis">
    <w:name w:val="Emphasis"/>
    <w:basedOn w:val="DefaultParagraphFont"/>
    <w:uiPriority w:val="7"/>
    <w:unhideWhenUsed/>
    <w:qFormat/>
    <w:rPr>
      <w:i/>
      <w:iCs/>
      <w:color w:val="404040" w:themeColor="text1" w:themeTint="BF"/>
    </w:rPr>
  </w:style>
  <w:style w:type="paragraph" w:customStyle="1" w:styleId="46E0C69B5BBB472AB35F810525081922">
    <w:name w:val="46E0C69B5BBB472AB35F810525081922"/>
  </w:style>
  <w:style w:type="paragraph" w:customStyle="1" w:styleId="E335339FF0BF4CFFA6AE4789E81485D3">
    <w:name w:val="E335339FF0BF4CFFA6AE4789E81485D3"/>
  </w:style>
  <w:style w:type="paragraph" w:customStyle="1" w:styleId="1C38498797034B1E86EEB05192F76C8F">
    <w:name w:val="1C38498797034B1E86EEB05192F76C8F"/>
  </w:style>
  <w:style w:type="paragraph" w:customStyle="1" w:styleId="E36B753A618C4CA98641BB510170F241">
    <w:name w:val="E36B753A618C4CA98641BB510170F241"/>
  </w:style>
  <w:style w:type="paragraph" w:customStyle="1" w:styleId="A5EE4A2B13E24ADEB71BF37BDAD5C974">
    <w:name w:val="A5EE4A2B13E24ADEB71BF37BDAD5C974"/>
  </w:style>
  <w:style w:type="paragraph" w:customStyle="1" w:styleId="8140F5DF924A4CAEBCE6B74243A449F7">
    <w:name w:val="8140F5DF924A4CAEBCE6B74243A449F7"/>
  </w:style>
  <w:style w:type="paragraph" w:customStyle="1" w:styleId="24A75B3A230A4395B5B3E124B71957B7">
    <w:name w:val="24A75B3A230A4395B5B3E124B71957B7"/>
  </w:style>
  <w:style w:type="paragraph" w:customStyle="1" w:styleId="C781AC850A684FC5BA3EEF94A1A67107">
    <w:name w:val="C781AC850A684FC5BA3EEF94A1A67107"/>
  </w:style>
  <w:style w:type="paragraph" w:customStyle="1" w:styleId="BC21105D529B48918BD08A6D97E4AAC7">
    <w:name w:val="BC21105D529B48918BD08A6D97E4AAC7"/>
  </w:style>
  <w:style w:type="paragraph" w:customStyle="1" w:styleId="B37F525A6DD14365B8F1D981743A03D6">
    <w:name w:val="B37F525A6DD14365B8F1D981743A03D6"/>
  </w:style>
  <w:style w:type="paragraph" w:customStyle="1" w:styleId="B42A63AAA27A4E3BA660499792FD81F1">
    <w:name w:val="B42A63AAA27A4E3BA660499792FD81F1"/>
  </w:style>
  <w:style w:type="paragraph" w:customStyle="1" w:styleId="F0BE11C586744CFE978CE8AF16CE9521">
    <w:name w:val="F0BE11C586744CFE978CE8AF16CE9521"/>
  </w:style>
  <w:style w:type="paragraph" w:customStyle="1" w:styleId="2C53D46B214244549BDD5A519D55E508">
    <w:name w:val="2C53D46B214244549BDD5A519D55E508"/>
  </w:style>
  <w:style w:type="paragraph" w:customStyle="1" w:styleId="387B01B263B94F848005AC1F92DA4C19">
    <w:name w:val="387B01B263B94F848005AC1F92DA4C19"/>
  </w:style>
  <w:style w:type="paragraph" w:customStyle="1" w:styleId="3B748179DE9649F391AA78676E991C50">
    <w:name w:val="3B748179DE9649F391AA78676E991C50"/>
  </w:style>
  <w:style w:type="paragraph" w:customStyle="1" w:styleId="23EC283F3D3D4ADBA879CFCD1B7F219F">
    <w:name w:val="23EC283F3D3D4ADBA879CFCD1B7F219F"/>
  </w:style>
  <w:style w:type="paragraph" w:customStyle="1" w:styleId="DE04687EBAA04B489A229E735928E899">
    <w:name w:val="DE04687EBAA04B489A229E735928E899"/>
  </w:style>
  <w:style w:type="paragraph" w:customStyle="1" w:styleId="48F8812BC76F4AEFBEB1358573325972">
    <w:name w:val="48F8812BC76F4AEFBEB1358573325972"/>
    <w:rsid w:val="0082025E"/>
  </w:style>
  <w:style w:type="paragraph" w:customStyle="1" w:styleId="E751882EBAE3428F8506A868B0CBCF2B">
    <w:name w:val="E751882EBAE3428F8506A868B0CBCF2B"/>
    <w:rsid w:val="0082025E"/>
  </w:style>
  <w:style w:type="paragraph" w:customStyle="1" w:styleId="808C34FFCF184EB59254791047B0879C">
    <w:name w:val="808C34FFCF184EB59254791047B0879C"/>
    <w:rsid w:val="008A48C9"/>
  </w:style>
  <w:style w:type="paragraph" w:customStyle="1" w:styleId="A3E879D08928449194B9ED270B014750">
    <w:name w:val="A3E879D08928449194B9ED270B014750"/>
    <w:rsid w:val="001014FB"/>
    <w:pPr>
      <w:spacing w:after="200" w:line="276" w:lineRule="auto"/>
    </w:pPr>
  </w:style>
  <w:style w:type="paragraph" w:customStyle="1" w:styleId="F24EF35E0C81476D9A2D5AF98EA1E804">
    <w:name w:val="F24EF35E0C81476D9A2D5AF98EA1E804"/>
    <w:rsid w:val="001014FB"/>
    <w:pPr>
      <w:spacing w:after="200" w:line="276" w:lineRule="auto"/>
    </w:pPr>
  </w:style>
  <w:style w:type="paragraph" w:customStyle="1" w:styleId="298725BF14D04D95BCC53CD136DA9B05">
    <w:name w:val="298725BF14D04D95BCC53CD136DA9B05"/>
    <w:rsid w:val="00615A7C"/>
    <w:pPr>
      <w:spacing w:after="200" w:line="276" w:lineRule="auto"/>
    </w:pPr>
  </w:style>
  <w:style w:type="paragraph" w:customStyle="1" w:styleId="AE21D1345552493085E24B2955E038CC">
    <w:name w:val="AE21D1345552493085E24B2955E038CC"/>
    <w:rsid w:val="00615A7C"/>
    <w:pPr>
      <w:spacing w:after="200" w:line="276" w:lineRule="auto"/>
    </w:pPr>
  </w:style>
  <w:style w:type="paragraph" w:customStyle="1" w:styleId="9F1C44E46C174198957A5FEDCE81E492">
    <w:name w:val="9F1C44E46C174198957A5FEDCE81E492"/>
    <w:rsid w:val="00615A7C"/>
    <w:pPr>
      <w:spacing w:after="200" w:line="276" w:lineRule="auto"/>
    </w:pPr>
  </w:style>
  <w:style w:type="paragraph" w:customStyle="1" w:styleId="0C219E1631B741F4A045C3D5404708D8">
    <w:name w:val="0C219E1631B741F4A045C3D5404708D8"/>
    <w:rsid w:val="00615A7C"/>
    <w:pPr>
      <w:spacing w:after="200" w:line="276" w:lineRule="auto"/>
    </w:pPr>
  </w:style>
  <w:style w:type="paragraph" w:customStyle="1" w:styleId="EAC643028C7D4A528BDDD8B7FD2CE486">
    <w:name w:val="EAC643028C7D4A528BDDD8B7FD2CE486"/>
    <w:rsid w:val="005E47B4"/>
    <w:pPr>
      <w:spacing w:after="200" w:line="276" w:lineRule="auto"/>
    </w:pPr>
  </w:style>
  <w:style w:type="paragraph" w:customStyle="1" w:styleId="D046DC381ADC45068380D901839B1222">
    <w:name w:val="D046DC381ADC45068380D901839B1222"/>
    <w:rsid w:val="005E47B4"/>
    <w:pPr>
      <w:spacing w:after="200" w:line="276" w:lineRule="auto"/>
    </w:pPr>
  </w:style>
  <w:style w:type="paragraph" w:customStyle="1" w:styleId="FE5CFED94E964364AB321A3D593F640F">
    <w:name w:val="FE5CFED94E964364AB321A3D593F640F"/>
    <w:rsid w:val="005E47B4"/>
    <w:pPr>
      <w:spacing w:after="200" w:line="276" w:lineRule="auto"/>
    </w:pPr>
  </w:style>
  <w:style w:type="paragraph" w:customStyle="1" w:styleId="129D5795734A412DB8A00E0DC296BCE9">
    <w:name w:val="129D5795734A412DB8A00E0DC296BCE9"/>
    <w:rsid w:val="005E47B4"/>
    <w:pPr>
      <w:spacing w:after="200" w:line="276" w:lineRule="auto"/>
    </w:pPr>
  </w:style>
  <w:style w:type="paragraph" w:customStyle="1" w:styleId="7774A4FEA2564AD0BA93A6CD90F70533">
    <w:name w:val="7774A4FEA2564AD0BA93A6CD90F70533"/>
    <w:rsid w:val="005E47B4"/>
    <w:pPr>
      <w:spacing w:after="200" w:line="276" w:lineRule="auto"/>
    </w:pPr>
  </w:style>
  <w:style w:type="paragraph" w:customStyle="1" w:styleId="1CD9FC9E78E8409A8557555646323C62">
    <w:name w:val="1CD9FC9E78E8409A8557555646323C62"/>
    <w:rsid w:val="005E47B4"/>
    <w:pPr>
      <w:spacing w:after="200" w:line="276" w:lineRule="auto"/>
    </w:pPr>
  </w:style>
  <w:style w:type="paragraph" w:customStyle="1" w:styleId="12148D47FDDD4192BFAB22B88BF38A40">
    <w:name w:val="12148D47FDDD4192BFAB22B88BF38A40"/>
    <w:rsid w:val="005E47B4"/>
    <w:pPr>
      <w:spacing w:after="200" w:line="276" w:lineRule="auto"/>
    </w:pPr>
  </w:style>
  <w:style w:type="paragraph" w:customStyle="1" w:styleId="81503792D01F479D9E9F80AA59502499">
    <w:name w:val="81503792D01F479D9E9F80AA59502499"/>
    <w:rsid w:val="005E47B4"/>
    <w:pPr>
      <w:spacing w:after="200" w:line="276" w:lineRule="auto"/>
    </w:pPr>
  </w:style>
  <w:style w:type="paragraph" w:customStyle="1" w:styleId="E9B0329C281F4B75B95154D1BA6CE99C">
    <w:name w:val="E9B0329C281F4B75B95154D1BA6CE99C"/>
    <w:rsid w:val="00DA6F84"/>
  </w:style>
  <w:style w:type="paragraph" w:customStyle="1" w:styleId="FFF0A5F70A2E4222AFC232CBDEAADEB9">
    <w:name w:val="FFF0A5F70A2E4222AFC232CBDEAADEB9"/>
    <w:rsid w:val="00DA6F84"/>
  </w:style>
  <w:style w:type="paragraph" w:customStyle="1" w:styleId="092763E62DAF4608942577CC603A36AB">
    <w:name w:val="092763E62DAF4608942577CC603A36AB"/>
    <w:rsid w:val="00DA6F84"/>
  </w:style>
  <w:style w:type="paragraph" w:customStyle="1" w:styleId="E48D7CDD58FC45C4ADC77D27C77EC6C4">
    <w:name w:val="E48D7CDD58FC45C4ADC77D27C77EC6C4"/>
    <w:rsid w:val="006C65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99BC-CF1C-4A2A-90F1-837BE596B6DA}">
  <ds:schemaRefs>
    <ds:schemaRef ds:uri="http://schemas.microsoft.com/office/2006/metadata/properties"/>
    <ds:schemaRef ds:uri="http://www.w3.org/2000/xmlns/"/>
    <ds:schemaRef ds:uri="40262f94-9f35-4ac3-9a90-690165a166b7"/>
    <ds:schemaRef ds:uri="http://www.w3.org/2001/XMLSchema-instance"/>
  </ds:schemaRefs>
</ds:datastoreItem>
</file>

<file path=customXml/itemProps2.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3.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0/xmlns/"/>
    <ds:schemaRef ds:uri="http://www.w3.org/2001/XMLSchema"/>
    <ds:schemaRef ds:uri="a4f35948-e619-41b3-aa29-22878b09cfd2"/>
    <ds:schemaRef ds:uri="40262f94-9f35-4ac3-9a90-690165a166b7"/>
  </ds:schemaRefs>
</ds:datastoreItem>
</file>

<file path=customXml/itemProps4.xml><?xml version="1.0" encoding="utf-8"?>
<ds:datastoreItem xmlns:ds="http://schemas.openxmlformats.org/officeDocument/2006/customXml" ds:itemID="{9858068A-7256-E647-8973-738DCD65689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Resume.dotx</Template>
  <TotalTime>0</TotalTime>
  <Pages>2</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Hazari</dc:creator>
  <cp:lastModifiedBy>David Hazari</cp:lastModifiedBy>
  <cp:revision>2</cp:revision>
  <dcterms:created xsi:type="dcterms:W3CDTF">2019-10-14T17:07:00Z</dcterms:created>
  <dcterms:modified xsi:type="dcterms:W3CDTF">2019-10-14T17:07:00Z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