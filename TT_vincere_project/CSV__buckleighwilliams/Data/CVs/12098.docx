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Borders/>
            <w:shd w:fill="auto" w:val="clear"/>
          </w:tcPr>
          <w:p>
            <w:pPr>
              <w:pStyle w:val="Title"/>
              <w:spacing w:before="0" w:after="0"/>
              <w:contextualSpacing/>
              <w:rPr/>
            </w:pPr>
            <w:r>
              <w:rPr/>
              <w:t xml:space="preserve">Ian </w:t>
            </w:r>
            <w:r>
              <w:rPr>
                <w:rStyle w:val="IntenseEmphasis"/>
                <w:color w:val="595959" w:themeColor="text1" w:themeTint="a6"/>
              </w:rPr>
              <w:t>Muge</w:t>
            </w:r>
          </w:p>
          <w:p>
            <w:pPr>
              <w:pStyle w:val="ContactInfo"/>
              <w:spacing w:before="0" w:after="0"/>
              <w:rPr/>
            </w:pPr>
            <w:r>
              <w:rPr/>
              <w:t>+447379924152 ·</w:t>
            </w:r>
            <w:r>
              <w:rPr/>
              <w:t xml:space="preserve"> </w:t>
            </w:r>
            <w:r>
              <w:rPr/>
              <w:t>+254724052578</w:t>
            </w:r>
          </w:p>
          <w:p>
            <w:pPr>
              <w:pStyle w:val="ContactInfoEmphasis"/>
              <w:spacing w:before="0" w:after="0"/>
              <w:rPr/>
            </w:pPr>
            <w:r>
              <w:rPr/>
              <w:t>ian.muge@gmail.com ·</w:t>
            </w:r>
            <w:r>
              <w:rPr/>
              <w:t xml:space="preserve"> </w:t>
            </w:r>
            <w:hyperlink r:id="rId2">
              <w:r>
                <w:rPr>
                  <w:rStyle w:val="ListLabel25"/>
                  <w:b w:val="false"/>
                  <w:color w:val="0000FF"/>
                  <w:u w:val="single"/>
                </w:rPr>
                <w:t>https://www.linkedin.com/in/ian-muge/</w:t>
              </w:r>
            </w:hyperlink>
            <w:r>
              <w:rPr/>
              <w:t xml:space="preserve"> ·</w:t>
            </w:r>
            <w:r>
              <w:rPr/>
              <w:t xml:space="preserve"> </w:t>
            </w:r>
            <w:hyperlink r:id="rId3">
              <w:r>
                <w:rPr>
                  <w:rStyle w:val="ListLabel25"/>
                  <w:b w:val="false"/>
                  <w:color w:val="0000FF"/>
                  <w:u w:val="single"/>
                </w:rPr>
                <w:t>https://github.com/muge13</w:t>
              </w:r>
            </w:hyperlink>
          </w:p>
        </w:tc>
      </w:tr>
      <w:tr>
        <w:trPr/>
        <w:tc>
          <w:tcPr>
            <w:tcW w:w="9360" w:type="dxa"/>
            <w:tcBorders/>
            <w:shd w:fill="auto" w:val="clear"/>
            <w:tcMar>
              <w:top w:w="432" w:type="dxa"/>
              <w:bottom w:w="11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Recent MSc in Communications and Signal Processing with 4 years software and devops engineering experience. Aiming to leverage previous knowledge and current trends to develop cutting-edge software and devops solutions. I am proactive, adaptable and dependable with a wild curiosity, looking forward to working in a collaborative, challenging and dynamic workplace.</w:t>
            </w:r>
          </w:p>
        </w:tc>
      </w:tr>
    </w:tbl>
    <w:p>
      <w:pPr>
        <w:pStyle w:val="Heading1"/>
        <w:rPr/>
      </w:pPr>
      <w:r>
        <w:rPr/>
        <w:t>Experience</w:t>
      </w:r>
    </w:p>
    <w:tbl>
      <w:tblPr>
        <w:tblStyle w:val="TableGrid"/>
        <w:tblW w:w="4950" w:type="pct"/>
        <w:jc w:val="left"/>
        <w:tblInd w:w="72" w:type="dxa"/>
        <w:tblCellMar>
          <w:top w:w="0" w:type="dxa"/>
          <w:left w:w="576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266"/>
      </w:tblGrid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October 2018 – present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Software and Devops Engineering Consultant, </w:t>
            </w:r>
            <w:r>
              <w:rPr>
                <w:rStyle w:val="SubtleReference"/>
              </w:rPr>
              <w:t>Safaricom PLC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Worked to develop and support the Masoko (E-Commerce) Platform.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Develop and deploy code lifecycle tools and pipelines to enable continuous development and integration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Automation of production ready infrastructure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Backend and RESTful services development</w:t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march 2018 – october 2018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Software and Devops Engineer, </w:t>
            </w:r>
            <w:r>
              <w:rPr>
                <w:rStyle w:val="SubtleReference"/>
              </w:rPr>
              <w:t>Safaricom PLC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Worked under the Digital Engineering Department to develop and support the Masoko (E-Commerce) Platform.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Develop and deploy code lifecycle tools and pipelines to enable continuous development and integration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Automation of production ready infrastructure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Backend and RESTful services development</w:t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march 2017 – march 2018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IT Development Consutant, </w:t>
            </w:r>
            <w:r>
              <w:rPr>
                <w:rStyle w:val="SubtleReference"/>
              </w:rPr>
              <w:t>Safaricom PLC (Techsavanna Ltd. Contractor)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Worked under the Digital Engineering Department to develop and support the Masoko (E-Commerce) Platform.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Development and support of financial backend and RESTful services.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Unit testing of developed solutions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Automation of production ready infrastructure</w:t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october 2016 – January 2017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Financial Services Planning Intern, </w:t>
            </w:r>
            <w:r>
              <w:rPr>
                <w:rStyle w:val="SubtleReference"/>
              </w:rPr>
              <w:t>Safaricom PLC</w:t>
            </w:r>
          </w:p>
          <w:p>
            <w:pPr>
              <w:pStyle w:val="Heading2"/>
              <w:numPr>
                <w:ilvl w:val="0"/>
                <w:numId w:val="5"/>
              </w:numPr>
              <w:spacing w:before="0" w:after="40"/>
              <w:contextualSpacing/>
              <w:outlineLvl w:val="1"/>
              <w:rPr>
                <w:rFonts w:eastAsia="Calibri" w:cs="" w:cstheme="minorBidi" w:eastAsiaTheme="minorHAnsi"/>
                <w:b w:val="false"/>
                <w:b w:val="false"/>
                <w:caps w:val="false"/>
                <w:smallCaps w:val="false"/>
                <w:color w:val="595959" w:themeColor="text1" w:themeTint="a6"/>
                <w:sz w:val="22"/>
                <w:szCs w:val="22"/>
              </w:rPr>
            </w:pPr>
            <w:r>
              <w:rPr>
                <w:rFonts w:eastAsia="Calibri" w:cs="" w:cstheme="minorBidi" w:eastAsiaTheme="minorHAnsi"/>
                <w:b w:val="false"/>
                <w:caps w:val="false"/>
                <w:smallCaps w:val="false"/>
                <w:color w:val="595959" w:themeColor="text1" w:themeTint="a6"/>
                <w:sz w:val="22"/>
                <w:szCs w:val="22"/>
              </w:rPr>
              <w:t>Provide Technical support for M-Pesa (mobile money) integrations and code implementation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/>
            </w:pPr>
            <w:r>
              <w:rPr/>
              <w:t>Testing M-Pesa (mobile money) integrations and code implementation</w:t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may 2015 – april 2016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Systems Development Intern, </w:t>
            </w:r>
            <w:r>
              <w:rPr>
                <w:rStyle w:val="SubtleReference"/>
              </w:rPr>
              <w:t>Strathmore business school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Development and support of web systems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Code debugging and optimization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Support unit and regression testing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Provide IT support</w:t>
            </w:r>
          </w:p>
        </w:tc>
      </w:tr>
    </w:tbl>
    <w:p>
      <w:pPr>
        <w:pStyle w:val="Heading1"/>
        <w:rPr/>
      </w:pPr>
      <w:r>
        <w:rPr/>
        <w:t>Education</w:t>
      </w:r>
    </w:p>
    <w:tbl>
      <w:tblPr>
        <w:tblStyle w:val="TableGrid"/>
        <w:tblW w:w="4950" w:type="pct"/>
        <w:jc w:val="left"/>
        <w:tblInd w:w="72" w:type="dxa"/>
        <w:tblCellMar>
          <w:top w:w="0" w:type="dxa"/>
          <w:left w:w="576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266"/>
      </w:tblGrid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december 2019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MSc. Communications and Signal Processing, </w:t>
            </w:r>
            <w:r>
              <w:rPr>
                <w:rStyle w:val="SubtleReference"/>
              </w:rPr>
              <w:t>University of Manchester</w:t>
            </w:r>
          </w:p>
          <w:p>
            <w:pPr>
              <w:pStyle w:val="Normal"/>
              <w:spacing w:before="0" w:after="0"/>
              <w:rPr/>
            </w:pPr>
            <w:r>
              <w:rPr/>
              <w:t>Dissertation Project: Real-time Face Detection in Autonomous Systems using Deep Learning</w:t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june 2016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BSc. Telecommunications, </w:t>
            </w:r>
            <w:r>
              <w:rPr>
                <w:rStyle w:val="SubtleReference"/>
              </w:rPr>
              <w:t>Strathmore University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First Class Honors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Recognized on the Dean's List for exceptional performance.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Final Year Project: Implementation of a charging system for IP Multimedia networks</w:t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November 2011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Kenya Certificate of Secondary Education, </w:t>
            </w:r>
            <w:r>
              <w:rPr>
                <w:rStyle w:val="SubtleReference"/>
              </w:rPr>
              <w:t>Utumishi academy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Final Aggregate Grade: A-</w:t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contextualSpacing/>
              <w:outlineLvl w:val="2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Skills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679"/>
        <w:gridCol w:w="4680"/>
      </w:tblGrid>
      <w:tr>
        <w:trPr/>
        <w:tc>
          <w:tcPr>
            <w:tcW w:w="4679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Agile Software Development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Devops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CI/CD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Python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PHP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SQL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Data Analysis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IaaS (AWS)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Ansible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Docker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Magento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Deep learning</w:t>
            </w:r>
          </w:p>
        </w:tc>
        <w:tc>
          <w:tcPr>
            <w:tcW w:w="4680" w:type="dxa"/>
            <w:tcBorders/>
            <w:shd w:fill="auto" w:val="clear"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Teamwork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Leadership</w:t>
            </w:r>
          </w:p>
        </w:tc>
      </w:tr>
    </w:tbl>
    <w:p>
      <w:pPr>
        <w:pStyle w:val="Heading1"/>
        <w:rPr/>
      </w:pPr>
      <w:r>
        <w:rPr/>
        <w:t>Activities</w:t>
      </w:r>
    </w:p>
    <w:p>
      <w:pPr>
        <w:pStyle w:val="Normal"/>
        <w:rPr/>
      </w:pPr>
      <w:r>
        <w:rPr/>
        <w:t>I volunteered at the Kenya National Library Services.</w:t>
      </w:r>
    </w:p>
    <w:p>
      <w:pPr>
        <w:pStyle w:val="Normal"/>
        <w:rPr/>
      </w:pPr>
      <w:r>
        <w:rPr/>
        <w:t>I was the school captain in high school and a member of the mathematics club.</w:t>
      </w:r>
    </w:p>
    <w:p>
      <w:pPr>
        <w:pStyle w:val="Normal"/>
        <w:rPr/>
      </w:pPr>
      <w:r>
        <w:rPr/>
        <w:t>I am passionate about open-source projects and Iaido.</w:t>
      </w:r>
    </w:p>
    <w:p>
      <w:pPr>
        <w:pStyle w:val="Normal"/>
        <w:rPr/>
      </w:pPr>
      <w:r>
        <w:rPr/>
        <w:t>I participated in a number of hackathons in university including the IEEE</w:t>
      </w:r>
      <w:bookmarkStart w:id="0" w:name="_GoBack"/>
      <w:bookmarkEnd w:id="0"/>
      <w:r>
        <w:rPr/>
        <w:t>Xtreme 2015 and emerged best in Kenya.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Certifications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60"/>
        <w:gridCol w:w="4699"/>
      </w:tblGrid>
      <w:tr>
        <w:trPr/>
        <w:tc>
          <w:tcPr>
            <w:tcW w:w="4660" w:type="dxa"/>
            <w:tcBorders/>
            <w:shd w:color="auto" w:fill="auto" w:val="clear"/>
          </w:tcPr>
          <w:p>
            <w:pPr>
              <w:pStyle w:val="Normal"/>
              <w:spacing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Scrum Fundamentals Certified</w:t>
            </w:r>
          </w:p>
        </w:tc>
        <w:tc>
          <w:tcPr>
            <w:tcW w:w="4699" w:type="dxa"/>
            <w:tcBorders/>
            <w:shd w:color="auto" w:fill="auto" w:val="clear"/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Apr 2018 – Apr 2021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Accreditation Body: SCRUMStudy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License: 622875</w:t>
            </w:r>
          </w:p>
        </w:tc>
      </w:tr>
      <w:tr>
        <w:trPr/>
        <w:tc>
          <w:tcPr>
            <w:tcW w:w="4660" w:type="dxa"/>
            <w:tcBorders/>
            <w:shd w:color="auto" w:fill="auto" w:val="clear"/>
          </w:tcPr>
          <w:p>
            <w:pPr>
              <w:pStyle w:val="Normal"/>
              <w:spacing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Data Analysis</w:t>
            </w:r>
          </w:p>
        </w:tc>
        <w:tc>
          <w:tcPr>
            <w:tcW w:w="4699" w:type="dxa"/>
            <w:tcBorders/>
            <w:shd w:color="auto" w:fill="auto" w:val="clear"/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>Accreditation Body: Dataquest.io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License: 2H0948KTTA63AL4LB3ZQ</w:t>
            </w:r>
          </w:p>
        </w:tc>
      </w:tr>
    </w:tbl>
    <w:p>
      <w:pPr>
        <w:pStyle w:val="Heading1"/>
        <w:spacing w:before="400" w:after="200"/>
        <w:contextualSpacing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576" w:top="95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19050" distL="0" distR="19050" simplePos="0" locked="0" layoutInCell="1" allowOverlap="1" relativeHeight="2" wp14:anchorId="076E29AC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7820" cy="1270"/>
              <wp:effectExtent l="0" t="0" r="19050" b="19050"/>
              <wp:wrapNone/>
              <wp:docPr id="1" name="Straight Connector 5" descr="Header dividing lin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3pt,137pt" to="-7.3pt,137pt" ID="Straight Connector 5" stroked="t" style="position:absolute;mso-position-horizontal:center;mso-position-horizontal-relative:page;mso-position-vertical-relative:page" wp14:anchorId="076E29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color w:val="1D824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color w:val="1D824C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color w:val="1D824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6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color w:themeColor="text1" w:themeTint="a6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6e1507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 w:themeTint="a6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Pvaccomplishmententitydate" w:customStyle="1">
    <w:name w:val="pv-accomplishment-entity__date"/>
    <w:basedOn w:val="DefaultParagraphFont"/>
    <w:qFormat/>
    <w:rsid w:val="00432d1f"/>
    <w:rPr/>
  </w:style>
  <w:style w:type="character" w:styleId="Pvaccomplishmententitylicense" w:customStyle="1">
    <w:name w:val="pv-accomplishment-entity__license"/>
    <w:basedOn w:val="DefaultParagraphFont"/>
    <w:qFormat/>
    <w:rsid w:val="00432d1f"/>
    <w:rPr/>
  </w:style>
  <w:style w:type="character" w:styleId="ListLabel1">
    <w:name w:val="ListLabel 1"/>
    <w:qFormat/>
    <w:rPr>
      <w:color w:val="1D824C"/>
    </w:rPr>
  </w:style>
  <w:style w:type="character" w:styleId="ListLabel2">
    <w:name w:val="ListLabel 2"/>
    <w:qFormat/>
    <w:rPr>
      <w:color w:val="1D824C"/>
    </w:rPr>
  </w:style>
  <w:style w:type="character" w:styleId="ListLabel3">
    <w:name w:val="ListLabel 3"/>
    <w:qFormat/>
    <w:rPr>
      <w:color w:val="1D824C"/>
      <w:sz w:val="24"/>
    </w:rPr>
  </w:style>
  <w:style w:type="character" w:styleId="ListLabel4">
    <w:name w:val="ListLabel 4"/>
    <w:qFormat/>
    <w:rPr>
      <w:color w:val="1D824C"/>
      <w:sz w:val="24"/>
    </w:rPr>
  </w:style>
  <w:style w:type="character" w:styleId="ListLabel5">
    <w:name w:val="ListLabel 5"/>
    <w:qFormat/>
    <w:rPr>
      <w:color w:val="1D824C"/>
      <w:sz w:val="24"/>
    </w:rPr>
  </w:style>
  <w:style w:type="character" w:styleId="ListLabel6">
    <w:name w:val="ListLabel 6"/>
    <w:qFormat/>
    <w:rPr>
      <w:color w:val="1D824C"/>
      <w:sz w:val="22"/>
    </w:rPr>
  </w:style>
  <w:style w:type="character" w:styleId="ListLabel7">
    <w:name w:val="ListLabel 7"/>
    <w:qFormat/>
    <w:rPr>
      <w:color w:val="1D824C"/>
      <w:sz w:val="22"/>
    </w:rPr>
  </w:style>
  <w:style w:type="character" w:styleId="ListLabel8">
    <w:name w:val="ListLabel 8"/>
    <w:qFormat/>
    <w:rPr>
      <w:color w:val="1D824C"/>
      <w:sz w:val="22"/>
    </w:rPr>
  </w:style>
  <w:style w:type="character" w:styleId="ListLabel9">
    <w:name w:val="ListLabel 9"/>
    <w:qFormat/>
    <w:rPr>
      <w:color w:val="1D824C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b w:val="false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kinsoku w:val="true"/>
      <w:overflowPunct w:val="true"/>
      <w:autoSpaceDE w:val="true"/>
      <w:bidi w:val="0"/>
      <w:spacing w:before="80" w:after="0"/>
      <w:jc w:val="left"/>
    </w:pPr>
    <w:rPr>
      <w:rFonts w:ascii="Consolas" w:hAnsi="Consolas" w:eastAsia="DejaVu Sans" w:cs="Denemo"/>
      <w:b/>
      <w:color w:val="0E4125" w:themeColor="accent1" w:themeShade="80"/>
      <w:kern w:val="0"/>
      <w:sz w:val="24"/>
      <w:szCs w:val="20"/>
      <w:lang w:val="en-GB" w:eastAsia="zh-CN" w:bidi="hi-IN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6e1507"/>
    <w:pPr/>
    <w:rPr/>
  </w:style>
  <w:style w:type="paragraph" w:styleId="ListNumber">
    <w:name w:val="List Number"/>
    <w:basedOn w:val="Normal"/>
    <w:uiPriority w:val="13"/>
    <w:qFormat/>
    <w:rsid w:val="00b51d1b"/>
    <w:pPr>
      <w:spacing w:before="0" w:after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2647d3"/>
    <w:pPr>
      <w:spacing w:before="0" w:after="16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2">
    <w:name w:val="List Bullet 3"/>
    <w:basedOn w:val="Normal"/>
    <w:uiPriority w:val="99"/>
    <w:semiHidden/>
    <w:unhideWhenUsed/>
    <w:rsid w:val="002647d3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2647d3"/>
    <w:pPr>
      <w:spacing w:before="0" w:after="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2647d3"/>
    <w:pPr>
      <w:spacing w:before="0" w:after="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2647d3"/>
    <w:pPr>
      <w:spacing w:before="0" w:after="0"/>
      <w:ind w:left="1800" w:hanging="3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 w:themeTint="a6"/>
      <w:kern w:val="0"/>
      <w:sz w:val="24"/>
      <w:szCs w:val="24"/>
      <w:lang w:val="en-GB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ian-muge/" TargetMode="External"/><Relationship Id="rId3" Type="http://schemas.openxmlformats.org/officeDocument/2006/relationships/hyperlink" Target="https://github.com/muge13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51A3E817684BD4B10CB8451B261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C26F0-72C5-4B23-84DF-E6F1F8E03B04}"/>
      </w:docPartPr>
      <w:docPartBody>
        <w:p w:rsidR="002E38EA" w:rsidRDefault="0065496B">
          <w:pPr>
            <w:pStyle w:val="5D51A3E817684BD4B10CB8451B2617C9"/>
          </w:pPr>
          <w:r w:rsidRPr="00CF1A49">
            <w:t>·</w:t>
          </w:r>
        </w:p>
      </w:docPartBody>
    </w:docPart>
    <w:docPart>
      <w:docPartPr>
        <w:name w:val="A9574807A8DB43E69ADA4368CFE7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E2B1-B400-437C-B38D-4251C43C1B60}"/>
      </w:docPartPr>
      <w:docPartBody>
        <w:p w:rsidR="002E38EA" w:rsidRDefault="0065496B">
          <w:pPr>
            <w:pStyle w:val="A9574807A8DB43E69ADA4368CFE7AB9C"/>
          </w:pPr>
          <w:r w:rsidRPr="00CF1A49">
            <w:t>·</w:t>
          </w:r>
        </w:p>
      </w:docPartBody>
    </w:docPart>
    <w:docPart>
      <w:docPartPr>
        <w:name w:val="E814255113FD415D8DCD4B4FE50F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4A401-C59D-4BD1-8967-58E92C0F3363}"/>
      </w:docPartPr>
      <w:docPartBody>
        <w:p w:rsidR="002E38EA" w:rsidRDefault="0065496B">
          <w:pPr>
            <w:pStyle w:val="E814255113FD415D8DCD4B4FE50F63CB"/>
          </w:pPr>
          <w:r w:rsidRPr="00CF1A49">
            <w:t>·</w:t>
          </w:r>
        </w:p>
      </w:docPartBody>
    </w:docPart>
    <w:docPart>
      <w:docPartPr>
        <w:name w:val="07F7087AD4B142B780C4E8573C7B2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10D2F-167A-4B6A-8C95-2B63FBC18CE3}"/>
      </w:docPartPr>
      <w:docPartBody>
        <w:p w:rsidR="002E38EA" w:rsidRDefault="0065496B">
          <w:pPr>
            <w:pStyle w:val="07F7087AD4B142B780C4E8573C7B2BEB"/>
          </w:pPr>
          <w:r w:rsidRPr="00CF1A49">
            <w:t>Experience</w:t>
          </w:r>
        </w:p>
      </w:docPartBody>
    </w:docPart>
    <w:docPart>
      <w:docPartPr>
        <w:name w:val="4850A53727BA4B71868EC6EE606B8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CE5D6-2C9B-4AA8-B9F0-367B93E23FBE}"/>
      </w:docPartPr>
      <w:docPartBody>
        <w:p w:rsidR="002E38EA" w:rsidRDefault="0065496B">
          <w:pPr>
            <w:pStyle w:val="4850A53727BA4B71868EC6EE606B82F6"/>
          </w:pPr>
          <w:r w:rsidRPr="00CF1A49">
            <w:t>Education</w:t>
          </w:r>
        </w:p>
      </w:docPartBody>
    </w:docPart>
    <w:docPart>
      <w:docPartPr>
        <w:name w:val="4D79E82C3D764318AD01B330C6899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5070C-DE56-49B0-BB44-8A4D22668791}"/>
      </w:docPartPr>
      <w:docPartBody>
        <w:p w:rsidR="002E38EA" w:rsidRDefault="0065496B">
          <w:pPr>
            <w:pStyle w:val="4D79E82C3D764318AD01B330C6899668"/>
          </w:pPr>
          <w:r w:rsidRPr="00CF1A49">
            <w:t>Skills</w:t>
          </w:r>
        </w:p>
      </w:docPartBody>
    </w:docPart>
    <w:docPart>
      <w:docPartPr>
        <w:name w:val="7226E4308E9F4F83A98D9561550B2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FC9FC-4ADF-4C65-9DFE-8B35467B0BB9}"/>
      </w:docPartPr>
      <w:docPartBody>
        <w:p w:rsidR="002E38EA" w:rsidRDefault="0065496B">
          <w:pPr>
            <w:pStyle w:val="7226E4308E9F4F83A98D9561550B2EA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6B"/>
    <w:rsid w:val="002E38EA"/>
    <w:rsid w:val="0065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2C48F6D3C14CA1ADA38A3EDF4DB689">
    <w:name w:val="ED2C48F6D3C14CA1ADA38A3EDF4DB68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068CFE8D876441FBDE1326CC80B8D91">
    <w:name w:val="2068CFE8D876441FBDE1326CC80B8D91"/>
  </w:style>
  <w:style w:type="paragraph" w:customStyle="1" w:styleId="E591AFAD264A4D2EB48549DE95C74644">
    <w:name w:val="E591AFAD264A4D2EB48549DE95C74644"/>
  </w:style>
  <w:style w:type="paragraph" w:customStyle="1" w:styleId="5D51A3E817684BD4B10CB8451B2617C9">
    <w:name w:val="5D51A3E817684BD4B10CB8451B2617C9"/>
  </w:style>
  <w:style w:type="paragraph" w:customStyle="1" w:styleId="B3636F88D8D94965948AF08BE3C7FA91">
    <w:name w:val="B3636F88D8D94965948AF08BE3C7FA91"/>
  </w:style>
  <w:style w:type="paragraph" w:customStyle="1" w:styleId="893412E4851E4BD6AE0719A39E34200B">
    <w:name w:val="893412E4851E4BD6AE0719A39E34200B"/>
  </w:style>
  <w:style w:type="paragraph" w:customStyle="1" w:styleId="A9574807A8DB43E69ADA4368CFE7AB9C">
    <w:name w:val="A9574807A8DB43E69ADA4368CFE7AB9C"/>
  </w:style>
  <w:style w:type="paragraph" w:customStyle="1" w:styleId="F2B452F524C843528C5F0628C244F3E9">
    <w:name w:val="F2B452F524C843528C5F0628C244F3E9"/>
  </w:style>
  <w:style w:type="paragraph" w:customStyle="1" w:styleId="E814255113FD415D8DCD4B4FE50F63CB">
    <w:name w:val="E814255113FD415D8DCD4B4FE50F63CB"/>
  </w:style>
  <w:style w:type="paragraph" w:customStyle="1" w:styleId="0B55C3D557924F07B85D0D4AA9228419">
    <w:name w:val="0B55C3D557924F07B85D0D4AA9228419"/>
  </w:style>
  <w:style w:type="paragraph" w:customStyle="1" w:styleId="312585873920407CA339F3EDFB7CEE1B">
    <w:name w:val="312585873920407CA339F3EDFB7CEE1B"/>
  </w:style>
  <w:style w:type="paragraph" w:customStyle="1" w:styleId="07F7087AD4B142B780C4E8573C7B2BEB">
    <w:name w:val="07F7087AD4B142B780C4E8573C7B2BEB"/>
  </w:style>
  <w:style w:type="paragraph" w:customStyle="1" w:styleId="93FC94797CC241BBA2E8C310355279D5">
    <w:name w:val="93FC94797CC241BBA2E8C310355279D5"/>
  </w:style>
  <w:style w:type="paragraph" w:customStyle="1" w:styleId="498810A7A0A74E0797993C287863F186">
    <w:name w:val="498810A7A0A74E0797993C287863F186"/>
  </w:style>
  <w:style w:type="paragraph" w:customStyle="1" w:styleId="DA26333DBABF44F28E32A9A174161F4C">
    <w:name w:val="DA26333DBABF44F28E32A9A174161F4C"/>
  </w:style>
  <w:style w:type="character" w:styleId="SubtleReference">
    <w:name w:val="Subtle Reference"/>
    <w:basedOn w:val="DefaultParagraphFont"/>
    <w:uiPriority w:val="10"/>
    <w:qFormat/>
    <w:rsid w:val="0065496B"/>
    <w:rPr>
      <w:b/>
      <w:caps w:val="0"/>
      <w:smallCaps/>
      <w:color w:val="595959" w:themeColor="text1" w:themeTint="A6"/>
    </w:rPr>
  </w:style>
  <w:style w:type="paragraph" w:customStyle="1" w:styleId="0A554448D1E94427B6AB041950EC8B09">
    <w:name w:val="0A554448D1E94427B6AB041950EC8B09"/>
  </w:style>
  <w:style w:type="paragraph" w:customStyle="1" w:styleId="EAF7244189E1410E9F2E4BA6A8BA352C">
    <w:name w:val="EAF7244189E1410E9F2E4BA6A8BA352C"/>
  </w:style>
  <w:style w:type="paragraph" w:customStyle="1" w:styleId="FB446400893141E4BE8B1A988A32561D">
    <w:name w:val="FB446400893141E4BE8B1A988A32561D"/>
  </w:style>
  <w:style w:type="paragraph" w:customStyle="1" w:styleId="A6758BB2F21049F893E71E138A47225F">
    <w:name w:val="A6758BB2F21049F893E71E138A47225F"/>
  </w:style>
  <w:style w:type="paragraph" w:customStyle="1" w:styleId="28FD8844BC7F4E92A0F166A109008471">
    <w:name w:val="28FD8844BC7F4E92A0F166A109008471"/>
  </w:style>
  <w:style w:type="paragraph" w:customStyle="1" w:styleId="B82BBB1E90AC4E0299D33228CDFAB43D">
    <w:name w:val="B82BBB1E90AC4E0299D33228CDFAB43D"/>
  </w:style>
  <w:style w:type="paragraph" w:customStyle="1" w:styleId="D8C5E7606FF74E6C8158AFE65DEC947A">
    <w:name w:val="D8C5E7606FF74E6C8158AFE65DEC947A"/>
  </w:style>
  <w:style w:type="paragraph" w:customStyle="1" w:styleId="4850A53727BA4B71868EC6EE606B82F6">
    <w:name w:val="4850A53727BA4B71868EC6EE606B82F6"/>
  </w:style>
  <w:style w:type="paragraph" w:customStyle="1" w:styleId="BA078EB4E9DC4D56AE02AA8FDB6D4034">
    <w:name w:val="BA078EB4E9DC4D56AE02AA8FDB6D4034"/>
  </w:style>
  <w:style w:type="paragraph" w:customStyle="1" w:styleId="22949412ABFD4A63947DDA39955FA779">
    <w:name w:val="22949412ABFD4A63947DDA39955FA779"/>
  </w:style>
  <w:style w:type="paragraph" w:customStyle="1" w:styleId="50D72AE6FEB544D2890C6FC63F386C1C">
    <w:name w:val="50D72AE6FEB544D2890C6FC63F386C1C"/>
  </w:style>
  <w:style w:type="paragraph" w:customStyle="1" w:styleId="C3A29C247FE84F058AE056DC3E37A8B1">
    <w:name w:val="C3A29C247FE84F058AE056DC3E37A8B1"/>
  </w:style>
  <w:style w:type="paragraph" w:customStyle="1" w:styleId="E5DDB6B6B2FF4FB981441C56F2B4EA98">
    <w:name w:val="E5DDB6B6B2FF4FB981441C56F2B4EA98"/>
  </w:style>
  <w:style w:type="paragraph" w:customStyle="1" w:styleId="00F2838117B345ABB73122DCA4C68644">
    <w:name w:val="00F2838117B345ABB73122DCA4C68644"/>
  </w:style>
  <w:style w:type="paragraph" w:customStyle="1" w:styleId="FBF086C18D364BA1AAFC210DB1E4B185">
    <w:name w:val="FBF086C18D364BA1AAFC210DB1E4B185"/>
  </w:style>
  <w:style w:type="paragraph" w:customStyle="1" w:styleId="B6AA1057B73B40C2AB610824D5C8B80B">
    <w:name w:val="B6AA1057B73B40C2AB610824D5C8B80B"/>
  </w:style>
  <w:style w:type="paragraph" w:customStyle="1" w:styleId="96FF88C9E2344BF2B3F906FFC05946F7">
    <w:name w:val="96FF88C9E2344BF2B3F906FFC05946F7"/>
  </w:style>
  <w:style w:type="paragraph" w:customStyle="1" w:styleId="70ACFE9A9F42446DAE30E2F21F95DD7A">
    <w:name w:val="70ACFE9A9F42446DAE30E2F21F95DD7A"/>
  </w:style>
  <w:style w:type="paragraph" w:customStyle="1" w:styleId="4D79E82C3D764318AD01B330C6899668">
    <w:name w:val="4D79E82C3D764318AD01B330C6899668"/>
  </w:style>
  <w:style w:type="paragraph" w:customStyle="1" w:styleId="0FDB055382564201AE665CF76EC66C0A">
    <w:name w:val="0FDB055382564201AE665CF76EC66C0A"/>
  </w:style>
  <w:style w:type="paragraph" w:customStyle="1" w:styleId="2D6DF30F383A4DA987566C25333BB5DC">
    <w:name w:val="2D6DF30F383A4DA987566C25333BB5DC"/>
  </w:style>
  <w:style w:type="paragraph" w:customStyle="1" w:styleId="24B4C887933446AEA4EC16114781AFB0">
    <w:name w:val="24B4C887933446AEA4EC16114781AFB0"/>
  </w:style>
  <w:style w:type="paragraph" w:customStyle="1" w:styleId="7862599E4F584640830A5D561CF4B4FA">
    <w:name w:val="7862599E4F584640830A5D561CF4B4FA"/>
  </w:style>
  <w:style w:type="paragraph" w:customStyle="1" w:styleId="E6CFE03C78FC4E3EBFCF0FB8AE7BF9CE">
    <w:name w:val="E6CFE03C78FC4E3EBFCF0FB8AE7BF9CE"/>
  </w:style>
  <w:style w:type="paragraph" w:customStyle="1" w:styleId="7226E4308E9F4F83A98D9561550B2EAB">
    <w:name w:val="7226E4308E9F4F83A98D9561550B2EAB"/>
  </w:style>
  <w:style w:type="paragraph" w:customStyle="1" w:styleId="C60D1F6732584059B17DA93626B20942">
    <w:name w:val="C60D1F6732584059B17DA93626B20942"/>
  </w:style>
  <w:style w:type="paragraph" w:customStyle="1" w:styleId="2934E1FA8B774AE4AEE1538B48FFF0DD">
    <w:name w:val="2934E1FA8B774AE4AEE1538B48FFF0DD"/>
    <w:rsid w:val="0065496B"/>
  </w:style>
  <w:style w:type="paragraph" w:customStyle="1" w:styleId="4E3EFDF315B4473ABC961E3B57D9CE09">
    <w:name w:val="4E3EFDF315B4473ABC961E3B57D9CE09"/>
    <w:rsid w:val="0065496B"/>
  </w:style>
  <w:style w:type="paragraph" w:customStyle="1" w:styleId="4B5D94F4ABFC4F52B30CD0DEE92F4B9E">
    <w:name w:val="4B5D94F4ABFC4F52B30CD0DEE92F4B9E"/>
    <w:rsid w:val="0065496B"/>
  </w:style>
  <w:style w:type="paragraph" w:customStyle="1" w:styleId="9EC6C07E295D4243862C1D37761796F7">
    <w:name w:val="9EC6C07E295D4243862C1D37761796F7"/>
    <w:rsid w:val="0065496B"/>
  </w:style>
  <w:style w:type="paragraph" w:customStyle="1" w:styleId="97C8FF24C1534B098D5756AF27F68ED4">
    <w:name w:val="97C8FF24C1534B098D5756AF27F68ED4"/>
    <w:rsid w:val="0065496B"/>
  </w:style>
  <w:style w:type="paragraph" w:customStyle="1" w:styleId="66569D53CCE348C2A84A2C9783368B17">
    <w:name w:val="66569D53CCE348C2A84A2C9783368B17"/>
    <w:rsid w:val="0065496B"/>
  </w:style>
  <w:style w:type="paragraph" w:customStyle="1" w:styleId="CC63437113264990A42E2ABCE0BBD480">
    <w:name w:val="CC63437113264990A42E2ABCE0BBD480"/>
    <w:rsid w:val="0065496B"/>
  </w:style>
  <w:style w:type="paragraph" w:customStyle="1" w:styleId="939F0630FA3E468DA1477530756BB4A8">
    <w:name w:val="939F0630FA3E468DA1477530756BB4A8"/>
    <w:rsid w:val="0065496B"/>
  </w:style>
  <w:style w:type="paragraph" w:customStyle="1" w:styleId="6FC3B11CE45545399F15C37918EB4F08">
    <w:name w:val="6FC3B11CE45545399F15C37918EB4F08"/>
    <w:rsid w:val="0065496B"/>
  </w:style>
  <w:style w:type="paragraph" w:customStyle="1" w:styleId="59653872DC644820AF1A596C5FEA4869">
    <w:name w:val="59653872DC644820AF1A596C5FEA4869"/>
    <w:rsid w:val="0065496B"/>
  </w:style>
  <w:style w:type="paragraph" w:customStyle="1" w:styleId="784432195DAF4877905136D8671D1C3A">
    <w:name w:val="784432195DAF4877905136D8671D1C3A"/>
    <w:rsid w:val="0065496B"/>
  </w:style>
  <w:style w:type="paragraph" w:customStyle="1" w:styleId="331A72A315834E1597F4E78643C60861">
    <w:name w:val="331A72A315834E1597F4E78643C60861"/>
    <w:rsid w:val="0065496B"/>
  </w:style>
  <w:style w:type="paragraph" w:customStyle="1" w:styleId="EDEB58A8C3414E149CA6F22CA1677FD8">
    <w:name w:val="EDEB58A8C3414E149CA6F22CA1677FD8"/>
    <w:rsid w:val="0065496B"/>
  </w:style>
  <w:style w:type="paragraph" w:customStyle="1" w:styleId="1092EF13CF0D458DB0E0813321369588">
    <w:name w:val="1092EF13CF0D458DB0E0813321369588"/>
    <w:rsid w:val="0065496B"/>
  </w:style>
  <w:style w:type="paragraph" w:customStyle="1" w:styleId="63B42586EA474C1A9D0F1A61A69748E0">
    <w:name w:val="63B42586EA474C1A9D0F1A61A69748E0"/>
    <w:rsid w:val="0065496B"/>
  </w:style>
  <w:style w:type="paragraph" w:customStyle="1" w:styleId="E49DF500B73B49AE8D93E8D2E64636E0">
    <w:name w:val="E49DF500B73B49AE8D93E8D2E64636E0"/>
    <w:rsid w:val="0065496B"/>
  </w:style>
  <w:style w:type="paragraph" w:customStyle="1" w:styleId="6AB371AD7468401BB18F4F0B3A6DA10F">
    <w:name w:val="6AB371AD7468401BB18F4F0B3A6DA10F"/>
    <w:rsid w:val="0065496B"/>
  </w:style>
  <w:style w:type="paragraph" w:customStyle="1" w:styleId="C79DDAFDE6EC40BDA9437C123CEB8085">
    <w:name w:val="C79DDAFDE6EC40BDA9437C123CEB8085"/>
    <w:rsid w:val="0065496B"/>
  </w:style>
  <w:style w:type="paragraph" w:customStyle="1" w:styleId="95AF321310B346DE9297DABCA9B4F295">
    <w:name w:val="95AF321310B346DE9297DABCA9B4F295"/>
    <w:rsid w:val="0065496B"/>
  </w:style>
  <w:style w:type="paragraph" w:customStyle="1" w:styleId="C0AC1EC8D66645C39F0F6503EDE67DC7">
    <w:name w:val="C0AC1EC8D66645C39F0F6503EDE67DC7"/>
    <w:rsid w:val="006549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82</TotalTime>
  <Application>LibreOffice/6.2.6.2$Linux_X86_64 LibreOffice_project/93e3be01c591ba6e7311e581ba65aae4a8cb3de2</Application>
  <Pages>3</Pages>
  <Words>485</Words>
  <Characters>2770</Characters>
  <CharactersWithSpaces>3249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2019-09-25T17:13:00Z</dcterms:created>
  <dc:creator>Muge</dc:creator>
  <dc:description/>
  <dc:language>en-US</dc:language>
  <cp:lastModifiedBy/>
  <dcterms:modified xsi:type="dcterms:W3CDTF">2019-09-25T22:10:11Z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