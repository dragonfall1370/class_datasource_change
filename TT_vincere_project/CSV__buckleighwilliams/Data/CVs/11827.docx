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450" w:rsidRPr="00814455" w:rsidRDefault="003E0748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5730"/>
        </w:tabs>
        <w:spacing w:after="10"/>
        <w:rPr>
          <w:rFonts w:ascii="Arial" w:hAnsi="Arial"/>
          <w:b/>
          <w:color w:val="0D0D0D" w:themeColor="text1" w:themeTint="F2"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Camellia Edwards</w:t>
      </w:r>
      <w:r w:rsidR="00876217">
        <w:rPr>
          <w:rFonts w:ascii="Arial" w:hAnsi="Arial"/>
          <w:b/>
          <w:sz w:val="22"/>
          <w:lang w:val="en-GB"/>
        </w:rPr>
        <w:tab/>
      </w:r>
      <w:r w:rsidR="00876217">
        <w:rPr>
          <w:rFonts w:ascii="Arial" w:hAnsi="Arial"/>
          <w:b/>
          <w:sz w:val="22"/>
          <w:lang w:val="en-GB"/>
        </w:rPr>
        <w:tab/>
      </w:r>
      <w:r w:rsidR="00876217">
        <w:rPr>
          <w:rFonts w:ascii="Arial" w:hAnsi="Arial"/>
          <w:b/>
          <w:sz w:val="22"/>
          <w:lang w:val="en-GB"/>
        </w:rPr>
        <w:tab/>
      </w:r>
      <w:r w:rsidR="00876217">
        <w:rPr>
          <w:rFonts w:ascii="Arial" w:hAnsi="Arial"/>
          <w:b/>
          <w:sz w:val="22"/>
          <w:lang w:val="en-GB"/>
        </w:rPr>
        <w:tab/>
      </w:r>
      <w:r w:rsidR="00876217">
        <w:rPr>
          <w:rFonts w:ascii="Arial" w:hAnsi="Arial"/>
          <w:b/>
          <w:sz w:val="22"/>
          <w:lang w:val="en-GB"/>
        </w:rPr>
        <w:tab/>
      </w:r>
    </w:p>
    <w:p w:rsidR="00A97450" w:rsidRDefault="003E0748">
      <w:pPr>
        <w:pStyle w:val="Heading1"/>
        <w:widowControl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5" w:color="auto" w:fill="auto"/>
        <w:tabs>
          <w:tab w:val="left" w:pos="7797"/>
        </w:tabs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CamelliaEdwards@yahoo.co.uk</w:t>
      </w:r>
      <w:r w:rsidR="00872663">
        <w:rPr>
          <w:rFonts w:ascii="Arial" w:hAnsi="Arial"/>
          <w:b/>
          <w:sz w:val="22"/>
          <w:lang w:val="en-GB"/>
        </w:rPr>
        <w:tab/>
      </w:r>
      <w:r>
        <w:rPr>
          <w:rFonts w:ascii="Arial" w:hAnsi="Arial"/>
          <w:b/>
          <w:sz w:val="22"/>
          <w:lang w:val="en-GB"/>
        </w:rPr>
        <w:t>0786</w:t>
      </w:r>
      <w:r w:rsidR="00E16BF3">
        <w:rPr>
          <w:rFonts w:ascii="Arial" w:hAnsi="Arial"/>
          <w:b/>
          <w:sz w:val="22"/>
          <w:lang w:val="en-GB"/>
        </w:rPr>
        <w:t>0</w:t>
      </w:r>
      <w:r>
        <w:rPr>
          <w:rFonts w:ascii="Arial" w:hAnsi="Arial"/>
          <w:b/>
          <w:sz w:val="22"/>
          <w:lang w:val="en-GB"/>
        </w:rPr>
        <w:t xml:space="preserve"> 256 674</w:t>
      </w:r>
    </w:p>
    <w:p w:rsidR="00D56C60" w:rsidRDefault="00876217" w:rsidP="001138B9">
      <w:pPr>
        <w:pStyle w:val="BodyText2"/>
        <w:widowControl/>
        <w:spacing w:after="10"/>
        <w:ind w:left="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I am a very motivated, conscientious and hardworking individual. I have excellent time manage</w:t>
      </w:r>
      <w:r w:rsidR="00026C6E">
        <w:rPr>
          <w:i w:val="0"/>
          <w:sz w:val="22"/>
          <w:lang w:val="en-GB"/>
        </w:rPr>
        <w:t xml:space="preserve">ment skills, I have good problem solving skills as well as interpersonal skills. </w:t>
      </w:r>
      <w:r w:rsidR="00814455">
        <w:rPr>
          <w:i w:val="0"/>
          <w:sz w:val="22"/>
          <w:lang w:val="en-GB"/>
        </w:rPr>
        <w:t xml:space="preserve"> </w:t>
      </w:r>
      <w:r w:rsidR="00026C6E">
        <w:rPr>
          <w:i w:val="0"/>
          <w:sz w:val="22"/>
          <w:lang w:val="en-GB"/>
        </w:rPr>
        <w:t xml:space="preserve"> I </w:t>
      </w:r>
      <w:r w:rsidR="00814455">
        <w:rPr>
          <w:i w:val="0"/>
          <w:sz w:val="22"/>
          <w:lang w:val="en-GB"/>
        </w:rPr>
        <w:t xml:space="preserve">am adaptable, versatile and reliable. </w:t>
      </w:r>
      <w:r w:rsidR="0070443D">
        <w:rPr>
          <w:i w:val="0"/>
          <w:sz w:val="22"/>
          <w:lang w:val="en-GB"/>
        </w:rPr>
        <w:t>I</w:t>
      </w:r>
      <w:r w:rsidR="00026C6E">
        <w:rPr>
          <w:i w:val="0"/>
          <w:sz w:val="22"/>
          <w:lang w:val="en-GB"/>
        </w:rPr>
        <w:t xml:space="preserve"> can also</w:t>
      </w:r>
      <w:r>
        <w:rPr>
          <w:i w:val="0"/>
          <w:sz w:val="22"/>
          <w:lang w:val="en-GB"/>
        </w:rPr>
        <w:t xml:space="preserve"> to reflect</w:t>
      </w:r>
      <w:r w:rsidR="00814455">
        <w:rPr>
          <w:i w:val="0"/>
          <w:sz w:val="22"/>
          <w:lang w:val="en-GB"/>
        </w:rPr>
        <w:t xml:space="preserve"> on my practice to learn</w:t>
      </w:r>
      <w:r>
        <w:rPr>
          <w:i w:val="0"/>
          <w:sz w:val="22"/>
          <w:lang w:val="en-GB"/>
        </w:rPr>
        <w:t>.</w:t>
      </w:r>
      <w:r w:rsidR="0070443D">
        <w:rPr>
          <w:i w:val="0"/>
          <w:sz w:val="22"/>
          <w:lang w:val="en-GB"/>
        </w:rPr>
        <w:t xml:space="preserve"> I work well within a team but also can work autonomously.</w:t>
      </w:r>
      <w:r>
        <w:rPr>
          <w:i w:val="0"/>
          <w:sz w:val="22"/>
          <w:lang w:val="en-GB"/>
        </w:rPr>
        <w:t xml:space="preserve"> I </w:t>
      </w:r>
      <w:r w:rsidR="0070443D">
        <w:rPr>
          <w:i w:val="0"/>
          <w:sz w:val="22"/>
          <w:lang w:val="en-GB"/>
        </w:rPr>
        <w:t>also have</w:t>
      </w:r>
      <w:r>
        <w:rPr>
          <w:i w:val="0"/>
          <w:sz w:val="22"/>
          <w:lang w:val="en-GB"/>
        </w:rPr>
        <w:t xml:space="preserve"> good communication skills, able to use various methods to communicate, including non-verbal communication.</w:t>
      </w:r>
      <w:r w:rsidR="00814455">
        <w:rPr>
          <w:i w:val="0"/>
          <w:sz w:val="22"/>
          <w:lang w:val="en-GB"/>
        </w:rPr>
        <w:t xml:space="preserve"> I am punctual, hardworking I can follow direction as well as using may own initiative. </w:t>
      </w:r>
    </w:p>
    <w:p w:rsidR="00A97450" w:rsidRDefault="00872663">
      <w:pPr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Experience</w:t>
      </w:r>
    </w:p>
    <w:p w:rsidR="001D1601" w:rsidRDefault="001D1601" w:rsidP="00033F4C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Security/Reception</w:t>
      </w:r>
    </w:p>
    <w:p w:rsidR="00033F4C" w:rsidRPr="001D1601" w:rsidRDefault="00A46969" w:rsidP="00033F4C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Birmingham City University Security/Reception </w:t>
      </w:r>
      <w:r w:rsidR="008455AB" w:rsidRPr="001D1601">
        <w:rPr>
          <w:rFonts w:ascii="Arial" w:hAnsi="Arial"/>
          <w:b/>
          <w:sz w:val="22"/>
          <w:lang w:val="en-GB"/>
        </w:rPr>
        <w:t>March</w:t>
      </w:r>
      <w:r w:rsidR="00636A31" w:rsidRPr="001D1601">
        <w:rPr>
          <w:rFonts w:ascii="Arial" w:hAnsi="Arial"/>
          <w:b/>
          <w:sz w:val="22"/>
          <w:lang w:val="en-GB"/>
        </w:rPr>
        <w:t>, 2018</w:t>
      </w:r>
      <w:r w:rsidR="001D1601" w:rsidRPr="001D1601">
        <w:rPr>
          <w:rFonts w:ascii="Arial" w:hAnsi="Arial"/>
          <w:b/>
          <w:sz w:val="22"/>
          <w:lang w:val="en-GB"/>
        </w:rPr>
        <w:t xml:space="preserve">– </w:t>
      </w:r>
      <w:r w:rsidR="001D1601">
        <w:rPr>
          <w:rFonts w:ascii="Arial" w:hAnsi="Arial"/>
          <w:b/>
          <w:sz w:val="22"/>
          <w:lang w:val="en-GB"/>
        </w:rPr>
        <w:t>Present</w:t>
      </w:r>
      <w:r w:rsidR="00033F4C" w:rsidRPr="001D1601">
        <w:rPr>
          <w:rFonts w:ascii="Arial" w:hAnsi="Arial"/>
          <w:b/>
          <w:sz w:val="22"/>
          <w:lang w:val="en-GB"/>
        </w:rPr>
        <w:t>)</w:t>
      </w:r>
    </w:p>
    <w:p w:rsidR="00A46969" w:rsidRDefault="00A46969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First Point</w:t>
      </w:r>
      <w:r w:rsidR="002D4376">
        <w:rPr>
          <w:i w:val="0"/>
          <w:sz w:val="22"/>
          <w:lang w:val="en-GB"/>
        </w:rPr>
        <w:t xml:space="preserve"> of contact for University, Visitors and Library </w:t>
      </w:r>
    </w:p>
    <w:p w:rsidR="002D4376" w:rsidRDefault="002D4376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Using Knowledge and Judgement  to refer </w:t>
      </w:r>
      <w:r w:rsidR="00FD64DB">
        <w:rPr>
          <w:i w:val="0"/>
          <w:sz w:val="22"/>
          <w:lang w:val="en-GB"/>
        </w:rPr>
        <w:t xml:space="preserve">all </w:t>
      </w:r>
      <w:r>
        <w:rPr>
          <w:i w:val="0"/>
          <w:sz w:val="22"/>
          <w:lang w:val="en-GB"/>
        </w:rPr>
        <w:t>enquiries</w:t>
      </w:r>
    </w:p>
    <w:p w:rsidR="00705B1A" w:rsidRDefault="00705B1A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Access control in the building</w:t>
      </w:r>
    </w:p>
    <w:p w:rsidR="00010560" w:rsidRDefault="00010560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Strong knowledge of the University Access control software</w:t>
      </w:r>
    </w:p>
    <w:p w:rsidR="00705B1A" w:rsidRDefault="00705B1A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To Assist Security with a range of administrative duties </w:t>
      </w:r>
    </w:p>
    <w:p w:rsidR="00705B1A" w:rsidRDefault="00705B1A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 Strong Knowledge of the University,</w:t>
      </w:r>
      <w:r w:rsidR="00FD64DB">
        <w:rPr>
          <w:i w:val="0"/>
          <w:sz w:val="22"/>
          <w:lang w:val="en-GB"/>
        </w:rPr>
        <w:t xml:space="preserve"> </w:t>
      </w:r>
      <w:r>
        <w:rPr>
          <w:i w:val="0"/>
          <w:sz w:val="22"/>
          <w:lang w:val="en-GB"/>
        </w:rPr>
        <w:t>campus,</w:t>
      </w:r>
      <w:r w:rsidR="00FD64DB">
        <w:rPr>
          <w:i w:val="0"/>
          <w:sz w:val="22"/>
          <w:lang w:val="en-GB"/>
        </w:rPr>
        <w:t xml:space="preserve"> Geography</w:t>
      </w:r>
      <w:r>
        <w:rPr>
          <w:i w:val="0"/>
          <w:sz w:val="22"/>
          <w:lang w:val="en-GB"/>
        </w:rPr>
        <w:t>,</w:t>
      </w:r>
      <w:r w:rsidR="00FD64DB">
        <w:rPr>
          <w:i w:val="0"/>
          <w:sz w:val="22"/>
          <w:lang w:val="en-GB"/>
        </w:rPr>
        <w:t xml:space="preserve"> structures</w:t>
      </w:r>
      <w:r>
        <w:rPr>
          <w:i w:val="0"/>
          <w:sz w:val="22"/>
          <w:lang w:val="en-GB"/>
        </w:rPr>
        <w:t xml:space="preserve"> &amp; events</w:t>
      </w:r>
    </w:p>
    <w:p w:rsidR="00705B1A" w:rsidRDefault="00490A7D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Monitoring of CCTV equipment  </w:t>
      </w:r>
    </w:p>
    <w:p w:rsidR="00490A7D" w:rsidRDefault="00490A7D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Dealing with general &amp; specific enquiries</w:t>
      </w:r>
    </w:p>
    <w:p w:rsidR="00490A7D" w:rsidRDefault="00490A7D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Issuing </w:t>
      </w:r>
      <w:r w:rsidR="00FD64DB">
        <w:rPr>
          <w:i w:val="0"/>
          <w:sz w:val="22"/>
          <w:lang w:val="en-GB"/>
        </w:rPr>
        <w:t>,</w:t>
      </w:r>
      <w:r>
        <w:rPr>
          <w:i w:val="0"/>
          <w:sz w:val="22"/>
          <w:lang w:val="en-GB"/>
        </w:rPr>
        <w:t>Storing and receiving keys</w:t>
      </w:r>
    </w:p>
    <w:p w:rsidR="00705B1A" w:rsidRDefault="00490A7D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Monitoring and logging lost property  </w:t>
      </w:r>
    </w:p>
    <w:p w:rsidR="00490A7D" w:rsidRDefault="00490A7D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Maintaining Reception area</w:t>
      </w:r>
      <w:r w:rsidR="004D4F0C">
        <w:rPr>
          <w:i w:val="0"/>
          <w:sz w:val="22"/>
          <w:lang w:val="en-GB"/>
        </w:rPr>
        <w:t>s</w:t>
      </w:r>
      <w:r w:rsidR="00A833F3">
        <w:rPr>
          <w:i w:val="0"/>
          <w:sz w:val="22"/>
          <w:lang w:val="en-GB"/>
        </w:rPr>
        <w:t xml:space="preserve"> </w:t>
      </w:r>
      <w:r>
        <w:rPr>
          <w:i w:val="0"/>
          <w:sz w:val="22"/>
          <w:lang w:val="en-GB"/>
        </w:rPr>
        <w:t>clean</w:t>
      </w:r>
      <w:r w:rsidR="00FD64DB">
        <w:rPr>
          <w:i w:val="0"/>
          <w:sz w:val="22"/>
          <w:lang w:val="en-GB"/>
        </w:rPr>
        <w:t xml:space="preserve"> &amp; tidy</w:t>
      </w:r>
    </w:p>
    <w:p w:rsidR="00490A7D" w:rsidRDefault="00FD64DB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Ensuring private &amp; confidential paperwork</w:t>
      </w:r>
      <w:r w:rsidR="00A833F3">
        <w:rPr>
          <w:i w:val="0"/>
          <w:sz w:val="22"/>
          <w:lang w:val="en-GB"/>
        </w:rPr>
        <w:t xml:space="preserve"> is kept</w:t>
      </w:r>
      <w:r>
        <w:rPr>
          <w:i w:val="0"/>
          <w:sz w:val="22"/>
          <w:lang w:val="en-GB"/>
        </w:rPr>
        <w:t xml:space="preserve"> secure </w:t>
      </w:r>
      <w:r w:rsidR="004219DC">
        <w:rPr>
          <w:i w:val="0"/>
          <w:sz w:val="22"/>
          <w:lang w:val="en-GB"/>
        </w:rPr>
        <w:t xml:space="preserve">&amp; </w:t>
      </w:r>
      <w:r w:rsidR="004B6D97">
        <w:rPr>
          <w:i w:val="0"/>
          <w:sz w:val="22"/>
          <w:lang w:val="en-GB"/>
        </w:rPr>
        <w:t>disposed of per GDPR</w:t>
      </w:r>
    </w:p>
    <w:p w:rsidR="00FD64DB" w:rsidRDefault="00FD64DB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Supporting students </w:t>
      </w:r>
    </w:p>
    <w:p w:rsidR="00FD64DB" w:rsidRDefault="00FD64DB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Distributing  resources</w:t>
      </w:r>
      <w:r w:rsidR="004B6D97">
        <w:rPr>
          <w:i w:val="0"/>
          <w:sz w:val="22"/>
          <w:lang w:val="en-GB"/>
        </w:rPr>
        <w:t xml:space="preserve"> for students and staff</w:t>
      </w:r>
    </w:p>
    <w:p w:rsidR="00FD64DB" w:rsidRDefault="00FD64DB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Training Staff </w:t>
      </w:r>
    </w:p>
    <w:p w:rsidR="00FD64DB" w:rsidRDefault="00FD64DB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Helping</w:t>
      </w:r>
      <w:r w:rsidR="00010560">
        <w:rPr>
          <w:i w:val="0"/>
          <w:sz w:val="22"/>
          <w:lang w:val="en-GB"/>
        </w:rPr>
        <w:t xml:space="preserve"> with</w:t>
      </w:r>
      <w:r>
        <w:rPr>
          <w:i w:val="0"/>
          <w:sz w:val="22"/>
          <w:lang w:val="en-GB"/>
        </w:rPr>
        <w:t xml:space="preserve"> Enrolments </w:t>
      </w:r>
      <w:r w:rsidR="00010560">
        <w:rPr>
          <w:i w:val="0"/>
          <w:sz w:val="22"/>
          <w:lang w:val="en-GB"/>
        </w:rPr>
        <w:t>including international</w:t>
      </w:r>
      <w:r w:rsidR="004B6D97">
        <w:rPr>
          <w:i w:val="0"/>
          <w:sz w:val="22"/>
          <w:lang w:val="en-GB"/>
        </w:rPr>
        <w:t xml:space="preserve"> </w:t>
      </w:r>
      <w:r w:rsidR="00167A85">
        <w:rPr>
          <w:i w:val="0"/>
          <w:sz w:val="22"/>
          <w:lang w:val="en-GB"/>
        </w:rPr>
        <w:t>UKVI Checks</w:t>
      </w:r>
    </w:p>
    <w:p w:rsidR="00010560" w:rsidRDefault="00010560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Responsible for </w:t>
      </w:r>
      <w:r w:rsidR="004B6D97">
        <w:rPr>
          <w:i w:val="0"/>
          <w:sz w:val="22"/>
          <w:lang w:val="en-GB"/>
        </w:rPr>
        <w:t xml:space="preserve"> out of </w:t>
      </w:r>
      <w:r>
        <w:rPr>
          <w:i w:val="0"/>
          <w:sz w:val="22"/>
          <w:lang w:val="en-GB"/>
        </w:rPr>
        <w:t>operation of  hours messages Email, retrieving, routing messages daily</w:t>
      </w:r>
    </w:p>
    <w:p w:rsidR="00A46969" w:rsidRDefault="00010560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Keeping information around Reception up to date &amp; relevant </w:t>
      </w:r>
    </w:p>
    <w:p w:rsidR="004B6D97" w:rsidRDefault="004B6D97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MS Packages including Excel</w:t>
      </w:r>
    </w:p>
    <w:p w:rsidR="004B6D97" w:rsidRDefault="00167A85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Fire Marshall Trained</w:t>
      </w:r>
    </w:p>
    <w:p w:rsidR="003F33CE" w:rsidRDefault="003F33CE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Proficiency in operating University Carpark Software </w:t>
      </w:r>
    </w:p>
    <w:p w:rsidR="003F33CE" w:rsidRDefault="003F33CE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Booking Car parking, </w:t>
      </w:r>
      <w:r w:rsidR="00DC530C">
        <w:rPr>
          <w:i w:val="0"/>
          <w:sz w:val="22"/>
          <w:lang w:val="en-GB"/>
        </w:rPr>
        <w:t>issuing Permits  and validating parking</w:t>
      </w:r>
    </w:p>
    <w:p w:rsidR="003F33CE" w:rsidRDefault="003F33CE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 </w:t>
      </w:r>
      <w:r w:rsidR="00DC530C">
        <w:rPr>
          <w:i w:val="0"/>
          <w:sz w:val="22"/>
          <w:lang w:val="en-GB"/>
        </w:rPr>
        <w:t xml:space="preserve">Assist in enchasing security around Reception Areas </w:t>
      </w:r>
    </w:p>
    <w:p w:rsidR="00DC530C" w:rsidRDefault="00DC530C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Co-ordinating and maintaining information resources and materials for use in reception duties </w:t>
      </w:r>
    </w:p>
    <w:p w:rsidR="00DC530C" w:rsidRDefault="00DC530C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Devise and implement new systems to streamline Customer Service security operations</w:t>
      </w:r>
    </w:p>
    <w:p w:rsidR="004D4F0C" w:rsidRDefault="004D4F0C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Ensuring Contractors working in the building  have the correct </w:t>
      </w:r>
      <w:r w:rsidR="00A14819">
        <w:rPr>
          <w:i w:val="0"/>
          <w:sz w:val="22"/>
          <w:lang w:val="en-GB"/>
        </w:rPr>
        <w:t>permits</w:t>
      </w:r>
      <w:r>
        <w:rPr>
          <w:i w:val="0"/>
          <w:sz w:val="22"/>
          <w:lang w:val="en-GB"/>
        </w:rPr>
        <w:t xml:space="preserve"> </w:t>
      </w:r>
    </w:p>
    <w:p w:rsidR="00A833F3" w:rsidRDefault="00A833F3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Ensure </w:t>
      </w:r>
      <w:r w:rsidR="00353350">
        <w:rPr>
          <w:i w:val="0"/>
          <w:sz w:val="22"/>
          <w:lang w:val="en-GB"/>
        </w:rPr>
        <w:t>students, staff</w:t>
      </w:r>
      <w:r>
        <w:rPr>
          <w:i w:val="0"/>
          <w:sz w:val="22"/>
          <w:lang w:val="en-GB"/>
        </w:rPr>
        <w:t xml:space="preserve"> &amp; visitors all receive the ultimate customer service. </w:t>
      </w:r>
    </w:p>
    <w:p w:rsidR="00A14819" w:rsidRDefault="00A14819" w:rsidP="00A46969">
      <w:pPr>
        <w:pStyle w:val="BodyText"/>
        <w:widowControl/>
        <w:numPr>
          <w:ilvl w:val="0"/>
          <w:numId w:val="1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Dealing with delivers and outgoing mail</w:t>
      </w:r>
    </w:p>
    <w:p w:rsidR="001D1601" w:rsidRDefault="00A46969" w:rsidP="00A46969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 w:rsidRPr="001D1601">
        <w:rPr>
          <w:rFonts w:ascii="Arial" w:hAnsi="Arial"/>
          <w:b/>
          <w:sz w:val="22"/>
          <w:lang w:val="en-GB"/>
        </w:rPr>
        <w:t xml:space="preserve"> </w:t>
      </w:r>
      <w:r w:rsidR="001D1601">
        <w:rPr>
          <w:rFonts w:ascii="Arial" w:hAnsi="Arial"/>
          <w:b/>
          <w:sz w:val="22"/>
          <w:lang w:val="en-GB"/>
        </w:rPr>
        <w:t xml:space="preserve">Office Administrator </w:t>
      </w:r>
    </w:p>
    <w:p w:rsidR="00A46969" w:rsidRPr="001D1601" w:rsidRDefault="001D1601" w:rsidP="00A46969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 </w:t>
      </w:r>
      <w:r w:rsidR="00A46969" w:rsidRPr="001D1601">
        <w:rPr>
          <w:rFonts w:ascii="Arial" w:hAnsi="Arial"/>
          <w:b/>
          <w:sz w:val="22"/>
          <w:lang w:val="en-GB"/>
        </w:rPr>
        <w:t>Capita Health and Wellbeing, Fort Dunlop, B24 9FD (</w:t>
      </w:r>
      <w:r w:rsidR="00353350" w:rsidRPr="001D1601">
        <w:rPr>
          <w:rFonts w:ascii="Arial" w:hAnsi="Arial"/>
          <w:b/>
          <w:sz w:val="22"/>
          <w:lang w:val="en-GB"/>
        </w:rPr>
        <w:t>Sep</w:t>
      </w:r>
      <w:r w:rsidRPr="001D1601">
        <w:rPr>
          <w:rFonts w:ascii="Arial" w:hAnsi="Arial"/>
          <w:b/>
          <w:sz w:val="22"/>
          <w:lang w:val="en-GB"/>
        </w:rPr>
        <w:t>, 2015</w:t>
      </w:r>
      <w:r w:rsidR="00353350" w:rsidRPr="001D1601">
        <w:rPr>
          <w:rFonts w:ascii="Arial" w:hAnsi="Arial"/>
          <w:b/>
          <w:sz w:val="22"/>
          <w:lang w:val="en-GB"/>
        </w:rPr>
        <w:t>-Dec</w:t>
      </w:r>
      <w:r w:rsidRPr="001D1601">
        <w:rPr>
          <w:rFonts w:ascii="Arial" w:hAnsi="Arial"/>
          <w:b/>
          <w:sz w:val="22"/>
          <w:lang w:val="en-GB"/>
        </w:rPr>
        <w:t>, 2018</w:t>
      </w:r>
      <w:r>
        <w:rPr>
          <w:rFonts w:ascii="Arial" w:hAnsi="Arial"/>
          <w:b/>
          <w:sz w:val="22"/>
          <w:lang w:val="en-GB"/>
        </w:rPr>
        <w:t>)</w:t>
      </w:r>
    </w:p>
    <w:p w:rsidR="00033F4C" w:rsidRDefault="003E0748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Managing new starters and leavers process</w:t>
      </w:r>
      <w:r w:rsidR="00033F4C">
        <w:rPr>
          <w:i w:val="0"/>
          <w:sz w:val="22"/>
          <w:lang w:val="en-GB"/>
        </w:rPr>
        <w:t>.</w:t>
      </w:r>
    </w:p>
    <w:p w:rsidR="00033F4C" w:rsidRDefault="003E0748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Liaising with team members (from all parts of the business) to manage training, meeting bookings, equipment supplies</w:t>
      </w:r>
      <w:r w:rsidR="00033F4C">
        <w:rPr>
          <w:i w:val="0"/>
          <w:sz w:val="22"/>
          <w:lang w:val="en-GB"/>
        </w:rPr>
        <w:t>.</w:t>
      </w:r>
    </w:p>
    <w:p w:rsidR="00EB0E93" w:rsidRDefault="00EB0E93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Boking travel/accommodation for Executive  team Members</w:t>
      </w:r>
    </w:p>
    <w:p w:rsidR="00EB0E93" w:rsidRDefault="00EB0E93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Booking training days for staff</w:t>
      </w:r>
    </w:p>
    <w:p w:rsidR="00EB0E93" w:rsidRDefault="00EB0E93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Making/designing  all Id cards for all staff</w:t>
      </w:r>
    </w:p>
    <w:p w:rsidR="00EB0E93" w:rsidRDefault="00EB0E93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Working closing with Logistics </w:t>
      </w:r>
    </w:p>
    <w:p w:rsidR="00A459C3" w:rsidRDefault="00A459C3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Managing various </w:t>
      </w:r>
      <w:r w:rsidR="00EB0E93">
        <w:rPr>
          <w:i w:val="0"/>
          <w:sz w:val="22"/>
          <w:lang w:val="en-GB"/>
        </w:rPr>
        <w:t>room bookings for all staff</w:t>
      </w:r>
    </w:p>
    <w:p w:rsidR="00033F4C" w:rsidRDefault="00A762BE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lastRenderedPageBreak/>
        <w:t>C</w:t>
      </w:r>
      <w:r w:rsidR="003E0748">
        <w:rPr>
          <w:i w:val="0"/>
          <w:sz w:val="22"/>
          <w:lang w:val="en-GB"/>
        </w:rPr>
        <w:t>ompleting communications across the business</w:t>
      </w:r>
      <w:r w:rsidR="00033F4C">
        <w:rPr>
          <w:i w:val="0"/>
          <w:sz w:val="22"/>
          <w:lang w:val="en-GB"/>
        </w:rPr>
        <w:t>.</w:t>
      </w:r>
    </w:p>
    <w:p w:rsidR="00033F4C" w:rsidRDefault="003E0748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Linking with others to organise events (including travel and logistics)</w:t>
      </w:r>
      <w:r w:rsidR="00033F4C">
        <w:rPr>
          <w:i w:val="0"/>
          <w:sz w:val="22"/>
          <w:lang w:val="en-GB"/>
        </w:rPr>
        <w:t xml:space="preserve">. </w:t>
      </w:r>
    </w:p>
    <w:p w:rsidR="008117D5" w:rsidRDefault="003E0748" w:rsidP="00EB0E93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Completed risk </w:t>
      </w:r>
      <w:r w:rsidR="00EB0E93">
        <w:rPr>
          <w:i w:val="0"/>
          <w:sz w:val="22"/>
          <w:lang w:val="en-GB"/>
        </w:rPr>
        <w:t>assessments,</w:t>
      </w:r>
      <w:r w:rsidR="00EB0E93" w:rsidRPr="00EB0E93">
        <w:rPr>
          <w:i w:val="0"/>
          <w:sz w:val="22"/>
          <w:lang w:val="en-GB"/>
        </w:rPr>
        <w:t xml:space="preserve"> Managed</w:t>
      </w:r>
      <w:r w:rsidRPr="00EB0E93">
        <w:rPr>
          <w:i w:val="0"/>
          <w:sz w:val="22"/>
          <w:lang w:val="en-GB"/>
        </w:rPr>
        <w:t xml:space="preserve"> office health and safety</w:t>
      </w:r>
      <w:r w:rsidR="008117D5" w:rsidRPr="00EB0E93">
        <w:rPr>
          <w:i w:val="0"/>
          <w:sz w:val="22"/>
          <w:lang w:val="en-GB"/>
        </w:rPr>
        <w:t>.</w:t>
      </w:r>
    </w:p>
    <w:p w:rsidR="00EB0E93" w:rsidRDefault="00EB0E93" w:rsidP="00EB0E93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Working closi</w:t>
      </w:r>
      <w:r w:rsidR="00EE27A4">
        <w:rPr>
          <w:i w:val="0"/>
          <w:sz w:val="22"/>
          <w:lang w:val="en-GB"/>
        </w:rPr>
        <w:t xml:space="preserve">ng with the facilities team </w:t>
      </w:r>
    </w:p>
    <w:p w:rsidR="00FD34A8" w:rsidRDefault="00FD34A8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Sending out relative information to staff I.e. staff bus a cancellations </w:t>
      </w:r>
    </w:p>
    <w:p w:rsidR="003E0748" w:rsidRDefault="003E0748" w:rsidP="00033F4C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This is further to the highlights below as a receptionist within Capita.</w:t>
      </w:r>
    </w:p>
    <w:p w:rsidR="00A762BE" w:rsidRDefault="001D1601" w:rsidP="008A2DE1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Receptionist</w:t>
      </w:r>
      <w:r w:rsidR="00A762BE">
        <w:rPr>
          <w:rFonts w:ascii="Arial" w:hAnsi="Arial"/>
          <w:b/>
          <w:sz w:val="22"/>
          <w:lang w:val="en-GB"/>
        </w:rPr>
        <w:t xml:space="preserve"> </w:t>
      </w:r>
    </w:p>
    <w:p w:rsidR="008A2DE1" w:rsidRPr="001D1601" w:rsidRDefault="008A2DE1" w:rsidP="008A2DE1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Capita Health and Wellbeing, Fort Dunlop,</w:t>
      </w:r>
      <w:r w:rsidR="00CB4A48">
        <w:rPr>
          <w:rFonts w:ascii="Arial" w:hAnsi="Arial"/>
          <w:b/>
          <w:sz w:val="22"/>
          <w:lang w:val="en-GB"/>
        </w:rPr>
        <w:t xml:space="preserve"> 6</w:t>
      </w:r>
      <w:r w:rsidR="00CB4A48" w:rsidRPr="00CB4A48">
        <w:rPr>
          <w:rFonts w:ascii="Arial" w:hAnsi="Arial"/>
          <w:b/>
          <w:sz w:val="22"/>
          <w:vertAlign w:val="superscript"/>
          <w:lang w:val="en-GB"/>
        </w:rPr>
        <w:t>th</w:t>
      </w:r>
      <w:r w:rsidR="00CB4A48">
        <w:rPr>
          <w:rFonts w:ascii="Arial" w:hAnsi="Arial"/>
          <w:b/>
          <w:sz w:val="22"/>
          <w:lang w:val="en-GB"/>
        </w:rPr>
        <w:t xml:space="preserve"> </w:t>
      </w:r>
      <w:r w:rsidR="001D1601">
        <w:rPr>
          <w:rFonts w:ascii="Arial" w:hAnsi="Arial"/>
          <w:b/>
          <w:sz w:val="22"/>
          <w:lang w:val="en-GB"/>
        </w:rPr>
        <w:t>Floor B24</w:t>
      </w:r>
      <w:r>
        <w:rPr>
          <w:rFonts w:ascii="Arial" w:hAnsi="Arial"/>
          <w:b/>
          <w:sz w:val="22"/>
          <w:lang w:val="en-GB"/>
        </w:rPr>
        <w:t xml:space="preserve"> 9FD </w:t>
      </w:r>
      <w:r w:rsidR="001D1601">
        <w:rPr>
          <w:rFonts w:ascii="Arial" w:hAnsi="Arial"/>
          <w:sz w:val="22"/>
          <w:lang w:val="en-GB"/>
        </w:rPr>
        <w:t>(</w:t>
      </w:r>
      <w:r w:rsidR="00353350" w:rsidRPr="001D1601">
        <w:rPr>
          <w:rFonts w:ascii="Arial" w:hAnsi="Arial"/>
          <w:b/>
          <w:sz w:val="22"/>
          <w:lang w:val="en-GB"/>
        </w:rPr>
        <w:t>Jan</w:t>
      </w:r>
      <w:r w:rsidRPr="001D1601">
        <w:rPr>
          <w:rFonts w:ascii="Arial" w:hAnsi="Arial"/>
          <w:b/>
          <w:sz w:val="22"/>
          <w:lang w:val="en-GB"/>
        </w:rPr>
        <w:t xml:space="preserve">, 2013 – </w:t>
      </w:r>
      <w:r w:rsidR="003E0748" w:rsidRPr="001D1601">
        <w:rPr>
          <w:rFonts w:ascii="Arial" w:hAnsi="Arial"/>
          <w:b/>
          <w:sz w:val="22"/>
          <w:lang w:val="en-GB"/>
        </w:rPr>
        <w:t>Aug, 2015</w:t>
      </w:r>
      <w:r w:rsidRPr="001D1601">
        <w:rPr>
          <w:rFonts w:ascii="Arial" w:hAnsi="Arial"/>
          <w:b/>
          <w:sz w:val="22"/>
          <w:lang w:val="en-GB"/>
        </w:rPr>
        <w:t>)</w:t>
      </w:r>
    </w:p>
    <w:p w:rsidR="00CB4A48" w:rsidRDefault="00A459C3" w:rsidP="004D40FC">
      <w:pPr>
        <w:pStyle w:val="Heading2"/>
        <w:widowControl/>
        <w:spacing w:after="10"/>
        <w:rPr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 6</w:t>
      </w:r>
      <w:r w:rsidRPr="00A459C3">
        <w:rPr>
          <w:rFonts w:ascii="Arial" w:hAnsi="Arial"/>
          <w:i/>
          <w:sz w:val="22"/>
          <w:vertAlign w:val="superscript"/>
          <w:lang w:val="en-GB"/>
        </w:rPr>
        <w:t>th</w:t>
      </w:r>
      <w:r>
        <w:rPr>
          <w:rFonts w:ascii="Arial" w:hAnsi="Arial"/>
          <w:i/>
          <w:sz w:val="22"/>
          <w:lang w:val="en-GB"/>
        </w:rPr>
        <w:t xml:space="preserve"> Floor</w:t>
      </w:r>
      <w:r w:rsidR="003E0748">
        <w:rPr>
          <w:rFonts w:ascii="Arial" w:hAnsi="Arial"/>
          <w:i/>
          <w:sz w:val="22"/>
          <w:lang w:val="en-GB"/>
        </w:rPr>
        <w:t xml:space="preserve"> Receptionist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Meeting and Greeting all visitors/ internal and external </w:t>
      </w:r>
    </w:p>
    <w:p w:rsidR="00A459C3" w:rsidRDefault="00A459C3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Answering emails in professional and trimly manner.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Ensuring the Reception area is maintained to a</w:t>
      </w:r>
      <w:r w:rsidR="00A459C3">
        <w:rPr>
          <w:i w:val="0"/>
          <w:sz w:val="22"/>
          <w:lang w:val="en-GB"/>
        </w:rPr>
        <w:t>n</w:t>
      </w:r>
      <w:r>
        <w:rPr>
          <w:i w:val="0"/>
          <w:sz w:val="22"/>
          <w:lang w:val="en-GB"/>
        </w:rPr>
        <w:t xml:space="preserve"> excellent standard.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Ensuring Fire Alarms checks are completed weekly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Answering telephone calls and redirecting effectively  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Booking Meetings for staff</w:t>
      </w:r>
      <w:bookmarkStart w:id="0" w:name="_GoBack"/>
      <w:bookmarkEnd w:id="0"/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Ensuring all stationary is supplied</w:t>
      </w:r>
    </w:p>
    <w:p w:rsidR="00CB4A48" w:rsidRDefault="00CB4A48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Booking travel arrangements for guests</w:t>
      </w:r>
    </w:p>
    <w:p w:rsidR="00CB4A48" w:rsidRPr="004D40FC" w:rsidRDefault="00A459C3" w:rsidP="00CB4A48">
      <w:pPr>
        <w:pStyle w:val="BodyText"/>
        <w:widowControl/>
        <w:numPr>
          <w:ilvl w:val="0"/>
          <w:numId w:val="7"/>
        </w:numPr>
        <w:spacing w:after="10"/>
        <w:rPr>
          <w:i w:val="0"/>
          <w:sz w:val="22"/>
          <w:lang w:val="en-GB"/>
        </w:rPr>
      </w:pPr>
      <w:r w:rsidRPr="004D40FC">
        <w:rPr>
          <w:i w:val="0"/>
          <w:sz w:val="22"/>
          <w:lang w:val="en-GB"/>
        </w:rPr>
        <w:t xml:space="preserve">Disturbed company announcements </w:t>
      </w:r>
    </w:p>
    <w:p w:rsidR="001D1601" w:rsidRDefault="001D1601" w:rsidP="00CB4A48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Clinic Receptionist </w:t>
      </w:r>
    </w:p>
    <w:p w:rsidR="00CB4A48" w:rsidRPr="001D1601" w:rsidRDefault="00CB4A48" w:rsidP="00CB4A48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 xml:space="preserve">Capita Health and Wellbeing, Fort Dunlop, B24 </w:t>
      </w:r>
      <w:r w:rsidRPr="001D1601">
        <w:rPr>
          <w:rFonts w:ascii="Arial" w:hAnsi="Arial"/>
          <w:b/>
          <w:sz w:val="22"/>
          <w:lang w:val="en-GB"/>
        </w:rPr>
        <w:t xml:space="preserve">9FD </w:t>
      </w:r>
      <w:r w:rsidR="00353350" w:rsidRPr="001D1601">
        <w:rPr>
          <w:rFonts w:ascii="Arial" w:hAnsi="Arial"/>
          <w:b/>
          <w:sz w:val="22"/>
          <w:lang w:val="en-GB"/>
        </w:rPr>
        <w:t>(July</w:t>
      </w:r>
      <w:r w:rsidR="001D1601" w:rsidRPr="001D1601">
        <w:rPr>
          <w:rFonts w:ascii="Arial" w:hAnsi="Arial"/>
          <w:b/>
          <w:sz w:val="22"/>
          <w:lang w:val="en-GB"/>
        </w:rPr>
        <w:t>, 2013</w:t>
      </w:r>
      <w:r w:rsidR="00353350" w:rsidRPr="001D1601">
        <w:rPr>
          <w:rFonts w:ascii="Arial" w:hAnsi="Arial"/>
          <w:b/>
          <w:sz w:val="22"/>
          <w:lang w:val="en-GB"/>
        </w:rPr>
        <w:t xml:space="preserve"> – Nov</w:t>
      </w:r>
      <w:r w:rsidRPr="001D1601">
        <w:rPr>
          <w:rFonts w:ascii="Arial" w:hAnsi="Arial"/>
          <w:b/>
          <w:sz w:val="22"/>
          <w:lang w:val="en-GB"/>
        </w:rPr>
        <w:t>, 2015)</w:t>
      </w:r>
    </w:p>
    <w:p w:rsidR="00CB4A48" w:rsidRDefault="00C61091" w:rsidP="00C61091">
      <w:pPr>
        <w:pStyle w:val="Heading2"/>
        <w:widowControl/>
        <w:spacing w:after="10"/>
        <w:rPr>
          <w:i/>
          <w:sz w:val="22"/>
          <w:lang w:val="en-GB"/>
        </w:rPr>
      </w:pPr>
      <w:r>
        <w:rPr>
          <w:rFonts w:ascii="Arial" w:hAnsi="Arial"/>
          <w:i/>
          <w:sz w:val="22"/>
          <w:lang w:val="en-GB"/>
        </w:rPr>
        <w:t xml:space="preserve"> </w:t>
      </w:r>
      <w:r w:rsidR="00CB4A48">
        <w:rPr>
          <w:sz w:val="22"/>
          <w:lang w:val="en-GB"/>
        </w:rPr>
        <w:t xml:space="preserve">Providing meet and greet service, ensure health and safety was followed (ID given/fire exits </w:t>
      </w:r>
      <w:proofErr w:type="spellStart"/>
      <w:r w:rsidR="00CB4A48">
        <w:rPr>
          <w:sz w:val="22"/>
          <w:lang w:val="en-GB"/>
        </w:rPr>
        <w:t>etc</w:t>
      </w:r>
      <w:proofErr w:type="spellEnd"/>
      <w:r w:rsidR="00CB4A48">
        <w:rPr>
          <w:sz w:val="22"/>
          <w:lang w:val="en-GB"/>
        </w:rPr>
        <w:t>).</w:t>
      </w:r>
    </w:p>
    <w:p w:rsidR="00CB4A48" w:rsidRDefault="00A459C3" w:rsidP="00A459C3">
      <w:pPr>
        <w:pStyle w:val="BodyText"/>
        <w:widowControl/>
        <w:spacing w:after="10"/>
        <w:ind w:left="36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Ensuring the </w:t>
      </w:r>
      <w:r w:rsidR="001D1601">
        <w:rPr>
          <w:i w:val="0"/>
          <w:sz w:val="22"/>
          <w:lang w:val="en-GB"/>
        </w:rPr>
        <w:t>Claimants are</w:t>
      </w:r>
      <w:r>
        <w:rPr>
          <w:i w:val="0"/>
          <w:sz w:val="22"/>
          <w:lang w:val="en-GB"/>
        </w:rPr>
        <w:t xml:space="preserve"> aware where the facilities are in the venue</w:t>
      </w:r>
    </w:p>
    <w:p w:rsidR="00CB4A48" w:rsidRDefault="00FD34A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Checking all room are in a clean state.</w:t>
      </w:r>
    </w:p>
    <w:p w:rsidR="004D40FC" w:rsidRPr="004D40FC" w:rsidRDefault="00CB4A4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 w:rsidRPr="004D40FC">
        <w:rPr>
          <w:i w:val="0"/>
          <w:sz w:val="22"/>
          <w:lang w:val="en-GB"/>
        </w:rPr>
        <w:t>Able to work within timeframes, and mana</w:t>
      </w:r>
      <w:r w:rsidR="00FD34A8" w:rsidRPr="004D40FC">
        <w:rPr>
          <w:i w:val="0"/>
          <w:sz w:val="22"/>
          <w:lang w:val="en-GB"/>
        </w:rPr>
        <w:t>ge work efficiently.</w:t>
      </w:r>
    </w:p>
    <w:p w:rsidR="00CB4A48" w:rsidRDefault="00CB4A4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Working with other members of the team to support schedules.</w:t>
      </w:r>
    </w:p>
    <w:p w:rsidR="00CB4A48" w:rsidRDefault="00CB4A4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Developed and maintained an internal client filing system</w:t>
      </w:r>
    </w:p>
    <w:p w:rsidR="00CB4A48" w:rsidRDefault="00CB4A4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Frequent use of IT systems, using Microsoft packages.</w:t>
      </w:r>
    </w:p>
    <w:p w:rsidR="00CB4A48" w:rsidRDefault="00CB4A4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Managed appropriate re</w:t>
      </w:r>
      <w:r w:rsidR="00FD34A8">
        <w:rPr>
          <w:i w:val="0"/>
          <w:sz w:val="22"/>
          <w:lang w:val="en-GB"/>
        </w:rPr>
        <w:t>cord keeping systems.</w:t>
      </w:r>
    </w:p>
    <w:p w:rsidR="00FD34A8" w:rsidRDefault="00FD34A8" w:rsidP="00CB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Working closing with the Landlord</w:t>
      </w:r>
    </w:p>
    <w:p w:rsidR="001D1601" w:rsidRDefault="001D1601" w:rsidP="00AF4228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Supervisor</w:t>
      </w:r>
    </w:p>
    <w:p w:rsidR="00AF4228" w:rsidRDefault="003E0748" w:rsidP="00AF4228">
      <w:pPr>
        <w:widowControl/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>Guess Store, Bicester Village</w:t>
      </w:r>
      <w:r w:rsidR="00AF4228">
        <w:rPr>
          <w:rFonts w:ascii="Arial" w:hAnsi="Arial"/>
          <w:b/>
          <w:sz w:val="22"/>
          <w:lang w:val="en-GB"/>
        </w:rPr>
        <w:t xml:space="preserve"> </w:t>
      </w:r>
      <w:r w:rsidR="00AF4228">
        <w:rPr>
          <w:rFonts w:ascii="Arial" w:hAnsi="Arial"/>
          <w:sz w:val="22"/>
          <w:lang w:val="en-GB"/>
        </w:rPr>
        <w:t>(</w:t>
      </w:r>
      <w:r w:rsidR="00A14819" w:rsidRPr="001D1601">
        <w:rPr>
          <w:rFonts w:ascii="Arial" w:hAnsi="Arial"/>
          <w:b/>
          <w:sz w:val="22"/>
          <w:lang w:val="en-GB"/>
        </w:rPr>
        <w:t>March, 2011</w:t>
      </w:r>
      <w:r w:rsidR="00AF4228" w:rsidRPr="001D1601">
        <w:rPr>
          <w:rFonts w:ascii="Arial" w:hAnsi="Arial"/>
          <w:b/>
          <w:sz w:val="22"/>
          <w:lang w:val="en-GB"/>
        </w:rPr>
        <w:t xml:space="preserve"> – </w:t>
      </w:r>
      <w:r w:rsidRPr="001D1601">
        <w:rPr>
          <w:rFonts w:ascii="Arial" w:hAnsi="Arial"/>
          <w:b/>
          <w:sz w:val="22"/>
          <w:lang w:val="en-GB"/>
        </w:rPr>
        <w:t>May</w:t>
      </w:r>
      <w:r w:rsidR="008A2DE1" w:rsidRPr="001D1601">
        <w:rPr>
          <w:rFonts w:ascii="Arial" w:hAnsi="Arial"/>
          <w:b/>
          <w:sz w:val="22"/>
          <w:lang w:val="en-GB"/>
        </w:rPr>
        <w:t>, 2013</w:t>
      </w:r>
      <w:r w:rsidR="00AF4228" w:rsidRPr="001D1601">
        <w:rPr>
          <w:rFonts w:ascii="Arial" w:hAnsi="Arial"/>
          <w:b/>
          <w:sz w:val="22"/>
          <w:lang w:val="en-GB"/>
        </w:rPr>
        <w:t>)</w:t>
      </w:r>
    </w:p>
    <w:p w:rsidR="00AF4228" w:rsidRDefault="003E0748" w:rsidP="00AF422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Responsible for opening and closing the store, this included the financial tasks associated (balancing till and float).</w:t>
      </w:r>
    </w:p>
    <w:p w:rsidR="00AF4228" w:rsidRPr="00DC53A9" w:rsidRDefault="003E0748" w:rsidP="00DC53A9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Organising staff rota and shift pattern</w:t>
      </w:r>
      <w:r w:rsidR="00AF4228">
        <w:rPr>
          <w:i w:val="0"/>
          <w:sz w:val="22"/>
          <w:lang w:val="en-GB"/>
        </w:rPr>
        <w:t>.</w:t>
      </w:r>
    </w:p>
    <w:p w:rsidR="00AF4228" w:rsidRDefault="003E0748" w:rsidP="00AF422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High achiever in meeting sales targets</w:t>
      </w:r>
      <w:r w:rsidR="00AF4228">
        <w:rPr>
          <w:i w:val="0"/>
          <w:sz w:val="22"/>
          <w:lang w:val="en-GB"/>
        </w:rPr>
        <w:t>.</w:t>
      </w:r>
    </w:p>
    <w:p w:rsidR="003E0748" w:rsidRDefault="003E0748" w:rsidP="00AF422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Managing staff workshops and training days on a regular basis.</w:t>
      </w:r>
    </w:p>
    <w:p w:rsidR="003E0748" w:rsidRDefault="003E0748" w:rsidP="003E07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Being the link for customer relations, dealing with any issue that arose on a daily basis.</w:t>
      </w:r>
    </w:p>
    <w:p w:rsidR="00EC4A48" w:rsidRDefault="001D1601" w:rsidP="00A14819">
      <w:pPr>
        <w:pStyle w:val="BodyText"/>
        <w:widowControl/>
        <w:spacing w:after="10"/>
        <w:ind w:left="36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Managing stock levels and stockroom</w:t>
      </w:r>
    </w:p>
    <w:p w:rsidR="001D1601" w:rsidRPr="001D1601" w:rsidRDefault="00A14819">
      <w:pPr>
        <w:pStyle w:val="Heading2"/>
        <w:widowControl/>
        <w:spacing w:after="10"/>
        <w:rPr>
          <w:rFonts w:ascii="Arial" w:hAnsi="Arial"/>
          <w:sz w:val="22"/>
          <w:lang w:val="en-GB"/>
        </w:rPr>
      </w:pPr>
      <w:r w:rsidRPr="001D1601">
        <w:rPr>
          <w:rFonts w:ascii="Arial" w:hAnsi="Arial"/>
          <w:i/>
          <w:sz w:val="22"/>
          <w:lang w:val="en-GB"/>
        </w:rPr>
        <w:t xml:space="preserve"> </w:t>
      </w:r>
      <w:r w:rsidR="001D1601" w:rsidRPr="001D1601">
        <w:rPr>
          <w:rFonts w:ascii="Arial" w:hAnsi="Arial"/>
          <w:sz w:val="22"/>
          <w:lang w:val="en-GB"/>
        </w:rPr>
        <w:t>Key Holder-</w:t>
      </w:r>
      <w:r w:rsidRPr="001D1601">
        <w:rPr>
          <w:rFonts w:ascii="Arial" w:hAnsi="Arial"/>
          <w:i/>
          <w:sz w:val="22"/>
          <w:lang w:val="en-GB"/>
        </w:rPr>
        <w:t xml:space="preserve"> </w:t>
      </w:r>
      <w:r w:rsidR="001D1601" w:rsidRPr="001D1601">
        <w:rPr>
          <w:rFonts w:ascii="Arial" w:hAnsi="Arial"/>
          <w:sz w:val="22"/>
          <w:lang w:val="en-GB"/>
        </w:rPr>
        <w:t xml:space="preserve">Sales Assistant </w:t>
      </w:r>
    </w:p>
    <w:p w:rsidR="00A97450" w:rsidRDefault="00A14819">
      <w:pPr>
        <w:pStyle w:val="Heading2"/>
        <w:widowControl/>
        <w:spacing w:after="10"/>
        <w:rPr>
          <w:rFonts w:ascii="Arial" w:hAnsi="Arial"/>
          <w:i/>
          <w:sz w:val="22"/>
          <w:lang w:val="en-GB"/>
        </w:rPr>
      </w:pPr>
      <w:r w:rsidRPr="001D1601">
        <w:rPr>
          <w:rFonts w:ascii="Arial" w:hAnsi="Arial"/>
          <w:i/>
          <w:sz w:val="22"/>
          <w:u w:val="single"/>
          <w:lang w:val="en-GB"/>
        </w:rPr>
        <w:t>Valentino, Bicester Village (Jan, 2007 – Feb, 2011</w:t>
      </w:r>
      <w:r w:rsidR="001D1601" w:rsidRPr="001D1601">
        <w:rPr>
          <w:rFonts w:ascii="Arial" w:hAnsi="Arial"/>
          <w:i/>
          <w:sz w:val="22"/>
          <w:u w:val="single"/>
          <w:lang w:val="en-GB"/>
        </w:rPr>
        <w:t>) Senior</w:t>
      </w:r>
      <w:r w:rsidR="00EC4A48" w:rsidRPr="001D1601">
        <w:rPr>
          <w:rFonts w:ascii="Arial" w:hAnsi="Arial"/>
          <w:i/>
          <w:sz w:val="22"/>
          <w:u w:val="single"/>
          <w:lang w:val="en-GB"/>
        </w:rPr>
        <w:t xml:space="preserve"> Sales Assistant</w:t>
      </w:r>
      <w:r w:rsidR="00EC4A48">
        <w:rPr>
          <w:rFonts w:ascii="Arial" w:hAnsi="Arial"/>
          <w:i/>
          <w:sz w:val="22"/>
          <w:lang w:val="en-GB"/>
        </w:rPr>
        <w:t xml:space="preserve"> (Key Holder)</w:t>
      </w:r>
      <w:r>
        <w:rPr>
          <w:rFonts w:ascii="Arial" w:hAnsi="Arial"/>
          <w:i/>
          <w:sz w:val="22"/>
          <w:lang w:val="en-GB"/>
        </w:rPr>
        <w:t>-</w:t>
      </w:r>
    </w:p>
    <w:p w:rsidR="00A97450" w:rsidRDefault="00EC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Key holder for the store, responsibility to open and close, and monitor cashing up.</w:t>
      </w:r>
    </w:p>
    <w:p w:rsidR="00A97450" w:rsidRDefault="00EC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Customer focused role</w:t>
      </w:r>
      <w:r w:rsidR="00770F0C">
        <w:rPr>
          <w:i w:val="0"/>
          <w:sz w:val="22"/>
          <w:lang w:val="en-GB"/>
        </w:rPr>
        <w:t>.</w:t>
      </w:r>
    </w:p>
    <w:p w:rsidR="00A97450" w:rsidRDefault="00EC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Customer service, ensuring customers are happy, store is clean and tidy</w:t>
      </w:r>
      <w:r w:rsidR="00770F0C">
        <w:rPr>
          <w:i w:val="0"/>
          <w:sz w:val="22"/>
          <w:lang w:val="en-GB"/>
        </w:rPr>
        <w:t>.</w:t>
      </w:r>
    </w:p>
    <w:p w:rsidR="00A97450" w:rsidRDefault="00EC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Using multiple communication methods to liaise with other offices based worldwide, </w:t>
      </w:r>
      <w:proofErr w:type="spellStart"/>
      <w:r>
        <w:rPr>
          <w:i w:val="0"/>
          <w:sz w:val="22"/>
          <w:lang w:val="en-GB"/>
        </w:rPr>
        <w:t>ie</w:t>
      </w:r>
      <w:proofErr w:type="spellEnd"/>
      <w:r>
        <w:rPr>
          <w:i w:val="0"/>
          <w:sz w:val="22"/>
          <w:lang w:val="en-GB"/>
        </w:rPr>
        <w:t xml:space="preserve"> email, post, teleconference etc</w:t>
      </w:r>
      <w:r w:rsidR="00770F0C">
        <w:rPr>
          <w:i w:val="0"/>
          <w:sz w:val="22"/>
          <w:lang w:val="en-GB"/>
        </w:rPr>
        <w:t>.</w:t>
      </w:r>
    </w:p>
    <w:p w:rsidR="00EC4A48" w:rsidRDefault="00EC4A4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Sales target role</w:t>
      </w:r>
    </w:p>
    <w:p w:rsidR="00FD34A8" w:rsidRDefault="00FD34A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 xml:space="preserve">Working with international Customers and Clients </w:t>
      </w:r>
    </w:p>
    <w:p w:rsidR="00EC4A48" w:rsidRDefault="00FD34A8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</w:t>
      </w:r>
      <w:r w:rsidR="00EC4A48">
        <w:rPr>
          <w:i w:val="0"/>
          <w:sz w:val="22"/>
          <w:lang w:val="en-GB"/>
        </w:rPr>
        <w:t>anaging the stockroom, and collating data for head office.</w:t>
      </w:r>
    </w:p>
    <w:p w:rsidR="00182CA4" w:rsidRPr="001D1601" w:rsidRDefault="00814455" w:rsidP="001D1601">
      <w:pPr>
        <w:widowControl/>
        <w:numPr>
          <w:ilvl w:val="12"/>
          <w:numId w:val="0"/>
        </w:numPr>
        <w:pBdr>
          <w:bottom w:val="single" w:sz="12" w:space="1" w:color="auto"/>
        </w:pBdr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 w:cs="Arial"/>
          <w:b/>
          <w:sz w:val="22"/>
          <w:lang w:val="en-GB"/>
        </w:rPr>
        <w:t xml:space="preserve">Iceland, </w:t>
      </w:r>
      <w:proofErr w:type="spellStart"/>
      <w:r>
        <w:rPr>
          <w:rFonts w:ascii="Arial" w:hAnsi="Arial" w:cs="Arial"/>
          <w:b/>
          <w:sz w:val="22"/>
          <w:lang w:val="en-GB"/>
        </w:rPr>
        <w:t>Kings</w:t>
      </w:r>
      <w:r w:rsidR="00EC4A48" w:rsidRPr="001138B9">
        <w:rPr>
          <w:rFonts w:ascii="Arial" w:hAnsi="Arial" w:cs="Arial"/>
          <w:b/>
          <w:sz w:val="22"/>
          <w:lang w:val="en-GB"/>
        </w:rPr>
        <w:t>tanding</w:t>
      </w:r>
      <w:proofErr w:type="spellEnd"/>
      <w:r w:rsidR="00182CA4" w:rsidRPr="00182CA4">
        <w:rPr>
          <w:b/>
          <w:sz w:val="22"/>
          <w:lang w:val="en-GB"/>
        </w:rPr>
        <w:t xml:space="preserve"> </w:t>
      </w:r>
      <w:r w:rsidR="00182CA4" w:rsidRPr="00182CA4">
        <w:rPr>
          <w:sz w:val="22"/>
          <w:lang w:val="en-GB"/>
        </w:rPr>
        <w:t>(</w:t>
      </w:r>
      <w:r w:rsidR="00EC4A48">
        <w:rPr>
          <w:sz w:val="22"/>
          <w:lang w:val="en-GB"/>
        </w:rPr>
        <w:t>Aug</w:t>
      </w:r>
      <w:r w:rsidR="00182CA4" w:rsidRPr="00182CA4">
        <w:rPr>
          <w:sz w:val="22"/>
          <w:lang w:val="en-GB"/>
        </w:rPr>
        <w:t>, 200</w:t>
      </w:r>
      <w:r w:rsidR="00EC4A48">
        <w:rPr>
          <w:sz w:val="22"/>
          <w:lang w:val="en-GB"/>
        </w:rPr>
        <w:t>4</w:t>
      </w:r>
      <w:r w:rsidR="00182CA4" w:rsidRPr="00182CA4">
        <w:rPr>
          <w:sz w:val="22"/>
          <w:lang w:val="en-GB"/>
        </w:rPr>
        <w:t xml:space="preserve"> – </w:t>
      </w:r>
      <w:r>
        <w:rPr>
          <w:sz w:val="22"/>
          <w:lang w:val="en-GB"/>
        </w:rPr>
        <w:t>September</w:t>
      </w:r>
      <w:r w:rsidR="00182CA4" w:rsidRPr="00182CA4">
        <w:rPr>
          <w:sz w:val="22"/>
          <w:lang w:val="en-GB"/>
        </w:rPr>
        <w:t>, 20</w:t>
      </w:r>
      <w:r>
        <w:rPr>
          <w:sz w:val="22"/>
          <w:lang w:val="en-GB"/>
        </w:rPr>
        <w:t>07</w:t>
      </w:r>
      <w:r w:rsidR="00182CA4">
        <w:rPr>
          <w:i/>
          <w:sz w:val="22"/>
          <w:lang w:val="en-GB"/>
        </w:rPr>
        <w:t>)</w:t>
      </w:r>
      <w:r w:rsidR="00182CA4" w:rsidRPr="00182CA4">
        <w:rPr>
          <w:rFonts w:ascii="Arial" w:hAnsi="Arial"/>
          <w:b/>
          <w:sz w:val="22"/>
          <w:lang w:val="en-GB"/>
        </w:rPr>
        <w:t xml:space="preserve"> </w:t>
      </w:r>
    </w:p>
    <w:p w:rsidR="00A45B8E" w:rsidRDefault="00EC4A48" w:rsidP="00182CA4">
      <w:pPr>
        <w:pStyle w:val="BodyText"/>
        <w:widowControl/>
        <w:numPr>
          <w:ilvl w:val="0"/>
          <w:numId w:val="1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lastRenderedPageBreak/>
        <w:t>Customer facing role.</w:t>
      </w:r>
    </w:p>
    <w:p w:rsidR="00EC4A48" w:rsidRDefault="00EC4A4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Managing stock</w:t>
      </w:r>
      <w:r w:rsidR="00C61091">
        <w:rPr>
          <w:i w:val="0"/>
          <w:sz w:val="22"/>
          <w:lang w:val="en-GB"/>
        </w:rPr>
        <w:t xml:space="preserve"> replenishment and stock take</w:t>
      </w:r>
    </w:p>
    <w:p w:rsidR="00FD34A8" w:rsidRDefault="00FD34A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Filling the shop floor</w:t>
      </w:r>
    </w:p>
    <w:p w:rsidR="00FD34A8" w:rsidRDefault="00FD34A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Using the Cash Desk</w:t>
      </w:r>
    </w:p>
    <w:p w:rsidR="00EC4A48" w:rsidRDefault="00EC4A4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Organising home delivery orders.</w:t>
      </w:r>
    </w:p>
    <w:p w:rsidR="00A97450" w:rsidRDefault="00872663">
      <w:pPr>
        <w:pStyle w:val="Heading2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Education</w:t>
      </w:r>
    </w:p>
    <w:p w:rsidR="00A97450" w:rsidRDefault="00814455">
      <w:pPr>
        <w:widowControl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sz w:val="22"/>
          <w:lang w:val="en-GB"/>
        </w:rPr>
        <w:t>2007-2009</w:t>
      </w:r>
      <w:r w:rsidR="00D56C60">
        <w:rPr>
          <w:rFonts w:ascii="Arial" w:hAnsi="Arial"/>
          <w:sz w:val="22"/>
          <w:lang w:val="en-GB"/>
        </w:rPr>
        <w:tab/>
      </w:r>
      <w:r w:rsidR="00EC4A48">
        <w:rPr>
          <w:rFonts w:ascii="Arial" w:hAnsi="Arial"/>
          <w:b/>
          <w:sz w:val="22"/>
          <w:lang w:val="en-GB"/>
        </w:rPr>
        <w:t>Coventry</w:t>
      </w:r>
      <w:r w:rsidR="00A45B8E">
        <w:rPr>
          <w:rFonts w:ascii="Arial" w:hAnsi="Arial"/>
          <w:b/>
          <w:sz w:val="22"/>
          <w:lang w:val="en-GB"/>
        </w:rPr>
        <w:t xml:space="preserve"> University</w:t>
      </w:r>
    </w:p>
    <w:p w:rsidR="00A97450" w:rsidRDefault="00EC4A4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Higher National Diploma: Advertising and Media</w:t>
      </w:r>
    </w:p>
    <w:p w:rsidR="00A97450" w:rsidRDefault="00A45B8E">
      <w:pPr>
        <w:widowControl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sz w:val="22"/>
          <w:lang w:val="en-GB"/>
        </w:rPr>
        <w:t>2005</w:t>
      </w:r>
      <w:r w:rsidR="00872663">
        <w:rPr>
          <w:rFonts w:ascii="Arial" w:hAnsi="Arial"/>
          <w:sz w:val="22"/>
          <w:lang w:val="en-GB"/>
        </w:rPr>
        <w:tab/>
      </w:r>
      <w:r w:rsidR="00872663">
        <w:rPr>
          <w:rFonts w:ascii="Arial" w:hAnsi="Arial"/>
          <w:sz w:val="22"/>
          <w:lang w:val="en-GB"/>
        </w:rPr>
        <w:tab/>
      </w:r>
      <w:r w:rsidR="00EC4A48">
        <w:rPr>
          <w:rFonts w:ascii="Arial" w:hAnsi="Arial"/>
          <w:b/>
          <w:sz w:val="22"/>
          <w:lang w:val="en-GB"/>
        </w:rPr>
        <w:t>Birmingham Metropolitan College</w:t>
      </w:r>
    </w:p>
    <w:p w:rsidR="00A97450" w:rsidRDefault="00EC4A48">
      <w:pPr>
        <w:widowControl/>
        <w:spacing w:after="10"/>
        <w:ind w:left="720" w:firstLine="72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>BTEC – Merit in Media Studies</w:t>
      </w:r>
    </w:p>
    <w:p w:rsidR="00A45B8E" w:rsidRDefault="00A45B8E" w:rsidP="00A45B8E">
      <w:pPr>
        <w:widowControl/>
        <w:spacing w:after="10"/>
        <w:rPr>
          <w:rFonts w:ascii="Arial" w:hAnsi="Arial"/>
          <w:sz w:val="22"/>
          <w:lang w:val="en-GB"/>
        </w:rPr>
      </w:pPr>
    </w:p>
    <w:p w:rsidR="00A45B8E" w:rsidRDefault="00EC4A48" w:rsidP="00A45B8E">
      <w:pPr>
        <w:widowControl/>
        <w:spacing w:after="10"/>
        <w:rPr>
          <w:rFonts w:ascii="Arial" w:hAnsi="Arial"/>
          <w:b/>
          <w:sz w:val="22"/>
          <w:lang w:val="en-GB"/>
        </w:rPr>
      </w:pPr>
      <w:r>
        <w:rPr>
          <w:rFonts w:ascii="Arial" w:hAnsi="Arial"/>
          <w:sz w:val="22"/>
          <w:lang w:val="en-GB"/>
        </w:rPr>
        <w:t>2004</w:t>
      </w:r>
      <w:r w:rsidR="00A45B8E">
        <w:rPr>
          <w:rFonts w:ascii="Arial" w:hAnsi="Arial"/>
          <w:sz w:val="22"/>
          <w:lang w:val="en-GB"/>
        </w:rPr>
        <w:tab/>
      </w:r>
      <w:r w:rsidR="00A45B8E">
        <w:rPr>
          <w:rFonts w:ascii="Arial" w:hAnsi="Arial"/>
          <w:sz w:val="22"/>
          <w:lang w:val="en-GB"/>
        </w:rPr>
        <w:tab/>
      </w:r>
      <w:r>
        <w:rPr>
          <w:rFonts w:ascii="Arial" w:hAnsi="Arial"/>
          <w:b/>
          <w:sz w:val="22"/>
          <w:lang w:val="en-GB"/>
        </w:rPr>
        <w:t>St Paul’s Girl School</w:t>
      </w:r>
    </w:p>
    <w:p w:rsidR="00A97450" w:rsidRDefault="00A45B8E" w:rsidP="004D40FC">
      <w:pPr>
        <w:widowControl/>
        <w:spacing w:after="10"/>
        <w:rPr>
          <w:b/>
          <w:i/>
          <w:sz w:val="22"/>
          <w:lang w:val="en-GB"/>
        </w:rPr>
      </w:pPr>
      <w:r>
        <w:rPr>
          <w:rFonts w:ascii="Arial" w:hAnsi="Arial"/>
          <w:b/>
          <w:sz w:val="22"/>
          <w:lang w:val="en-GB"/>
        </w:rPr>
        <w:tab/>
      </w:r>
      <w:r>
        <w:rPr>
          <w:rFonts w:ascii="Arial" w:hAnsi="Arial"/>
          <w:b/>
          <w:sz w:val="22"/>
          <w:lang w:val="en-GB"/>
        </w:rPr>
        <w:tab/>
      </w:r>
      <w:r>
        <w:rPr>
          <w:rFonts w:ascii="Arial" w:hAnsi="Arial"/>
          <w:sz w:val="22"/>
          <w:lang w:val="en-GB"/>
        </w:rPr>
        <w:t>11 GCSEs, A-C</w:t>
      </w:r>
    </w:p>
    <w:p w:rsidR="00A97450" w:rsidRDefault="00872663">
      <w:pPr>
        <w:pStyle w:val="BodyText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b/>
          <w:i w:val="0"/>
          <w:sz w:val="22"/>
          <w:lang w:val="en-GB"/>
        </w:rPr>
      </w:pPr>
      <w:r>
        <w:rPr>
          <w:b/>
          <w:i w:val="0"/>
          <w:sz w:val="22"/>
          <w:lang w:val="en-GB"/>
        </w:rPr>
        <w:t>Skills</w:t>
      </w:r>
    </w:p>
    <w:p w:rsidR="00A45B8E" w:rsidRDefault="00D56C60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Competent</w:t>
      </w:r>
      <w:r w:rsidR="001D1601">
        <w:rPr>
          <w:i w:val="0"/>
          <w:sz w:val="22"/>
          <w:lang w:val="en-GB"/>
        </w:rPr>
        <w:t xml:space="preserve"> in MS Packages </w:t>
      </w:r>
      <w:r w:rsidR="00A45B8E">
        <w:rPr>
          <w:i w:val="0"/>
          <w:sz w:val="22"/>
          <w:lang w:val="en-GB"/>
        </w:rPr>
        <w:t xml:space="preserve">Word, Excel, </w:t>
      </w:r>
      <w:proofErr w:type="gramStart"/>
      <w:r w:rsidR="001D1601">
        <w:rPr>
          <w:i w:val="0"/>
          <w:sz w:val="22"/>
          <w:lang w:val="en-GB"/>
        </w:rPr>
        <w:t>PowerPoint</w:t>
      </w:r>
      <w:proofErr w:type="gramEnd"/>
      <w:r w:rsidR="00A45B8E">
        <w:rPr>
          <w:i w:val="0"/>
          <w:sz w:val="22"/>
          <w:lang w:val="en-GB"/>
        </w:rPr>
        <w:t>).</w:t>
      </w:r>
    </w:p>
    <w:p w:rsidR="00EC4A48" w:rsidRDefault="00EC4A4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>
        <w:rPr>
          <w:i w:val="0"/>
          <w:sz w:val="22"/>
          <w:lang w:val="en-GB"/>
        </w:rPr>
        <w:t>Excellent customer support and relations skills</w:t>
      </w:r>
    </w:p>
    <w:p w:rsidR="00A97450" w:rsidRPr="004D40FC" w:rsidRDefault="00EC4A48" w:rsidP="00C61091">
      <w:pPr>
        <w:pStyle w:val="BodyText"/>
        <w:widowControl/>
        <w:numPr>
          <w:ilvl w:val="0"/>
          <w:numId w:val="12"/>
        </w:numPr>
        <w:spacing w:after="10"/>
        <w:rPr>
          <w:i w:val="0"/>
          <w:sz w:val="22"/>
          <w:lang w:val="en-GB"/>
        </w:rPr>
      </w:pPr>
      <w:r w:rsidRPr="004D40FC">
        <w:rPr>
          <w:i w:val="0"/>
          <w:sz w:val="22"/>
          <w:lang w:val="en-GB"/>
        </w:rPr>
        <w:t>Travel administrator experience</w:t>
      </w:r>
    </w:p>
    <w:p w:rsidR="00A97450" w:rsidRDefault="00872663" w:rsidP="004D40FC">
      <w:pPr>
        <w:pStyle w:val="Heading4"/>
        <w:widowControl/>
        <w:pBdr>
          <w:top w:val="single" w:sz="6" w:space="1" w:color="auto"/>
          <w:bottom w:val="single" w:sz="6" w:space="1" w:color="auto"/>
        </w:pBdr>
        <w:shd w:val="pct5" w:color="auto" w:fill="auto"/>
        <w:spacing w:after="10"/>
        <w:rPr>
          <w:sz w:val="22"/>
          <w:lang w:val="en-GB"/>
        </w:rPr>
      </w:pPr>
      <w:r>
        <w:rPr>
          <w:sz w:val="22"/>
          <w:lang w:val="en-GB"/>
        </w:rPr>
        <w:t>Additional Information &amp; Interests</w:t>
      </w:r>
    </w:p>
    <w:p w:rsidR="001138B9" w:rsidRDefault="0070443D">
      <w:pPr>
        <w:widowControl/>
        <w:tabs>
          <w:tab w:val="left" w:pos="720"/>
        </w:tabs>
        <w:spacing w:after="10"/>
        <w:rPr>
          <w:rFonts w:ascii="Arial" w:hAnsi="Arial"/>
          <w:sz w:val="22"/>
          <w:lang w:val="en-GB"/>
        </w:rPr>
      </w:pPr>
      <w:r>
        <w:rPr>
          <w:rFonts w:ascii="Arial" w:hAnsi="Arial"/>
          <w:sz w:val="22"/>
          <w:lang w:val="en-GB"/>
        </w:rPr>
        <w:t xml:space="preserve">In my spare </w:t>
      </w:r>
      <w:r w:rsidR="00814455">
        <w:rPr>
          <w:rFonts w:ascii="Arial" w:hAnsi="Arial"/>
          <w:sz w:val="22"/>
          <w:lang w:val="en-GB"/>
        </w:rPr>
        <w:t>time,</w:t>
      </w:r>
      <w:r>
        <w:rPr>
          <w:rFonts w:ascii="Arial" w:hAnsi="Arial"/>
          <w:sz w:val="22"/>
          <w:lang w:val="en-GB"/>
        </w:rPr>
        <w:t xml:space="preserve"> I take great pleasure in cooking</w:t>
      </w:r>
      <w:r w:rsidR="00814455">
        <w:rPr>
          <w:rFonts w:ascii="Arial" w:hAnsi="Arial"/>
          <w:sz w:val="22"/>
          <w:lang w:val="en-GB"/>
        </w:rPr>
        <w:t xml:space="preserve"> following recipes and them making them my own</w:t>
      </w:r>
      <w:r w:rsidR="0098662C">
        <w:rPr>
          <w:rFonts w:ascii="Arial" w:hAnsi="Arial"/>
          <w:sz w:val="22"/>
          <w:lang w:val="en-GB"/>
        </w:rPr>
        <w:t>,</w:t>
      </w:r>
      <w:r w:rsidR="00814455">
        <w:rPr>
          <w:rFonts w:ascii="Arial" w:hAnsi="Arial"/>
          <w:sz w:val="22"/>
          <w:lang w:val="en-GB"/>
        </w:rPr>
        <w:t xml:space="preserve"> I </w:t>
      </w:r>
      <w:r w:rsidR="00A702CC">
        <w:rPr>
          <w:rFonts w:ascii="Arial" w:hAnsi="Arial"/>
          <w:sz w:val="22"/>
          <w:lang w:val="en-GB"/>
        </w:rPr>
        <w:t>love to</w:t>
      </w:r>
      <w:r w:rsidR="0098662C">
        <w:rPr>
          <w:rFonts w:ascii="Arial" w:hAnsi="Arial"/>
          <w:sz w:val="22"/>
          <w:lang w:val="en-GB"/>
        </w:rPr>
        <w:t xml:space="preserve"> entertain </w:t>
      </w:r>
      <w:r w:rsidR="00EC4A48">
        <w:rPr>
          <w:rFonts w:ascii="Arial" w:hAnsi="Arial"/>
          <w:sz w:val="22"/>
          <w:lang w:val="en-GB"/>
        </w:rPr>
        <w:t>for my family and friends</w:t>
      </w:r>
      <w:r w:rsidR="001138B9">
        <w:rPr>
          <w:rFonts w:ascii="Arial" w:hAnsi="Arial"/>
          <w:sz w:val="22"/>
          <w:lang w:val="en-GB"/>
        </w:rPr>
        <w:t xml:space="preserve"> spending tim</w:t>
      </w:r>
      <w:r w:rsidR="00814455">
        <w:rPr>
          <w:rFonts w:ascii="Arial" w:hAnsi="Arial"/>
          <w:sz w:val="22"/>
          <w:lang w:val="en-GB"/>
        </w:rPr>
        <w:t>e with them. I enjoy</w:t>
      </w:r>
      <w:r w:rsidR="001138B9">
        <w:rPr>
          <w:rFonts w:ascii="Arial" w:hAnsi="Arial"/>
          <w:sz w:val="22"/>
          <w:lang w:val="en-GB"/>
        </w:rPr>
        <w:t xml:space="preserve"> playing</w:t>
      </w:r>
      <w:r w:rsidR="0098662C">
        <w:rPr>
          <w:rFonts w:ascii="Arial" w:hAnsi="Arial"/>
          <w:sz w:val="22"/>
          <w:lang w:val="en-GB"/>
        </w:rPr>
        <w:t>/ w</w:t>
      </w:r>
      <w:r w:rsidR="00814455">
        <w:rPr>
          <w:rFonts w:ascii="Arial" w:hAnsi="Arial"/>
          <w:sz w:val="22"/>
          <w:lang w:val="en-GB"/>
        </w:rPr>
        <w:t>atching Sports Tennis and Athletes are two of my favourite</w:t>
      </w:r>
      <w:r w:rsidR="0098662C">
        <w:rPr>
          <w:rFonts w:ascii="Arial" w:hAnsi="Arial"/>
          <w:sz w:val="22"/>
          <w:lang w:val="en-GB"/>
        </w:rPr>
        <w:t>.</w:t>
      </w:r>
    </w:p>
    <w:p w:rsidR="001138B9" w:rsidRDefault="001138B9">
      <w:pPr>
        <w:widowControl/>
        <w:tabs>
          <w:tab w:val="left" w:pos="720"/>
        </w:tabs>
        <w:spacing w:after="10"/>
        <w:rPr>
          <w:rFonts w:ascii="Arial" w:hAnsi="Arial"/>
          <w:b/>
          <w:i/>
          <w:sz w:val="22"/>
          <w:lang w:val="en-GB"/>
        </w:rPr>
      </w:pPr>
      <w:r>
        <w:rPr>
          <w:rFonts w:ascii="Arial" w:hAnsi="Arial"/>
          <w:b/>
          <w:i/>
          <w:sz w:val="22"/>
          <w:lang w:val="en-GB"/>
        </w:rPr>
        <w:t>References available on request</w:t>
      </w:r>
    </w:p>
    <w:p w:rsidR="004D40FC" w:rsidRDefault="004D40FC">
      <w:pPr>
        <w:widowControl/>
        <w:tabs>
          <w:tab w:val="left" w:pos="720"/>
        </w:tabs>
        <w:spacing w:after="10"/>
        <w:rPr>
          <w:rFonts w:ascii="Arial" w:hAnsi="Arial"/>
          <w:b/>
          <w:i/>
          <w:sz w:val="22"/>
          <w:lang w:val="en-GB"/>
        </w:rPr>
      </w:pPr>
    </w:p>
    <w:sectPr w:rsidR="004D40FC">
      <w:footerReference w:type="default" r:id="rId8"/>
      <w:endnotePr>
        <w:numFmt w:val="decimal"/>
      </w:endnotePr>
      <w:pgSz w:w="12242" w:h="15842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1C1" w:rsidRDefault="008571C1">
      <w:r>
        <w:separator/>
      </w:r>
    </w:p>
  </w:endnote>
  <w:endnote w:type="continuationSeparator" w:id="0">
    <w:p w:rsidR="008571C1" w:rsidRDefault="00857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450" w:rsidRDefault="00872663">
    <w:pPr>
      <w:pStyle w:val="Footer"/>
      <w:rPr>
        <w:rFonts w:ascii="Arial" w:hAnsi="Arial"/>
        <w:color w:val="808080"/>
        <w:sz w:val="14"/>
      </w:rPr>
    </w:pPr>
    <w:r>
      <w:rPr>
        <w:rFonts w:ascii="Arial" w:hAnsi="Arial"/>
        <w:color w:val="808080"/>
        <w:sz w:val="14"/>
      </w:rPr>
      <w:t>Provided by www.signform.ca</w:t>
    </w:r>
  </w:p>
  <w:p w:rsidR="00A97450" w:rsidRDefault="00A97450">
    <w:pPr>
      <w:pStyle w:val="Footer"/>
      <w:rPr>
        <w:rFonts w:ascii="Arial" w:hAnsi="Arial"/>
        <w:color w:val="808080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1C1" w:rsidRDefault="008571C1">
      <w:r>
        <w:separator/>
      </w:r>
    </w:p>
  </w:footnote>
  <w:footnote w:type="continuationSeparator" w:id="0">
    <w:p w:rsidR="008571C1" w:rsidRDefault="00857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2"/>
    <w:multiLevelType w:val="multilevel"/>
    <w:tmpl w:val="F07454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E04067"/>
    <w:multiLevelType w:val="multilevel"/>
    <w:tmpl w:val="F07454F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812CE5"/>
    <w:multiLevelType w:val="hybridMultilevel"/>
    <w:tmpl w:val="FDF40830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D113C6B"/>
    <w:multiLevelType w:val="multilevel"/>
    <w:tmpl w:val="4912AA3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FB51463"/>
    <w:multiLevelType w:val="hybridMultilevel"/>
    <w:tmpl w:val="9DAC7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103F7"/>
    <w:multiLevelType w:val="hybridMultilevel"/>
    <w:tmpl w:val="C7628DD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526DF"/>
    <w:multiLevelType w:val="hybridMultilevel"/>
    <w:tmpl w:val="EE3645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304E8"/>
    <w:multiLevelType w:val="hybridMultilevel"/>
    <w:tmpl w:val="C3204C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B2C9F"/>
    <w:multiLevelType w:val="hybridMultilevel"/>
    <w:tmpl w:val="C9B6E0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AC32A5A"/>
    <w:multiLevelType w:val="hybridMultilevel"/>
    <w:tmpl w:val="F4F27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07063"/>
    <w:multiLevelType w:val="hybridMultilevel"/>
    <w:tmpl w:val="C2AA8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14"/>
        </w:rPr>
      </w:lvl>
    </w:lvlOverride>
  </w:num>
  <w:num w:numId="2">
    <w:abstractNumId w:val="8"/>
  </w:num>
  <w:num w:numId="3">
    <w:abstractNumId w:val="11"/>
  </w:num>
  <w:num w:numId="4">
    <w:abstractNumId w:val="4"/>
  </w:num>
  <w:num w:numId="5">
    <w:abstractNumId w:val="1"/>
  </w:num>
  <w:num w:numId="6">
    <w:abstractNumId w:val="2"/>
  </w:num>
  <w:num w:numId="7">
    <w:abstractNumId w:val="7"/>
  </w:num>
  <w:num w:numId="8">
    <w:abstractNumId w:val="3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BF3"/>
    <w:rsid w:val="00010560"/>
    <w:rsid w:val="00026C6E"/>
    <w:rsid w:val="00033F4C"/>
    <w:rsid w:val="001109BB"/>
    <w:rsid w:val="00112BA8"/>
    <w:rsid w:val="001138B9"/>
    <w:rsid w:val="00167A85"/>
    <w:rsid w:val="00182CA4"/>
    <w:rsid w:val="001D1601"/>
    <w:rsid w:val="001D6312"/>
    <w:rsid w:val="00203F24"/>
    <w:rsid w:val="002D4376"/>
    <w:rsid w:val="00314BA6"/>
    <w:rsid w:val="00353350"/>
    <w:rsid w:val="0038586D"/>
    <w:rsid w:val="003D2183"/>
    <w:rsid w:val="003E0748"/>
    <w:rsid w:val="003F33CE"/>
    <w:rsid w:val="004219DC"/>
    <w:rsid w:val="004234E6"/>
    <w:rsid w:val="00426E54"/>
    <w:rsid w:val="00490A7D"/>
    <w:rsid w:val="004A419B"/>
    <w:rsid w:val="004A6F00"/>
    <w:rsid w:val="004B6D97"/>
    <w:rsid w:val="004D40FC"/>
    <w:rsid w:val="004D4F0C"/>
    <w:rsid w:val="00525AB2"/>
    <w:rsid w:val="005D39DD"/>
    <w:rsid w:val="00636A31"/>
    <w:rsid w:val="0070443D"/>
    <w:rsid w:val="00705B1A"/>
    <w:rsid w:val="0075607A"/>
    <w:rsid w:val="00770F0C"/>
    <w:rsid w:val="00776B4C"/>
    <w:rsid w:val="007C462E"/>
    <w:rsid w:val="007F1143"/>
    <w:rsid w:val="008117D5"/>
    <w:rsid w:val="00814455"/>
    <w:rsid w:val="008455AB"/>
    <w:rsid w:val="008571C1"/>
    <w:rsid w:val="00860D68"/>
    <w:rsid w:val="00872663"/>
    <w:rsid w:val="00876217"/>
    <w:rsid w:val="008A2DE1"/>
    <w:rsid w:val="0093254A"/>
    <w:rsid w:val="009822B1"/>
    <w:rsid w:val="0098662C"/>
    <w:rsid w:val="00A13417"/>
    <w:rsid w:val="00A14819"/>
    <w:rsid w:val="00A459C3"/>
    <w:rsid w:val="00A45B8E"/>
    <w:rsid w:val="00A46969"/>
    <w:rsid w:val="00A702CC"/>
    <w:rsid w:val="00A762BE"/>
    <w:rsid w:val="00A833F3"/>
    <w:rsid w:val="00A97450"/>
    <w:rsid w:val="00AB1456"/>
    <w:rsid w:val="00AF4228"/>
    <w:rsid w:val="00B61FBE"/>
    <w:rsid w:val="00C61091"/>
    <w:rsid w:val="00CA6FBF"/>
    <w:rsid w:val="00CB4A48"/>
    <w:rsid w:val="00D14976"/>
    <w:rsid w:val="00D55365"/>
    <w:rsid w:val="00D56C60"/>
    <w:rsid w:val="00DC530C"/>
    <w:rsid w:val="00DC53A9"/>
    <w:rsid w:val="00E00B44"/>
    <w:rsid w:val="00E16BF3"/>
    <w:rsid w:val="00E43096"/>
    <w:rsid w:val="00EB0E93"/>
    <w:rsid w:val="00EC4A48"/>
    <w:rsid w:val="00EE2189"/>
    <w:rsid w:val="00EE27A4"/>
    <w:rsid w:val="00F46016"/>
    <w:rsid w:val="00FD34A8"/>
    <w:rsid w:val="00FD64DB"/>
    <w:rsid w:val="00FD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D9A54"/>
  <w15:docId w15:val="{D4D37336-8E22-4D79-86B8-267CB402C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Tahoma" w:hAnsi="Tahoma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sz w:val="28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/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u w:val="single"/>
    </w:rPr>
  </w:style>
  <w:style w:type="paragraph" w:styleId="BodyText2">
    <w:name w:val="Body Text 2"/>
    <w:basedOn w:val="Normal"/>
    <w:semiHidden/>
    <w:pPr>
      <w:ind w:left="1440"/>
    </w:pPr>
    <w:rPr>
      <w:rFonts w:ascii="Arial" w:hAnsi="Arial"/>
      <w:i/>
    </w:rPr>
  </w:style>
  <w:style w:type="character" w:styleId="FollowedHyperlink">
    <w:name w:val="FollowedHyperlink"/>
    <w:basedOn w:val="DefaultParagraphFont"/>
    <w:semiHidden/>
    <w:rPr>
      <w:color w:val="800080"/>
      <w:sz w:val="20"/>
      <w:u w:val="single"/>
    </w:rPr>
  </w:style>
  <w:style w:type="paragraph" w:styleId="BodyText">
    <w:name w:val="Body Text"/>
    <w:basedOn w:val="Normal"/>
    <w:semiHidden/>
    <w:rPr>
      <w:rFonts w:ascii="Arial" w:hAnsi="Arial"/>
      <w:i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70F0C"/>
    <w:pPr>
      <w:ind w:left="720"/>
      <w:contextualSpacing/>
    </w:pPr>
  </w:style>
  <w:style w:type="numbering" w:customStyle="1" w:styleId="Bullet">
    <w:name w:val="Bullet"/>
    <w:rsid w:val="00EC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6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bc.CRMP05\AppData\Roaming\Microsoft\Templates\TP102453675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5455D0-23F9-434D-B658-959764BF2D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TP102453675_template</Template>
  <TotalTime>2</TotalTime>
  <Pages>1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Sheila Tutt New Resume</vt:lpstr>
    </vt:vector>
  </TitlesOfParts>
  <Company>Capita IT Services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Sheila Tutt New Resume</dc:title>
  <dc:creator>Roger Cole</dc:creator>
  <cp:lastModifiedBy>Camellia Edwards</cp:lastModifiedBy>
  <cp:revision>5</cp:revision>
  <dcterms:created xsi:type="dcterms:W3CDTF">2019-10-03T15:07:00Z</dcterms:created>
  <dcterms:modified xsi:type="dcterms:W3CDTF">2019-10-04T14:16:00Z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TC024536769991</vt:lpwstr>
  </property>
</Properties>
</file>