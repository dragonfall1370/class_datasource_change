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14:paraId="52BEC294" w14:textId="77777777" w:rsidTr="00E941EF">
        <w:tc>
          <w:tcPr>
            <w:tcW w:w="3023" w:type="dxa"/>
          </w:tcPr>
          <w:sdt>
            <w:sdtPr>
              <w:alias w:val="Your Name:"/>
              <w:tag w:val="Your Name:"/>
              <w:id w:val="-1220516334"/>
              <w:placeholder>
                <w:docPart w:val="663E1857BE9D9E4397406ED3420EFEC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7D9F16C2" w14:textId="77777777" w:rsidR="00B93310" w:rsidRPr="005152F2" w:rsidRDefault="00EC6E32" w:rsidP="003856C9">
                <w:pPr>
                  <w:pStyle w:val="Heading1"/>
                </w:pPr>
                <w:r>
                  <w:t>OLUSEGUN ORIJA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14:paraId="34EEAFA7" w14:textId="77777777" w:rsidTr="0043426C">
              <w:tc>
                <w:tcPr>
                  <w:tcW w:w="3023" w:type="dxa"/>
                  <w:tcBorders>
                    <w:top w:val="nil"/>
                    <w:bottom w:val="nil"/>
                  </w:tcBorders>
                  <w:tcMar>
                    <w:top w:w="360" w:type="dxa"/>
                    <w:bottom w:w="0" w:type="dxa"/>
                  </w:tcMar>
                </w:tcPr>
                <w:p w14:paraId="5B39012B" w14:textId="77777777" w:rsidR="00441EB9" w:rsidRDefault="00441EB9" w:rsidP="00441EB9">
                  <w:pPr>
                    <w:pStyle w:val="Heading3"/>
                  </w:pPr>
                  <w:r w:rsidRPr="005674AC">
                    <w:rPr>
                      <w:noProof/>
                    </w:rPr>
                    <mc:AlternateContent>
                      <mc:Choice Requires="wpg">
                        <w:drawing>
                          <wp:inline distT="0" distB="0" distL="0" distR="0" wp14:anchorId="6EBE432C" wp14:editId="1423E706">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4DBBD68"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Dx+HxQAAEN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7007A506" w14:textId="77777777" w:rsidTr="0043426C">
              <w:tc>
                <w:tcPr>
                  <w:tcW w:w="3023" w:type="dxa"/>
                  <w:tcBorders>
                    <w:top w:val="nil"/>
                    <w:bottom w:val="nil"/>
                  </w:tcBorders>
                  <w:tcMar>
                    <w:top w:w="115" w:type="dxa"/>
                    <w:bottom w:w="0" w:type="dxa"/>
                  </w:tcMar>
                </w:tcPr>
                <w:p w14:paraId="43D57C20" w14:textId="77777777" w:rsidR="00441EB9" w:rsidRDefault="00EC6E32" w:rsidP="00441EB9">
                  <w:pPr>
                    <w:pStyle w:val="Heading3"/>
                  </w:pPr>
                  <w:r>
                    <w:t>OLUORIJA@GMAIL.COM</w:t>
                  </w:r>
                </w:p>
              </w:tc>
            </w:tr>
            <w:tr w:rsidR="00441EB9" w:rsidRPr="005152F2" w14:paraId="33041475" w14:textId="77777777" w:rsidTr="0043426C">
              <w:tc>
                <w:tcPr>
                  <w:tcW w:w="3023" w:type="dxa"/>
                  <w:tcBorders>
                    <w:top w:val="nil"/>
                    <w:bottom w:val="nil"/>
                  </w:tcBorders>
                  <w:tcMar>
                    <w:top w:w="360" w:type="dxa"/>
                    <w:bottom w:w="0" w:type="dxa"/>
                  </w:tcMar>
                </w:tcPr>
                <w:p w14:paraId="7052C95E" w14:textId="77777777" w:rsidR="00441EB9" w:rsidRDefault="00441EB9" w:rsidP="00441EB9">
                  <w:pPr>
                    <w:pStyle w:val="Heading3"/>
                  </w:pPr>
                  <w:r w:rsidRPr="005674AC">
                    <w:rPr>
                      <w:noProof/>
                    </w:rPr>
                    <mc:AlternateContent>
                      <mc:Choice Requires="wpg">
                        <w:drawing>
                          <wp:inline distT="0" distB="0" distL="0" distR="0" wp14:anchorId="4062845B" wp14:editId="1E7C7339">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94F9A8"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751A4A77" w14:textId="77777777" w:rsidTr="0043426C">
              <w:tc>
                <w:tcPr>
                  <w:tcW w:w="3023" w:type="dxa"/>
                  <w:tcBorders>
                    <w:top w:val="nil"/>
                    <w:bottom w:val="nil"/>
                  </w:tcBorders>
                  <w:tcMar>
                    <w:top w:w="115" w:type="dxa"/>
                    <w:bottom w:w="0" w:type="dxa"/>
                  </w:tcMar>
                </w:tcPr>
                <w:p w14:paraId="3E91A957" w14:textId="77777777" w:rsidR="00441EB9" w:rsidRDefault="00EC6E32" w:rsidP="00441EB9">
                  <w:pPr>
                    <w:pStyle w:val="Heading3"/>
                  </w:pPr>
                  <w:r>
                    <w:t>+447729303025</w:t>
                  </w:r>
                </w:p>
              </w:tc>
            </w:tr>
            <w:tr w:rsidR="00441EB9" w:rsidRPr="005152F2" w14:paraId="176EC382" w14:textId="77777777" w:rsidTr="0043426C">
              <w:tc>
                <w:tcPr>
                  <w:tcW w:w="3023" w:type="dxa"/>
                  <w:tcBorders>
                    <w:top w:val="nil"/>
                    <w:bottom w:val="nil"/>
                  </w:tcBorders>
                  <w:tcMar>
                    <w:top w:w="360" w:type="dxa"/>
                    <w:bottom w:w="0" w:type="dxa"/>
                  </w:tcMar>
                </w:tcPr>
                <w:p w14:paraId="0CA7AB99" w14:textId="77777777" w:rsidR="00441EB9" w:rsidRDefault="00441EB9" w:rsidP="00441EB9">
                  <w:pPr>
                    <w:pStyle w:val="Heading3"/>
                  </w:pPr>
                  <w:r w:rsidRPr="005674AC">
                    <w:rPr>
                      <w:noProof/>
                    </w:rPr>
                    <mc:AlternateContent>
                      <mc:Choice Requires="wpg">
                        <w:drawing>
                          <wp:inline distT="0" distB="0" distL="0" distR="0" wp14:anchorId="275D1538" wp14:editId="3903D212">
                            <wp:extent cx="329184" cy="329184"/>
                            <wp:effectExtent l="0" t="0" r="13970" b="13970"/>
                            <wp:docPr id="77" name="Group 31" descr="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7E3843A" id="Group 31" o:spid="_x0000_s1026" alt="LinkedIn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eUoOFucYAABnjAAADgAAAAAAAAAAAAAAAAAuAgAA&#13;&#10;ZHJzL2Uyb0RvYy54bWxQSwECLQAUAAYACAAAACEA2yfDXNwAAAAIAQAADwAAAAAAAAAAAAAAAABB&#13;&#10;GwAAZHJzL2Rvd25yZXYueG1sUEsFBgAAAAAEAAQA8wAAAEocAAAAAA==&#13;&#10;">
                            <v:shape id="Freeform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14:paraId="666C729F" w14:textId="77777777" w:rsidTr="0043426C">
              <w:tc>
                <w:tcPr>
                  <w:tcW w:w="3023" w:type="dxa"/>
                  <w:tcBorders>
                    <w:top w:val="nil"/>
                    <w:bottom w:val="nil"/>
                  </w:tcBorders>
                  <w:tcMar>
                    <w:top w:w="115" w:type="dxa"/>
                    <w:bottom w:w="0" w:type="dxa"/>
                  </w:tcMar>
                </w:tcPr>
                <w:p w14:paraId="0F4F0B2D" w14:textId="77777777" w:rsidR="00441EB9" w:rsidRDefault="00EC6E32" w:rsidP="00441EB9">
                  <w:pPr>
                    <w:pStyle w:val="Heading3"/>
                  </w:pPr>
                  <w:r>
                    <w:t>/OLUSEGUN-ORIJA</w:t>
                  </w:r>
                </w:p>
              </w:tc>
            </w:tr>
            <w:tr w:rsidR="00441EB9" w:rsidRPr="005152F2" w14:paraId="734BD6EA" w14:textId="77777777" w:rsidTr="00F56435">
              <w:tc>
                <w:tcPr>
                  <w:tcW w:w="3023" w:type="dxa"/>
                  <w:tcBorders>
                    <w:top w:val="nil"/>
                    <w:bottom w:val="nil"/>
                  </w:tcBorders>
                  <w:tcMar>
                    <w:top w:w="288" w:type="dxa"/>
                    <w:bottom w:w="374" w:type="dxa"/>
                  </w:tcMar>
                </w:tcPr>
                <w:p w14:paraId="69761D38" w14:textId="77777777" w:rsidR="00441EB9" w:rsidRPr="00441EB9" w:rsidRDefault="006A18B0" w:rsidP="00441EB9">
                  <w:pPr>
                    <w:pStyle w:val="Heading3"/>
                    <w:rPr>
                      <w:rFonts w:asciiTheme="minorHAnsi" w:eastAsiaTheme="minorHAnsi" w:hAnsiTheme="minorHAnsi" w:cstheme="minorBidi"/>
                      <w:szCs w:val="18"/>
                    </w:rPr>
                  </w:pPr>
                  <w:r>
                    <w:t>github.com/oluorija</w:t>
                  </w:r>
                </w:p>
              </w:tc>
            </w:tr>
            <w:tr w:rsidR="005A7E57" w:rsidRPr="005152F2" w14:paraId="13A68090" w14:textId="77777777" w:rsidTr="00F56435">
              <w:tc>
                <w:tcPr>
                  <w:tcW w:w="3023" w:type="dxa"/>
                  <w:tcMar>
                    <w:top w:w="374" w:type="dxa"/>
                    <w:bottom w:w="115" w:type="dxa"/>
                  </w:tcMar>
                </w:tcPr>
                <w:p w14:paraId="3F80CC97" w14:textId="77777777" w:rsidR="002C77B9" w:rsidRDefault="007A69FB" w:rsidP="002C77B9">
                  <w:pPr>
                    <w:pStyle w:val="Heading3"/>
                  </w:pPr>
                  <w:r>
                    <w:t>SUMMARY</w:t>
                  </w:r>
                </w:p>
                <w:p w14:paraId="4B3580D1" w14:textId="77777777" w:rsidR="005A7E57" w:rsidRDefault="00616FF4" w:rsidP="00616FF4">
                  <w:pPr>
                    <w:pStyle w:val="GraphicElement"/>
                  </w:pPr>
                  <w:r>
                    <mc:AlternateContent>
                      <mc:Choice Requires="wps">
                        <w:drawing>
                          <wp:inline distT="0" distB="0" distL="0" distR="0" wp14:anchorId="629ED660" wp14:editId="029318EA">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61C903"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52ywEAAOoDAAAOAAAAZHJzL2Uyb0RvYy54bWysU9uO0zAQfUfiHyy/01wQ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yc/uds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5E9BA219" w14:textId="088340CB" w:rsidR="005A7E57" w:rsidRDefault="00F63708" w:rsidP="00D11C4D">
                  <w:r>
                    <w:t>DevOps engineer with a .Net development background. Participated in a cloud-first migration project to AWS,</w:t>
                  </w:r>
                  <w:bookmarkStart w:id="0" w:name="_GoBack"/>
                  <w:bookmarkEnd w:id="0"/>
                  <w:r>
                    <w:t xml:space="preserve"> and poses commercial experience of developing and managing Sitecore CMS system</w:t>
                  </w:r>
                  <w:r w:rsidR="00842E44">
                    <w:t xml:space="preserve"> CICD process</w:t>
                  </w:r>
                  <w:r>
                    <w:t xml:space="preserve"> on-</w:t>
                  </w:r>
                  <w:proofErr w:type="spellStart"/>
                  <w:r>
                    <w:t>prem</w:t>
                  </w:r>
                  <w:proofErr w:type="spellEnd"/>
                  <w:r>
                    <w:t xml:space="preserve"> or </w:t>
                  </w:r>
                  <w:r w:rsidR="0019625E">
                    <w:t>combined with IAC on-cloud.</w:t>
                  </w:r>
                  <w:r>
                    <w:t xml:space="preserve"> </w:t>
                  </w:r>
                  <w:r w:rsidR="00F2346C">
                    <w:t>1+ year of experience on AWS cloud and 7+ years .Net experience.</w:t>
                  </w:r>
                </w:p>
              </w:tc>
            </w:tr>
            <w:tr w:rsidR="00463463" w:rsidRPr="005152F2" w14:paraId="4D511266" w14:textId="77777777" w:rsidTr="00F56435">
              <w:tc>
                <w:tcPr>
                  <w:tcW w:w="3023" w:type="dxa"/>
                  <w:tcMar>
                    <w:top w:w="374" w:type="dxa"/>
                    <w:bottom w:w="115" w:type="dxa"/>
                  </w:tcMar>
                </w:tcPr>
                <w:p w14:paraId="759EC1DE" w14:textId="77777777" w:rsidR="005A7E57" w:rsidRDefault="00917F03" w:rsidP="0043426C">
                  <w:pPr>
                    <w:pStyle w:val="Heading3"/>
                  </w:pPr>
                  <w:sdt>
                    <w:sdtPr>
                      <w:alias w:val="Skills:"/>
                      <w:tag w:val="Skills:"/>
                      <w:id w:val="1490835561"/>
                      <w:placeholder>
                        <w:docPart w:val="236AC7EF6886E346989E5C40D8D292A5"/>
                      </w:placeholder>
                      <w:temporary/>
                      <w:showingPlcHdr/>
                      <w15:appearance w15:val="hidden"/>
                    </w:sdtPr>
                    <w:sdtEndPr/>
                    <w:sdtContent>
                      <w:r w:rsidR="007B2F5C">
                        <w:t>Skills</w:t>
                      </w:r>
                    </w:sdtContent>
                  </w:sdt>
                </w:p>
                <w:p w14:paraId="66804C45" w14:textId="77777777" w:rsidR="00616FF4" w:rsidRPr="005A7E57" w:rsidRDefault="00616FF4" w:rsidP="00616FF4">
                  <w:pPr>
                    <w:pStyle w:val="GraphicElement"/>
                  </w:pPr>
                  <w:r>
                    <mc:AlternateContent>
                      <mc:Choice Requires="wps">
                        <w:drawing>
                          <wp:inline distT="0" distB="0" distL="0" distR="0" wp14:anchorId="602F7C08" wp14:editId="18B63380">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039E512"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6KvywEAAOoDAAAOAAAAZHJzL2Uyb0RvYy54bWysU9uO0zAQfUfiHyy/01wE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de+ir8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62FADF30" w14:textId="77777777" w:rsidR="00463463" w:rsidRPr="005152F2" w:rsidRDefault="00F63708" w:rsidP="00463463">
                  <w:r>
                    <w:lastRenderedPageBreak/>
                    <w:t xml:space="preserve">Ansible. Terraform. PowerShell. Docker. Git. Bitbucket. Octopus. </w:t>
                  </w:r>
                  <w:proofErr w:type="spellStart"/>
                  <w:r>
                    <w:t>Codebuild</w:t>
                  </w:r>
                  <w:proofErr w:type="spellEnd"/>
                  <w:r>
                    <w:t xml:space="preserve">. </w:t>
                  </w:r>
                  <w:proofErr w:type="spellStart"/>
                  <w:r>
                    <w:t>Teamcity</w:t>
                  </w:r>
                  <w:proofErr w:type="spellEnd"/>
                  <w:r>
                    <w:t xml:space="preserve">. Vagrant. Packer.  </w:t>
                  </w:r>
                  <w:proofErr w:type="spellStart"/>
                  <w:r>
                    <w:t>Mongodb</w:t>
                  </w:r>
                  <w:proofErr w:type="spellEnd"/>
                  <w:r>
                    <w:t xml:space="preserve">.  </w:t>
                  </w:r>
                  <w:proofErr w:type="spellStart"/>
                  <w:r>
                    <w:t>Sql</w:t>
                  </w:r>
                  <w:proofErr w:type="spellEnd"/>
                  <w:r>
                    <w:t>.</w:t>
                  </w:r>
                  <w:r w:rsidR="00643B20">
                    <w:t xml:space="preserve"> Postman. </w:t>
                  </w:r>
                  <w:r w:rsidR="003D6C32">
                    <w:t xml:space="preserve">Nodejs. </w:t>
                  </w:r>
                  <w:r>
                    <w:t xml:space="preserve"> </w:t>
                  </w:r>
                </w:p>
              </w:tc>
            </w:tr>
          </w:tbl>
          <w:p w14:paraId="3A3BA45A" w14:textId="77777777" w:rsidR="00B93310" w:rsidRPr="005152F2" w:rsidRDefault="00B93310" w:rsidP="003856C9"/>
        </w:tc>
        <w:tc>
          <w:tcPr>
            <w:tcW w:w="723" w:type="dxa"/>
          </w:tcPr>
          <w:p w14:paraId="1D1CED9C" w14:textId="77777777"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14:paraId="3150AEF4" w14:textId="77777777" w:rsidTr="00396369">
              <w:trPr>
                <w:trHeight w:val="4104"/>
              </w:trPr>
              <w:tc>
                <w:tcPr>
                  <w:tcW w:w="5191" w:type="dxa"/>
                  <w:tcMar>
                    <w:left w:w="115" w:type="dxa"/>
                    <w:bottom w:w="374" w:type="dxa"/>
                    <w:right w:w="115" w:type="dxa"/>
                  </w:tcMar>
                </w:tcPr>
                <w:p w14:paraId="79D43623" w14:textId="77777777" w:rsidR="008F6337" w:rsidRPr="005152F2" w:rsidRDefault="00917F03" w:rsidP="008F6337">
                  <w:pPr>
                    <w:pStyle w:val="Heading2"/>
                  </w:pPr>
                  <w:sdt>
                    <w:sdtPr>
                      <w:alias w:val="Experience:"/>
                      <w:tag w:val="Experience:"/>
                      <w:id w:val="1217937480"/>
                      <w:placeholder>
                        <w:docPart w:val="DFE5317BD1A2E0429FCECA0FD9E4CB4E"/>
                      </w:placeholder>
                      <w:temporary/>
                      <w:showingPlcHdr/>
                      <w15:appearance w15:val="hidden"/>
                    </w:sdtPr>
                    <w:sdtEndPr/>
                    <w:sdtContent>
                      <w:r w:rsidR="003053D9" w:rsidRPr="005152F2">
                        <w:t>Experience</w:t>
                      </w:r>
                    </w:sdtContent>
                  </w:sdt>
                </w:p>
                <w:p w14:paraId="5D2DCCF5" w14:textId="77777777" w:rsidR="008F6337" w:rsidRPr="0043426C" w:rsidRDefault="00FD31B4" w:rsidP="002B3890">
                  <w:pPr>
                    <w:pStyle w:val="Heading4"/>
                  </w:pPr>
                  <w:r>
                    <w:t>sitecore devops engineer/collinson</w:t>
                  </w:r>
                </w:p>
                <w:p w14:paraId="411CB0BD" w14:textId="77777777" w:rsidR="008F6337" w:rsidRPr="005152F2" w:rsidRDefault="00FD31B4" w:rsidP="008F6337">
                  <w:pPr>
                    <w:pStyle w:val="Heading5"/>
                  </w:pPr>
                  <w:r>
                    <w:t>10/2018 - active</w:t>
                  </w:r>
                </w:p>
                <w:p w14:paraId="04B5256B" w14:textId="77777777" w:rsidR="002961F6" w:rsidRDefault="00FD31B4" w:rsidP="008F6337">
                  <w:r>
                    <w:t>Participated in migration of enterprise scale solution to the AWS platform, where I was tasked with architecting a hosting solution for Sitecore CMS on AWS. This involved leveraging AWS services</w:t>
                  </w:r>
                  <w:r w:rsidR="002961F6">
                    <w:t>,</w:t>
                  </w:r>
                  <w:r>
                    <w:t xml:space="preserve"> </w:t>
                  </w:r>
                  <w:r w:rsidR="002961F6">
                    <w:t xml:space="preserve">i.e. </w:t>
                  </w:r>
                  <w:proofErr w:type="spellStart"/>
                  <w:r w:rsidR="002961F6">
                    <w:t>documentdb</w:t>
                  </w:r>
                  <w:proofErr w:type="spellEnd"/>
                  <w:r w:rsidR="002961F6">
                    <w:t xml:space="preserve"> in place of </w:t>
                  </w:r>
                  <w:proofErr w:type="spellStart"/>
                  <w:r w:rsidR="002961F6">
                    <w:t>mongodb</w:t>
                  </w:r>
                  <w:proofErr w:type="spellEnd"/>
                  <w:r w:rsidR="002961F6">
                    <w:t>, hosting MySQL on RDS and Autoscaling groups for web servers and SOLR index servers.</w:t>
                  </w:r>
                </w:p>
                <w:p w14:paraId="34693CC8" w14:textId="77777777" w:rsidR="008F6337" w:rsidRDefault="002961F6" w:rsidP="008F6337">
                  <w:r>
                    <w:t xml:space="preserve">Over the year at Collinson, I’ve learnt and used to an extensive degree terraform, ansible and </w:t>
                  </w:r>
                  <w:proofErr w:type="spellStart"/>
                  <w:r>
                    <w:t>powershell</w:t>
                  </w:r>
                  <w:proofErr w:type="spellEnd"/>
                  <w:r>
                    <w:t>. for automation, configuration management and orchestration.</w:t>
                  </w:r>
                </w:p>
                <w:p w14:paraId="444DA65D" w14:textId="77777777" w:rsidR="00263339" w:rsidRDefault="00263339" w:rsidP="008F6337">
                  <w:r>
                    <w:t>Aside from the cloud-first project, daily tasks include management for the on-</w:t>
                  </w:r>
                  <w:proofErr w:type="spellStart"/>
                  <w:r>
                    <w:t>prem</w:t>
                  </w:r>
                  <w:proofErr w:type="spellEnd"/>
                  <w:r>
                    <w:t xml:space="preserve"> CICD processes.</w:t>
                  </w:r>
                </w:p>
                <w:p w14:paraId="71F4123A" w14:textId="77777777" w:rsidR="007B2F5C" w:rsidRPr="0043426C" w:rsidRDefault="00263339" w:rsidP="0043426C">
                  <w:pPr>
                    <w:pStyle w:val="Heading4"/>
                  </w:pPr>
                  <w:r>
                    <w:t>software engineer/brooke</w:t>
                  </w:r>
                </w:p>
                <w:p w14:paraId="3B6C301C" w14:textId="77777777" w:rsidR="007B2F5C" w:rsidRPr="005152F2" w:rsidRDefault="004E3730" w:rsidP="007B2F5C">
                  <w:pPr>
                    <w:pStyle w:val="Heading5"/>
                  </w:pPr>
                  <w:r>
                    <w:t xml:space="preserve">12/2018 </w:t>
                  </w:r>
                  <w:r w:rsidR="00431624">
                    <w:t>–</w:t>
                  </w:r>
                  <w:r>
                    <w:t xml:space="preserve"> </w:t>
                  </w:r>
                  <w:r w:rsidR="00431624">
                    <w:t>10/2018</w:t>
                  </w:r>
                </w:p>
                <w:p w14:paraId="407E7185" w14:textId="77777777" w:rsidR="008F6337" w:rsidRDefault="008D1B23" w:rsidP="00832F81">
                  <w:r>
                    <w:t xml:space="preserve">Maternity cover contract role where daily tasks ranged from supporting intranet .net based applications, migrating these from classic asp to MVC, development </w:t>
                  </w:r>
                  <w:proofErr w:type="spellStart"/>
                  <w:r>
                    <w:t>an</w:t>
                  </w:r>
                  <w:proofErr w:type="spellEnd"/>
                  <w:r>
                    <w:t xml:space="preserve"> onboarding application using the MEAN stack.</w:t>
                  </w:r>
                </w:p>
                <w:p w14:paraId="4DD5E2DE" w14:textId="77777777" w:rsidR="008D1B23" w:rsidRDefault="008D1B23" w:rsidP="00832F81"/>
                <w:p w14:paraId="216D398A" w14:textId="77777777" w:rsidR="008D1B23" w:rsidRDefault="008D1B23" w:rsidP="00832F81">
                  <w:pPr>
                    <w:rPr>
                      <w:b/>
                    </w:rPr>
                  </w:pPr>
                  <w:r>
                    <w:rPr>
                      <w:b/>
                    </w:rPr>
                    <w:t>SITECORE .NET DEVELOPER/SIDEWALK</w:t>
                  </w:r>
                </w:p>
                <w:p w14:paraId="76452345" w14:textId="77777777" w:rsidR="008D1B23" w:rsidRDefault="008D1B23" w:rsidP="00832F81">
                  <w:r>
                    <w:t>03/2017 – 09/2017</w:t>
                  </w:r>
                </w:p>
                <w:p w14:paraId="5566FA7D" w14:textId="77777777" w:rsidR="008D1B23" w:rsidRDefault="008E2556" w:rsidP="00832F81">
                  <w:r>
                    <w:t>Mid-term contract as a Sitecore developer for Sidewalk, a digital agency based in Belgium. Daily tasks included interpreting requirements, architecting and implementing solutions for clients based on the Sitecore platform. I was exposed to Sitecore 8 modules such as the email campaign manager, engagement plans and other marketing management aspects of Sitecore.</w:t>
                  </w:r>
                </w:p>
                <w:p w14:paraId="6AA460F4" w14:textId="77777777" w:rsidR="004317C2" w:rsidRDefault="004317C2" w:rsidP="00832F81"/>
                <w:p w14:paraId="3F285EC9" w14:textId="77777777" w:rsidR="004317C2" w:rsidRDefault="004317C2" w:rsidP="00832F81">
                  <w:pPr>
                    <w:rPr>
                      <w:b/>
                    </w:rPr>
                  </w:pPr>
                  <w:r>
                    <w:rPr>
                      <w:b/>
                    </w:rPr>
                    <w:t>SYSTEMS CONSULTANT/SAGA</w:t>
                  </w:r>
                </w:p>
                <w:p w14:paraId="0AC91F50" w14:textId="77777777" w:rsidR="004317C2" w:rsidRDefault="004317C2" w:rsidP="00832F81">
                  <w:r>
                    <w:t>10/2011 – 12/2016</w:t>
                  </w:r>
                </w:p>
                <w:p w14:paraId="60C2EED1" w14:textId="77777777" w:rsidR="00E0363B" w:rsidRPr="004317C2" w:rsidRDefault="00E0363B" w:rsidP="00E0363B">
                  <w:r>
                    <w:t xml:space="preserve">Entered employment with Saga plc an award-winning tour operator for over 50s as a Full-Stack .Net Developer with the team about 15 people strong. Daily tasks include improvements and maintenance of the saga travel site which was based on the Sitecore CMS platform, design and implementation of widgets and webpages, writing views and stored </w:t>
                  </w:r>
                  <w:r>
                    <w:lastRenderedPageBreak/>
                    <w:t>procedures in SQL, and regular deployments to staging and production environments.</w:t>
                  </w:r>
                </w:p>
              </w:tc>
            </w:tr>
            <w:tr w:rsidR="008F6337" w14:paraId="279CF0C1" w14:textId="77777777" w:rsidTr="00396369">
              <w:trPr>
                <w:trHeight w:val="3672"/>
              </w:trPr>
              <w:tc>
                <w:tcPr>
                  <w:tcW w:w="5191" w:type="dxa"/>
                  <w:tcMar>
                    <w:left w:w="115" w:type="dxa"/>
                    <w:bottom w:w="374" w:type="dxa"/>
                    <w:right w:w="115" w:type="dxa"/>
                  </w:tcMar>
                </w:tcPr>
                <w:p w14:paraId="7F54971C" w14:textId="77777777" w:rsidR="008F6337" w:rsidRPr="005152F2" w:rsidRDefault="00917F03" w:rsidP="008F6337">
                  <w:pPr>
                    <w:pStyle w:val="Heading2"/>
                  </w:pPr>
                  <w:sdt>
                    <w:sdtPr>
                      <w:alias w:val="Education:"/>
                      <w:tag w:val="Education:"/>
                      <w:id w:val="1349516922"/>
                      <w:placeholder>
                        <w:docPart w:val="B0AA4D87961D6242B188B136A607F2B6"/>
                      </w:placeholder>
                      <w:temporary/>
                      <w:showingPlcHdr/>
                      <w15:appearance w15:val="hidden"/>
                    </w:sdtPr>
                    <w:sdtEndPr/>
                    <w:sdtContent>
                      <w:r w:rsidR="003053D9" w:rsidRPr="005152F2">
                        <w:t>Education</w:t>
                      </w:r>
                    </w:sdtContent>
                  </w:sdt>
                </w:p>
                <w:p w14:paraId="6B361085" w14:textId="149554DD" w:rsidR="007B2F5C" w:rsidRPr="0043426C" w:rsidRDefault="003D6C32" w:rsidP="002B3890">
                  <w:pPr>
                    <w:pStyle w:val="Heading4"/>
                  </w:pPr>
                  <w:r>
                    <w:t>BS (Hons) Computer SCIENCE 2:2</w:t>
                  </w:r>
                </w:p>
                <w:p w14:paraId="1424A831" w14:textId="77777777" w:rsidR="007B2F5C" w:rsidRPr="005152F2" w:rsidRDefault="003D6C32" w:rsidP="007B2F5C">
                  <w:pPr>
                    <w:pStyle w:val="Heading5"/>
                  </w:pPr>
                  <w:r>
                    <w:t>University of West England</w:t>
                  </w:r>
                </w:p>
                <w:p w14:paraId="5D552C9A" w14:textId="77777777" w:rsidR="007A69FB" w:rsidRDefault="003D6C32" w:rsidP="007A69FB">
                  <w:r>
                    <w:t>Modules: Software design; Networking; Computer science concepts; Web design; Information Systems development; Databases; Software design (JAVA); Component-based development</w:t>
                  </w:r>
                </w:p>
              </w:tc>
            </w:tr>
            <w:tr w:rsidR="008F6337" w14:paraId="6398AC0A" w14:textId="77777777" w:rsidTr="00B85871">
              <w:tc>
                <w:tcPr>
                  <w:tcW w:w="5191" w:type="dxa"/>
                </w:tcPr>
                <w:p w14:paraId="4ACCE9AA" w14:textId="77777777" w:rsidR="008F6337" w:rsidRPr="005152F2" w:rsidRDefault="007A69FB" w:rsidP="008F6337">
                  <w:pPr>
                    <w:pStyle w:val="Heading2"/>
                  </w:pPr>
                  <w:r>
                    <w:t>CERTIFICATIONS</w:t>
                  </w:r>
                </w:p>
                <w:p w14:paraId="322CF886" w14:textId="77777777" w:rsidR="008F6337" w:rsidRDefault="007A69FB" w:rsidP="008F6337">
                  <w:r>
                    <w:t xml:space="preserve">ITIL Foundation; Sitecore certified developer (8.2); AWS Cloud practitioner; AWS Solutions Architect Associate; AWS Certified Developer Associate; AWS </w:t>
                  </w:r>
                  <w:proofErr w:type="spellStart"/>
                  <w:r>
                    <w:t>SysOps</w:t>
                  </w:r>
                  <w:proofErr w:type="spellEnd"/>
                  <w:r>
                    <w:t xml:space="preserve"> Administrator associate.</w:t>
                  </w:r>
                </w:p>
                <w:p w14:paraId="0246F763" w14:textId="77777777" w:rsidR="00E96337" w:rsidRDefault="00E96337" w:rsidP="008F6337"/>
                <w:p w14:paraId="778D481C" w14:textId="77777777" w:rsidR="00E96337" w:rsidRDefault="00E96337" w:rsidP="008F6337"/>
                <w:p w14:paraId="02144E64" w14:textId="77777777" w:rsidR="00E96337" w:rsidRDefault="00E96337" w:rsidP="00E96337">
                  <w:pPr>
                    <w:pStyle w:val="Heading2"/>
                  </w:pPr>
                  <w:r>
                    <w:lastRenderedPageBreak/>
                    <w:t>INTERESTS</w:t>
                  </w:r>
                </w:p>
                <w:p w14:paraId="6010123E" w14:textId="77777777" w:rsidR="00E96337" w:rsidRDefault="00E96337" w:rsidP="008F6337">
                  <w:r>
                    <w:t>Coding; Fitness; Chess.</w:t>
                  </w:r>
                </w:p>
              </w:tc>
            </w:tr>
          </w:tbl>
          <w:p w14:paraId="730CF277" w14:textId="77777777" w:rsidR="008F6337" w:rsidRPr="005152F2" w:rsidRDefault="008F6337" w:rsidP="003856C9"/>
        </w:tc>
      </w:tr>
    </w:tbl>
    <w:p w14:paraId="7B3B91A3" w14:textId="77777777" w:rsidR="00E941EF" w:rsidRDefault="00E941EF" w:rsidP="0019561F">
      <w:pPr>
        <w:pStyle w:val="NoSpacing"/>
      </w:pPr>
    </w:p>
    <w:p w14:paraId="374F0D4E" w14:textId="77777777" w:rsidR="00E96337" w:rsidRDefault="00E96337" w:rsidP="0019561F">
      <w:pPr>
        <w:pStyle w:val="NoSpacing"/>
      </w:pPr>
    </w:p>
    <w:sectPr w:rsidR="00E96337" w:rsidSect="00FE20E6">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194D4" w14:textId="77777777" w:rsidR="00917F03" w:rsidRDefault="00917F03" w:rsidP="003856C9">
      <w:pPr>
        <w:spacing w:after="0" w:line="240" w:lineRule="auto"/>
      </w:pPr>
      <w:r>
        <w:separator/>
      </w:r>
    </w:p>
  </w:endnote>
  <w:endnote w:type="continuationSeparator" w:id="0">
    <w:p w14:paraId="24547F8F" w14:textId="77777777" w:rsidR="00917F03" w:rsidRDefault="00917F03"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4071C"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6C6792F2" wp14:editId="5C7D3996">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CDFDC3B"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uwR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PKwAW7BGQAAz7MAAA4AAAAAAAAAAAAAAAAALgIAAGRycy9lMm9E&#13;&#10;b2MueG1sUEsBAi0AFAAGAAgAAAAhAAx3mt/eAAAACgEAAA8AAAAAAAAAAAAAAAAAGxwAAGRycy9k&#13;&#10;b3ducmV2LnhtbFBLBQYAAAAABAAEAPMAAAAmHQ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38CD"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3AF9C485" wp14:editId="1AF4F44A">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B222716"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B575F" w14:textId="77777777" w:rsidR="00917F03" w:rsidRDefault="00917F03" w:rsidP="003856C9">
      <w:pPr>
        <w:spacing w:after="0" w:line="240" w:lineRule="auto"/>
      </w:pPr>
      <w:r>
        <w:separator/>
      </w:r>
    </w:p>
  </w:footnote>
  <w:footnote w:type="continuationSeparator" w:id="0">
    <w:p w14:paraId="36DC669A" w14:textId="77777777" w:rsidR="00917F03" w:rsidRDefault="00917F03"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A8B98"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025BFC3B" wp14:editId="1DE81B2F">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2CC4520"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wYnBYAAK2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B516C"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4B170A15" wp14:editId="4DEA9242">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0B6AB47"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32"/>
    <w:rsid w:val="00052BE1"/>
    <w:rsid w:val="0007412A"/>
    <w:rsid w:val="0010199E"/>
    <w:rsid w:val="001765FE"/>
    <w:rsid w:val="0019561F"/>
    <w:rsid w:val="0019625E"/>
    <w:rsid w:val="001B32D2"/>
    <w:rsid w:val="00263339"/>
    <w:rsid w:val="00293B83"/>
    <w:rsid w:val="002961F6"/>
    <w:rsid w:val="002A3621"/>
    <w:rsid w:val="002B3890"/>
    <w:rsid w:val="002B7747"/>
    <w:rsid w:val="002C77B9"/>
    <w:rsid w:val="002E012E"/>
    <w:rsid w:val="002F485A"/>
    <w:rsid w:val="003053D9"/>
    <w:rsid w:val="003856C9"/>
    <w:rsid w:val="00396369"/>
    <w:rsid w:val="003D6C32"/>
    <w:rsid w:val="003E73EA"/>
    <w:rsid w:val="003F4D31"/>
    <w:rsid w:val="00431624"/>
    <w:rsid w:val="004317C2"/>
    <w:rsid w:val="0043426C"/>
    <w:rsid w:val="00441EB9"/>
    <w:rsid w:val="00463463"/>
    <w:rsid w:val="00473EF8"/>
    <w:rsid w:val="004760E5"/>
    <w:rsid w:val="004D22BB"/>
    <w:rsid w:val="004E3730"/>
    <w:rsid w:val="005152F2"/>
    <w:rsid w:val="00534E4E"/>
    <w:rsid w:val="00551D35"/>
    <w:rsid w:val="00557019"/>
    <w:rsid w:val="005674AC"/>
    <w:rsid w:val="005A1E51"/>
    <w:rsid w:val="005A7E57"/>
    <w:rsid w:val="00616FF4"/>
    <w:rsid w:val="00643B20"/>
    <w:rsid w:val="006A18B0"/>
    <w:rsid w:val="006A3CE7"/>
    <w:rsid w:val="00700EB0"/>
    <w:rsid w:val="00743379"/>
    <w:rsid w:val="007803B7"/>
    <w:rsid w:val="007A69FB"/>
    <w:rsid w:val="007B2F5C"/>
    <w:rsid w:val="007C5F05"/>
    <w:rsid w:val="00832043"/>
    <w:rsid w:val="00832F81"/>
    <w:rsid w:val="00842E44"/>
    <w:rsid w:val="008C7CA2"/>
    <w:rsid w:val="008D1B23"/>
    <w:rsid w:val="008E2556"/>
    <w:rsid w:val="008F6337"/>
    <w:rsid w:val="00917F03"/>
    <w:rsid w:val="00A42F91"/>
    <w:rsid w:val="00AD2DE9"/>
    <w:rsid w:val="00AF1258"/>
    <w:rsid w:val="00B01E52"/>
    <w:rsid w:val="00B550FC"/>
    <w:rsid w:val="00B85871"/>
    <w:rsid w:val="00B93310"/>
    <w:rsid w:val="00BC1F18"/>
    <w:rsid w:val="00BD2E58"/>
    <w:rsid w:val="00BF6BAB"/>
    <w:rsid w:val="00C007A5"/>
    <w:rsid w:val="00C4403A"/>
    <w:rsid w:val="00CE6306"/>
    <w:rsid w:val="00D11C4D"/>
    <w:rsid w:val="00D5067A"/>
    <w:rsid w:val="00DC79BB"/>
    <w:rsid w:val="00E0363B"/>
    <w:rsid w:val="00E34D58"/>
    <w:rsid w:val="00E941EF"/>
    <w:rsid w:val="00E96337"/>
    <w:rsid w:val="00EB1C1B"/>
    <w:rsid w:val="00EC6E32"/>
    <w:rsid w:val="00F2346C"/>
    <w:rsid w:val="00F56435"/>
    <w:rsid w:val="00F63708"/>
    <w:rsid w:val="00FA07AA"/>
    <w:rsid w:val="00FB0A17"/>
    <w:rsid w:val="00FB6A8F"/>
    <w:rsid w:val="00FD31B4"/>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EA1C4"/>
  <w15:chartTrackingRefBased/>
  <w15:docId w15:val="{D778B959-8F9D-3647-9183-F30DC97B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1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usegunorija/Library/Containers/com.microsoft.Word/Data/Library/Application%20Support/Microsoft/Office/16.0/DTS/en-US%7bC96DCCE7-89A1-2345-BA64-4FAD1468457A%7d/%7bC8D4222F-665D-0E40-8A73-484B79DAB24E%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3E1857BE9D9E4397406ED3420EFECB"/>
        <w:category>
          <w:name w:val="General"/>
          <w:gallery w:val="placeholder"/>
        </w:category>
        <w:types>
          <w:type w:val="bbPlcHdr"/>
        </w:types>
        <w:behaviors>
          <w:behavior w:val="content"/>
        </w:behaviors>
        <w:guid w:val="{3F21F29A-249D-CD46-8DC0-D813BF455525}"/>
      </w:docPartPr>
      <w:docPartBody>
        <w:p w:rsidR="00C24AB3" w:rsidRDefault="00F8784D">
          <w:pPr>
            <w:pStyle w:val="663E1857BE9D9E4397406ED3420EFECB"/>
          </w:pPr>
          <w:r w:rsidRPr="005152F2">
            <w:t>Your Name</w:t>
          </w:r>
        </w:p>
      </w:docPartBody>
    </w:docPart>
    <w:docPart>
      <w:docPartPr>
        <w:name w:val="236AC7EF6886E346989E5C40D8D292A5"/>
        <w:category>
          <w:name w:val="General"/>
          <w:gallery w:val="placeholder"/>
        </w:category>
        <w:types>
          <w:type w:val="bbPlcHdr"/>
        </w:types>
        <w:behaviors>
          <w:behavior w:val="content"/>
        </w:behaviors>
        <w:guid w:val="{BAB97124-4898-174C-ACBE-B0362BF6771F}"/>
      </w:docPartPr>
      <w:docPartBody>
        <w:p w:rsidR="00C24AB3" w:rsidRDefault="00F8784D">
          <w:pPr>
            <w:pStyle w:val="236AC7EF6886E346989E5C40D8D292A5"/>
          </w:pPr>
          <w:r>
            <w:t>Skills</w:t>
          </w:r>
        </w:p>
      </w:docPartBody>
    </w:docPart>
    <w:docPart>
      <w:docPartPr>
        <w:name w:val="DFE5317BD1A2E0429FCECA0FD9E4CB4E"/>
        <w:category>
          <w:name w:val="General"/>
          <w:gallery w:val="placeholder"/>
        </w:category>
        <w:types>
          <w:type w:val="bbPlcHdr"/>
        </w:types>
        <w:behaviors>
          <w:behavior w:val="content"/>
        </w:behaviors>
        <w:guid w:val="{4E87A98F-BB43-024E-BA8E-6805838C64B8}"/>
      </w:docPartPr>
      <w:docPartBody>
        <w:p w:rsidR="00C24AB3" w:rsidRDefault="00F8784D">
          <w:pPr>
            <w:pStyle w:val="DFE5317BD1A2E0429FCECA0FD9E4CB4E"/>
          </w:pPr>
          <w:r w:rsidRPr="005152F2">
            <w:t>Experience</w:t>
          </w:r>
        </w:p>
      </w:docPartBody>
    </w:docPart>
    <w:docPart>
      <w:docPartPr>
        <w:name w:val="B0AA4D87961D6242B188B136A607F2B6"/>
        <w:category>
          <w:name w:val="General"/>
          <w:gallery w:val="placeholder"/>
        </w:category>
        <w:types>
          <w:type w:val="bbPlcHdr"/>
        </w:types>
        <w:behaviors>
          <w:behavior w:val="content"/>
        </w:behaviors>
        <w:guid w:val="{0DABD39B-F0DB-C746-80E8-DB543AD2441B}"/>
      </w:docPartPr>
      <w:docPartBody>
        <w:p w:rsidR="00C24AB3" w:rsidRDefault="00F8784D">
          <w:pPr>
            <w:pStyle w:val="B0AA4D87961D6242B188B136A607F2B6"/>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9C"/>
    <w:rsid w:val="0032289C"/>
    <w:rsid w:val="00AD35D0"/>
    <w:rsid w:val="00C24AB3"/>
    <w:rsid w:val="00F87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E1857BE9D9E4397406ED3420EFECB">
    <w:name w:val="663E1857BE9D9E4397406ED3420EFECB"/>
  </w:style>
  <w:style w:type="paragraph" w:customStyle="1" w:styleId="57C919DA9A06284B9F62766F54B3ACA4">
    <w:name w:val="57C919DA9A06284B9F62766F54B3ACA4"/>
  </w:style>
  <w:style w:type="paragraph" w:customStyle="1" w:styleId="827C190956841C41A529313CB1BDE5F8">
    <w:name w:val="827C190956841C41A529313CB1BDE5F8"/>
  </w:style>
  <w:style w:type="paragraph" w:customStyle="1" w:styleId="26DBD7A5505367499303889AAE18010D">
    <w:name w:val="26DBD7A5505367499303889AAE18010D"/>
  </w:style>
  <w:style w:type="paragraph" w:customStyle="1" w:styleId="FF3768426F8E424192DB9C88507E29A9">
    <w:name w:val="FF3768426F8E424192DB9C88507E29A9"/>
  </w:style>
  <w:style w:type="paragraph" w:customStyle="1" w:styleId="01FF8C9A2E76014C86F4EFC90F0C4ED3">
    <w:name w:val="01FF8C9A2E76014C86F4EFC90F0C4ED3"/>
  </w:style>
  <w:style w:type="paragraph" w:customStyle="1" w:styleId="34BD95686EAAA64B895A1BF31F862C98">
    <w:name w:val="34BD95686EAAA64B895A1BF31F862C98"/>
  </w:style>
  <w:style w:type="paragraph" w:customStyle="1" w:styleId="236AC7EF6886E346989E5C40D8D292A5">
    <w:name w:val="236AC7EF6886E346989E5C40D8D292A5"/>
  </w:style>
  <w:style w:type="paragraph" w:customStyle="1" w:styleId="0CF2176308881E40A1980704F20E8418">
    <w:name w:val="0CF2176308881E40A1980704F20E8418"/>
  </w:style>
  <w:style w:type="paragraph" w:customStyle="1" w:styleId="DFE5317BD1A2E0429FCECA0FD9E4CB4E">
    <w:name w:val="DFE5317BD1A2E0429FCECA0FD9E4CB4E"/>
  </w:style>
  <w:style w:type="paragraph" w:customStyle="1" w:styleId="E373AF9C6346B44F8664B6CA3D2E027B">
    <w:name w:val="E373AF9C6346B44F8664B6CA3D2E027B"/>
  </w:style>
  <w:style w:type="paragraph" w:customStyle="1" w:styleId="6D6676FB1551984ABAF6AD9B2FCF4A17">
    <w:name w:val="6D6676FB1551984ABAF6AD9B2FCF4A17"/>
  </w:style>
  <w:style w:type="paragraph" w:customStyle="1" w:styleId="5850A0F9C5FBC14E972DF1CB17C9166B">
    <w:name w:val="5850A0F9C5FBC14E972DF1CB17C9166B"/>
  </w:style>
  <w:style w:type="paragraph" w:customStyle="1" w:styleId="BE68501509AD774199DCA699E1CC8642">
    <w:name w:val="BE68501509AD774199DCA699E1CC8642"/>
  </w:style>
  <w:style w:type="paragraph" w:customStyle="1" w:styleId="C7EDB777B018684F850E97DA86326757">
    <w:name w:val="C7EDB777B018684F850E97DA86326757"/>
  </w:style>
  <w:style w:type="paragraph" w:customStyle="1" w:styleId="84CCD187596FB34A83818A16462D9837">
    <w:name w:val="84CCD187596FB34A83818A16462D9837"/>
  </w:style>
  <w:style w:type="paragraph" w:customStyle="1" w:styleId="B0AA4D87961D6242B188B136A607F2B6">
    <w:name w:val="B0AA4D87961D6242B188B136A607F2B6"/>
  </w:style>
  <w:style w:type="paragraph" w:customStyle="1" w:styleId="D98BF462A3F8084FAD62D3C72C60828C">
    <w:name w:val="D98BF462A3F8084FAD62D3C72C60828C"/>
  </w:style>
  <w:style w:type="paragraph" w:customStyle="1" w:styleId="C47304E12D30AE47965C8F9F07732F06">
    <w:name w:val="C47304E12D30AE47965C8F9F07732F06"/>
  </w:style>
  <w:style w:type="paragraph" w:customStyle="1" w:styleId="1274FF492757DC4FAE21EE7F026EB839">
    <w:name w:val="1274FF492757DC4FAE21EE7F026EB839"/>
  </w:style>
  <w:style w:type="paragraph" w:customStyle="1" w:styleId="EBB3C425EC09C34BB7B75C49A05EBBB3">
    <w:name w:val="EBB3C425EC09C34BB7B75C49A05EBBB3"/>
  </w:style>
  <w:style w:type="paragraph" w:customStyle="1" w:styleId="69497ED7825E724BBFCC9F1F24CC4D33">
    <w:name w:val="69497ED7825E724BBFCC9F1F24CC4D33"/>
  </w:style>
  <w:style w:type="paragraph" w:customStyle="1" w:styleId="04493A6319EE414A970BB3D745070161">
    <w:name w:val="04493A6319EE414A970BB3D745070161"/>
    <w:rsid w:val="0032289C"/>
  </w:style>
  <w:style w:type="paragraph" w:customStyle="1" w:styleId="65A7A1565F97484481F38BDABA86EB88">
    <w:name w:val="65A7A1565F97484481F38BDABA86EB88"/>
    <w:rsid w:val="0032289C"/>
  </w:style>
  <w:style w:type="paragraph" w:customStyle="1" w:styleId="221955DE874822469ED2A93FE57E13D6">
    <w:name w:val="221955DE874822469ED2A93FE57E13D6"/>
    <w:rsid w:val="003228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68</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OLUSEGUN ORIJA</dc:creator>
  <cp:keywords/>
  <dc:description/>
  <cp:lastModifiedBy>Microsoft Office User</cp:lastModifiedBy>
  <cp:revision>14</cp:revision>
  <dcterms:created xsi:type="dcterms:W3CDTF">2019-10-14T07:56:00Z</dcterms:created>
  <dcterms:modified xsi:type="dcterms:W3CDTF">2019-10-14T11:31:00Z</dcterms:modified>
</cp:coreProperties>
</file>