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32D7" w14:textId="04B6F20B" w:rsidR="00614265" w:rsidRPr="00026817" w:rsidRDefault="00614265">
      <w:pPr>
        <w:rPr>
          <w:rFonts w:ascii="Times New Roman" w:hAnsi="Times New Roman" w:cs="Times New Roman"/>
          <w:sz w:val="24"/>
          <w:szCs w:val="24"/>
        </w:rPr>
      </w:pPr>
      <w:r w:rsidRPr="000268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01ED" wp14:editId="61B417D2">
                <wp:simplePos x="0" y="0"/>
                <wp:positionH relativeFrom="column">
                  <wp:posOffset>-333375</wp:posOffset>
                </wp:positionH>
                <wp:positionV relativeFrom="paragraph">
                  <wp:posOffset>-464185</wp:posOffset>
                </wp:positionV>
                <wp:extent cx="7486650" cy="8096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16AE5" w14:textId="77777777" w:rsidR="000425D8" w:rsidRPr="000425D8" w:rsidRDefault="000425D8" w:rsidP="00614265">
                            <w:pPr>
                              <w:pStyle w:val="Title"/>
                              <w:jc w:val="center"/>
                            </w:pPr>
                            <w:r w:rsidRPr="000425D8">
                              <w:t>Andrew Bell</w:t>
                            </w:r>
                          </w:p>
                          <w:p w14:paraId="65BE79C7" w14:textId="77777777" w:rsidR="000425D8" w:rsidRPr="009C297C" w:rsidRDefault="000425D8" w:rsidP="006142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601E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6.25pt;margin-top:-36.55pt;width:589.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" filled="f" stroked="f">
                <v:textbox inset="3mm">
                  <w:txbxContent>
                    <w:p w14:paraId="00916AE5" w14:textId="77777777" w:rsidR="000425D8" w:rsidRPr="000425D8" w:rsidRDefault="000425D8" w:rsidP="00614265">
                      <w:pPr>
                        <w:pStyle w:val="Title"/>
                        <w:jc w:val="center"/>
                      </w:pPr>
                      <w:r w:rsidRPr="000425D8">
                        <w:t>Andrew Bell</w:t>
                      </w:r>
                    </w:p>
                    <w:p w14:paraId="65BE79C7" w14:textId="77777777" w:rsidR="000425D8" w:rsidRPr="009C297C" w:rsidRDefault="000425D8" w:rsidP="006142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horzAnchor="margin" w:tblpY="2803"/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7"/>
        <w:gridCol w:w="7518"/>
      </w:tblGrid>
      <w:tr w:rsidR="000425D8" w:rsidRPr="00026817" w14:paraId="4BFD23D6" w14:textId="77777777" w:rsidTr="00F56D72">
        <w:trPr>
          <w:trHeight w:val="12146"/>
        </w:trPr>
        <w:tc>
          <w:tcPr>
            <w:tcW w:w="3397" w:type="dxa"/>
          </w:tcPr>
          <w:p w14:paraId="7619CB2E" w14:textId="01F30D60" w:rsidR="00B2033B" w:rsidRPr="00026817" w:rsidRDefault="00B2033B" w:rsidP="009C297C">
            <w:pPr>
              <w:pStyle w:val="Heading3"/>
              <w:rPr>
                <w:rFonts w:ascii="Times New Roman" w:eastAsiaTheme="minorEastAsia" w:hAnsi="Times New Roman" w:cs="Times New Roman"/>
                <w:caps w:val="0"/>
                <w:color w:val="auto"/>
                <w:sz w:val="24"/>
                <w:u w:val="single"/>
              </w:rPr>
            </w:pPr>
            <w:r w:rsidRPr="00026817">
              <w:rPr>
                <w:rFonts w:ascii="Times New Roman" w:eastAsiaTheme="minorEastAsia" w:hAnsi="Times New Roman" w:cs="Times New Roman"/>
                <w:caps w:val="0"/>
                <w:color w:val="auto"/>
                <w:sz w:val="24"/>
                <w:u w:val="single"/>
              </w:rPr>
              <w:t>Profile</w:t>
            </w:r>
          </w:p>
          <w:p w14:paraId="785D5F39" w14:textId="34171F55" w:rsidR="000425D8" w:rsidRPr="00026817" w:rsidRDefault="000425D8" w:rsidP="009C297C">
            <w:pPr>
              <w:pStyle w:val="Heading3"/>
              <w:rPr>
                <w:rFonts w:ascii="Times New Roman" w:eastAsiaTheme="minorEastAsia" w:hAnsi="Times New Roman" w:cs="Times New Roman"/>
                <w:b w:val="0"/>
                <w:caps w:val="0"/>
                <w:color w:val="auto"/>
                <w:sz w:val="24"/>
              </w:rPr>
            </w:pPr>
            <w:r w:rsidRPr="00026817">
              <w:rPr>
                <w:rFonts w:ascii="Times New Roman" w:eastAsiaTheme="minorEastAsia" w:hAnsi="Times New Roman" w:cs="Times New Roman"/>
                <w:b w:val="0"/>
                <w:caps w:val="0"/>
                <w:color w:val="auto"/>
                <w:sz w:val="24"/>
              </w:rPr>
              <w:t>Extensively skilled in system maintenance networking and experienced in fast analysis and repair of systems. With a proven track record of operating systems repair and improvement, making systems run at peak performance and reliability. Operating systems, Printer maintenance, diagnose all systems faults.</w:t>
            </w:r>
          </w:p>
          <w:p w14:paraId="311B1268" w14:textId="77777777" w:rsidR="000425D8" w:rsidRPr="00026817" w:rsidRDefault="000425D8" w:rsidP="009C297C">
            <w:pPr>
              <w:pStyle w:val="Heading3"/>
              <w:rPr>
                <w:rFonts w:ascii="Times New Roman" w:eastAsiaTheme="minorEastAsia" w:hAnsi="Times New Roman" w:cs="Times New Roman"/>
                <w:b w:val="0"/>
                <w:caps w:val="0"/>
                <w:color w:val="auto"/>
                <w:sz w:val="24"/>
              </w:rPr>
            </w:pPr>
            <w:r w:rsidRPr="00026817">
              <w:rPr>
                <w:rFonts w:ascii="Times New Roman" w:eastAsiaTheme="minorEastAsia" w:hAnsi="Times New Roman" w:cs="Times New Roman"/>
                <w:b w:val="0"/>
                <w:caps w:val="0"/>
                <w:color w:val="auto"/>
                <w:sz w:val="24"/>
              </w:rPr>
              <w:t>On all types of operating systems, from tower to laptop using a number of talents.</w:t>
            </w:r>
          </w:p>
          <w:p w14:paraId="769DEDA1" w14:textId="7777777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Attention to critical thinking, decision making, detailed troubleshooting, and all recent software and specs.</w:t>
            </w:r>
          </w:p>
          <w:p w14:paraId="23B22F21" w14:textId="7777777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6BF5C" w14:textId="672B7345" w:rsidR="000425D8" w:rsidRPr="00026817" w:rsidRDefault="00B2033B" w:rsidP="009C297C">
            <w:pPr>
              <w:pStyle w:val="Heading3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26817">
              <w:rPr>
                <w:rFonts w:ascii="Times New Roman" w:hAnsi="Times New Roman" w:cs="Times New Roman"/>
                <w:color w:val="000000" w:themeColor="text1"/>
                <w:sz w:val="24"/>
              </w:rPr>
              <w:t>contact details</w:t>
            </w:r>
          </w:p>
          <w:p w14:paraId="34A7F301" w14:textId="7777777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12 Carlton Walk</w:t>
            </w:r>
          </w:p>
          <w:p w14:paraId="2A224B40" w14:textId="7886CD2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Saltaire</w:t>
            </w:r>
          </w:p>
          <w:p w14:paraId="00ADA095" w14:textId="167C964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Shipley</w:t>
            </w:r>
          </w:p>
          <w:p w14:paraId="1FF62ECD" w14:textId="1398AD48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BD18 4NP </w:t>
            </w:r>
          </w:p>
          <w:p w14:paraId="1763D595" w14:textId="6026AFB1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56947" w14:textId="031695DA" w:rsidR="000425D8" w:rsidRPr="00026817" w:rsidRDefault="00026817" w:rsidP="0002681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andrewbell96@hotmail.com</w:t>
            </w:r>
          </w:p>
          <w:p w14:paraId="7C4BB9C7" w14:textId="31868492" w:rsidR="00026817" w:rsidRDefault="00026817" w:rsidP="00026817">
            <w:pPr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B9889" w14:textId="7F699991" w:rsidR="00026817" w:rsidRPr="00026817" w:rsidRDefault="0066419E" w:rsidP="00026817">
            <w:pPr>
              <w:ind w:left="2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55D84BD2" wp14:editId="53B1A2DC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20320</wp:posOffset>
                  </wp:positionV>
                  <wp:extent cx="114300" cy="146849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-651704_64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419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26817" w:rsidRPr="000268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07988683779</w:t>
            </w:r>
          </w:p>
          <w:p w14:paraId="75BB5954" w14:textId="53AF26D4" w:rsidR="00026817" w:rsidRDefault="00026817" w:rsidP="00026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8C356" w14:textId="77777777" w:rsidR="00026817" w:rsidRPr="00026817" w:rsidRDefault="00026817" w:rsidP="000268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4B2D2" w14:textId="7777777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CD6AB" w14:textId="7777777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5B6E0" w14:textId="77777777" w:rsidR="000425D8" w:rsidRPr="00026817" w:rsidRDefault="000425D8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7C40A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A796A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59755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FB2DE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C7441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34D2D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B6046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14810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34357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CB9DD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A8E9D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8F6D8" w14:textId="77777777" w:rsidR="00874622" w:rsidRPr="00026817" w:rsidRDefault="00874622" w:rsidP="009C2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6E43C" w14:textId="77777777" w:rsidR="00227671" w:rsidRDefault="00874622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4D6448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1121C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FF68C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F92A2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D0D1A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90F6A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D2767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CB13D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D4E05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6C51E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D171A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0A0E1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7FEC9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EB12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B4CFE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3BC59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097DC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5B502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5C87B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F491B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B30D0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D3AB5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96BE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E0A07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248A1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F0687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75E22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B4C44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F1D8E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6D36F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77CCC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3BB59" w14:textId="77777777" w:rsidR="00227671" w:rsidRDefault="00227671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400AA" w14:textId="77777777" w:rsidR="0066419E" w:rsidRDefault="0066419E" w:rsidP="002276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41053" w14:textId="061C8ADA" w:rsidR="00874622" w:rsidRPr="00026817" w:rsidRDefault="00227671" w:rsidP="0066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18" w:type="dxa"/>
          </w:tcPr>
          <w:p w14:paraId="5A6E4ADC" w14:textId="77777777" w:rsidR="000425D8" w:rsidRPr="00026817" w:rsidRDefault="000425D8" w:rsidP="00B2033B">
            <w:pPr>
              <w:pStyle w:val="Heading4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Bangladeshi Community Centre IT assistant </w:t>
            </w:r>
          </w:p>
          <w:p w14:paraId="543AC824" w14:textId="77777777" w:rsidR="000425D8" w:rsidRPr="00026817" w:rsidRDefault="000425D8" w:rsidP="00B2033B">
            <w:pPr>
              <w:pStyle w:val="Date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68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may 2017–5 November 2017</w:t>
            </w:r>
          </w:p>
          <w:p w14:paraId="6E1CEE55" w14:textId="77777777" w:rsidR="000425D8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AA150" w14:textId="77777777" w:rsidR="00B2033B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Basic analysist of the pre-existing computer systems, determining what software can and will make the systems run better. Using my own knowledge to create a better working environment with the related software that was being used.</w:t>
            </w:r>
          </w:p>
          <w:p w14:paraId="66F02A3D" w14:textId="58E73DCC" w:rsidR="000425D8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914DA3" w14:textId="77777777" w:rsidR="000425D8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Duties</w:t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F5C3A23" w14:textId="77777777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Maintaining network area and office software</w:t>
            </w:r>
          </w:p>
          <w:p w14:paraId="002F14FB" w14:textId="77777777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Upgrading pre-existing software to the relative year </w:t>
            </w:r>
          </w:p>
          <w:p w14:paraId="29448081" w14:textId="738631A8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Circumventing any problems like security and cleaning </w:t>
            </w:r>
          </w:p>
          <w:p w14:paraId="4402ABDB" w14:textId="77777777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Registry diagnosis, Network printers, cataloguing all related faults </w:t>
            </w:r>
          </w:p>
          <w:p w14:paraId="3587D45D" w14:textId="77777777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Clean work environment including health and safety problems </w:t>
            </w:r>
          </w:p>
          <w:p w14:paraId="688EC86A" w14:textId="77777777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Providing software that will help in representing the company </w:t>
            </w:r>
          </w:p>
          <w:p w14:paraId="48AB8A8F" w14:textId="77777777" w:rsidR="000425D8" w:rsidRPr="00026817" w:rsidRDefault="000425D8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Using my skills to aid in the quick repair of computer failure </w:t>
            </w:r>
          </w:p>
          <w:p w14:paraId="77EF7A0B" w14:textId="15A3483E" w:rsidR="000425D8" w:rsidRPr="00026817" w:rsidRDefault="00B2033B" w:rsidP="00B2033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Aiding others to keep system’s working well </w:t>
            </w:r>
          </w:p>
          <w:p w14:paraId="5813C4D1" w14:textId="1907273F" w:rsidR="000425D8" w:rsidRPr="00026817" w:rsidRDefault="000425D8" w:rsidP="00B2033B">
            <w:pPr>
              <w:widowControl w:val="0"/>
              <w:ind w:left="-187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97275F2" w14:textId="2FCBDEDC" w:rsidR="000425D8" w:rsidRPr="00F56D72" w:rsidRDefault="000425D8" w:rsidP="00B2033B">
            <w:pPr>
              <w:pStyle w:val="Heading4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6D72">
              <w:rPr>
                <w:rFonts w:ascii="Times New Roman" w:hAnsi="Times New Roman" w:cs="Times New Roman"/>
                <w:sz w:val="24"/>
                <w:szCs w:val="24"/>
              </w:rPr>
              <w:t xml:space="preserve">Sylvania Lighting Ltd   </w:t>
            </w:r>
            <w:r w:rsidR="00026817" w:rsidRPr="00F56D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F56D72">
              <w:rPr>
                <w:rFonts w:ascii="Times New Roman" w:hAnsi="Times New Roman" w:cs="Times New Roman"/>
                <w:sz w:val="24"/>
                <w:szCs w:val="24"/>
              </w:rPr>
              <w:t>warehouse operative</w:t>
            </w:r>
          </w:p>
          <w:p w14:paraId="07238D99" w14:textId="77777777" w:rsidR="000425D8" w:rsidRPr="00026817" w:rsidRDefault="000425D8" w:rsidP="00B2033B">
            <w:pPr>
              <w:pStyle w:val="Date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2009 - 2015 </w:t>
            </w:r>
          </w:p>
          <w:p w14:paraId="79FBE166" w14:textId="77777777" w:rsidR="000425D8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Day to day workings of a lighting warehouse making sure orders went out on time and where correct data on them </w:t>
            </w:r>
          </w:p>
          <w:p w14:paraId="4F02F672" w14:textId="1EE19857" w:rsidR="000425D8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And all stock was in their positions keeping up with a clean and tidy </w:t>
            </w:r>
            <w:r w:rsidR="00026817" w:rsidRPr="00026817">
              <w:rPr>
                <w:rFonts w:ascii="Times New Roman" w:hAnsi="Times New Roman" w:cs="Times New Roman"/>
                <w:sz w:val="24"/>
                <w:szCs w:val="24"/>
              </w:rPr>
              <w:t>warehouse.</w:t>
            </w:r>
          </w:p>
          <w:p w14:paraId="3FB55EF0" w14:textId="77777777" w:rsidR="00614265" w:rsidRPr="00026817" w:rsidRDefault="000425D8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07E9C4" w14:textId="77777777" w:rsidR="00614265" w:rsidRPr="00026817" w:rsidRDefault="00614265" w:rsidP="00B203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Duties</w:t>
            </w:r>
          </w:p>
          <w:p w14:paraId="469FD01B" w14:textId="77777777" w:rsidR="00614265" w:rsidRPr="00026817" w:rsidRDefault="00614265" w:rsidP="00B2033B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Computer stocked systems in a large warehouse environment, finding all relative stock to place for orders </w:t>
            </w:r>
          </w:p>
          <w:p w14:paraId="7BFF75B8" w14:textId="69A85E77" w:rsidR="00614265" w:rsidRPr="00026817" w:rsidRDefault="00614265" w:rsidP="00B2033B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Finding a locating failed stock and replenishing and correcting input for main database </w:t>
            </w:r>
          </w:p>
          <w:p w14:paraId="125412DA" w14:textId="47B51B65" w:rsidR="00614265" w:rsidRPr="00026817" w:rsidRDefault="00614265" w:rsidP="00B2033B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Third line quality control operative handling secure area’s</w:t>
            </w:r>
          </w:p>
          <w:p w14:paraId="3E63E42D" w14:textId="77777777" w:rsidR="00614265" w:rsidRPr="00026817" w:rsidRDefault="00614265" w:rsidP="00B2033B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Open plan for warehouse efficient procedure under data-controlled area</w:t>
            </w:r>
          </w:p>
          <w:p w14:paraId="193567EB" w14:textId="30B89BA7" w:rsidR="000425D8" w:rsidRPr="00026817" w:rsidRDefault="00614265" w:rsidP="00B2033B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Quality control internal and external maintaining a high spec area</w:t>
            </w:r>
          </w:p>
          <w:p w14:paraId="353817D5" w14:textId="77777777" w:rsidR="00874622" w:rsidRPr="00026817" w:rsidRDefault="00874622" w:rsidP="00B2033B">
            <w:pPr>
              <w:pStyle w:val="ListParagraph"/>
              <w:widowControl w:val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D9355" w14:textId="2263E25F" w:rsidR="00874622" w:rsidRPr="00F56D72" w:rsidRDefault="00874622" w:rsidP="00B2033B">
            <w:pPr>
              <w:pStyle w:val="Heading4"/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6D72">
              <w:rPr>
                <w:rFonts w:ascii="Times New Roman" w:hAnsi="Times New Roman" w:cs="Times New Roman"/>
                <w:sz w:val="24"/>
                <w:szCs w:val="24"/>
              </w:rPr>
              <w:t xml:space="preserve">Sportshoe.com   </w:t>
            </w:r>
            <w:r w:rsidR="00026817" w:rsidRPr="00F56D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r w:rsidRPr="00F56D72">
              <w:rPr>
                <w:rFonts w:ascii="Times New Roman" w:hAnsi="Times New Roman" w:cs="Times New Roman"/>
                <w:sz w:val="24"/>
                <w:szCs w:val="24"/>
              </w:rPr>
              <w:t>warehouse operative</w:t>
            </w:r>
          </w:p>
          <w:p w14:paraId="579BDE96" w14:textId="77777777" w:rsidR="00874622" w:rsidRPr="00026817" w:rsidRDefault="00874622" w:rsidP="00B2033B">
            <w:pPr>
              <w:pStyle w:val="Date"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700C7" w14:textId="77777777" w:rsidR="00874622" w:rsidRPr="00026817" w:rsidRDefault="00874622" w:rsidP="00B2033B">
            <w:pPr>
              <w:pStyle w:val="Date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Locating of required items for shipping </w:t>
            </w:r>
          </w:p>
          <w:p w14:paraId="34A5956E" w14:textId="77777777" w:rsidR="00874622" w:rsidRPr="00026817" w:rsidRDefault="00874622" w:rsidP="00B2033B">
            <w:pPr>
              <w:pStyle w:val="Date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Itemized correctness of shipping orders local or export</w:t>
            </w:r>
          </w:p>
          <w:p w14:paraId="4F626D35" w14:textId="77777777" w:rsidR="00874622" w:rsidRPr="00026817" w:rsidRDefault="00874622" w:rsidP="00B2033B">
            <w:pPr>
              <w:pStyle w:val="Date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Picking items and error control maintaining ordered packing area </w:t>
            </w:r>
          </w:p>
          <w:p w14:paraId="30E0667B" w14:textId="77777777" w:rsidR="00614265" w:rsidRPr="00026817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85ACC" w14:textId="77777777" w:rsidR="00614265" w:rsidRPr="00026817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FFCFB" w14:textId="77777777" w:rsidR="00614265" w:rsidRPr="00026817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8FDDA" w14:textId="77777777" w:rsidR="00614265" w:rsidRPr="00026817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F77C7" w14:textId="6802B3A3" w:rsidR="00614265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267D4" w14:textId="77777777" w:rsidR="00A22DD9" w:rsidRPr="00026817" w:rsidRDefault="00A22DD9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EBEEB" w14:textId="77777777" w:rsidR="00026817" w:rsidRPr="00F56D72" w:rsidRDefault="00026817" w:rsidP="000268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D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Micro Tek                                                           Warehouse Operative                    </w:t>
            </w:r>
          </w:p>
          <w:p w14:paraId="542F25E5" w14:textId="2DD1E31E" w:rsidR="00026817" w:rsidRPr="00026817" w:rsidRDefault="00026817" w:rsidP="0002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205 - 2015</w:t>
            </w:r>
          </w:p>
          <w:p w14:paraId="2FCDAB04" w14:textId="77777777" w:rsidR="00026817" w:rsidRPr="00026817" w:rsidRDefault="00026817" w:rsidP="00026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Duties </w:t>
            </w:r>
          </w:p>
          <w:p w14:paraId="002696B8" w14:textId="77777777" w:rsidR="00026817" w:rsidRPr="00026817" w:rsidRDefault="00026817" w:rsidP="00026817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Product input and data assigned to position and location on database systems</w:t>
            </w:r>
          </w:p>
          <w:p w14:paraId="6370B149" w14:textId="77777777" w:rsidR="00026817" w:rsidRPr="00026817" w:rsidRDefault="00026817" w:rsidP="00026817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Managing stock controlled computerized components store</w:t>
            </w:r>
          </w:p>
          <w:p w14:paraId="754E304F" w14:textId="77777777" w:rsidR="00026817" w:rsidRPr="00026817" w:rsidRDefault="00026817" w:rsidP="00026817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Identifying components, maintaining coherent management of systems  </w:t>
            </w:r>
          </w:p>
          <w:p w14:paraId="53A0396A" w14:textId="77777777" w:rsidR="00026817" w:rsidRPr="00026817" w:rsidRDefault="00026817" w:rsidP="00026817">
            <w:pPr>
              <w:pStyle w:val="ListParagraph"/>
              <w:numPr>
                <w:ilvl w:val="0"/>
                <w:numId w:val="12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Maintaining a high level of efficiency and accuracy</w:t>
            </w:r>
          </w:p>
          <w:p w14:paraId="74B71BB3" w14:textId="77777777" w:rsidR="00B2033B" w:rsidRPr="00026817" w:rsidRDefault="00B2033B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2D022" w14:textId="4816A8CF" w:rsidR="00614265" w:rsidRPr="00F56D72" w:rsidRDefault="00026817" w:rsidP="00042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D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British Mohair Spinners                                               </w:t>
            </w:r>
            <w:r w:rsidR="000425D8" w:rsidRPr="00F56D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Textile operative    </w:t>
            </w:r>
          </w:p>
          <w:p w14:paraId="3C48D804" w14:textId="77777777" w:rsid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375CB9" w14:textId="7ECA91D0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Duties</w:t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BED2422" w14:textId="77777777" w:rsidR="000425D8" w:rsidRPr="00026817" w:rsidRDefault="000425D8" w:rsidP="00026817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Packing finished product, handling before and after products</w:t>
            </w:r>
          </w:p>
          <w:p w14:paraId="3390212A" w14:textId="77777777" w:rsidR="000425D8" w:rsidRPr="00026817" w:rsidRDefault="000425D8" w:rsidP="00026817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Foil based computer label printing system (reprograming of machine)</w:t>
            </w:r>
          </w:p>
          <w:p w14:paraId="3B5528EA" w14:textId="77777777" w:rsidR="000425D8" w:rsidRPr="00026817" w:rsidRDefault="000425D8" w:rsidP="00026817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2 years of computer assist from bar code creation to pricing label creation</w:t>
            </w:r>
          </w:p>
          <w:p w14:paraId="4D0F7EFC" w14:textId="6172768D" w:rsidR="000425D8" w:rsidRPr="00026817" w:rsidRDefault="000425D8" w:rsidP="00026817">
            <w:pPr>
              <w:pStyle w:val="ListParagraph"/>
              <w:numPr>
                <w:ilvl w:val="0"/>
                <w:numId w:val="10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Aligning print space for said machine for barcode and retype on said machine </w:t>
            </w:r>
            <w:bookmarkStart w:id="0" w:name="_GoBack"/>
            <w:bookmarkEnd w:id="0"/>
            <w:r w:rsidR="00F65E73">
              <w:rPr>
                <w:rFonts w:ascii="Times New Roman" w:hAnsi="Times New Roman" w:cs="Times New Roman"/>
                <w:sz w:val="24"/>
                <w:szCs w:val="24"/>
              </w:rPr>
              <w:t>dos-based</w:t>
            </w:r>
            <w:r w:rsidR="00A22DD9">
              <w:rPr>
                <w:rFonts w:ascii="Times New Roman" w:hAnsi="Times New Roman" w:cs="Times New Roman"/>
                <w:sz w:val="24"/>
                <w:szCs w:val="24"/>
              </w:rPr>
              <w:t xml:space="preserve"> code for reprogramming</w:t>
            </w:r>
          </w:p>
          <w:p w14:paraId="7435F08A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12B77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D3425" w14:textId="5711DE8D" w:rsidR="000425D8" w:rsidRPr="00F56D72" w:rsidRDefault="000425D8" w:rsidP="00042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D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Qualification’s &amp; certifications               Vocational Qualification’s  </w:t>
            </w:r>
          </w:p>
          <w:p w14:paraId="7C4646F4" w14:textId="77777777" w:rsidR="00614265" w:rsidRPr="00026817" w:rsidRDefault="00614265" w:rsidP="000425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F1D04D7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ECD</w:t>
            </w:r>
            <w:r w:rsidR="00614265"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1 &amp; 2                                                          File management</w:t>
            </w:r>
          </w:p>
          <w:p w14:paraId="074F6BE0" w14:textId="429CA503" w:rsidR="000425D8" w:rsidRPr="00026817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ECDL essentials</w:t>
            </w:r>
            <w:r w:rsidR="000425D8"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E-document</w:t>
            </w:r>
            <w:r w:rsidR="00C235A0" w:rsidRPr="00026817">
              <w:rPr>
                <w:rFonts w:ascii="Times New Roman" w:hAnsi="Times New Roman" w:cs="Times New Roman"/>
                <w:sz w:val="24"/>
                <w:szCs w:val="24"/>
              </w:rPr>
              <w:t>, E - presentation</w:t>
            </w:r>
          </w:p>
          <w:p w14:paraId="0CEA1398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ECDL extra                                                    IT users extra and essentials</w:t>
            </w:r>
          </w:p>
          <w:p w14:paraId="35230B9E" w14:textId="1A4C2AAD" w:rsidR="00C235A0" w:rsidRPr="00026817" w:rsidRDefault="000425D8" w:rsidP="00C235A0">
            <w:pPr>
              <w:ind w:left="4287"/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Spreadsheet’s and graph</w:t>
            </w:r>
            <w:r w:rsidR="00C235A0" w:rsidRPr="00026817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</w:p>
          <w:p w14:paraId="770DF175" w14:textId="5AAD06C8" w:rsidR="00C235A0" w:rsidRPr="00026817" w:rsidRDefault="00C235A0" w:rsidP="00C2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OCR entry 3                                             functional skills in mathematics</w:t>
            </w:r>
          </w:p>
          <w:p w14:paraId="7FD5DFB7" w14:textId="082D9609" w:rsidR="00C235A0" w:rsidRPr="00026817" w:rsidRDefault="00C235A0" w:rsidP="00C23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NVQ level 2                                                       warehouse operations</w:t>
            </w:r>
          </w:p>
          <w:p w14:paraId="7BC042DB" w14:textId="6BBC75AE" w:rsidR="00614265" w:rsidRPr="00026817" w:rsidRDefault="00614265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286C3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8A3C2" w14:textId="6613332D" w:rsidR="000425D8" w:rsidRDefault="00A22DD9" w:rsidP="000425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22DD9">
              <w:rPr>
                <w:rFonts w:ascii="Times New Roman" w:hAnsi="Times New Roman" w:cs="Times New Roman"/>
                <w:bCs/>
                <w:sz w:val="24"/>
                <w:szCs w:val="24"/>
              </w:rPr>
              <w:t>n between work I have been doing some local courses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increasing my education and understanding of tech related issues, including some English and math’s </w:t>
            </w:r>
          </w:p>
          <w:p w14:paraId="099F41CF" w14:textId="1DB16C5A" w:rsidR="00A22DD9" w:rsidRPr="00A22DD9" w:rsidRDefault="00A22DD9" w:rsidP="000425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Learning how to install ROM’s for mobile phones using ABD and unlocking them my favorite is alcatel so easy to flash  </w:t>
            </w:r>
          </w:p>
          <w:p w14:paraId="218AA1B2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A00BB" w14:textId="77777777" w:rsidR="000425D8" w:rsidRPr="00026817" w:rsidRDefault="000425D8" w:rsidP="00042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References </w:t>
            </w:r>
          </w:p>
          <w:p w14:paraId="23AAE252" w14:textId="114C3A61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Available on request</w:t>
            </w:r>
            <w:r w:rsidR="00CA088D" w:rsidRPr="00026817">
              <w:rPr>
                <w:rFonts w:ascii="Times New Roman" w:hAnsi="Times New Roman" w:cs="Times New Roman"/>
                <w:sz w:val="24"/>
                <w:szCs w:val="24"/>
              </w:rPr>
              <w:t>, which also includes personal references</w:t>
            </w:r>
          </w:p>
          <w:p w14:paraId="6DB93C34" w14:textId="77777777" w:rsidR="000425D8" w:rsidRPr="00026817" w:rsidRDefault="000425D8" w:rsidP="00874622">
            <w:pPr>
              <w:pStyle w:val="Heading2"/>
              <w:pBdr>
                <w:bottom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77D9D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76E18" w14:textId="77777777" w:rsidR="0066419E" w:rsidRPr="00026817" w:rsidRDefault="0066419E" w:rsidP="00664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b/>
                <w:sz w:val="24"/>
                <w:szCs w:val="24"/>
              </w:rPr>
              <w:t>My Hobbies:</w:t>
            </w:r>
          </w:p>
          <w:p w14:paraId="6EAF6CAC" w14:textId="63D9568D" w:rsidR="0066419E" w:rsidRDefault="0066419E" w:rsidP="0066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>Mountain biking, BMXing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6817">
              <w:rPr>
                <w:rFonts w:ascii="Times New Roman" w:hAnsi="Times New Roman" w:cs="Times New Roman"/>
                <w:sz w:val="24"/>
                <w:szCs w:val="24"/>
              </w:rPr>
              <w:t xml:space="preserve">3D design, building mods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Coding, </w:t>
            </w:r>
          </w:p>
          <w:p w14:paraId="5AE8EB9C" w14:textId="77777777" w:rsidR="0066419E" w:rsidRDefault="0066419E" w:rsidP="0066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advanced cycle aid </w:t>
            </w:r>
          </w:p>
          <w:p w14:paraId="34A39385" w14:textId="77777777" w:rsidR="0066419E" w:rsidRPr="00026817" w:rsidRDefault="0066419E" w:rsidP="00664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 of computer to bike ratio enabling better control of bike augmentation  </w:t>
            </w:r>
          </w:p>
          <w:p w14:paraId="2FAAF170" w14:textId="77777777" w:rsidR="000425D8" w:rsidRPr="00026817" w:rsidRDefault="000425D8" w:rsidP="000425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54B3E4" w14:textId="559D706A" w:rsidR="0043117B" w:rsidRPr="00026817" w:rsidRDefault="00F65E73" w:rsidP="0061426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sectPr w:rsidR="0043117B" w:rsidRPr="00026817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6A938" w14:textId="77777777" w:rsidR="00A5794A" w:rsidRDefault="00A5794A" w:rsidP="000C45FF">
      <w:r>
        <w:separator/>
      </w:r>
    </w:p>
  </w:endnote>
  <w:endnote w:type="continuationSeparator" w:id="0">
    <w:p w14:paraId="6DFEF489" w14:textId="77777777" w:rsidR="00A5794A" w:rsidRDefault="00A579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83B76" w14:textId="77777777" w:rsidR="00A5794A" w:rsidRDefault="00A5794A" w:rsidP="000C45FF">
      <w:r>
        <w:separator/>
      </w:r>
    </w:p>
  </w:footnote>
  <w:footnote w:type="continuationSeparator" w:id="0">
    <w:p w14:paraId="74A962DA" w14:textId="77777777" w:rsidR="00A5794A" w:rsidRDefault="00A579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29B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BC3B09" wp14:editId="2531BF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393"/>
    <w:multiLevelType w:val="hybridMultilevel"/>
    <w:tmpl w:val="F7D09BFC"/>
    <w:lvl w:ilvl="0" w:tplc="F96081B2">
      <w:numFmt w:val="bullet"/>
      <w:lvlText w:val="•"/>
      <w:lvlJc w:val="left"/>
      <w:pPr>
        <w:ind w:left="401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" w15:restartNumberingAfterBreak="0">
    <w:nsid w:val="0EE3499D"/>
    <w:multiLevelType w:val="hybridMultilevel"/>
    <w:tmpl w:val="9A787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4A33"/>
    <w:multiLevelType w:val="hybridMultilevel"/>
    <w:tmpl w:val="78EEA1BA"/>
    <w:lvl w:ilvl="0" w:tplc="23689820">
      <w:numFmt w:val="bullet"/>
      <w:lvlText w:val="•"/>
      <w:lvlJc w:val="left"/>
      <w:pPr>
        <w:ind w:left="1121" w:hanging="720"/>
      </w:pPr>
      <w:rPr>
        <w:rFonts w:ascii="Century Gothic" w:eastAsiaTheme="minorEastAsia" w:hAnsi="Century Gothic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191C7A92"/>
    <w:multiLevelType w:val="hybridMultilevel"/>
    <w:tmpl w:val="FA202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6FEE"/>
    <w:multiLevelType w:val="hybridMultilevel"/>
    <w:tmpl w:val="878EB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D1AE0"/>
    <w:multiLevelType w:val="hybridMultilevel"/>
    <w:tmpl w:val="782E0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62017"/>
    <w:multiLevelType w:val="hybridMultilevel"/>
    <w:tmpl w:val="A0B00F1E"/>
    <w:lvl w:ilvl="0" w:tplc="87CAEB18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5157"/>
    <w:multiLevelType w:val="hybridMultilevel"/>
    <w:tmpl w:val="86422110"/>
    <w:lvl w:ilvl="0" w:tplc="2368982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84411"/>
    <w:multiLevelType w:val="hybridMultilevel"/>
    <w:tmpl w:val="0D6EB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728A7"/>
    <w:multiLevelType w:val="hybridMultilevel"/>
    <w:tmpl w:val="AEA8FDEE"/>
    <w:lvl w:ilvl="0" w:tplc="23689820">
      <w:numFmt w:val="bullet"/>
      <w:lvlText w:val="•"/>
      <w:lvlJc w:val="left"/>
      <w:pPr>
        <w:ind w:left="1121" w:hanging="720"/>
      </w:pPr>
      <w:rPr>
        <w:rFonts w:ascii="Century Gothic" w:eastAsiaTheme="minorEastAsia" w:hAnsi="Century Gothic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6FB950CB"/>
    <w:multiLevelType w:val="hybridMultilevel"/>
    <w:tmpl w:val="72326FB6"/>
    <w:lvl w:ilvl="0" w:tplc="0809000F">
      <w:start w:val="1"/>
      <w:numFmt w:val="decimal"/>
      <w:lvlText w:val="%1."/>
      <w:lvlJc w:val="left"/>
      <w:pPr>
        <w:ind w:left="761" w:hanging="360"/>
      </w:pPr>
    </w:lvl>
    <w:lvl w:ilvl="1" w:tplc="08090019" w:tentative="1">
      <w:start w:val="1"/>
      <w:numFmt w:val="lowerLetter"/>
      <w:lvlText w:val="%2."/>
      <w:lvlJc w:val="left"/>
      <w:pPr>
        <w:ind w:left="1481" w:hanging="360"/>
      </w:pPr>
    </w:lvl>
    <w:lvl w:ilvl="2" w:tplc="0809001B" w:tentative="1">
      <w:start w:val="1"/>
      <w:numFmt w:val="lowerRoman"/>
      <w:lvlText w:val="%3."/>
      <w:lvlJc w:val="right"/>
      <w:pPr>
        <w:ind w:left="2201" w:hanging="180"/>
      </w:pPr>
    </w:lvl>
    <w:lvl w:ilvl="3" w:tplc="0809000F" w:tentative="1">
      <w:start w:val="1"/>
      <w:numFmt w:val="decimal"/>
      <w:lvlText w:val="%4."/>
      <w:lvlJc w:val="left"/>
      <w:pPr>
        <w:ind w:left="2921" w:hanging="360"/>
      </w:pPr>
    </w:lvl>
    <w:lvl w:ilvl="4" w:tplc="08090019" w:tentative="1">
      <w:start w:val="1"/>
      <w:numFmt w:val="lowerLetter"/>
      <w:lvlText w:val="%5."/>
      <w:lvlJc w:val="left"/>
      <w:pPr>
        <w:ind w:left="3641" w:hanging="360"/>
      </w:pPr>
    </w:lvl>
    <w:lvl w:ilvl="5" w:tplc="0809001B" w:tentative="1">
      <w:start w:val="1"/>
      <w:numFmt w:val="lowerRoman"/>
      <w:lvlText w:val="%6."/>
      <w:lvlJc w:val="right"/>
      <w:pPr>
        <w:ind w:left="4361" w:hanging="180"/>
      </w:pPr>
    </w:lvl>
    <w:lvl w:ilvl="6" w:tplc="0809000F" w:tentative="1">
      <w:start w:val="1"/>
      <w:numFmt w:val="decimal"/>
      <w:lvlText w:val="%7."/>
      <w:lvlJc w:val="left"/>
      <w:pPr>
        <w:ind w:left="5081" w:hanging="360"/>
      </w:pPr>
    </w:lvl>
    <w:lvl w:ilvl="7" w:tplc="08090019" w:tentative="1">
      <w:start w:val="1"/>
      <w:numFmt w:val="lowerLetter"/>
      <w:lvlText w:val="%8."/>
      <w:lvlJc w:val="left"/>
      <w:pPr>
        <w:ind w:left="5801" w:hanging="360"/>
      </w:pPr>
    </w:lvl>
    <w:lvl w:ilvl="8" w:tplc="08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1" w15:restartNumberingAfterBreak="0">
    <w:nsid w:val="7B647BBA"/>
    <w:multiLevelType w:val="hybridMultilevel"/>
    <w:tmpl w:val="B27A685E"/>
    <w:lvl w:ilvl="0" w:tplc="23689820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E3"/>
    <w:rsid w:val="00026817"/>
    <w:rsid w:val="00036450"/>
    <w:rsid w:val="000425D8"/>
    <w:rsid w:val="00094499"/>
    <w:rsid w:val="000B156C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27671"/>
    <w:rsid w:val="002400EB"/>
    <w:rsid w:val="002517B2"/>
    <w:rsid w:val="00256CF7"/>
    <w:rsid w:val="00281FD5"/>
    <w:rsid w:val="002B1FDE"/>
    <w:rsid w:val="0030481B"/>
    <w:rsid w:val="003156FC"/>
    <w:rsid w:val="003254B5"/>
    <w:rsid w:val="003463DE"/>
    <w:rsid w:val="0037121F"/>
    <w:rsid w:val="003A6B7D"/>
    <w:rsid w:val="003B06CA"/>
    <w:rsid w:val="004071FC"/>
    <w:rsid w:val="00445947"/>
    <w:rsid w:val="004813B3"/>
    <w:rsid w:val="00496591"/>
    <w:rsid w:val="004C63E4"/>
    <w:rsid w:val="004D28CE"/>
    <w:rsid w:val="004D3011"/>
    <w:rsid w:val="005262AC"/>
    <w:rsid w:val="005E39D5"/>
    <w:rsid w:val="00600670"/>
    <w:rsid w:val="00614265"/>
    <w:rsid w:val="0062123A"/>
    <w:rsid w:val="00646E75"/>
    <w:rsid w:val="0066419E"/>
    <w:rsid w:val="006771D0"/>
    <w:rsid w:val="00715FCB"/>
    <w:rsid w:val="00743101"/>
    <w:rsid w:val="007775E1"/>
    <w:rsid w:val="007867A0"/>
    <w:rsid w:val="007927F5"/>
    <w:rsid w:val="007F4446"/>
    <w:rsid w:val="00802CA0"/>
    <w:rsid w:val="00874622"/>
    <w:rsid w:val="009260CD"/>
    <w:rsid w:val="00952122"/>
    <w:rsid w:val="00952C25"/>
    <w:rsid w:val="009C297C"/>
    <w:rsid w:val="00A2118D"/>
    <w:rsid w:val="00A22DD9"/>
    <w:rsid w:val="00A5794A"/>
    <w:rsid w:val="00A907E3"/>
    <w:rsid w:val="00AD76E2"/>
    <w:rsid w:val="00B20152"/>
    <w:rsid w:val="00B2033B"/>
    <w:rsid w:val="00B359E4"/>
    <w:rsid w:val="00B57D98"/>
    <w:rsid w:val="00B70850"/>
    <w:rsid w:val="00C066B6"/>
    <w:rsid w:val="00C235A0"/>
    <w:rsid w:val="00C37BA1"/>
    <w:rsid w:val="00C4674C"/>
    <w:rsid w:val="00C506CF"/>
    <w:rsid w:val="00C72BED"/>
    <w:rsid w:val="00C9578B"/>
    <w:rsid w:val="00CA088D"/>
    <w:rsid w:val="00CB0055"/>
    <w:rsid w:val="00D2522B"/>
    <w:rsid w:val="00D422DE"/>
    <w:rsid w:val="00D45723"/>
    <w:rsid w:val="00D5459D"/>
    <w:rsid w:val="00DA1F4D"/>
    <w:rsid w:val="00DD172A"/>
    <w:rsid w:val="00E25A26"/>
    <w:rsid w:val="00E4381A"/>
    <w:rsid w:val="00E55D74"/>
    <w:rsid w:val="00F56D72"/>
    <w:rsid w:val="00F60274"/>
    <w:rsid w:val="00F65E73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3A3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14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19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en/phone-call-telephone-651704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%20foot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2019-05-14T13:14:00Z</dcterms:created>
  <dcterms:modified xsi:type="dcterms:W3CDTF">2019-07-04T08:41:00Z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