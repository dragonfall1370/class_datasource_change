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105" w:tblpY="9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1072"/>
        <w:gridCol w:w="567"/>
        <w:gridCol w:w="1316"/>
        <w:gridCol w:w="573"/>
        <w:gridCol w:w="709"/>
        <w:gridCol w:w="567"/>
        <w:gridCol w:w="851"/>
        <w:gridCol w:w="536"/>
        <w:gridCol w:w="992"/>
      </w:tblGrid>
      <w:tr w:rsidR="00FB2CAD" w14:paraId="3A5310D0" w14:textId="77777777" w:rsidTr="00FB2CAD">
        <w:trPr>
          <w:trHeight w:val="20"/>
        </w:trPr>
        <w:tc>
          <w:tcPr>
            <w:tcW w:w="483" w:type="dxa"/>
            <w:vAlign w:val="center"/>
          </w:tcPr>
          <w:p w14:paraId="2674414B" w14:textId="77777777" w:rsidR="00FB2CAD" w:rsidRPr="0036545B" w:rsidRDefault="00FB2CAD" w:rsidP="00FB2CAD">
            <w:pPr>
              <w:pStyle w:val="NoSpacing"/>
              <w:jc w:val="center"/>
              <w:rPr>
                <w:rFonts w:ascii="Bangla MN" w:hAnsi="Bangla MN" w:cs="Bangla MN"/>
                <w:b/>
                <w:bCs/>
                <w:sz w:val="11"/>
                <w:szCs w:val="11"/>
              </w:rPr>
            </w:pPr>
            <w:r w:rsidRPr="00FB2CAD">
              <w:rPr>
                <w:rFonts w:ascii="Bangla MN" w:hAnsi="Bangla MN" w:cs="Bangla MN"/>
                <w:b/>
                <w:bCs/>
                <w:noProof/>
                <w:sz w:val="11"/>
                <w:szCs w:val="11"/>
                <w:highlight w:val="lightGray"/>
              </w:rPr>
              <w:drawing>
                <wp:inline distT="0" distB="0" distL="0" distR="0" wp14:anchorId="1FB8DA80" wp14:editId="55F66953">
                  <wp:extent cx="210011" cy="210011"/>
                  <wp:effectExtent l="0" t="0" r="0" b="6350"/>
                  <wp:docPr id="10" name="Graphic 10" descr="Troph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file_0hy40Y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11" cy="210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vAlign w:val="center"/>
          </w:tcPr>
          <w:p w14:paraId="54F99896" w14:textId="5CBA1BB4" w:rsidR="00FB2CAD" w:rsidRPr="0036545B" w:rsidRDefault="00FB2CAD" w:rsidP="00D74CC1">
            <w:pPr>
              <w:pStyle w:val="NoSpacing"/>
              <w:jc w:val="center"/>
              <w:rPr>
                <w:rFonts w:ascii="Bangla MN" w:hAnsi="Bangla MN" w:cs="Bangla MN"/>
                <w:b/>
                <w:bCs/>
                <w:sz w:val="11"/>
                <w:szCs w:val="11"/>
              </w:rPr>
            </w:pPr>
            <w:r>
              <w:rPr>
                <w:rFonts w:ascii="Bangla MN" w:hAnsi="Bangla MN" w:cs="Bangla MN"/>
                <w:b/>
                <w:bCs/>
                <w:sz w:val="11"/>
                <w:szCs w:val="11"/>
              </w:rPr>
              <w:t>4</w:t>
            </w:r>
            <w:r w:rsidRPr="0036545B">
              <w:rPr>
                <w:rFonts w:ascii="Bangla MN" w:hAnsi="Bangla MN" w:cs="Bangla MN"/>
                <w:b/>
                <w:bCs/>
                <w:sz w:val="11"/>
                <w:szCs w:val="11"/>
              </w:rPr>
              <w:t xml:space="preserve">+ </w:t>
            </w:r>
            <w:proofErr w:type="spellStart"/>
            <w:r w:rsidRPr="0036545B">
              <w:rPr>
                <w:rFonts w:ascii="Bangla MN" w:hAnsi="Bangla MN" w:cs="Bangla MN"/>
                <w:b/>
                <w:bCs/>
                <w:sz w:val="11"/>
                <w:szCs w:val="11"/>
              </w:rPr>
              <w:t>yrs</w:t>
            </w:r>
            <w:proofErr w:type="spellEnd"/>
            <w:r w:rsidRPr="0036545B">
              <w:rPr>
                <w:rFonts w:ascii="Bangla MN" w:hAnsi="Bangla MN" w:cs="Bangla MN"/>
                <w:b/>
                <w:bCs/>
                <w:sz w:val="11"/>
                <w:szCs w:val="11"/>
              </w:rPr>
              <w:t xml:space="preserve"> </w:t>
            </w:r>
            <w:r w:rsidR="00D74CC1">
              <w:rPr>
                <w:rFonts w:ascii="Bangla MN" w:hAnsi="Bangla MN" w:cs="Bangla MN"/>
                <w:b/>
                <w:bCs/>
                <w:sz w:val="11"/>
                <w:szCs w:val="11"/>
              </w:rPr>
              <w:t xml:space="preserve">of </w:t>
            </w:r>
            <w:r w:rsidRPr="0036545B">
              <w:rPr>
                <w:rFonts w:ascii="Bangla MN" w:hAnsi="Bangla MN" w:cs="Bangla MN"/>
                <w:b/>
                <w:bCs/>
                <w:sz w:val="11"/>
                <w:szCs w:val="11"/>
              </w:rPr>
              <w:t>Angular</w:t>
            </w:r>
          </w:p>
        </w:tc>
        <w:tc>
          <w:tcPr>
            <w:tcW w:w="567" w:type="dxa"/>
            <w:vAlign w:val="center"/>
          </w:tcPr>
          <w:p w14:paraId="328CEA6E" w14:textId="69E526F3" w:rsidR="00FB2CAD" w:rsidRPr="0036545B" w:rsidRDefault="00FB2CAD" w:rsidP="00FB2CAD">
            <w:pPr>
              <w:pStyle w:val="NoSpacing"/>
              <w:jc w:val="center"/>
              <w:rPr>
                <w:rFonts w:ascii="Bangla MN" w:hAnsi="Bangla MN" w:cs="Bangla MN"/>
                <w:b/>
                <w:bCs/>
                <w:noProof/>
                <w:sz w:val="11"/>
                <w:szCs w:val="11"/>
              </w:rPr>
            </w:pPr>
            <w:r w:rsidRPr="00FB2CAD">
              <w:rPr>
                <w:rFonts w:ascii="Bangla MN" w:hAnsi="Bangla MN" w:cs="Bangla MN"/>
                <w:b/>
                <w:bCs/>
                <w:noProof/>
                <w:sz w:val="11"/>
                <w:szCs w:val="11"/>
                <w:highlight w:val="lightGray"/>
              </w:rPr>
              <w:drawing>
                <wp:inline distT="0" distB="0" distL="0" distR="0" wp14:anchorId="17142E38" wp14:editId="585373FC">
                  <wp:extent cx="202301" cy="202301"/>
                  <wp:effectExtent l="0" t="0" r="0" b="1270"/>
                  <wp:docPr id="15" name="Graphic 15" descr="Ribb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mediafile_XdWymT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22" cy="215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  <w:vAlign w:val="center"/>
          </w:tcPr>
          <w:p w14:paraId="05314A28" w14:textId="4FD77D56" w:rsidR="00FB2CAD" w:rsidRPr="0036545B" w:rsidRDefault="00FB2CAD" w:rsidP="00FB2CAD">
            <w:pPr>
              <w:pStyle w:val="NoSpacing"/>
              <w:jc w:val="center"/>
              <w:rPr>
                <w:rFonts w:ascii="Bangla MN" w:hAnsi="Bangla MN" w:cs="Bangla MN"/>
                <w:b/>
                <w:bCs/>
                <w:noProof/>
                <w:sz w:val="11"/>
                <w:szCs w:val="11"/>
              </w:rPr>
            </w:pPr>
            <w:r>
              <w:rPr>
                <w:rFonts w:ascii="Bangla MN" w:hAnsi="Bangla MN" w:cs="Bangla MN"/>
                <w:b/>
                <w:bCs/>
                <w:noProof/>
                <w:sz w:val="11"/>
                <w:szCs w:val="11"/>
              </w:rPr>
              <w:t xml:space="preserve">4+ yrs </w:t>
            </w:r>
            <w:r w:rsidR="00D74CC1">
              <w:rPr>
                <w:rFonts w:ascii="Bangla MN" w:hAnsi="Bangla MN" w:cs="Bangla MN"/>
                <w:b/>
                <w:bCs/>
                <w:noProof/>
                <w:sz w:val="11"/>
                <w:szCs w:val="11"/>
              </w:rPr>
              <w:t xml:space="preserve">of </w:t>
            </w:r>
            <w:r>
              <w:rPr>
                <w:rFonts w:ascii="Bangla MN" w:hAnsi="Bangla MN" w:cs="Bangla MN"/>
                <w:b/>
                <w:bCs/>
                <w:noProof/>
                <w:sz w:val="11"/>
                <w:szCs w:val="11"/>
              </w:rPr>
              <w:t>Java &amp; API</w:t>
            </w:r>
          </w:p>
        </w:tc>
        <w:tc>
          <w:tcPr>
            <w:tcW w:w="573" w:type="dxa"/>
            <w:vAlign w:val="center"/>
          </w:tcPr>
          <w:p w14:paraId="065F9121" w14:textId="237CC8D5" w:rsidR="00FB2CAD" w:rsidRPr="0036545B" w:rsidRDefault="00FB2CAD" w:rsidP="00FB2CAD">
            <w:pPr>
              <w:pStyle w:val="NoSpacing"/>
              <w:jc w:val="center"/>
              <w:rPr>
                <w:rFonts w:ascii="Bangla MN" w:hAnsi="Bangla MN" w:cs="Bangla MN"/>
                <w:b/>
                <w:bCs/>
                <w:sz w:val="11"/>
                <w:szCs w:val="11"/>
              </w:rPr>
            </w:pPr>
            <w:r w:rsidRPr="00FB2CAD">
              <w:rPr>
                <w:rFonts w:ascii="Bangla MN" w:hAnsi="Bangla MN" w:cs="Bangla MN"/>
                <w:b/>
                <w:bCs/>
                <w:noProof/>
                <w:sz w:val="11"/>
                <w:szCs w:val="11"/>
                <w:highlight w:val="lightGray"/>
              </w:rPr>
              <w:drawing>
                <wp:inline distT="0" distB="0" distL="0" distR="0" wp14:anchorId="0AAF14B1" wp14:editId="570DFE1C">
                  <wp:extent cx="218485" cy="218485"/>
                  <wp:effectExtent l="0" t="0" r="0" b="0"/>
                  <wp:docPr id="11" name="Graphic 11" descr="Group brainsto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toTK5U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49" cy="22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14:paraId="1B4F6247" w14:textId="546B3A66" w:rsidR="00FB2CAD" w:rsidRPr="0036545B" w:rsidRDefault="00FB2CAD" w:rsidP="00FB2CAD">
            <w:pPr>
              <w:pStyle w:val="NoSpacing"/>
              <w:jc w:val="center"/>
              <w:rPr>
                <w:rFonts w:ascii="Bangla MN" w:hAnsi="Bangla MN" w:cs="Bangla MN"/>
                <w:b/>
                <w:bCs/>
                <w:sz w:val="11"/>
                <w:szCs w:val="11"/>
              </w:rPr>
            </w:pPr>
            <w:r w:rsidRPr="0036545B">
              <w:rPr>
                <w:rFonts w:ascii="Bangla MN" w:hAnsi="Bangla MN" w:cs="Bangla MN"/>
                <w:b/>
                <w:bCs/>
                <w:sz w:val="11"/>
                <w:szCs w:val="11"/>
              </w:rPr>
              <w:t>Mentor</w:t>
            </w:r>
          </w:p>
        </w:tc>
        <w:tc>
          <w:tcPr>
            <w:tcW w:w="567" w:type="dxa"/>
            <w:vAlign w:val="center"/>
          </w:tcPr>
          <w:p w14:paraId="4F79F59D" w14:textId="30A0186C" w:rsidR="00FB2CAD" w:rsidRPr="0036545B" w:rsidRDefault="00FB2CAD" w:rsidP="00FB2CAD">
            <w:pPr>
              <w:pStyle w:val="NoSpacing"/>
              <w:jc w:val="center"/>
              <w:rPr>
                <w:rFonts w:ascii="Bangla MN" w:hAnsi="Bangla MN" w:cs="Bangla MN"/>
                <w:b/>
                <w:bCs/>
                <w:sz w:val="11"/>
                <w:szCs w:val="11"/>
              </w:rPr>
            </w:pPr>
            <w:r w:rsidRPr="00FB2CAD">
              <w:rPr>
                <w:rFonts w:ascii="Bangla MN" w:hAnsi="Bangla MN" w:cs="Bangla MN"/>
                <w:b/>
                <w:bCs/>
                <w:noProof/>
                <w:sz w:val="11"/>
                <w:szCs w:val="11"/>
                <w:highlight w:val="lightGray"/>
              </w:rPr>
              <w:drawing>
                <wp:inline distT="0" distB="0" distL="0" distR="0" wp14:anchorId="08D5BF81" wp14:editId="0E70428C">
                  <wp:extent cx="201913" cy="201913"/>
                  <wp:effectExtent l="0" t="0" r="0" b="1905"/>
                  <wp:docPr id="12" name="Graphic 12" descr="Med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ediafile_nanh9I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46" cy="20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14D06E3E" w14:textId="76B56B93" w:rsidR="00FB2CAD" w:rsidRPr="0036545B" w:rsidRDefault="00FB2CAD" w:rsidP="00FB2CAD">
            <w:pPr>
              <w:pStyle w:val="NoSpacing"/>
              <w:jc w:val="center"/>
              <w:rPr>
                <w:rFonts w:ascii="Bangla MN" w:hAnsi="Bangla MN" w:cs="Bangla MN"/>
                <w:b/>
                <w:bCs/>
                <w:sz w:val="11"/>
                <w:szCs w:val="11"/>
              </w:rPr>
            </w:pPr>
            <w:r w:rsidRPr="0036545B">
              <w:rPr>
                <w:rFonts w:ascii="Bangla MN" w:hAnsi="Bangla MN" w:cs="Bangla MN"/>
                <w:b/>
                <w:bCs/>
                <w:sz w:val="11"/>
                <w:szCs w:val="11"/>
              </w:rPr>
              <w:t>4 awards</w:t>
            </w:r>
          </w:p>
        </w:tc>
        <w:tc>
          <w:tcPr>
            <w:tcW w:w="536" w:type="dxa"/>
            <w:vAlign w:val="center"/>
          </w:tcPr>
          <w:p w14:paraId="1B21EAB6" w14:textId="58455492" w:rsidR="00FB2CAD" w:rsidRPr="0036545B" w:rsidRDefault="00FB2CAD" w:rsidP="00FB2CAD">
            <w:pPr>
              <w:pStyle w:val="NoSpacing"/>
              <w:jc w:val="center"/>
              <w:rPr>
                <w:rFonts w:ascii="Bangla MN" w:hAnsi="Bangla MN" w:cs="Bangla MN"/>
                <w:b/>
                <w:bCs/>
                <w:sz w:val="11"/>
                <w:szCs w:val="11"/>
              </w:rPr>
            </w:pPr>
            <w:r w:rsidRPr="00FB2CAD">
              <w:rPr>
                <w:rFonts w:ascii="Bangla MN" w:hAnsi="Bangla MN" w:cs="Bangla MN"/>
                <w:b/>
                <w:bCs/>
                <w:noProof/>
                <w:sz w:val="11"/>
                <w:szCs w:val="11"/>
                <w:highlight w:val="lightGray"/>
              </w:rPr>
              <w:drawing>
                <wp:inline distT="0" distB="0" distL="0" distR="0" wp14:anchorId="76CA4D43" wp14:editId="352A1287">
                  <wp:extent cx="201295" cy="201295"/>
                  <wp:effectExtent l="0" t="0" r="1905" b="1905"/>
                  <wp:docPr id="13" name="Graphic 13" descr="Social net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file_5fjGUh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85" cy="22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7F3605B4" w14:textId="6F90735D" w:rsidR="00FB2CAD" w:rsidRPr="0036545B" w:rsidRDefault="00FB2CAD" w:rsidP="00FB2CAD">
            <w:pPr>
              <w:pStyle w:val="NoSpacing"/>
              <w:jc w:val="center"/>
              <w:rPr>
                <w:rFonts w:ascii="Bangla MN" w:hAnsi="Bangla MN" w:cs="Bangla MN"/>
                <w:b/>
                <w:bCs/>
                <w:sz w:val="11"/>
                <w:szCs w:val="11"/>
              </w:rPr>
            </w:pPr>
            <w:r>
              <w:rPr>
                <w:rFonts w:ascii="Bangla MN" w:hAnsi="Bangla MN" w:cs="Bangla MN"/>
                <w:b/>
                <w:bCs/>
                <w:sz w:val="11"/>
                <w:szCs w:val="11"/>
              </w:rPr>
              <w:t>Team Lead</w:t>
            </w:r>
          </w:p>
        </w:tc>
      </w:tr>
    </w:tbl>
    <w:p w14:paraId="4386BDC2" w14:textId="6E744FB3" w:rsidR="00C164F8" w:rsidRDefault="003856DF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97A6BF4" wp14:editId="641288B1">
                <wp:simplePos x="0" y="0"/>
                <wp:positionH relativeFrom="margin">
                  <wp:posOffset>2374900</wp:posOffset>
                </wp:positionH>
                <wp:positionV relativeFrom="paragraph">
                  <wp:posOffset>2540</wp:posOffset>
                </wp:positionV>
                <wp:extent cx="4264025" cy="598805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4025" cy="598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D5387" w14:textId="11E63BF3" w:rsidR="005959AB" w:rsidRDefault="005959AB" w:rsidP="005959AB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1C3DA2">
                              <w:rPr>
                                <w:rFonts w:ascii="Times New Roman" w:hAnsi="Times New Roman"/>
                                <w:color w:val="833C0B"/>
                                <w:sz w:val="40"/>
                                <w:szCs w:val="40"/>
                              </w:rPr>
                              <w:t>Nirman</w:t>
                            </w:r>
                            <w:proofErr w:type="spellEnd"/>
                            <w:r w:rsidRPr="001C3DA2">
                              <w:rPr>
                                <w:rFonts w:ascii="Times New Roman" w:hAnsi="Times New Roman"/>
                                <w:color w:val="833C0B"/>
                                <w:sz w:val="40"/>
                                <w:szCs w:val="40"/>
                              </w:rPr>
                              <w:t xml:space="preserve"> Mandal</w:t>
                            </w:r>
                          </w:p>
                          <w:p w14:paraId="48968722" w14:textId="442B21EC" w:rsidR="003856DF" w:rsidRPr="003856DF" w:rsidRDefault="003856DF" w:rsidP="005959AB">
                            <w:pPr>
                              <w:pStyle w:val="NoSpacing"/>
                              <w:rPr>
                                <w:rFonts w:ascii="Times New Roman" w:hAnsi="Times New Roman"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3856DF">
                              <w:rPr>
                                <w:rFonts w:ascii="Times New Roman" w:hAnsi="Times New Roman"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Lead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UI</w:t>
                            </w:r>
                            <w:r w:rsidRPr="003856DF">
                              <w:rPr>
                                <w:rFonts w:ascii="Times New Roman" w:hAnsi="Times New Roman"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A6B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pt;margin-top:.2pt;width:335.75pt;height:47.1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" stroked="f">
                <v:textbox>
                  <w:txbxContent>
                    <w:p w14:paraId="2B5D5387" w14:textId="11E63BF3" w:rsidR="005959AB" w:rsidRDefault="005959AB" w:rsidP="005959AB">
                      <w:pPr>
                        <w:pStyle w:val="NoSpacing"/>
                        <w:rPr>
                          <w:rFonts w:ascii="Times New Roman" w:hAnsi="Times New Roman"/>
                          <w:color w:val="833C0B"/>
                          <w:sz w:val="40"/>
                          <w:szCs w:val="40"/>
                        </w:rPr>
                      </w:pPr>
                      <w:proofErr w:type="spellStart"/>
                      <w:r w:rsidRPr="001C3DA2">
                        <w:rPr>
                          <w:rFonts w:ascii="Times New Roman" w:hAnsi="Times New Roman"/>
                          <w:color w:val="833C0B"/>
                          <w:sz w:val="40"/>
                          <w:szCs w:val="40"/>
                        </w:rPr>
                        <w:t>Nirman</w:t>
                      </w:r>
                      <w:proofErr w:type="spellEnd"/>
                      <w:r w:rsidRPr="001C3DA2">
                        <w:rPr>
                          <w:rFonts w:ascii="Times New Roman" w:hAnsi="Times New Roman"/>
                          <w:color w:val="833C0B"/>
                          <w:sz w:val="40"/>
                          <w:szCs w:val="40"/>
                        </w:rPr>
                        <w:t xml:space="preserve"> Mandal</w:t>
                      </w:r>
                    </w:p>
                    <w:p w14:paraId="48968722" w14:textId="442B21EC" w:rsidR="003856DF" w:rsidRPr="003856DF" w:rsidRDefault="003856DF" w:rsidP="005959AB">
                      <w:pPr>
                        <w:pStyle w:val="NoSpacing"/>
                        <w:rPr>
                          <w:rFonts w:ascii="Times New Roman" w:hAnsi="Times New Roman"/>
                          <w:i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3856DF">
                        <w:rPr>
                          <w:rFonts w:ascii="Times New Roman" w:hAnsi="Times New Roman"/>
                          <w:i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 xml:space="preserve">Lead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>UI</w:t>
                      </w:r>
                      <w:r w:rsidRPr="003856DF">
                        <w:rPr>
                          <w:rFonts w:ascii="Times New Roman" w:hAnsi="Times New Roman"/>
                          <w:i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 xml:space="preserve">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463D6C" wp14:editId="66DE2149">
                <wp:simplePos x="0" y="0"/>
                <wp:positionH relativeFrom="page">
                  <wp:posOffset>2735108</wp:posOffset>
                </wp:positionH>
                <wp:positionV relativeFrom="paragraph">
                  <wp:posOffset>884723</wp:posOffset>
                </wp:positionV>
                <wp:extent cx="4655820" cy="9661755"/>
                <wp:effectExtent l="0" t="0" r="5080" b="31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5820" cy="9661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E24EE4" w14:textId="651D972E" w:rsidR="00BC33FE" w:rsidRDefault="005959AB" w:rsidP="00BC33FE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  <w:sz w:val="28"/>
                                <w:szCs w:val="28"/>
                              </w:rPr>
                            </w:pPr>
                            <w:r w:rsidRPr="00274860">
                              <w:rPr>
                                <w:rFonts w:ascii="Times New Roman" w:hAnsi="Times New Roman"/>
                                <w:color w:val="833C0B"/>
                                <w:sz w:val="28"/>
                                <w:szCs w:val="28"/>
                              </w:rPr>
                              <w:t>PERSONAL SUMMARY</w:t>
                            </w:r>
                          </w:p>
                          <w:p w14:paraId="3B3DBD84" w14:textId="77777777" w:rsidR="00D74CC1" w:rsidRPr="00D74CC1" w:rsidRDefault="00D74CC1" w:rsidP="00BC33FE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  <w:sz w:val="28"/>
                                <w:szCs w:val="28"/>
                              </w:rPr>
                            </w:pPr>
                          </w:p>
                          <w:p w14:paraId="5411B59F" w14:textId="65593857" w:rsidR="000A3B16" w:rsidRPr="00D74CC1" w:rsidRDefault="000A3B16" w:rsidP="00BC33FE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D74CC1">
                              <w:rPr>
                                <w:sz w:val="18"/>
                                <w:szCs w:val="18"/>
                              </w:rPr>
                              <w:t xml:space="preserve">Lead UI developer with in-depth </w:t>
                            </w:r>
                            <w:proofErr w:type="gramStart"/>
                            <w:r w:rsidRPr="00D74CC1">
                              <w:rPr>
                                <w:sz w:val="18"/>
                                <w:szCs w:val="18"/>
                              </w:rPr>
                              <w:t>Angular(</w:t>
                            </w:r>
                            <w:proofErr w:type="gramEnd"/>
                            <w:r w:rsidRPr="00D74CC1">
                              <w:rPr>
                                <w:sz w:val="18"/>
                                <w:szCs w:val="18"/>
                              </w:rPr>
                              <w:t>v1 – v8) knowledge</w:t>
                            </w:r>
                            <w:r w:rsidR="00FB6504" w:rsidRPr="00D74CC1">
                              <w:rPr>
                                <w:sz w:val="18"/>
                                <w:szCs w:val="18"/>
                              </w:rPr>
                              <w:t xml:space="preserve"> with project management experience, </w:t>
                            </w:r>
                            <w:r w:rsidRPr="00D74CC1">
                              <w:rPr>
                                <w:sz w:val="18"/>
                                <w:szCs w:val="18"/>
                              </w:rPr>
                              <w:t xml:space="preserve">looking for a senior/lead UI position </w:t>
                            </w:r>
                            <w:r w:rsidR="001E1571" w:rsidRPr="00D74CC1">
                              <w:rPr>
                                <w:sz w:val="18"/>
                                <w:szCs w:val="18"/>
                              </w:rPr>
                              <w:t xml:space="preserve">preferably </w:t>
                            </w:r>
                            <w:r w:rsidRPr="00D74CC1">
                              <w:rPr>
                                <w:sz w:val="18"/>
                                <w:szCs w:val="18"/>
                              </w:rPr>
                              <w:t xml:space="preserve">in UK </w:t>
                            </w:r>
                            <w:r w:rsidR="001E1571" w:rsidRPr="00D74CC1">
                              <w:rPr>
                                <w:sz w:val="18"/>
                                <w:szCs w:val="18"/>
                              </w:rPr>
                              <w:t>Financial industry</w:t>
                            </w:r>
                            <w:r w:rsidRPr="00D74CC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A6C38B1" w14:textId="77777777" w:rsidR="00CF7705" w:rsidRDefault="00CF7705" w:rsidP="00BC33FE">
                            <w:pPr>
                              <w:pStyle w:val="NoSpacing"/>
                            </w:pPr>
                          </w:p>
                          <w:p w14:paraId="2EE03E7A" w14:textId="11F13FE0" w:rsidR="009179ED" w:rsidRDefault="00CF7705" w:rsidP="00EE1595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 w:rsidRPr="00274860">
                              <w:rPr>
                                <w:rFonts w:ascii="Times New Roman" w:hAnsi="Times New Roman"/>
                                <w:color w:val="833C0B"/>
                              </w:rPr>
                              <w:t>WORK EXPERIENCE</w:t>
                            </w:r>
                          </w:p>
                          <w:p w14:paraId="6F2C308A" w14:textId="77777777" w:rsidR="00EE1595" w:rsidRPr="00EE1595" w:rsidRDefault="00EE1595" w:rsidP="00EE1595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</w:p>
                          <w:p w14:paraId="1ACE15AC" w14:textId="729B214E" w:rsidR="009179ED" w:rsidRPr="00EF3BF7" w:rsidRDefault="009179ED" w:rsidP="009179ED">
                            <w:pPr>
                              <w:spacing w:after="0" w:line="240" w:lineRule="auto"/>
                              <w:rPr>
                                <w:rFonts w:ascii="Barclays" w:hAnsi="Barclays"/>
                                <w:b/>
                                <w:color w:val="A6A6A6"/>
                              </w:rPr>
                            </w:pPr>
                            <w:r w:rsidRPr="00EF3BF7">
                              <w:rPr>
                                <w:rFonts w:ascii="Barclays" w:hAnsi="Barclays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Barclays</w:t>
                            </w:r>
                            <w:r w:rsidRPr="00EF3BF7">
                              <w:rPr>
                                <w:rFonts w:ascii="Barclays" w:hAnsi="Barclays"/>
                                <w:b/>
                                <w:color w:val="A6A6A6"/>
                              </w:rPr>
                              <w:tab/>
                            </w:r>
                            <w:r w:rsidRPr="00EF3BF7">
                              <w:rPr>
                                <w:rFonts w:ascii="Barclays" w:hAnsi="Barclays"/>
                                <w:b/>
                                <w:color w:val="A6A6A6"/>
                              </w:rPr>
                              <w:tab/>
                            </w:r>
                            <w:r w:rsidRPr="00EF3BF7">
                              <w:rPr>
                                <w:rFonts w:ascii="Barclays" w:hAnsi="Barclays"/>
                                <w:b/>
                                <w:color w:val="A6A6A6"/>
                              </w:rPr>
                              <w:tab/>
                            </w:r>
                          </w:p>
                          <w:p w14:paraId="2BE89F27" w14:textId="1E1328B8" w:rsidR="000A3B16" w:rsidRDefault="009179ED" w:rsidP="009179ED">
                            <w:pPr>
                              <w:spacing w:after="0" w:line="240" w:lineRule="auto"/>
                              <w:rPr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 w:rsidRPr="00EF3BF7">
                              <w:rPr>
                                <w:rFonts w:ascii="Barclays" w:hAnsi="Barclays"/>
                                <w:color w:val="7F7F7F" w:themeColor="text1" w:themeTint="8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Assistant Vice President</w:t>
                            </w:r>
                            <w:r w:rsidR="00EE1595" w:rsidRPr="00EF3BF7">
                              <w:rPr>
                                <w:rFonts w:ascii="Barclays" w:hAnsi="Barclays"/>
                                <w:color w:val="7F7F7F" w:themeColor="text1" w:themeTint="8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(Senior UI </w:t>
                            </w:r>
                            <w:proofErr w:type="gramStart"/>
                            <w:r w:rsidR="005176A3" w:rsidRPr="00EF3BF7">
                              <w:rPr>
                                <w:rFonts w:ascii="Barclays" w:hAnsi="Barclays"/>
                                <w:color w:val="7F7F7F" w:themeColor="text1" w:themeTint="8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Developer)</w:t>
                            </w:r>
                            <w:r w:rsidR="00EE1595" w:rsidRPr="00EF3BF7">
                              <w:rPr>
                                <w:rFonts w:ascii="Candara" w:hAnsi="Candara"/>
                                <w:color w:val="7F7F7F" w:themeColor="text1" w:themeTint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proofErr w:type="gramEnd"/>
                            <w:r w:rsidR="00EE1595" w:rsidRPr="00EF3BF7">
                              <w:rPr>
                                <w:rFonts w:ascii="Candara" w:hAnsi="Candara"/>
                                <w:color w:val="7F7F7F" w:themeColor="text1" w:themeTint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EF3BF7">
                              <w:rPr>
                                <w:color w:val="7F7F7F" w:themeColor="text1" w:themeTint="8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E1595" w:rsidRPr="00EF3BF7">
                              <w:rPr>
                                <w:color w:val="7F7F7F" w:themeColor="text1" w:themeTint="8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5176A3" w:rsidRPr="00EF3BF7">
                              <w:rPr>
                                <w:color w:val="7F7F7F" w:themeColor="text1" w:themeTint="8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BB63C9">
                              <w:rPr>
                                <w:color w:val="7F7F7F" w:themeColor="text1" w:themeTint="8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</w:t>
                            </w:r>
                            <w:r>
                              <w:rPr>
                                <w:b/>
                                <w:color w:val="A6A6A6"/>
                                <w:sz w:val="20"/>
                                <w:szCs w:val="20"/>
                              </w:rPr>
                              <w:t>June 201</w:t>
                            </w:r>
                            <w:r w:rsidR="00EE1595">
                              <w:rPr>
                                <w:b/>
                                <w:color w:val="A6A6A6"/>
                                <w:sz w:val="20"/>
                                <w:szCs w:val="20"/>
                              </w:rPr>
                              <w:t>9</w:t>
                            </w:r>
                            <w:r w:rsidRPr="007C6C19">
                              <w:rPr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color w:val="A6A6A6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5BF0170" w14:textId="77777777" w:rsidR="001E1571" w:rsidRDefault="001E1571" w:rsidP="00610D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Developed Angular Component Library</w:t>
                            </w:r>
                          </w:p>
                          <w:p w14:paraId="502AFE39" w14:textId="255EF456" w:rsidR="001E1571" w:rsidRDefault="00BB63C9" w:rsidP="00610D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Migrated</w:t>
                            </w:r>
                            <w:r w:rsidR="001E1571">
                              <w:rPr>
                                <w:sz w:val="18"/>
                                <w:szCs w:val="18"/>
                              </w:rPr>
                              <w:t xml:space="preserve"> legacy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Barclays Partner Finance</w:t>
                            </w:r>
                            <w:r w:rsidR="001E1571">
                              <w:rPr>
                                <w:sz w:val="18"/>
                                <w:szCs w:val="18"/>
                              </w:rPr>
                              <w:t xml:space="preserve"> application to Angular 8</w:t>
                            </w:r>
                          </w:p>
                          <w:p w14:paraId="2355E89A" w14:textId="18D240F5" w:rsidR="001E1571" w:rsidRDefault="001E1571" w:rsidP="00610D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POC on </w:t>
                            </w:r>
                            <w:r w:rsidR="00BB63C9">
                              <w:rPr>
                                <w:sz w:val="18"/>
                                <w:szCs w:val="18"/>
                              </w:rPr>
                              <w:t xml:space="preserve">Angular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Ivy</w:t>
                            </w:r>
                            <w:r w:rsidR="00BB63C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BB63C9">
                              <w:rPr>
                                <w:sz w:val="18"/>
                                <w:szCs w:val="18"/>
                              </w:rPr>
                              <w:t>new compiler)</w:t>
                            </w:r>
                          </w:p>
                          <w:p w14:paraId="1FAD05D6" w14:textId="682EA5D8" w:rsidR="001E1571" w:rsidRDefault="001E1571" w:rsidP="001E15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Implemented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NgRx</w:t>
                            </w:r>
                            <w:proofErr w:type="spellEnd"/>
                          </w:p>
                          <w:p w14:paraId="609D4ED8" w14:textId="08E57DDB" w:rsidR="00BB63C9" w:rsidRPr="001E1571" w:rsidRDefault="00BB63C9" w:rsidP="001E15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Modularised Angular application </w:t>
                            </w:r>
                          </w:p>
                          <w:p w14:paraId="21B9D594" w14:textId="2D69A730" w:rsidR="001E1571" w:rsidRDefault="00D74CC1" w:rsidP="00610D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Improved t</w:t>
                            </w:r>
                            <w:r w:rsidR="001E1571">
                              <w:rPr>
                                <w:sz w:val="18"/>
                                <w:szCs w:val="18"/>
                              </w:rPr>
                              <w:t>est coverage 8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1E1571">
                              <w:rPr>
                                <w:sz w:val="18"/>
                                <w:szCs w:val="18"/>
                              </w:rPr>
                              <w:t>% and above</w:t>
                            </w:r>
                          </w:p>
                          <w:p w14:paraId="04C232C4" w14:textId="42F85680" w:rsidR="001E1571" w:rsidRDefault="001E1571" w:rsidP="00610D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Up to date Project documentations</w:t>
                            </w:r>
                          </w:p>
                          <w:p w14:paraId="4C1B3F38" w14:textId="4490C900" w:rsidR="00BB63C9" w:rsidRDefault="00BB63C9" w:rsidP="00610D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Deploy Application in GCP</w:t>
                            </w:r>
                          </w:p>
                          <w:p w14:paraId="72534D96" w14:textId="63A45DC3" w:rsidR="00BB63C9" w:rsidRPr="00BB63C9" w:rsidRDefault="00BB63C9" w:rsidP="00BB63C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Managed 4 resources</w:t>
                            </w:r>
                          </w:p>
                          <w:p w14:paraId="4DE0AEBE" w14:textId="7E59A782" w:rsidR="001E1571" w:rsidRDefault="001E1571" w:rsidP="00610D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Mentor</w:t>
                            </w:r>
                            <w:r w:rsidR="00D74CC1">
                              <w:rPr>
                                <w:sz w:val="18"/>
                                <w:szCs w:val="18"/>
                              </w:rPr>
                              <w:t>ed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Junior resources and onboarding interns</w:t>
                            </w:r>
                          </w:p>
                          <w:p w14:paraId="3E01DB2A" w14:textId="77777777" w:rsidR="001E1571" w:rsidRDefault="001E1571" w:rsidP="00610D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Requirement gathering</w:t>
                            </w:r>
                          </w:p>
                          <w:p w14:paraId="2D136284" w14:textId="16544F47" w:rsidR="001E1571" w:rsidRDefault="001E1571" w:rsidP="00610D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Getting ready for Angular 9</w:t>
                            </w:r>
                          </w:p>
                          <w:p w14:paraId="423A0212" w14:textId="77777777" w:rsidR="005176A3" w:rsidRDefault="005176A3" w:rsidP="002C20FC">
                            <w:pPr>
                              <w:spacing w:after="0" w:line="240" w:lineRule="auto"/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</w:pPr>
                          </w:p>
                          <w:p w14:paraId="7C23F7EE" w14:textId="523123DF" w:rsidR="002C20FC" w:rsidRPr="00196F47" w:rsidRDefault="002C20FC" w:rsidP="002C20FC">
                            <w:pPr>
                              <w:spacing w:after="0" w:line="240" w:lineRule="auto"/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</w:pPr>
                            <w:r w:rsidRPr="00EF3BF7">
                              <w:rPr>
                                <w:rFonts w:ascii="Barclays" w:hAnsi="Barclays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Schlumberger   </w:t>
                            </w:r>
                            <w:r w:rsidRPr="00196F47"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  <w:t xml:space="preserve">                </w:t>
                            </w:r>
                            <w:r w:rsidRPr="00196F47"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  <w:tab/>
                            </w:r>
                            <w:r w:rsidRPr="00196F47"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  <w:tab/>
                            </w:r>
                            <w:r w:rsidRPr="00196F47"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  <w:tab/>
                            </w:r>
                          </w:p>
                          <w:p w14:paraId="47650823" w14:textId="75642603" w:rsidR="001C3DA2" w:rsidRPr="00D74CC1" w:rsidRDefault="002C20FC" w:rsidP="00D74CC1">
                            <w:pPr>
                              <w:spacing w:after="0" w:line="240" w:lineRule="auto"/>
                              <w:rPr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 w:rsidRPr="00EF3BF7">
                              <w:rPr>
                                <w:rFonts w:ascii="Barclays" w:hAnsi="Barclays"/>
                                <w:color w:val="7F7F7F" w:themeColor="text1" w:themeTint="8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Senior Software Engineer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bookmarkStart w:id="0" w:name="_GoBack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         </w:t>
                            </w:r>
                            <w:r w:rsidR="00EE159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color w:val="A6A6A6"/>
                                <w:sz w:val="20"/>
                                <w:szCs w:val="20"/>
                              </w:rPr>
                              <w:t>June 2018</w:t>
                            </w:r>
                            <w:r w:rsidRPr="007C6C19">
                              <w:rPr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9179ED">
                              <w:rPr>
                                <w:b/>
                                <w:color w:val="A6A6A6"/>
                                <w:sz w:val="20"/>
                                <w:szCs w:val="20"/>
                              </w:rPr>
                              <w:t>May2019</w:t>
                            </w:r>
                          </w:p>
                          <w:p w14:paraId="0341DF25" w14:textId="2F192176" w:rsidR="001E1571" w:rsidRDefault="001E1571" w:rsidP="001E15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Developed Angular Dashboard application for Reservoir Engineer</w:t>
                            </w:r>
                          </w:p>
                          <w:p w14:paraId="7225736C" w14:textId="7690CC01" w:rsidR="00D74CC1" w:rsidRDefault="00D74CC1" w:rsidP="001E15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Rendered Trillions of field data based on requirements</w:t>
                            </w:r>
                          </w:p>
                          <w:p w14:paraId="2BEF2D4A" w14:textId="06536A55" w:rsidR="00D74CC1" w:rsidRDefault="00D74CC1" w:rsidP="001E15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Used High Charts for graphical representation</w:t>
                            </w:r>
                          </w:p>
                          <w:p w14:paraId="18CEAB70" w14:textId="76214CEB" w:rsidR="00D74CC1" w:rsidRDefault="00D74CC1" w:rsidP="001E15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Client Driven Development</w:t>
                            </w:r>
                          </w:p>
                          <w:p w14:paraId="53BE0F19" w14:textId="2756E6B1" w:rsidR="001E1571" w:rsidRDefault="001E1571" w:rsidP="001E15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Performance improvement</w:t>
                            </w:r>
                          </w:p>
                          <w:p w14:paraId="4BDCCDC5" w14:textId="372C361A" w:rsidR="001E1571" w:rsidRDefault="001E1571" w:rsidP="001E15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Migrated app from Angular 5 to Angular 6</w:t>
                            </w:r>
                          </w:p>
                          <w:p w14:paraId="13D70E1F" w14:textId="2966D2D7" w:rsidR="001E1571" w:rsidRDefault="001E1571" w:rsidP="001E15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Replaced service layers with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NgRx</w:t>
                            </w:r>
                            <w:proofErr w:type="spellEnd"/>
                          </w:p>
                          <w:p w14:paraId="4273D4C0" w14:textId="3E35C025" w:rsidR="00BB63C9" w:rsidRDefault="00D74CC1" w:rsidP="00BB63C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Maintained t</w:t>
                            </w:r>
                            <w:r w:rsidR="00BB63C9">
                              <w:rPr>
                                <w:sz w:val="18"/>
                                <w:szCs w:val="18"/>
                              </w:rPr>
                              <w:t>est coverage 80% and above</w:t>
                            </w:r>
                          </w:p>
                          <w:p w14:paraId="70B5B38C" w14:textId="77777777" w:rsidR="00BB63C9" w:rsidRDefault="00BB63C9" w:rsidP="00BB63C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Up to date Project documentations</w:t>
                            </w:r>
                          </w:p>
                          <w:p w14:paraId="05B5EDFC" w14:textId="266A027E" w:rsidR="00BB63C9" w:rsidRDefault="00BB63C9" w:rsidP="00BB63C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Deploy</w:t>
                            </w:r>
                            <w:r w:rsidR="00D74CC1">
                              <w:rPr>
                                <w:sz w:val="18"/>
                                <w:szCs w:val="18"/>
                              </w:rPr>
                              <w:t>ed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Application in Azure and GCP</w:t>
                            </w:r>
                          </w:p>
                          <w:p w14:paraId="2F779438" w14:textId="48EF13A0" w:rsidR="00BB63C9" w:rsidRPr="00BB63C9" w:rsidRDefault="00BB63C9" w:rsidP="00BB63C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Managed 7 resources (UI and UX)</w:t>
                            </w:r>
                          </w:p>
                          <w:p w14:paraId="197E009D" w14:textId="6E4968C5" w:rsidR="00BB63C9" w:rsidRDefault="00BB63C9" w:rsidP="00BB63C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Mentor</w:t>
                            </w:r>
                            <w:r w:rsidR="00D74CC1">
                              <w:rPr>
                                <w:sz w:val="18"/>
                                <w:szCs w:val="18"/>
                              </w:rPr>
                              <w:t>ed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Junior resources and onboarding interns</w:t>
                            </w:r>
                          </w:p>
                          <w:p w14:paraId="68B35294" w14:textId="61FA671E" w:rsidR="00BB63C9" w:rsidRPr="00BB63C9" w:rsidRDefault="00BB63C9" w:rsidP="00BB63C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Requirement gathering</w:t>
                            </w:r>
                          </w:p>
                          <w:p w14:paraId="2EE214E5" w14:textId="74664E6A" w:rsidR="001E1571" w:rsidRDefault="001E1571" w:rsidP="001E15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Vision</w:t>
                            </w:r>
                            <w:r w:rsidR="00F20EE6">
                              <w:rPr>
                                <w:sz w:val="18"/>
                                <w:szCs w:val="18"/>
                              </w:rPr>
                              <w:t>/Goal set up</w:t>
                            </w:r>
                          </w:p>
                          <w:p w14:paraId="13DB2B87" w14:textId="143BDF27" w:rsidR="00F20EE6" w:rsidRDefault="00F20EE6" w:rsidP="001E15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Stakeholder Management</w:t>
                            </w:r>
                          </w:p>
                          <w:p w14:paraId="4B908B6E" w14:textId="77777777" w:rsidR="001E1571" w:rsidRPr="001C3DA2" w:rsidRDefault="001E1571" w:rsidP="001E1571">
                            <w:pPr>
                              <w:pStyle w:val="NoSpacing"/>
                              <w:rPr>
                                <w:rFonts w:eastAsia="TimesNewRomanPSMT" w:cs="TimesNewRomanPSMT"/>
                                <w:sz w:val="18"/>
                                <w:szCs w:val="18"/>
                              </w:rPr>
                            </w:pPr>
                          </w:p>
                          <w:p w14:paraId="78B1DEC0" w14:textId="77777777" w:rsidR="00F20EE6" w:rsidRPr="007C6C19" w:rsidRDefault="00F20EE6" w:rsidP="00F20EE6">
                            <w:pPr>
                              <w:spacing w:after="0" w:line="240" w:lineRule="auto"/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</w:pPr>
                            <w:r w:rsidRPr="00EF3BF7">
                              <w:rPr>
                                <w:rFonts w:ascii="Barclays" w:hAnsi="Barclays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ITC Infotech Limited</w:t>
                            </w:r>
                            <w:r w:rsidRPr="007C6C19"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  <w:tab/>
                            </w:r>
                            <w:r w:rsidRPr="007C6C19"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  <w:tab/>
                            </w:r>
                            <w:r w:rsidRPr="007C6C19"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  <w:t xml:space="preserve">                           </w:t>
                            </w:r>
                            <w:r w:rsidRPr="007C6C19"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  <w:t>Client: Santander UK</w:t>
                            </w:r>
                          </w:p>
                          <w:p w14:paraId="207E762C" w14:textId="2AD34A0F" w:rsidR="00F20EE6" w:rsidRDefault="00BB63C9" w:rsidP="00F20EE6">
                            <w:pPr>
                              <w:spacing w:after="0" w:line="240" w:lineRule="auto"/>
                              <w:rPr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rclays" w:hAnsi="Barclays"/>
                                <w:color w:val="7F7F7F" w:themeColor="text1" w:themeTint="8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Lead </w:t>
                            </w:r>
                            <w:r w:rsidR="00F20EE6" w:rsidRPr="00EF3BF7">
                              <w:rPr>
                                <w:rFonts w:ascii="Barclays" w:hAnsi="Barclays"/>
                                <w:color w:val="7F7F7F" w:themeColor="text1" w:themeTint="8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Consultant      </w:t>
                            </w:r>
                            <w:r w:rsidR="00F20EE6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F20EE6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         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r w:rsidR="00F20EE6" w:rsidRPr="007C6C19">
                              <w:rPr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Aug 2017 – </w:t>
                            </w:r>
                            <w:r w:rsidR="00F20EE6">
                              <w:rPr>
                                <w:b/>
                                <w:color w:val="A6A6A6"/>
                                <w:sz w:val="20"/>
                                <w:szCs w:val="20"/>
                              </w:rPr>
                              <w:t>May 2018</w:t>
                            </w:r>
                          </w:p>
                          <w:p w14:paraId="2224FE50" w14:textId="0C0CA7FF" w:rsidR="00F20EE6" w:rsidRDefault="00F20EE6" w:rsidP="00F20E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Replaced legacy Business Banking application to Angular 2 application</w:t>
                            </w:r>
                          </w:p>
                          <w:p w14:paraId="5C95A4D9" w14:textId="523B0425" w:rsidR="00F20EE6" w:rsidRDefault="00F20EE6" w:rsidP="00F20E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Implemented Microservice Architecture </w:t>
                            </w:r>
                          </w:p>
                          <w:p w14:paraId="3D1AF3A8" w14:textId="736E9825" w:rsidR="00F20EE6" w:rsidRDefault="00F20EE6" w:rsidP="00F20E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Created APIs using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Springboot</w:t>
                            </w:r>
                            <w:proofErr w:type="spellEnd"/>
                          </w:p>
                          <w:p w14:paraId="74CFCB82" w14:textId="3F98EF0B" w:rsidR="00F20EE6" w:rsidRDefault="00F20EE6" w:rsidP="00F20E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Rewritten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AngularJS(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1.6) application to Angular2</w:t>
                            </w:r>
                          </w:p>
                          <w:p w14:paraId="69174E30" w14:textId="65E7A350" w:rsidR="00F20EE6" w:rsidRDefault="00F20EE6" w:rsidP="00F20E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Mentored Junior resources</w:t>
                            </w:r>
                          </w:p>
                          <w:p w14:paraId="027111BA" w14:textId="5061CB1D" w:rsidR="00F20EE6" w:rsidRDefault="00F20EE6" w:rsidP="00F20E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Arranged Knowledge sharing workshops across the vertical</w:t>
                            </w:r>
                          </w:p>
                          <w:p w14:paraId="3A2114BA" w14:textId="77777777" w:rsidR="00F20EE6" w:rsidRPr="001C3DA2" w:rsidRDefault="00F20EE6" w:rsidP="00F20EE6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E5F3D43" w14:textId="22C412FB" w:rsidR="00F20EE6" w:rsidRPr="007C6C19" w:rsidRDefault="00F20EE6" w:rsidP="00F20EE6">
                            <w:pPr>
                              <w:spacing w:after="0" w:line="240" w:lineRule="auto"/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</w:pPr>
                            <w:r w:rsidRPr="00EF3BF7">
                              <w:rPr>
                                <w:rFonts w:ascii="Barclays" w:hAnsi="Barclays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ITC Infotech Limited</w:t>
                            </w:r>
                            <w:r w:rsidRPr="007C6C19"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  <w:t xml:space="preserve">                   </w:t>
                            </w:r>
                            <w:r w:rsidRPr="007C6C19"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  <w:t xml:space="preserve">                                 </w:t>
                            </w:r>
                            <w:r w:rsidRPr="007C6C19"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  <w:t>Client: Santander UK</w:t>
                            </w:r>
                          </w:p>
                          <w:p w14:paraId="5A6DF91D" w14:textId="47FAA3A1" w:rsidR="00D74CC1" w:rsidRDefault="0005510E" w:rsidP="00F20EE6">
                            <w:pPr>
                              <w:spacing w:after="0" w:line="240" w:lineRule="auto"/>
                              <w:rPr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rclays" w:hAnsi="Barclays"/>
                                <w:color w:val="7F7F7F" w:themeColor="text1" w:themeTint="8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Lead</w:t>
                            </w:r>
                            <w:r w:rsidR="00F20EE6" w:rsidRPr="00EF3BF7">
                              <w:rPr>
                                <w:rFonts w:ascii="Barclays" w:hAnsi="Barclays"/>
                                <w:color w:val="7F7F7F" w:themeColor="text1" w:themeTint="8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Consultant</w:t>
                            </w:r>
                            <w:r w:rsidR="00F20EE6">
                              <w:rPr>
                                <w:b/>
                              </w:rPr>
                              <w:t xml:space="preserve">       </w:t>
                            </w:r>
                            <w:r w:rsidR="00F20EE6">
                              <w:rPr>
                                <w:b/>
                              </w:rPr>
                              <w:tab/>
                            </w:r>
                            <w:r w:rsidR="00F20EE6" w:rsidRPr="007C6C19">
                              <w:rPr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F20EE6" w:rsidRPr="007C6C19">
                              <w:rPr>
                                <w:b/>
                                <w:color w:val="A6A6A6"/>
                                <w:sz w:val="20"/>
                                <w:szCs w:val="20"/>
                              </w:rPr>
                              <w:tab/>
                            </w:r>
                            <w:r w:rsidR="00F20EE6" w:rsidRPr="007C6C19">
                              <w:rPr>
                                <w:b/>
                                <w:color w:val="A6A6A6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F20EE6">
                              <w:rPr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 w:rsidR="00F20EE6" w:rsidRPr="007C6C19">
                              <w:rPr>
                                <w:b/>
                                <w:color w:val="A6A6A6"/>
                                <w:sz w:val="20"/>
                                <w:szCs w:val="20"/>
                              </w:rPr>
                              <w:t>Feb 2010 – Aug 2017</w:t>
                            </w:r>
                          </w:p>
                          <w:p w14:paraId="1FBB8C1C" w14:textId="019E0CDA" w:rsidR="00F20EE6" w:rsidRDefault="00FB6504" w:rsidP="00F20E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Managed</w:t>
                            </w:r>
                            <w:r w:rsidR="00BB63C9">
                              <w:rPr>
                                <w:sz w:val="18"/>
                                <w:szCs w:val="18"/>
                              </w:rPr>
                              <w:t xml:space="preserve"> L1 and L2 </w:t>
                            </w:r>
                            <w:proofErr w:type="spellStart"/>
                            <w:r w:rsidR="00BB63C9">
                              <w:rPr>
                                <w:sz w:val="18"/>
                                <w:szCs w:val="18"/>
                              </w:rPr>
                              <w:t>Websphere</w:t>
                            </w:r>
                            <w:proofErr w:type="spellEnd"/>
                            <w:r w:rsidR="00BB63C9">
                              <w:rPr>
                                <w:sz w:val="18"/>
                                <w:szCs w:val="18"/>
                              </w:rPr>
                              <w:t xml:space="preserve"> support teams</w:t>
                            </w:r>
                            <w:r w:rsidR="0005510E">
                              <w:rPr>
                                <w:sz w:val="18"/>
                                <w:szCs w:val="18"/>
                              </w:rPr>
                              <w:t xml:space="preserve"> managing 18 banking applications</w:t>
                            </w:r>
                          </w:p>
                          <w:p w14:paraId="1745D3C9" w14:textId="5DEA8CC9" w:rsidR="00BB63C9" w:rsidRDefault="00BB63C9" w:rsidP="00F20E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22% Performance improvement of Business </w:t>
                            </w:r>
                            <w:r w:rsidR="0005510E">
                              <w:rPr>
                                <w:sz w:val="18"/>
                                <w:szCs w:val="18"/>
                              </w:rPr>
                              <w:t xml:space="preserve">Banking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Payment </w:t>
                            </w:r>
                            <w:r w:rsidR="0005510E">
                              <w:rPr>
                                <w:sz w:val="18"/>
                                <w:szCs w:val="18"/>
                              </w:rPr>
                              <w:t xml:space="preserve">processing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application</w:t>
                            </w:r>
                          </w:p>
                          <w:p w14:paraId="0866765E" w14:textId="32F436E4" w:rsidR="0005510E" w:rsidRDefault="0005510E" w:rsidP="00F20E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Averted 2 technical threat</w:t>
                            </w:r>
                          </w:p>
                          <w:p w14:paraId="5E1E1918" w14:textId="059FD0A3" w:rsidR="0005510E" w:rsidRDefault="0005510E" w:rsidP="00F20E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ITIL</w:t>
                            </w:r>
                          </w:p>
                          <w:p w14:paraId="5F13ADD7" w14:textId="110870F1" w:rsidR="0005510E" w:rsidRDefault="0005510E" w:rsidP="00F20E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Developed libraries in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Websphere</w:t>
                            </w:r>
                            <w:proofErr w:type="spellEnd"/>
                          </w:p>
                          <w:p w14:paraId="0BE18D9E" w14:textId="39898569" w:rsidR="0005510E" w:rsidRDefault="0005510E" w:rsidP="00F20E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Deployed various patches</w:t>
                            </w:r>
                          </w:p>
                          <w:p w14:paraId="6BCFF179" w14:textId="2AB7781E" w:rsidR="0005510E" w:rsidRDefault="0005510E" w:rsidP="00F20EE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Version controlling</w:t>
                            </w:r>
                          </w:p>
                          <w:p w14:paraId="3C822313" w14:textId="77777777" w:rsidR="008B096D" w:rsidRPr="008B096D" w:rsidRDefault="008B096D" w:rsidP="008B09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B096D">
                              <w:rPr>
                                <w:sz w:val="18"/>
                                <w:szCs w:val="18"/>
                              </w:rPr>
                              <w:t>Devise new approaches, apply existing criteria in new ways and draw conclusions from comparative situations</w:t>
                            </w:r>
                          </w:p>
                          <w:bookmarkEnd w:id="0"/>
                          <w:p w14:paraId="48B8A7FA" w14:textId="77777777" w:rsidR="00817FFC" w:rsidRDefault="00817F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63D6C" id="Text Box 4" o:spid="_x0000_s1027" type="#_x0000_t202" style="position:absolute;margin-left:215.35pt;margin-top:69.65pt;width:366.6pt;height:760.7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" fillcolor="window" stroked="f" strokeweight=".5pt">
                <v:textbox>
                  <w:txbxContent>
                    <w:p w14:paraId="34E24EE4" w14:textId="651D972E" w:rsidR="00BC33FE" w:rsidRDefault="005959AB" w:rsidP="00BC33FE">
                      <w:pPr>
                        <w:pStyle w:val="NoSpacing"/>
                        <w:rPr>
                          <w:rFonts w:ascii="Times New Roman" w:hAnsi="Times New Roman"/>
                          <w:color w:val="833C0B"/>
                          <w:sz w:val="28"/>
                          <w:szCs w:val="28"/>
                        </w:rPr>
                      </w:pPr>
                      <w:r w:rsidRPr="00274860">
                        <w:rPr>
                          <w:rFonts w:ascii="Times New Roman" w:hAnsi="Times New Roman"/>
                          <w:color w:val="833C0B"/>
                          <w:sz w:val="28"/>
                          <w:szCs w:val="28"/>
                        </w:rPr>
                        <w:t>PERSONAL SUMMARY</w:t>
                      </w:r>
                    </w:p>
                    <w:p w14:paraId="3B3DBD84" w14:textId="77777777" w:rsidR="00D74CC1" w:rsidRPr="00D74CC1" w:rsidRDefault="00D74CC1" w:rsidP="00BC33FE">
                      <w:pPr>
                        <w:pStyle w:val="NoSpacing"/>
                        <w:rPr>
                          <w:rFonts w:ascii="Times New Roman" w:hAnsi="Times New Roman"/>
                          <w:color w:val="833C0B"/>
                          <w:sz w:val="28"/>
                          <w:szCs w:val="28"/>
                        </w:rPr>
                      </w:pPr>
                    </w:p>
                    <w:p w14:paraId="5411B59F" w14:textId="65593857" w:rsidR="000A3B16" w:rsidRPr="00D74CC1" w:rsidRDefault="000A3B16" w:rsidP="00BC33FE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D74CC1">
                        <w:rPr>
                          <w:sz w:val="18"/>
                          <w:szCs w:val="18"/>
                        </w:rPr>
                        <w:t xml:space="preserve">Lead UI developer with in-depth </w:t>
                      </w:r>
                      <w:proofErr w:type="gramStart"/>
                      <w:r w:rsidRPr="00D74CC1">
                        <w:rPr>
                          <w:sz w:val="18"/>
                          <w:szCs w:val="18"/>
                        </w:rPr>
                        <w:t>Angular(</w:t>
                      </w:r>
                      <w:proofErr w:type="gramEnd"/>
                      <w:r w:rsidRPr="00D74CC1">
                        <w:rPr>
                          <w:sz w:val="18"/>
                          <w:szCs w:val="18"/>
                        </w:rPr>
                        <w:t>v1 – v8) knowledge</w:t>
                      </w:r>
                      <w:r w:rsidR="00FB6504" w:rsidRPr="00D74CC1">
                        <w:rPr>
                          <w:sz w:val="18"/>
                          <w:szCs w:val="18"/>
                        </w:rPr>
                        <w:t xml:space="preserve"> with project management experience, </w:t>
                      </w:r>
                      <w:r w:rsidRPr="00D74CC1">
                        <w:rPr>
                          <w:sz w:val="18"/>
                          <w:szCs w:val="18"/>
                        </w:rPr>
                        <w:t xml:space="preserve">looking for a senior/lead UI position </w:t>
                      </w:r>
                      <w:r w:rsidR="001E1571" w:rsidRPr="00D74CC1">
                        <w:rPr>
                          <w:sz w:val="18"/>
                          <w:szCs w:val="18"/>
                        </w:rPr>
                        <w:t xml:space="preserve">preferably </w:t>
                      </w:r>
                      <w:r w:rsidRPr="00D74CC1">
                        <w:rPr>
                          <w:sz w:val="18"/>
                          <w:szCs w:val="18"/>
                        </w:rPr>
                        <w:t xml:space="preserve">in UK </w:t>
                      </w:r>
                      <w:r w:rsidR="001E1571" w:rsidRPr="00D74CC1">
                        <w:rPr>
                          <w:sz w:val="18"/>
                          <w:szCs w:val="18"/>
                        </w:rPr>
                        <w:t>Financial industry</w:t>
                      </w:r>
                      <w:r w:rsidRPr="00D74CC1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5A6C38B1" w14:textId="77777777" w:rsidR="00CF7705" w:rsidRDefault="00CF7705" w:rsidP="00BC33FE">
                      <w:pPr>
                        <w:pStyle w:val="NoSpacing"/>
                      </w:pPr>
                    </w:p>
                    <w:p w14:paraId="2EE03E7A" w14:textId="11F13FE0" w:rsidR="009179ED" w:rsidRDefault="00CF7705" w:rsidP="00EE1595">
                      <w:pPr>
                        <w:pStyle w:val="NoSpacing"/>
                        <w:rPr>
                          <w:rFonts w:ascii="Times New Roman" w:hAnsi="Times New Roman"/>
                          <w:color w:val="833C0B"/>
                        </w:rPr>
                      </w:pPr>
                      <w:r w:rsidRPr="00274860">
                        <w:rPr>
                          <w:rFonts w:ascii="Times New Roman" w:hAnsi="Times New Roman"/>
                          <w:color w:val="833C0B"/>
                        </w:rPr>
                        <w:t>WORK EXPERIENCE</w:t>
                      </w:r>
                    </w:p>
                    <w:p w14:paraId="6F2C308A" w14:textId="77777777" w:rsidR="00EE1595" w:rsidRPr="00EE1595" w:rsidRDefault="00EE1595" w:rsidP="00EE1595">
                      <w:pPr>
                        <w:pStyle w:val="NoSpacing"/>
                        <w:rPr>
                          <w:rFonts w:ascii="Times New Roman" w:hAnsi="Times New Roman"/>
                          <w:color w:val="833C0B"/>
                        </w:rPr>
                      </w:pPr>
                    </w:p>
                    <w:p w14:paraId="1ACE15AC" w14:textId="729B214E" w:rsidR="009179ED" w:rsidRPr="00EF3BF7" w:rsidRDefault="009179ED" w:rsidP="009179ED">
                      <w:pPr>
                        <w:spacing w:after="0" w:line="240" w:lineRule="auto"/>
                        <w:rPr>
                          <w:rFonts w:ascii="Barclays" w:hAnsi="Barclays"/>
                          <w:b/>
                          <w:color w:val="A6A6A6"/>
                        </w:rPr>
                      </w:pPr>
                      <w:r w:rsidRPr="00EF3BF7">
                        <w:rPr>
                          <w:rFonts w:ascii="Barclays" w:hAnsi="Barclays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Barclays</w:t>
                      </w:r>
                      <w:r w:rsidRPr="00EF3BF7">
                        <w:rPr>
                          <w:rFonts w:ascii="Barclays" w:hAnsi="Barclays"/>
                          <w:b/>
                          <w:color w:val="A6A6A6"/>
                        </w:rPr>
                        <w:tab/>
                      </w:r>
                      <w:r w:rsidRPr="00EF3BF7">
                        <w:rPr>
                          <w:rFonts w:ascii="Barclays" w:hAnsi="Barclays"/>
                          <w:b/>
                          <w:color w:val="A6A6A6"/>
                        </w:rPr>
                        <w:tab/>
                      </w:r>
                      <w:r w:rsidRPr="00EF3BF7">
                        <w:rPr>
                          <w:rFonts w:ascii="Barclays" w:hAnsi="Barclays"/>
                          <w:b/>
                          <w:color w:val="A6A6A6"/>
                        </w:rPr>
                        <w:tab/>
                      </w:r>
                    </w:p>
                    <w:p w14:paraId="2BE89F27" w14:textId="1E1328B8" w:rsidR="000A3B16" w:rsidRDefault="009179ED" w:rsidP="009179ED">
                      <w:pPr>
                        <w:spacing w:after="0" w:line="240" w:lineRule="auto"/>
                        <w:rPr>
                          <w:b/>
                          <w:color w:val="A6A6A6"/>
                          <w:sz w:val="20"/>
                          <w:szCs w:val="20"/>
                        </w:rPr>
                      </w:pPr>
                      <w:r w:rsidRPr="00EF3BF7">
                        <w:rPr>
                          <w:rFonts w:ascii="Barclays" w:hAnsi="Barclays"/>
                          <w:color w:val="7F7F7F" w:themeColor="text1" w:themeTint="8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Assistant Vice President</w:t>
                      </w:r>
                      <w:r w:rsidR="00EE1595" w:rsidRPr="00EF3BF7">
                        <w:rPr>
                          <w:rFonts w:ascii="Barclays" w:hAnsi="Barclays"/>
                          <w:color w:val="7F7F7F" w:themeColor="text1" w:themeTint="8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(Senior UI </w:t>
                      </w:r>
                      <w:proofErr w:type="gramStart"/>
                      <w:r w:rsidR="005176A3" w:rsidRPr="00EF3BF7">
                        <w:rPr>
                          <w:rFonts w:ascii="Barclays" w:hAnsi="Barclays"/>
                          <w:color w:val="7F7F7F" w:themeColor="text1" w:themeTint="8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Developer)</w:t>
                      </w:r>
                      <w:r w:rsidR="00EE1595" w:rsidRPr="00EF3BF7">
                        <w:rPr>
                          <w:rFonts w:ascii="Candara" w:hAnsi="Candara"/>
                          <w:color w:val="7F7F7F" w:themeColor="text1" w:themeTint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proofErr w:type="gramEnd"/>
                      <w:r w:rsidR="00EE1595" w:rsidRPr="00EF3BF7">
                        <w:rPr>
                          <w:rFonts w:ascii="Candara" w:hAnsi="Candara"/>
                          <w:color w:val="7F7F7F" w:themeColor="text1" w:themeTint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EF3BF7">
                        <w:rPr>
                          <w:color w:val="7F7F7F" w:themeColor="text1" w:themeTint="8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E1595" w:rsidRPr="00EF3BF7">
                        <w:rPr>
                          <w:color w:val="7F7F7F" w:themeColor="text1" w:themeTint="8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5176A3" w:rsidRPr="00EF3BF7">
                        <w:rPr>
                          <w:color w:val="7F7F7F" w:themeColor="text1" w:themeTint="8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BB63C9">
                        <w:rPr>
                          <w:color w:val="7F7F7F" w:themeColor="text1" w:themeTint="8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</w:t>
                      </w:r>
                      <w:r>
                        <w:rPr>
                          <w:b/>
                          <w:color w:val="A6A6A6"/>
                          <w:sz w:val="20"/>
                          <w:szCs w:val="20"/>
                        </w:rPr>
                        <w:t>June 201</w:t>
                      </w:r>
                      <w:r w:rsidR="00EE1595">
                        <w:rPr>
                          <w:b/>
                          <w:color w:val="A6A6A6"/>
                          <w:sz w:val="20"/>
                          <w:szCs w:val="20"/>
                        </w:rPr>
                        <w:t>9</w:t>
                      </w:r>
                      <w:r w:rsidRPr="007C6C19">
                        <w:rPr>
                          <w:b/>
                          <w:color w:val="A6A6A6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b/>
                          <w:color w:val="A6A6A6"/>
                          <w:sz w:val="20"/>
                          <w:szCs w:val="20"/>
                        </w:rPr>
                        <w:t>Present</w:t>
                      </w:r>
                    </w:p>
                    <w:p w14:paraId="35BF0170" w14:textId="77777777" w:rsidR="001E1571" w:rsidRDefault="001E1571" w:rsidP="00610D7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Developed Angular Component Library</w:t>
                      </w:r>
                    </w:p>
                    <w:p w14:paraId="502AFE39" w14:textId="255EF456" w:rsidR="001E1571" w:rsidRDefault="00BB63C9" w:rsidP="00610D7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Migrated</w:t>
                      </w:r>
                      <w:r w:rsidR="001E1571">
                        <w:rPr>
                          <w:sz w:val="18"/>
                          <w:szCs w:val="18"/>
                        </w:rPr>
                        <w:t xml:space="preserve"> legacy </w:t>
                      </w:r>
                      <w:r>
                        <w:rPr>
                          <w:sz w:val="18"/>
                          <w:szCs w:val="18"/>
                        </w:rPr>
                        <w:t>Barclays Partner Finance</w:t>
                      </w:r>
                      <w:r w:rsidR="001E1571">
                        <w:rPr>
                          <w:sz w:val="18"/>
                          <w:szCs w:val="18"/>
                        </w:rPr>
                        <w:t xml:space="preserve"> application to Angular 8</w:t>
                      </w:r>
                    </w:p>
                    <w:p w14:paraId="2355E89A" w14:textId="18D240F5" w:rsidR="001E1571" w:rsidRDefault="001E1571" w:rsidP="00610D7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POC on </w:t>
                      </w:r>
                      <w:r w:rsidR="00BB63C9">
                        <w:rPr>
                          <w:sz w:val="18"/>
                          <w:szCs w:val="18"/>
                        </w:rPr>
                        <w:t xml:space="preserve">Angular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Ivy</w:t>
                      </w:r>
                      <w:r w:rsidR="00BB63C9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BB63C9">
                        <w:rPr>
                          <w:sz w:val="18"/>
                          <w:szCs w:val="18"/>
                        </w:rPr>
                        <w:t>new compiler)</w:t>
                      </w:r>
                    </w:p>
                    <w:p w14:paraId="1FAD05D6" w14:textId="682EA5D8" w:rsidR="001E1571" w:rsidRDefault="001E1571" w:rsidP="001E157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Implemented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NgRx</w:t>
                      </w:r>
                      <w:proofErr w:type="spellEnd"/>
                    </w:p>
                    <w:p w14:paraId="609D4ED8" w14:textId="08E57DDB" w:rsidR="00BB63C9" w:rsidRPr="001E1571" w:rsidRDefault="00BB63C9" w:rsidP="001E157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Modularised Angular application </w:t>
                      </w:r>
                    </w:p>
                    <w:p w14:paraId="21B9D594" w14:textId="2D69A730" w:rsidR="001E1571" w:rsidRDefault="00D74CC1" w:rsidP="00610D7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Improved t</w:t>
                      </w:r>
                      <w:r w:rsidR="001E1571">
                        <w:rPr>
                          <w:sz w:val="18"/>
                          <w:szCs w:val="18"/>
                        </w:rPr>
                        <w:t>est coverage 8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="001E1571">
                        <w:rPr>
                          <w:sz w:val="18"/>
                          <w:szCs w:val="18"/>
                        </w:rPr>
                        <w:t>% and above</w:t>
                      </w:r>
                    </w:p>
                    <w:p w14:paraId="04C232C4" w14:textId="42F85680" w:rsidR="001E1571" w:rsidRDefault="001E1571" w:rsidP="00610D7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Up to date Project documentations</w:t>
                      </w:r>
                    </w:p>
                    <w:p w14:paraId="4C1B3F38" w14:textId="4490C900" w:rsidR="00BB63C9" w:rsidRDefault="00BB63C9" w:rsidP="00610D7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Deploy Application in GCP</w:t>
                      </w:r>
                    </w:p>
                    <w:p w14:paraId="72534D96" w14:textId="63A45DC3" w:rsidR="00BB63C9" w:rsidRPr="00BB63C9" w:rsidRDefault="00BB63C9" w:rsidP="00BB63C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Managed 4 resources</w:t>
                      </w:r>
                    </w:p>
                    <w:p w14:paraId="4DE0AEBE" w14:textId="7E59A782" w:rsidR="001E1571" w:rsidRDefault="001E1571" w:rsidP="00610D7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Mentor</w:t>
                      </w:r>
                      <w:r w:rsidR="00D74CC1">
                        <w:rPr>
                          <w:sz w:val="18"/>
                          <w:szCs w:val="18"/>
                        </w:rPr>
                        <w:t>ed</w:t>
                      </w:r>
                      <w:r>
                        <w:rPr>
                          <w:sz w:val="18"/>
                          <w:szCs w:val="18"/>
                        </w:rPr>
                        <w:t xml:space="preserve"> Junior resources and onboarding interns</w:t>
                      </w:r>
                    </w:p>
                    <w:p w14:paraId="3E01DB2A" w14:textId="77777777" w:rsidR="001E1571" w:rsidRDefault="001E1571" w:rsidP="00610D7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Requirement gathering</w:t>
                      </w:r>
                    </w:p>
                    <w:p w14:paraId="2D136284" w14:textId="16544F47" w:rsidR="001E1571" w:rsidRDefault="001E1571" w:rsidP="00610D7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Getting ready for Angular 9</w:t>
                      </w:r>
                    </w:p>
                    <w:p w14:paraId="423A0212" w14:textId="77777777" w:rsidR="005176A3" w:rsidRDefault="005176A3" w:rsidP="002C20FC">
                      <w:pPr>
                        <w:spacing w:after="0" w:line="240" w:lineRule="auto"/>
                        <w:rPr>
                          <w:rFonts w:ascii="Candara" w:hAnsi="Candara"/>
                          <w:b/>
                          <w:color w:val="A6A6A6"/>
                        </w:rPr>
                      </w:pPr>
                    </w:p>
                    <w:p w14:paraId="7C23F7EE" w14:textId="523123DF" w:rsidR="002C20FC" w:rsidRPr="00196F47" w:rsidRDefault="002C20FC" w:rsidP="002C20FC">
                      <w:pPr>
                        <w:spacing w:after="0" w:line="240" w:lineRule="auto"/>
                        <w:rPr>
                          <w:rFonts w:ascii="Candara" w:hAnsi="Candara"/>
                          <w:b/>
                          <w:color w:val="A6A6A6"/>
                        </w:rPr>
                      </w:pPr>
                      <w:r w:rsidRPr="00EF3BF7">
                        <w:rPr>
                          <w:rFonts w:ascii="Barclays" w:hAnsi="Barclays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Schlumberger   </w:t>
                      </w:r>
                      <w:r w:rsidRPr="00196F47">
                        <w:rPr>
                          <w:rFonts w:ascii="Candara" w:hAnsi="Candara"/>
                          <w:b/>
                          <w:color w:val="A6A6A6"/>
                        </w:rPr>
                        <w:t xml:space="preserve">                </w:t>
                      </w:r>
                      <w:r w:rsidRPr="00196F47">
                        <w:rPr>
                          <w:rFonts w:ascii="Candara" w:hAnsi="Candara"/>
                          <w:b/>
                          <w:color w:val="A6A6A6"/>
                        </w:rPr>
                        <w:tab/>
                      </w:r>
                      <w:r w:rsidRPr="00196F47">
                        <w:rPr>
                          <w:rFonts w:ascii="Candara" w:hAnsi="Candara"/>
                          <w:b/>
                          <w:color w:val="A6A6A6"/>
                        </w:rPr>
                        <w:tab/>
                      </w:r>
                      <w:r w:rsidRPr="00196F47">
                        <w:rPr>
                          <w:rFonts w:ascii="Candara" w:hAnsi="Candara"/>
                          <w:b/>
                          <w:color w:val="A6A6A6"/>
                        </w:rPr>
                        <w:tab/>
                      </w:r>
                    </w:p>
                    <w:p w14:paraId="47650823" w14:textId="75642603" w:rsidR="001C3DA2" w:rsidRPr="00D74CC1" w:rsidRDefault="002C20FC" w:rsidP="00D74CC1">
                      <w:pPr>
                        <w:spacing w:after="0" w:line="240" w:lineRule="auto"/>
                        <w:rPr>
                          <w:b/>
                          <w:color w:val="A6A6A6"/>
                          <w:sz w:val="20"/>
                          <w:szCs w:val="20"/>
                        </w:rPr>
                      </w:pPr>
                      <w:r w:rsidRPr="00EF3BF7">
                        <w:rPr>
                          <w:rFonts w:ascii="Barclays" w:hAnsi="Barclays"/>
                          <w:color w:val="7F7F7F" w:themeColor="text1" w:themeTint="8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Senior Software Engineer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bookmarkStart w:id="1" w:name="_GoBack"/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               </w:t>
                      </w:r>
                      <w:r w:rsidR="00EE1595">
                        <w:rPr>
                          <w:b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b/>
                          <w:color w:val="A6A6A6"/>
                          <w:sz w:val="20"/>
                          <w:szCs w:val="20"/>
                        </w:rPr>
                        <w:t>June 2018</w:t>
                      </w:r>
                      <w:r w:rsidRPr="007C6C19">
                        <w:rPr>
                          <w:b/>
                          <w:color w:val="A6A6A6"/>
                          <w:sz w:val="20"/>
                          <w:szCs w:val="20"/>
                        </w:rPr>
                        <w:t xml:space="preserve">– </w:t>
                      </w:r>
                      <w:r w:rsidR="009179ED">
                        <w:rPr>
                          <w:b/>
                          <w:color w:val="A6A6A6"/>
                          <w:sz w:val="20"/>
                          <w:szCs w:val="20"/>
                        </w:rPr>
                        <w:t>May2019</w:t>
                      </w:r>
                    </w:p>
                    <w:p w14:paraId="0341DF25" w14:textId="2F192176" w:rsidR="001E1571" w:rsidRDefault="001E1571" w:rsidP="001E157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Developed Angular Dashboard application for Reservoir Engineer</w:t>
                      </w:r>
                    </w:p>
                    <w:p w14:paraId="7225736C" w14:textId="7690CC01" w:rsidR="00D74CC1" w:rsidRDefault="00D74CC1" w:rsidP="001E157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Rendered Trillions of field data based on requirements</w:t>
                      </w:r>
                    </w:p>
                    <w:p w14:paraId="2BEF2D4A" w14:textId="06536A55" w:rsidR="00D74CC1" w:rsidRDefault="00D74CC1" w:rsidP="001E157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Used High Charts for graphical representation</w:t>
                      </w:r>
                    </w:p>
                    <w:p w14:paraId="18CEAB70" w14:textId="76214CEB" w:rsidR="00D74CC1" w:rsidRDefault="00D74CC1" w:rsidP="001E157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Client Driven Development</w:t>
                      </w:r>
                    </w:p>
                    <w:p w14:paraId="53BE0F19" w14:textId="2756E6B1" w:rsidR="001E1571" w:rsidRDefault="001E1571" w:rsidP="001E157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Performance improvement</w:t>
                      </w:r>
                    </w:p>
                    <w:p w14:paraId="4BDCCDC5" w14:textId="372C361A" w:rsidR="001E1571" w:rsidRDefault="001E1571" w:rsidP="001E157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Migrated app from Angular 5 to Angular 6</w:t>
                      </w:r>
                    </w:p>
                    <w:p w14:paraId="13D70E1F" w14:textId="2966D2D7" w:rsidR="001E1571" w:rsidRDefault="001E1571" w:rsidP="001E157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Replaced service layers with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NgRx</w:t>
                      </w:r>
                      <w:proofErr w:type="spellEnd"/>
                    </w:p>
                    <w:p w14:paraId="4273D4C0" w14:textId="3E35C025" w:rsidR="00BB63C9" w:rsidRDefault="00D74CC1" w:rsidP="00BB63C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Maintained t</w:t>
                      </w:r>
                      <w:r w:rsidR="00BB63C9">
                        <w:rPr>
                          <w:sz w:val="18"/>
                          <w:szCs w:val="18"/>
                        </w:rPr>
                        <w:t>est coverage 80% and above</w:t>
                      </w:r>
                    </w:p>
                    <w:p w14:paraId="70B5B38C" w14:textId="77777777" w:rsidR="00BB63C9" w:rsidRDefault="00BB63C9" w:rsidP="00BB63C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Up to date Project documentations</w:t>
                      </w:r>
                    </w:p>
                    <w:p w14:paraId="05B5EDFC" w14:textId="266A027E" w:rsidR="00BB63C9" w:rsidRDefault="00BB63C9" w:rsidP="00BB63C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Deploy</w:t>
                      </w:r>
                      <w:r w:rsidR="00D74CC1">
                        <w:rPr>
                          <w:sz w:val="18"/>
                          <w:szCs w:val="18"/>
                        </w:rPr>
                        <w:t>ed</w:t>
                      </w:r>
                      <w:r>
                        <w:rPr>
                          <w:sz w:val="18"/>
                          <w:szCs w:val="18"/>
                        </w:rPr>
                        <w:t xml:space="preserve"> Application in Azure and GCP</w:t>
                      </w:r>
                    </w:p>
                    <w:p w14:paraId="2F779438" w14:textId="48EF13A0" w:rsidR="00BB63C9" w:rsidRPr="00BB63C9" w:rsidRDefault="00BB63C9" w:rsidP="00BB63C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Managed 7 resources (UI and UX)</w:t>
                      </w:r>
                    </w:p>
                    <w:p w14:paraId="197E009D" w14:textId="6E4968C5" w:rsidR="00BB63C9" w:rsidRDefault="00BB63C9" w:rsidP="00BB63C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Mentor</w:t>
                      </w:r>
                      <w:r w:rsidR="00D74CC1">
                        <w:rPr>
                          <w:sz w:val="18"/>
                          <w:szCs w:val="18"/>
                        </w:rPr>
                        <w:t>ed</w:t>
                      </w:r>
                      <w:r>
                        <w:rPr>
                          <w:sz w:val="18"/>
                          <w:szCs w:val="18"/>
                        </w:rPr>
                        <w:t xml:space="preserve"> Junior resources and onboarding interns</w:t>
                      </w:r>
                    </w:p>
                    <w:p w14:paraId="68B35294" w14:textId="61FA671E" w:rsidR="00BB63C9" w:rsidRPr="00BB63C9" w:rsidRDefault="00BB63C9" w:rsidP="00BB63C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Requirement gathering</w:t>
                      </w:r>
                    </w:p>
                    <w:p w14:paraId="2EE214E5" w14:textId="74664E6A" w:rsidR="001E1571" w:rsidRDefault="001E1571" w:rsidP="001E157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Vision</w:t>
                      </w:r>
                      <w:r w:rsidR="00F20EE6">
                        <w:rPr>
                          <w:sz w:val="18"/>
                          <w:szCs w:val="18"/>
                        </w:rPr>
                        <w:t>/Goal set up</w:t>
                      </w:r>
                    </w:p>
                    <w:p w14:paraId="13DB2B87" w14:textId="143BDF27" w:rsidR="00F20EE6" w:rsidRDefault="00F20EE6" w:rsidP="001E157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Stakeholder Management</w:t>
                      </w:r>
                    </w:p>
                    <w:p w14:paraId="4B908B6E" w14:textId="77777777" w:rsidR="001E1571" w:rsidRPr="001C3DA2" w:rsidRDefault="001E1571" w:rsidP="001E1571">
                      <w:pPr>
                        <w:pStyle w:val="NoSpacing"/>
                        <w:rPr>
                          <w:rFonts w:eastAsia="TimesNewRomanPSMT" w:cs="TimesNewRomanPSMT"/>
                          <w:sz w:val="18"/>
                          <w:szCs w:val="18"/>
                        </w:rPr>
                      </w:pPr>
                    </w:p>
                    <w:p w14:paraId="78B1DEC0" w14:textId="77777777" w:rsidR="00F20EE6" w:rsidRPr="007C6C19" w:rsidRDefault="00F20EE6" w:rsidP="00F20EE6">
                      <w:pPr>
                        <w:spacing w:after="0" w:line="240" w:lineRule="auto"/>
                        <w:rPr>
                          <w:rFonts w:ascii="Candara" w:hAnsi="Candara"/>
                          <w:b/>
                          <w:color w:val="A6A6A6"/>
                        </w:rPr>
                      </w:pPr>
                      <w:r w:rsidRPr="00EF3BF7">
                        <w:rPr>
                          <w:rFonts w:ascii="Barclays" w:hAnsi="Barclays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ITC Infotech Limited</w:t>
                      </w:r>
                      <w:r w:rsidRPr="007C6C19">
                        <w:rPr>
                          <w:rFonts w:ascii="Candara" w:hAnsi="Candara"/>
                          <w:b/>
                          <w:color w:val="A6A6A6"/>
                        </w:rPr>
                        <w:tab/>
                      </w:r>
                      <w:r w:rsidRPr="007C6C19">
                        <w:rPr>
                          <w:rFonts w:ascii="Candara" w:hAnsi="Candara"/>
                          <w:b/>
                          <w:color w:val="A6A6A6"/>
                        </w:rPr>
                        <w:tab/>
                      </w:r>
                      <w:r w:rsidRPr="007C6C19">
                        <w:rPr>
                          <w:rFonts w:ascii="Candara" w:hAnsi="Candara"/>
                          <w:b/>
                          <w:color w:val="A6A6A6"/>
                        </w:rPr>
                        <w:tab/>
                      </w:r>
                      <w:r>
                        <w:rPr>
                          <w:rFonts w:ascii="Candara" w:hAnsi="Candara"/>
                          <w:b/>
                          <w:color w:val="A6A6A6"/>
                        </w:rPr>
                        <w:t xml:space="preserve">                           </w:t>
                      </w:r>
                      <w:r w:rsidRPr="007C6C19">
                        <w:rPr>
                          <w:rFonts w:ascii="Candara" w:hAnsi="Candara"/>
                          <w:b/>
                          <w:color w:val="A6A6A6"/>
                        </w:rPr>
                        <w:t>Client: Santander UK</w:t>
                      </w:r>
                    </w:p>
                    <w:p w14:paraId="207E762C" w14:textId="2AD34A0F" w:rsidR="00F20EE6" w:rsidRDefault="00BB63C9" w:rsidP="00F20EE6">
                      <w:pPr>
                        <w:spacing w:after="0" w:line="240" w:lineRule="auto"/>
                        <w:rPr>
                          <w:b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Barclays" w:hAnsi="Barclays"/>
                          <w:color w:val="7F7F7F" w:themeColor="text1" w:themeTint="8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Lead </w:t>
                      </w:r>
                      <w:r w:rsidR="00F20EE6" w:rsidRPr="00EF3BF7">
                        <w:rPr>
                          <w:rFonts w:ascii="Barclays" w:hAnsi="Barclays"/>
                          <w:color w:val="7F7F7F" w:themeColor="text1" w:themeTint="8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Consultant      </w:t>
                      </w:r>
                      <w:r w:rsidR="00F20EE6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F20EE6">
                        <w:rPr>
                          <w:b/>
                          <w:sz w:val="24"/>
                          <w:szCs w:val="24"/>
                        </w:rPr>
                        <w:tab/>
                        <w:t xml:space="preserve">                 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       </w:t>
                      </w:r>
                      <w:r w:rsidR="00F20EE6" w:rsidRPr="007C6C19">
                        <w:rPr>
                          <w:b/>
                          <w:color w:val="A6A6A6"/>
                          <w:sz w:val="20"/>
                          <w:szCs w:val="20"/>
                        </w:rPr>
                        <w:t xml:space="preserve">Aug 2017 – </w:t>
                      </w:r>
                      <w:r w:rsidR="00F20EE6">
                        <w:rPr>
                          <w:b/>
                          <w:color w:val="A6A6A6"/>
                          <w:sz w:val="20"/>
                          <w:szCs w:val="20"/>
                        </w:rPr>
                        <w:t>May 2018</w:t>
                      </w:r>
                    </w:p>
                    <w:p w14:paraId="2224FE50" w14:textId="0C0CA7FF" w:rsidR="00F20EE6" w:rsidRDefault="00F20EE6" w:rsidP="00F20E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Replaced legacy Business Banking application to Angular 2 application</w:t>
                      </w:r>
                    </w:p>
                    <w:p w14:paraId="5C95A4D9" w14:textId="523B0425" w:rsidR="00F20EE6" w:rsidRDefault="00F20EE6" w:rsidP="00F20E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Implemented Microservice Architecture </w:t>
                      </w:r>
                    </w:p>
                    <w:p w14:paraId="3D1AF3A8" w14:textId="736E9825" w:rsidR="00F20EE6" w:rsidRDefault="00F20EE6" w:rsidP="00F20E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Created APIs using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Springboot</w:t>
                      </w:r>
                      <w:proofErr w:type="spellEnd"/>
                    </w:p>
                    <w:p w14:paraId="74CFCB82" w14:textId="3F98EF0B" w:rsidR="00F20EE6" w:rsidRDefault="00F20EE6" w:rsidP="00F20E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Rewritten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AngularJS(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1.6) application to Angular2</w:t>
                      </w:r>
                    </w:p>
                    <w:p w14:paraId="69174E30" w14:textId="65E7A350" w:rsidR="00F20EE6" w:rsidRDefault="00F20EE6" w:rsidP="00F20E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Mentored Junior resources</w:t>
                      </w:r>
                    </w:p>
                    <w:p w14:paraId="027111BA" w14:textId="5061CB1D" w:rsidR="00F20EE6" w:rsidRDefault="00F20EE6" w:rsidP="00F20E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Arranged Knowledge sharing workshops across the vertical</w:t>
                      </w:r>
                    </w:p>
                    <w:p w14:paraId="3A2114BA" w14:textId="77777777" w:rsidR="00F20EE6" w:rsidRPr="001C3DA2" w:rsidRDefault="00F20EE6" w:rsidP="00F20EE6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4E5F3D43" w14:textId="22C412FB" w:rsidR="00F20EE6" w:rsidRPr="007C6C19" w:rsidRDefault="00F20EE6" w:rsidP="00F20EE6">
                      <w:pPr>
                        <w:spacing w:after="0" w:line="240" w:lineRule="auto"/>
                        <w:rPr>
                          <w:rFonts w:ascii="Candara" w:hAnsi="Candara"/>
                          <w:b/>
                          <w:color w:val="A6A6A6"/>
                        </w:rPr>
                      </w:pPr>
                      <w:r w:rsidRPr="00EF3BF7">
                        <w:rPr>
                          <w:rFonts w:ascii="Barclays" w:hAnsi="Barclays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ITC Infotech Limited</w:t>
                      </w:r>
                      <w:r w:rsidRPr="007C6C19">
                        <w:rPr>
                          <w:rFonts w:ascii="Candara" w:hAnsi="Candara"/>
                          <w:b/>
                          <w:color w:val="A6A6A6"/>
                        </w:rPr>
                        <w:t xml:space="preserve">                   </w:t>
                      </w:r>
                      <w:r w:rsidRPr="007C6C19">
                        <w:rPr>
                          <w:rFonts w:ascii="Candara" w:hAnsi="Candara"/>
                          <w:b/>
                          <w:color w:val="A6A6A6"/>
                        </w:rPr>
                        <w:tab/>
                        <w:t xml:space="preserve">         </w:t>
                      </w:r>
                      <w:r>
                        <w:rPr>
                          <w:rFonts w:ascii="Candara" w:hAnsi="Candara"/>
                          <w:b/>
                          <w:color w:val="A6A6A6"/>
                        </w:rPr>
                        <w:t xml:space="preserve">                                 </w:t>
                      </w:r>
                      <w:r w:rsidRPr="007C6C19">
                        <w:rPr>
                          <w:rFonts w:ascii="Candara" w:hAnsi="Candara"/>
                          <w:b/>
                          <w:color w:val="A6A6A6"/>
                        </w:rPr>
                        <w:t>Client: Santander UK</w:t>
                      </w:r>
                    </w:p>
                    <w:p w14:paraId="5A6DF91D" w14:textId="47FAA3A1" w:rsidR="00D74CC1" w:rsidRDefault="0005510E" w:rsidP="00F20EE6">
                      <w:pPr>
                        <w:spacing w:after="0" w:line="240" w:lineRule="auto"/>
                        <w:rPr>
                          <w:b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Barclays" w:hAnsi="Barclays"/>
                          <w:color w:val="7F7F7F" w:themeColor="text1" w:themeTint="8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Lead</w:t>
                      </w:r>
                      <w:r w:rsidR="00F20EE6" w:rsidRPr="00EF3BF7">
                        <w:rPr>
                          <w:rFonts w:ascii="Barclays" w:hAnsi="Barclays"/>
                          <w:color w:val="7F7F7F" w:themeColor="text1" w:themeTint="8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Consultant</w:t>
                      </w:r>
                      <w:r w:rsidR="00F20EE6">
                        <w:rPr>
                          <w:b/>
                        </w:rPr>
                        <w:t xml:space="preserve">       </w:t>
                      </w:r>
                      <w:r w:rsidR="00F20EE6">
                        <w:rPr>
                          <w:b/>
                        </w:rPr>
                        <w:tab/>
                      </w:r>
                      <w:r w:rsidR="00F20EE6" w:rsidRPr="007C6C19">
                        <w:rPr>
                          <w:b/>
                          <w:color w:val="A6A6A6"/>
                          <w:sz w:val="20"/>
                          <w:szCs w:val="20"/>
                        </w:rPr>
                        <w:t xml:space="preserve">         </w:t>
                      </w:r>
                      <w:r w:rsidR="00F20EE6" w:rsidRPr="007C6C19">
                        <w:rPr>
                          <w:b/>
                          <w:color w:val="A6A6A6"/>
                          <w:sz w:val="20"/>
                          <w:szCs w:val="20"/>
                        </w:rPr>
                        <w:tab/>
                      </w:r>
                      <w:r w:rsidR="00F20EE6" w:rsidRPr="007C6C19">
                        <w:rPr>
                          <w:b/>
                          <w:color w:val="A6A6A6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F20EE6">
                        <w:rPr>
                          <w:b/>
                          <w:color w:val="A6A6A6"/>
                          <w:sz w:val="20"/>
                          <w:szCs w:val="20"/>
                        </w:rPr>
                        <w:t xml:space="preserve">                            </w:t>
                      </w:r>
                      <w:r w:rsidR="00F20EE6" w:rsidRPr="007C6C19">
                        <w:rPr>
                          <w:b/>
                          <w:color w:val="A6A6A6"/>
                          <w:sz w:val="20"/>
                          <w:szCs w:val="20"/>
                        </w:rPr>
                        <w:t>Feb 2010 – Aug 2017</w:t>
                      </w:r>
                    </w:p>
                    <w:p w14:paraId="1FBB8C1C" w14:textId="019E0CDA" w:rsidR="00F20EE6" w:rsidRDefault="00FB6504" w:rsidP="00F20E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Managed</w:t>
                      </w:r>
                      <w:r w:rsidR="00BB63C9">
                        <w:rPr>
                          <w:sz w:val="18"/>
                          <w:szCs w:val="18"/>
                        </w:rPr>
                        <w:t xml:space="preserve"> L1 and L2 </w:t>
                      </w:r>
                      <w:proofErr w:type="spellStart"/>
                      <w:r w:rsidR="00BB63C9">
                        <w:rPr>
                          <w:sz w:val="18"/>
                          <w:szCs w:val="18"/>
                        </w:rPr>
                        <w:t>Websphere</w:t>
                      </w:r>
                      <w:proofErr w:type="spellEnd"/>
                      <w:r w:rsidR="00BB63C9">
                        <w:rPr>
                          <w:sz w:val="18"/>
                          <w:szCs w:val="18"/>
                        </w:rPr>
                        <w:t xml:space="preserve"> support teams</w:t>
                      </w:r>
                      <w:r w:rsidR="0005510E">
                        <w:rPr>
                          <w:sz w:val="18"/>
                          <w:szCs w:val="18"/>
                        </w:rPr>
                        <w:t xml:space="preserve"> managing 18 banking applications</w:t>
                      </w:r>
                    </w:p>
                    <w:p w14:paraId="1745D3C9" w14:textId="5DEA8CC9" w:rsidR="00BB63C9" w:rsidRDefault="00BB63C9" w:rsidP="00F20E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22% Performance improvement of Business </w:t>
                      </w:r>
                      <w:r w:rsidR="0005510E">
                        <w:rPr>
                          <w:sz w:val="18"/>
                          <w:szCs w:val="18"/>
                        </w:rPr>
                        <w:t xml:space="preserve">Banking </w:t>
                      </w:r>
                      <w:r>
                        <w:rPr>
                          <w:sz w:val="18"/>
                          <w:szCs w:val="18"/>
                        </w:rPr>
                        <w:t xml:space="preserve">Payment </w:t>
                      </w:r>
                      <w:r w:rsidR="0005510E">
                        <w:rPr>
                          <w:sz w:val="18"/>
                          <w:szCs w:val="18"/>
                        </w:rPr>
                        <w:t xml:space="preserve">processing </w:t>
                      </w:r>
                      <w:r>
                        <w:rPr>
                          <w:sz w:val="18"/>
                          <w:szCs w:val="18"/>
                        </w:rPr>
                        <w:t>application</w:t>
                      </w:r>
                    </w:p>
                    <w:p w14:paraId="0866765E" w14:textId="32F436E4" w:rsidR="0005510E" w:rsidRDefault="0005510E" w:rsidP="00F20E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Averted 2 technical threat</w:t>
                      </w:r>
                    </w:p>
                    <w:p w14:paraId="5E1E1918" w14:textId="059FD0A3" w:rsidR="0005510E" w:rsidRDefault="0005510E" w:rsidP="00F20E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ITIL</w:t>
                      </w:r>
                    </w:p>
                    <w:p w14:paraId="5F13ADD7" w14:textId="110870F1" w:rsidR="0005510E" w:rsidRDefault="0005510E" w:rsidP="00F20E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Developed libraries in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Websphere</w:t>
                      </w:r>
                      <w:proofErr w:type="spellEnd"/>
                    </w:p>
                    <w:p w14:paraId="0BE18D9E" w14:textId="39898569" w:rsidR="0005510E" w:rsidRDefault="0005510E" w:rsidP="00F20E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Deployed various patches</w:t>
                      </w:r>
                    </w:p>
                    <w:p w14:paraId="6BCFF179" w14:textId="2AB7781E" w:rsidR="0005510E" w:rsidRDefault="0005510E" w:rsidP="00F20EE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Version controlling</w:t>
                      </w:r>
                    </w:p>
                    <w:p w14:paraId="3C822313" w14:textId="77777777" w:rsidR="008B096D" w:rsidRPr="008B096D" w:rsidRDefault="008B096D" w:rsidP="008B09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B096D">
                        <w:rPr>
                          <w:sz w:val="18"/>
                          <w:szCs w:val="18"/>
                        </w:rPr>
                        <w:t>Devise new approaches, apply existing criteria in new ways and draw conclusions from comparative situations</w:t>
                      </w:r>
                    </w:p>
                    <w:bookmarkEnd w:id="1"/>
                    <w:p w14:paraId="48B8A7FA" w14:textId="77777777" w:rsidR="00817FFC" w:rsidRDefault="00817FFC"/>
                  </w:txbxContent>
                </v:textbox>
                <w10:wrap anchorx="page"/>
              </v:shape>
            </w:pict>
          </mc:Fallback>
        </mc:AlternateContent>
      </w:r>
      <w:r w:rsidR="00F20EE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B268EC" wp14:editId="5A357E7B">
                <wp:simplePos x="0" y="0"/>
                <wp:positionH relativeFrom="margin">
                  <wp:align>left</wp:align>
                </wp:positionH>
                <wp:positionV relativeFrom="paragraph">
                  <wp:posOffset>533400</wp:posOffset>
                </wp:positionV>
                <wp:extent cx="2184400" cy="949452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4400" cy="94945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2B8BEC" w14:textId="77777777" w:rsidR="00624784" w:rsidRDefault="00624784" w:rsidP="00BC33FE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  <w:sz w:val="28"/>
                                <w:szCs w:val="28"/>
                              </w:rPr>
                            </w:pPr>
                          </w:p>
                          <w:p w14:paraId="642A9DCC" w14:textId="1DF683D0" w:rsidR="00896213" w:rsidRPr="00274860" w:rsidRDefault="00BC33FE" w:rsidP="00BC33FE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  <w:sz w:val="28"/>
                                <w:szCs w:val="28"/>
                              </w:rPr>
                            </w:pPr>
                            <w:r w:rsidRPr="00274860">
                              <w:rPr>
                                <w:rFonts w:ascii="Times New Roman" w:hAnsi="Times New Roman"/>
                                <w:color w:val="833C0B"/>
                                <w:sz w:val="28"/>
                                <w:szCs w:val="28"/>
                              </w:rPr>
                              <w:t>FINANCIAL EXPERTISE</w:t>
                            </w:r>
                          </w:p>
                          <w:p w14:paraId="51F4794B" w14:textId="77777777" w:rsidR="00BC33FE" w:rsidRDefault="00BC33FE" w:rsidP="00BC33FE">
                            <w:pPr>
                              <w:pStyle w:val="NoSpacing"/>
                            </w:pPr>
                          </w:p>
                          <w:p w14:paraId="72E4881B" w14:textId="37A5D284" w:rsidR="00BC33FE" w:rsidRPr="00E3508C" w:rsidRDefault="000A3B16" w:rsidP="00BC33FE">
                            <w:pPr>
                              <w:pStyle w:val="NoSpacing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Banking and Savings</w:t>
                            </w:r>
                          </w:p>
                          <w:p w14:paraId="4446597D" w14:textId="77777777" w:rsidR="002C20FC" w:rsidRDefault="002C20FC" w:rsidP="00BC33FE">
                            <w:pPr>
                              <w:pStyle w:val="NoSpacing"/>
                            </w:pPr>
                          </w:p>
                          <w:p w14:paraId="2B197902" w14:textId="77777777" w:rsidR="002B7BCA" w:rsidRDefault="002B7BCA" w:rsidP="00BC33FE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  <w:sz w:val="28"/>
                                <w:szCs w:val="28"/>
                              </w:rPr>
                            </w:pPr>
                          </w:p>
                          <w:p w14:paraId="59E3D69E" w14:textId="6BFB8490" w:rsidR="00BC33FE" w:rsidRPr="00274860" w:rsidRDefault="00BC33FE" w:rsidP="00BC33FE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  <w:sz w:val="28"/>
                                <w:szCs w:val="28"/>
                              </w:rPr>
                            </w:pPr>
                            <w:r w:rsidRPr="00274860">
                              <w:rPr>
                                <w:rFonts w:ascii="Times New Roman" w:hAnsi="Times New Roman"/>
                                <w:color w:val="833C0B"/>
                                <w:sz w:val="28"/>
                                <w:szCs w:val="28"/>
                              </w:rPr>
                              <w:t>TECHNICAL EXPERTISE</w:t>
                            </w:r>
                          </w:p>
                          <w:p w14:paraId="6337BA86" w14:textId="77777777" w:rsidR="002B7BCA" w:rsidRDefault="002B7BCA" w:rsidP="00BC33FE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</w:p>
                          <w:p w14:paraId="576859C5" w14:textId="576EF0FF" w:rsidR="00702B90" w:rsidRDefault="00304F6E" w:rsidP="00BC33FE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33C0B"/>
                              </w:rPr>
                              <w:t xml:space="preserve">  </w:t>
                            </w:r>
                            <w:r w:rsidR="00702B90" w:rsidRPr="00702B90">
                              <w:rPr>
                                <w:rFonts w:ascii="Times New Roman" w:hAnsi="Times New Roman"/>
                                <w:color w:val="833C0B"/>
                              </w:rPr>
                              <w:t>Frontend</w:t>
                            </w:r>
                            <w:r w:rsidR="00702B90">
                              <w:rPr>
                                <w:rFonts w:ascii="Times New Roman" w:hAnsi="Times New Roman"/>
                                <w:color w:val="833C0B"/>
                              </w:rPr>
                              <w:t>/UI</w:t>
                            </w:r>
                            <w:r w:rsidR="00702B90" w:rsidRPr="00702B90">
                              <w:rPr>
                                <w:rFonts w:ascii="Times New Roman" w:hAnsi="Times New Roman"/>
                                <w:color w:val="833C0B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26"/>
                              <w:gridCol w:w="1696"/>
                            </w:tblGrid>
                            <w:tr w:rsidR="00304F6E" w14:paraId="549CA10D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2B03ABDC" w14:textId="022F3F28" w:rsidR="00FB6504" w:rsidRPr="001A2B65" w:rsidRDefault="00FB6504" w:rsidP="001A2B65">
                                  <w:pPr>
                                    <w:pStyle w:val="NoSpacing"/>
                                    <w:rPr>
                                      <w:rFonts w:ascii="Bangla Sangam MN" w:hAnsi="Bangla Sangam MN" w:cs="Bangla Sangam MN"/>
                                      <w:iCs/>
                                      <w:color w:val="1F4E79" w:themeColor="accent1" w:themeShade="80"/>
                                    </w:rPr>
                                  </w:pPr>
                                  <w:r w:rsidRPr="001A2B65">
                                    <w:rPr>
                                      <w:rFonts w:ascii="Bangla Sangam MN" w:hAnsi="Bangla Sangam MN" w:cs="Bangla Sangam MN"/>
                                      <w:b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Angular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  <w:vAlign w:val="center"/>
                                </w:tcPr>
                                <w:p w14:paraId="46E4DA6F" w14:textId="0590A3BD" w:rsidR="00FB6504" w:rsidRDefault="00A224C9" w:rsidP="00A224C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  <w:t xml:space="preserve"> </w:t>
                                  </w:r>
                                  <w:r w:rsidR="001A2B65"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1605D07A" wp14:editId="6D0C674E">
                                        <wp:extent cx="180000" cy="180000"/>
                                        <wp:effectExtent l="0" t="0" r="0" b="0"/>
                                        <wp:docPr id="42" name="Graphic 42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1A2B65"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0901436C" wp14:editId="10843F2F">
                                        <wp:extent cx="180000" cy="180000"/>
                                        <wp:effectExtent l="0" t="0" r="0" b="0"/>
                                        <wp:docPr id="43" name="Graphic 43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1A2B65"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32E7D0F4" wp14:editId="0247DEC3">
                                        <wp:extent cx="180000" cy="180000"/>
                                        <wp:effectExtent l="0" t="0" r="0" b="0"/>
                                        <wp:docPr id="44" name="Graphic 44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1A2B65"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424D4C58" wp14:editId="2A76AAFB">
                                        <wp:extent cx="180000" cy="180000"/>
                                        <wp:effectExtent l="0" t="0" r="0" b="0"/>
                                        <wp:docPr id="45" name="Graphic 45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1A2B65"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18E62F6D" wp14:editId="51B6310D">
                                        <wp:extent cx="180000" cy="180000"/>
                                        <wp:effectExtent l="0" t="0" r="0" b="0"/>
                                        <wp:docPr id="46" name="Graphic 46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F6E" w14:paraId="28C09EF0" w14:textId="77777777" w:rsidTr="00C53879">
                              <w:trPr>
                                <w:cantSplit/>
                                <w:trHeight w:val="283"/>
                              </w:trPr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17DB4991" w14:textId="1B302971" w:rsidR="00A224C9" w:rsidRPr="001A2B65" w:rsidRDefault="00A224C9" w:rsidP="001A2B65">
                                  <w:pPr>
                                    <w:pStyle w:val="NoSpacing"/>
                                    <w:rPr>
                                      <w:rFonts w:ascii="Bangla Sangam MN" w:hAnsi="Bangla Sangam MN" w:cs="Bangla Sangam MN"/>
                                      <w:b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  <w:r w:rsidRPr="001A2B65">
                                    <w:rPr>
                                      <w:rFonts w:ascii="Bangla Sangam MN" w:hAnsi="Bangla Sangam MN" w:cs="Bangla Sangam MN"/>
                                      <w:b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Typescript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52A1EAFC" w14:textId="708313B8" w:rsidR="00A224C9" w:rsidRDefault="001A2B65" w:rsidP="00A224C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5D5A28B7" wp14:editId="66D8DE34">
                                        <wp:extent cx="180000" cy="180000"/>
                                        <wp:effectExtent l="0" t="0" r="0" b="0"/>
                                        <wp:docPr id="47" name="Graphic 47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45E0896B" wp14:editId="5204A4CA">
                                        <wp:extent cx="180000" cy="180000"/>
                                        <wp:effectExtent l="0" t="0" r="0" b="0"/>
                                        <wp:docPr id="48" name="Graphic 48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0ACE2201" wp14:editId="20FB473F">
                                        <wp:extent cx="180000" cy="180000"/>
                                        <wp:effectExtent l="0" t="0" r="0" b="0"/>
                                        <wp:docPr id="49" name="Graphic 49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316B2BCA" wp14:editId="777BAF9C">
                                        <wp:extent cx="180000" cy="180000"/>
                                        <wp:effectExtent l="0" t="0" r="0" b="0"/>
                                        <wp:docPr id="50" name="Graphic 50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6F98649D" wp14:editId="4458D518">
                                        <wp:extent cx="180000" cy="180000"/>
                                        <wp:effectExtent l="0" t="0" r="0" b="0"/>
                                        <wp:docPr id="51" name="Graphic 51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F6E" w14:paraId="0D44CF52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009E2B6B" w14:textId="6F974D81" w:rsidR="00A224C9" w:rsidRPr="001A2B65" w:rsidRDefault="00A224C9" w:rsidP="001A2B65">
                                  <w:pPr>
                                    <w:pStyle w:val="NoSpacing"/>
                                    <w:rPr>
                                      <w:rFonts w:ascii="Bangla Sangam MN" w:hAnsi="Bangla Sangam MN" w:cs="Bangla Sangam MN"/>
                                      <w:iCs/>
                                      <w:color w:val="1F4E79" w:themeColor="accent1" w:themeShade="80"/>
                                    </w:rPr>
                                  </w:pPr>
                                  <w:r w:rsidRPr="001A2B65">
                                    <w:rPr>
                                      <w:rFonts w:ascii="Bangla Sangam MN" w:hAnsi="Bangla Sangam MN" w:cs="Bangla Sangam MN"/>
                                      <w:b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Redux</w:t>
                                  </w:r>
                                  <w:r w:rsidR="00376F9E">
                                    <w:rPr>
                                      <w:rFonts w:ascii="Bangla Sangam MN" w:hAnsi="Bangla Sangam MN" w:cs="Bangla Sangam MN"/>
                                      <w:b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spellStart"/>
                                  <w:r w:rsidR="00376F9E">
                                    <w:rPr>
                                      <w:rFonts w:ascii="Bangla Sangam MN" w:hAnsi="Bangla Sangam MN" w:cs="Bangla Sangam MN"/>
                                      <w:b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NgRx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4EF44D42" w14:textId="2C83A9B7" w:rsidR="00A224C9" w:rsidRDefault="001A2B65" w:rsidP="00A224C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1ED4711E" wp14:editId="57044046">
                                        <wp:extent cx="180000" cy="180000"/>
                                        <wp:effectExtent l="0" t="0" r="0" b="0"/>
                                        <wp:docPr id="52" name="Graphic 52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003FDC43" wp14:editId="2CF19549">
                                        <wp:extent cx="180000" cy="180000"/>
                                        <wp:effectExtent l="0" t="0" r="0" b="0"/>
                                        <wp:docPr id="53" name="Graphic 53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3933EE84" wp14:editId="18521DB7">
                                        <wp:extent cx="180000" cy="180000"/>
                                        <wp:effectExtent l="0" t="0" r="0" b="0"/>
                                        <wp:docPr id="54" name="Graphic 54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716DE48E" wp14:editId="1FE60CF4">
                                        <wp:extent cx="180000" cy="180000"/>
                                        <wp:effectExtent l="0" t="0" r="0" b="0"/>
                                        <wp:docPr id="55" name="Graphic 55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521294EB" wp14:editId="2DE7D822">
                                        <wp:extent cx="180000" cy="180000"/>
                                        <wp:effectExtent l="0" t="0" r="0" b="0"/>
                                        <wp:docPr id="56" name="Graphic 56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F6E" w14:paraId="4F4721D9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65AAAF02" w14:textId="142DD68B" w:rsidR="00A224C9" w:rsidRPr="001A2B65" w:rsidRDefault="00A224C9" w:rsidP="001A2B65">
                                  <w:pPr>
                                    <w:pStyle w:val="NoSpacing"/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A2B65"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Javascript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6008DE5B" w14:textId="1F04ABE6" w:rsidR="00A224C9" w:rsidRDefault="001A2B65" w:rsidP="00A224C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66CB899C" wp14:editId="296B1A90">
                                        <wp:extent cx="180000" cy="180000"/>
                                        <wp:effectExtent l="0" t="0" r="0" b="0"/>
                                        <wp:docPr id="62" name="Graphic 62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47E73743" wp14:editId="0C3FF3CA">
                                        <wp:extent cx="180000" cy="180000"/>
                                        <wp:effectExtent l="0" t="0" r="0" b="0"/>
                                        <wp:docPr id="63" name="Graphic 63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1ACE87C9" wp14:editId="003BDB8D">
                                        <wp:extent cx="180000" cy="180000"/>
                                        <wp:effectExtent l="0" t="0" r="0" b="0"/>
                                        <wp:docPr id="192" name="Graphic 192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20239DAC" wp14:editId="11649CD0">
                                        <wp:extent cx="180000" cy="180000"/>
                                        <wp:effectExtent l="0" t="0" r="0" b="0"/>
                                        <wp:docPr id="193" name="Graphic 193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304F6E"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114364AC" wp14:editId="6179C89A">
                                        <wp:extent cx="180000" cy="180000"/>
                                        <wp:effectExtent l="0" t="0" r="0" b="0"/>
                                        <wp:docPr id="224" name="Graphic 224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F6E" w14:paraId="533A3754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76EA6509" w14:textId="78B19146" w:rsidR="00A224C9" w:rsidRPr="001A2B65" w:rsidRDefault="00A224C9" w:rsidP="001A2B65">
                                  <w:pPr>
                                    <w:pStyle w:val="NoSpacing"/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  <w:r w:rsidRPr="001A2B65"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Html 5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1932F6FE" w14:textId="26BC15F4" w:rsidR="00A224C9" w:rsidRDefault="001A2B65" w:rsidP="00A224C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45B5E0BF" wp14:editId="6D7BC990">
                                        <wp:extent cx="180000" cy="180000"/>
                                        <wp:effectExtent l="0" t="0" r="0" b="0"/>
                                        <wp:docPr id="194" name="Graphic 194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4A73FD73" wp14:editId="5ECEFD57">
                                        <wp:extent cx="180000" cy="180000"/>
                                        <wp:effectExtent l="0" t="0" r="0" b="0"/>
                                        <wp:docPr id="195" name="Graphic 195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2151927C" wp14:editId="516D5059">
                                        <wp:extent cx="180000" cy="180000"/>
                                        <wp:effectExtent l="0" t="0" r="0" b="0"/>
                                        <wp:docPr id="196" name="Graphic 196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016DC06B" wp14:editId="6A7B6844">
                                        <wp:extent cx="180000" cy="180000"/>
                                        <wp:effectExtent l="0" t="0" r="0" b="0"/>
                                        <wp:docPr id="197" name="Graphic 197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18A301BE" wp14:editId="4086902B">
                                        <wp:extent cx="180000" cy="180000"/>
                                        <wp:effectExtent l="0" t="0" r="0" b="0"/>
                                        <wp:docPr id="198" name="Graphic 198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F6E" w14:paraId="67C81ED2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7B696F2C" w14:textId="7BE448A6" w:rsidR="00A224C9" w:rsidRPr="001A2B65" w:rsidRDefault="00A224C9" w:rsidP="001A2B65">
                                  <w:pPr>
                                    <w:pStyle w:val="NoSpacing"/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  <w:r w:rsidRPr="001A2B65"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CSS3/SAAS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16DAED23" w14:textId="57CDFF92" w:rsidR="00A224C9" w:rsidRDefault="001A2B65" w:rsidP="00A224C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50A26C2C" wp14:editId="021CC3EE">
                                        <wp:extent cx="180000" cy="180000"/>
                                        <wp:effectExtent l="0" t="0" r="0" b="0"/>
                                        <wp:docPr id="199" name="Graphic 199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7AD08C5D" wp14:editId="2DA5CF96">
                                        <wp:extent cx="180000" cy="180000"/>
                                        <wp:effectExtent l="0" t="0" r="0" b="0"/>
                                        <wp:docPr id="200" name="Graphic 200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516363D4" wp14:editId="6CF99973">
                                        <wp:extent cx="180000" cy="180000"/>
                                        <wp:effectExtent l="0" t="0" r="0" b="0"/>
                                        <wp:docPr id="201" name="Graphic 201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0CC1BF2B" wp14:editId="7FCF7EBA">
                                        <wp:extent cx="180000" cy="180000"/>
                                        <wp:effectExtent l="0" t="0" r="0" b="0"/>
                                        <wp:docPr id="202" name="Graphic 202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14D27662" wp14:editId="6914481E">
                                        <wp:extent cx="180000" cy="180000"/>
                                        <wp:effectExtent l="0" t="0" r="0" b="0"/>
                                        <wp:docPr id="203" name="Graphic 203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F6E" w14:paraId="0B50D0B0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03534698" w14:textId="18160F1B" w:rsidR="00A224C9" w:rsidRPr="001A2B65" w:rsidRDefault="00A224C9" w:rsidP="001A2B65">
                                  <w:pPr>
                                    <w:pStyle w:val="NoSpacing"/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  <w:r w:rsidRPr="001A2B65"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Bootstrap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2CC7E2B4" w14:textId="5CDDA89D" w:rsidR="00A224C9" w:rsidRDefault="001A2B65" w:rsidP="00A224C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4CDEA944" wp14:editId="15106701">
                                        <wp:extent cx="180000" cy="180000"/>
                                        <wp:effectExtent l="0" t="0" r="0" b="0"/>
                                        <wp:docPr id="204" name="Graphic 204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27BD0518" wp14:editId="19792CEF">
                                        <wp:extent cx="180000" cy="180000"/>
                                        <wp:effectExtent l="0" t="0" r="0" b="0"/>
                                        <wp:docPr id="205" name="Graphic 205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4B5787BD" wp14:editId="77FF3DF1">
                                        <wp:extent cx="180000" cy="180000"/>
                                        <wp:effectExtent l="0" t="0" r="0" b="0"/>
                                        <wp:docPr id="206" name="Graphic 206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51015006" wp14:editId="3A67D87C">
                                        <wp:extent cx="180000" cy="180000"/>
                                        <wp:effectExtent l="0" t="0" r="0" b="0"/>
                                        <wp:docPr id="207" name="Graphic 207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3E9A710B" wp14:editId="45EF7CF3">
                                        <wp:extent cx="180000" cy="180000"/>
                                        <wp:effectExtent l="0" t="0" r="0" b="0"/>
                                        <wp:docPr id="208" name="Graphic 208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F6E" w14:paraId="1533EE0F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111D7B50" w14:textId="32ABB859" w:rsidR="001A2B65" w:rsidRPr="001A2B65" w:rsidRDefault="001A2B65" w:rsidP="001A2B65">
                                  <w:pPr>
                                    <w:pStyle w:val="NoSpacing"/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  <w:r w:rsidRPr="001A2B65"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Jasmine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33105905" w14:textId="1DE5D0BA" w:rsidR="001A2B65" w:rsidRDefault="001A2B65" w:rsidP="00A224C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t xml:space="preserve"> </w:t>
                                  </w:r>
                                  <w:r w:rsidR="00304F6E"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26615B2A" wp14:editId="7FF31F90">
                                        <wp:extent cx="180000" cy="180000"/>
                                        <wp:effectExtent l="0" t="0" r="0" b="0"/>
                                        <wp:docPr id="219" name="Graphic 219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304F6E"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150099FE" wp14:editId="53206350">
                                        <wp:extent cx="180000" cy="180000"/>
                                        <wp:effectExtent l="0" t="0" r="0" b="0"/>
                                        <wp:docPr id="220" name="Graphic 220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304F6E"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59EE2954" wp14:editId="20B46158">
                                        <wp:extent cx="180000" cy="180000"/>
                                        <wp:effectExtent l="0" t="0" r="0" b="0"/>
                                        <wp:docPr id="221" name="Graphic 221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304F6E"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61D3541A" wp14:editId="034E5EA3">
                                        <wp:extent cx="180000" cy="180000"/>
                                        <wp:effectExtent l="0" t="0" r="0" b="0"/>
                                        <wp:docPr id="222" name="Graphic 222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304F6E"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1485406C" wp14:editId="57052256">
                                        <wp:extent cx="180000" cy="180000"/>
                                        <wp:effectExtent l="0" t="0" r="0" b="0"/>
                                        <wp:docPr id="223" name="Graphic 223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F6E" w14:paraId="3CB12F49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4CB9A342" w14:textId="44746CF8" w:rsidR="001A2B65" w:rsidRPr="00304F6E" w:rsidRDefault="00304F6E" w:rsidP="001A2B65">
                                  <w:pPr>
                                    <w:pStyle w:val="NoSpacing"/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  <w:r w:rsidRPr="00304F6E"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Karma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08B902E8" w14:textId="3D4E18AA" w:rsidR="001A2B65" w:rsidRDefault="00304F6E" w:rsidP="00A224C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2E951DDA" wp14:editId="29A6F6E2">
                                        <wp:extent cx="180000" cy="180000"/>
                                        <wp:effectExtent l="0" t="0" r="0" b="0"/>
                                        <wp:docPr id="225" name="Graphic 225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12270860" wp14:editId="7E78FFFF">
                                        <wp:extent cx="180000" cy="180000"/>
                                        <wp:effectExtent l="0" t="0" r="0" b="0"/>
                                        <wp:docPr id="226" name="Graphic 226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3825BF81" wp14:editId="1B3099CC">
                                        <wp:extent cx="180000" cy="180000"/>
                                        <wp:effectExtent l="0" t="0" r="0" b="0"/>
                                        <wp:docPr id="227" name="Graphic 227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781506CC" wp14:editId="59B2C688">
                                        <wp:extent cx="180000" cy="180000"/>
                                        <wp:effectExtent l="0" t="0" r="0" b="0"/>
                                        <wp:docPr id="228" name="Graphic 228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F6E" w14:paraId="6C9EE931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22926DB3" w14:textId="43F6D247" w:rsidR="001A2B65" w:rsidRPr="00304F6E" w:rsidRDefault="00304F6E" w:rsidP="001A2B65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  <w:t>Backend</w:t>
                                  </w:r>
                                  <w:r w:rsidRPr="00702B90"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668738E7" w14:textId="77777777" w:rsidR="001A2B65" w:rsidRDefault="001A2B65" w:rsidP="00A224C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</w:p>
                              </w:tc>
                            </w:tr>
                            <w:tr w:rsidR="00304F6E" w14:paraId="0BBEEA08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33546C2D" w14:textId="61F85B75" w:rsidR="001A2B65" w:rsidRPr="00304F6E" w:rsidRDefault="00304F6E" w:rsidP="001A2B65">
                                  <w:pPr>
                                    <w:pStyle w:val="NoSpacing"/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Java 8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48C6BFF5" w14:textId="60B6F10F" w:rsidR="001A2B65" w:rsidRDefault="00304F6E" w:rsidP="00A224C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18631240" wp14:editId="2BBFD673">
                                        <wp:extent cx="180000" cy="180000"/>
                                        <wp:effectExtent l="0" t="0" r="0" b="0"/>
                                        <wp:docPr id="229" name="Graphic 229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01C5FEDE" wp14:editId="23CF4685">
                                        <wp:extent cx="180000" cy="180000"/>
                                        <wp:effectExtent l="0" t="0" r="0" b="0"/>
                                        <wp:docPr id="230" name="Graphic 230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4E887EF0" wp14:editId="657AAA95">
                                        <wp:extent cx="180000" cy="180000"/>
                                        <wp:effectExtent l="0" t="0" r="0" b="0"/>
                                        <wp:docPr id="231" name="Graphic 231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654AB32D" wp14:editId="7DC8A04F">
                                        <wp:extent cx="180000" cy="180000"/>
                                        <wp:effectExtent l="0" t="0" r="0" b="0"/>
                                        <wp:docPr id="232" name="Graphic 232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F6E" w14:paraId="00B2173C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2A63B442" w14:textId="31E1E108" w:rsidR="001A2B65" w:rsidRPr="00304F6E" w:rsidRDefault="00304F6E" w:rsidP="001A2B65">
                                  <w:pPr>
                                    <w:pStyle w:val="NoSpacing"/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Spring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4E0714B4" w14:textId="14A53478" w:rsidR="001A2B65" w:rsidRDefault="00304F6E" w:rsidP="00A224C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50322530" wp14:editId="2EC991A2">
                                        <wp:extent cx="180000" cy="180000"/>
                                        <wp:effectExtent l="0" t="0" r="0" b="0"/>
                                        <wp:docPr id="233" name="Graphic 233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6F49CED5" wp14:editId="7D90BFB4">
                                        <wp:extent cx="180000" cy="180000"/>
                                        <wp:effectExtent l="0" t="0" r="0" b="0"/>
                                        <wp:docPr id="234" name="Graphic 234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20DA8A4E" wp14:editId="7AF89A57">
                                        <wp:extent cx="180000" cy="180000"/>
                                        <wp:effectExtent l="0" t="0" r="0" b="0"/>
                                        <wp:docPr id="235" name="Graphic 235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F6E" w14:paraId="787A13E5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656ED337" w14:textId="58EBEE7B" w:rsidR="001A2B65" w:rsidRPr="00304F6E" w:rsidRDefault="00304F6E" w:rsidP="001A2B65">
                                  <w:pPr>
                                    <w:pStyle w:val="NoSpacing"/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Springboot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67A9CF14" w14:textId="547E78BD" w:rsidR="001A2B65" w:rsidRDefault="00304F6E" w:rsidP="00A224C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30AB381B" wp14:editId="33942E10">
                                        <wp:extent cx="180000" cy="180000"/>
                                        <wp:effectExtent l="0" t="0" r="0" b="0"/>
                                        <wp:docPr id="236" name="Graphic 236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1826DBD9" wp14:editId="25CCD4A6">
                                        <wp:extent cx="180000" cy="180000"/>
                                        <wp:effectExtent l="0" t="0" r="0" b="0"/>
                                        <wp:docPr id="237" name="Graphic 237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4AEBBADF" wp14:editId="506CEA55">
                                        <wp:extent cx="180000" cy="180000"/>
                                        <wp:effectExtent l="0" t="0" r="0" b="0"/>
                                        <wp:docPr id="238" name="Graphic 238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F6E" w14:paraId="7B013690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1F4BE509" w14:textId="52CDB3D9" w:rsidR="001A2B65" w:rsidRPr="00304F6E" w:rsidRDefault="00304F6E" w:rsidP="001A2B65">
                                  <w:pPr>
                                    <w:pStyle w:val="NoSpacing"/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  <w:r w:rsidRPr="00304F6E"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JPA/Hibernate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3D9E3FC5" w14:textId="0447CA32" w:rsidR="001A2B65" w:rsidRDefault="00304F6E" w:rsidP="00A224C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0091B12C" wp14:editId="7046929D">
                                        <wp:extent cx="180000" cy="180000"/>
                                        <wp:effectExtent l="0" t="0" r="0" b="0"/>
                                        <wp:docPr id="240" name="Graphic 240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51248F5E" wp14:editId="029CF3A0">
                                        <wp:extent cx="180000" cy="180000"/>
                                        <wp:effectExtent l="0" t="0" r="0" b="0"/>
                                        <wp:docPr id="241" name="Graphic 241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F6E" w14:paraId="7423EDF5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4BB347AB" w14:textId="0636C20F" w:rsidR="001A2B65" w:rsidRPr="00304F6E" w:rsidRDefault="00304F6E" w:rsidP="001A2B65">
                                  <w:pPr>
                                    <w:pStyle w:val="NoSpacing"/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Restful WS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37D1512D" w14:textId="00F31F29" w:rsidR="001A2B65" w:rsidRDefault="00304F6E" w:rsidP="00A224C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30F9B1D8" wp14:editId="76287738">
                                        <wp:extent cx="180000" cy="180000"/>
                                        <wp:effectExtent l="0" t="0" r="0" b="0"/>
                                        <wp:docPr id="242" name="Graphic 242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03097318" wp14:editId="1C911EE3">
                                        <wp:extent cx="180000" cy="180000"/>
                                        <wp:effectExtent l="0" t="0" r="0" b="0"/>
                                        <wp:docPr id="243" name="Graphic 243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09FF0C63" wp14:editId="188AF70D">
                                        <wp:extent cx="180000" cy="180000"/>
                                        <wp:effectExtent l="0" t="0" r="0" b="0"/>
                                        <wp:docPr id="244" name="Graphic 244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F6E" w14:paraId="614EFD72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4715B6AE" w14:textId="506B85A7" w:rsidR="001A2B65" w:rsidRPr="00304F6E" w:rsidRDefault="00304F6E" w:rsidP="001A2B65">
                                  <w:pPr>
                                    <w:pStyle w:val="NoSpacing"/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GRPC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270E0E80" w14:textId="5A00C5FE" w:rsidR="001A2B65" w:rsidRDefault="00304F6E" w:rsidP="00A224C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586E7202" wp14:editId="2018A147">
                                        <wp:extent cx="180000" cy="180000"/>
                                        <wp:effectExtent l="0" t="0" r="0" b="0"/>
                                        <wp:docPr id="245" name="Graphic 245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6AB88BF8" wp14:editId="44DE9C1C">
                                        <wp:extent cx="180000" cy="180000"/>
                                        <wp:effectExtent l="0" t="0" r="0" b="0"/>
                                        <wp:docPr id="246" name="Graphic 246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F6E" w14:paraId="1CA8339F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7A444248" w14:textId="45427F26" w:rsidR="001A2B65" w:rsidRPr="00304F6E" w:rsidRDefault="00304F6E" w:rsidP="001A2B65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  <w:t>CI/CD</w:t>
                                  </w:r>
                                  <w:r w:rsidRPr="00702B90"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27AFC1BD" w14:textId="77777777" w:rsidR="001A2B65" w:rsidRDefault="001A2B65" w:rsidP="00A224C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</w:p>
                              </w:tc>
                            </w:tr>
                            <w:tr w:rsidR="00304F6E" w14:paraId="49C419B7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30572FF8" w14:textId="6C60D3D8" w:rsidR="001A2B65" w:rsidRPr="00304F6E" w:rsidRDefault="00304F6E" w:rsidP="001A2B65">
                                  <w:pPr>
                                    <w:pStyle w:val="NoSpacing"/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Jenkins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1BD80853" w14:textId="4782E359" w:rsidR="001A2B65" w:rsidRDefault="00304F6E" w:rsidP="00A224C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18348C5C" wp14:editId="32F95647">
                                        <wp:extent cx="180000" cy="180000"/>
                                        <wp:effectExtent l="0" t="0" r="0" b="0"/>
                                        <wp:docPr id="247" name="Graphic 247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6BFC5857" wp14:editId="4AD5F36C">
                                        <wp:extent cx="180000" cy="180000"/>
                                        <wp:effectExtent l="0" t="0" r="0" b="0"/>
                                        <wp:docPr id="248" name="Graphic 248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0358A946" wp14:editId="7B629108">
                                        <wp:extent cx="180000" cy="180000"/>
                                        <wp:effectExtent l="0" t="0" r="0" b="0"/>
                                        <wp:docPr id="249" name="Graphic 249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F6E" w14:paraId="175E8FEA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7DD523DD" w14:textId="5678B197" w:rsidR="001A2B65" w:rsidRPr="00304F6E" w:rsidRDefault="00304F6E" w:rsidP="001A2B65">
                                  <w:pPr>
                                    <w:pStyle w:val="NoSpacing"/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Docker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74CDD483" w14:textId="5056A119" w:rsidR="001A2B65" w:rsidRDefault="00304F6E" w:rsidP="00A224C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4D84DC12" wp14:editId="7CFB875C">
                                        <wp:extent cx="180000" cy="180000"/>
                                        <wp:effectExtent l="0" t="0" r="0" b="0"/>
                                        <wp:docPr id="250" name="Graphic 250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3CF052C8" wp14:editId="6AA492C1">
                                        <wp:extent cx="180000" cy="180000"/>
                                        <wp:effectExtent l="0" t="0" r="0" b="0"/>
                                        <wp:docPr id="251" name="Graphic 251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278150E3" wp14:editId="2708D521">
                                        <wp:extent cx="180000" cy="180000"/>
                                        <wp:effectExtent l="0" t="0" r="0" b="0"/>
                                        <wp:docPr id="252" name="Graphic 252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F6E" w14:paraId="2EB5EC80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1218FF40" w14:textId="64F00C50" w:rsidR="001A2B65" w:rsidRPr="00304F6E" w:rsidRDefault="00304F6E" w:rsidP="001A2B65">
                                  <w:pPr>
                                    <w:pStyle w:val="NoSpacing"/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AWS/GCP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6404FEF5" w14:textId="10A73F37" w:rsidR="001A2B65" w:rsidRDefault="00304F6E" w:rsidP="00A224C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151CE23E" wp14:editId="10201874">
                                        <wp:extent cx="180000" cy="180000"/>
                                        <wp:effectExtent l="0" t="0" r="0" b="0"/>
                                        <wp:docPr id="253" name="Graphic 253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7B30D786" wp14:editId="1BC938E0">
                                        <wp:extent cx="180000" cy="180000"/>
                                        <wp:effectExtent l="0" t="0" r="0" b="0"/>
                                        <wp:docPr id="254" name="Graphic 254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F6E" w14:paraId="3FBC02EF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3CC1B86B" w14:textId="56205814" w:rsidR="001A2B65" w:rsidRPr="00304F6E" w:rsidRDefault="00304F6E" w:rsidP="001A2B65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  <w:t>Version Controlling</w:t>
                                  </w:r>
                                  <w:r w:rsidRPr="00702B90"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6ECCBEAE" w14:textId="77777777" w:rsidR="001A2B65" w:rsidRDefault="001A2B65" w:rsidP="00A224C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</w:p>
                              </w:tc>
                            </w:tr>
                            <w:tr w:rsidR="00304F6E" w14:paraId="5FFFC393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03EAF7BC" w14:textId="6DF33A11" w:rsidR="00304F6E" w:rsidRPr="00304F6E" w:rsidRDefault="00304F6E" w:rsidP="00304F6E">
                                  <w:pPr>
                                    <w:pStyle w:val="NoSpacing"/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Git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682EA1BD" w14:textId="3E42088C" w:rsidR="00304F6E" w:rsidRDefault="00304F6E" w:rsidP="00304F6E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4E04948D" wp14:editId="20C3D578">
                                        <wp:extent cx="180000" cy="180000"/>
                                        <wp:effectExtent l="0" t="0" r="0" b="0"/>
                                        <wp:docPr id="255" name="Graphic 255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445A7428" wp14:editId="5D26F374">
                                        <wp:extent cx="180000" cy="180000"/>
                                        <wp:effectExtent l="0" t="0" r="0" b="0"/>
                                        <wp:docPr id="256" name="Graphic 256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6E753AB0" wp14:editId="22597271">
                                        <wp:extent cx="180000" cy="180000"/>
                                        <wp:effectExtent l="0" t="0" r="0" b="0"/>
                                        <wp:docPr id="257" name="Graphic 257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064ECADD" wp14:editId="17C93842">
                                        <wp:extent cx="180000" cy="180000"/>
                                        <wp:effectExtent l="0" t="0" r="0" b="0"/>
                                        <wp:docPr id="258" name="Graphic 258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F6E" w14:paraId="0BCF3DD7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22D491BD" w14:textId="7B88FF63" w:rsidR="00304F6E" w:rsidRPr="00304F6E" w:rsidRDefault="00304F6E" w:rsidP="00304F6E">
                                  <w:pPr>
                                    <w:pStyle w:val="NoSpacing"/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Bitbucket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4FE7D47A" w14:textId="0C335991" w:rsidR="00304F6E" w:rsidRDefault="00304F6E" w:rsidP="00304F6E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760CE34D" wp14:editId="6778FACE">
                                        <wp:extent cx="180000" cy="180000"/>
                                        <wp:effectExtent l="0" t="0" r="0" b="0"/>
                                        <wp:docPr id="259" name="Graphic 259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495486D6" wp14:editId="4AC588CC">
                                        <wp:extent cx="180000" cy="180000"/>
                                        <wp:effectExtent l="0" t="0" r="0" b="0"/>
                                        <wp:docPr id="260" name="Graphic 260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199EE004" wp14:editId="7F04B671">
                                        <wp:extent cx="180000" cy="180000"/>
                                        <wp:effectExtent l="0" t="0" r="0" b="0"/>
                                        <wp:docPr id="261" name="Graphic 261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28FFD237" wp14:editId="793046D8">
                                        <wp:extent cx="180000" cy="180000"/>
                                        <wp:effectExtent l="0" t="0" r="0" b="0"/>
                                        <wp:docPr id="262" name="Graphic 262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F6E" w14:paraId="6B9065EC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1E173523" w14:textId="7A760BAD" w:rsidR="00304F6E" w:rsidRDefault="00304F6E" w:rsidP="00304F6E">
                                  <w:pPr>
                                    <w:pStyle w:val="NoSpacing"/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VSTS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7B5E4BD7" w14:textId="79DF7664" w:rsidR="00304F6E" w:rsidRDefault="00304F6E" w:rsidP="00304F6E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4222D567" wp14:editId="4D61A4C9">
                                        <wp:extent cx="180000" cy="180000"/>
                                        <wp:effectExtent l="0" t="0" r="0" b="0"/>
                                        <wp:docPr id="263" name="Graphic 263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6E8E5832" wp14:editId="65DA6475">
                                        <wp:extent cx="180000" cy="180000"/>
                                        <wp:effectExtent l="0" t="0" r="0" b="0"/>
                                        <wp:docPr id="264" name="Graphic 264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70680AF3" wp14:editId="6278F8EC">
                                        <wp:extent cx="180000" cy="180000"/>
                                        <wp:effectExtent l="0" t="0" r="0" b="0"/>
                                        <wp:docPr id="265" name="Graphic 265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0CCDC840" wp14:editId="4D8804B5">
                                        <wp:extent cx="180000" cy="180000"/>
                                        <wp:effectExtent l="0" t="0" r="0" b="0"/>
                                        <wp:docPr id="266" name="Graphic 266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F6E" w14:paraId="7E2DCA17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4CA316FC" w14:textId="047ADF8B" w:rsidR="00304F6E" w:rsidRPr="00304F6E" w:rsidRDefault="00304F6E" w:rsidP="00304F6E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  <w:t>Service Management</w:t>
                                  </w:r>
                                  <w:r w:rsidRPr="00702B90">
                                    <w:rPr>
                                      <w:rFonts w:ascii="Times New Roman" w:hAnsi="Times New Roman"/>
                                      <w:color w:val="833C0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14:paraId="27B5A2A8" w14:textId="65981B18" w:rsidR="00304F6E" w:rsidRDefault="00304F6E" w:rsidP="00304F6E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</w:pPr>
                                </w:p>
                              </w:tc>
                            </w:tr>
                            <w:tr w:rsidR="00304F6E" w14:paraId="62B9D40A" w14:textId="77777777" w:rsidTr="00C53879">
                              <w:tc>
                                <w:tcPr>
                                  <w:tcW w:w="1426" w:type="dxa"/>
                                  <w:vAlign w:val="center"/>
                                </w:tcPr>
                                <w:p w14:paraId="05F45A0F" w14:textId="6B6440F3" w:rsidR="00304F6E" w:rsidRPr="00304F6E" w:rsidRDefault="00304F6E" w:rsidP="00C5387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304F6E">
                                    <w:rPr>
                                      <w:rFonts w:ascii="Bangla Sangam MN" w:hAnsi="Bangla Sangam MN" w:cs="Bangla Sangam MN"/>
                                      <w:b/>
                                      <w:bCs/>
                                      <w:iCs/>
                                      <w:color w:val="1F4E79" w:themeColor="accent1" w:themeShade="80"/>
                                      <w:sz w:val="18"/>
                                      <w:szCs w:val="18"/>
                                    </w:rPr>
                                    <w:t>ITIL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  <w:vAlign w:val="center"/>
                                </w:tcPr>
                                <w:p w14:paraId="0A2FB184" w14:textId="5C9C4697" w:rsidR="00304F6E" w:rsidRDefault="00304F6E" w:rsidP="00C53879">
                                  <w:pPr>
                                    <w:pStyle w:val="NoSpacing"/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27ED6613" wp14:editId="5971BDAB">
                                        <wp:extent cx="180000" cy="180000"/>
                                        <wp:effectExtent l="0" t="0" r="0" b="0"/>
                                        <wp:docPr id="271" name="Graphic 271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4B9081F5" wp14:editId="01D67185">
                                        <wp:extent cx="180000" cy="180000"/>
                                        <wp:effectExtent l="0" t="0" r="0" b="0"/>
                                        <wp:docPr id="272" name="Graphic 272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0E46C9DD" wp14:editId="4CBAD496">
                                        <wp:extent cx="180000" cy="180000"/>
                                        <wp:effectExtent l="0" t="0" r="0" b="0"/>
                                        <wp:docPr id="273" name="Graphic 273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3C9AAFFA" wp14:editId="155DCE88">
                                        <wp:extent cx="180000" cy="180000"/>
                                        <wp:effectExtent l="0" t="0" r="0" b="0"/>
                                        <wp:docPr id="274" name="Graphic 274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color w:val="833C0B"/>
                                    </w:rPr>
                                    <w:drawing>
                                      <wp:inline distT="0" distB="0" distL="0" distR="0" wp14:anchorId="724D0204" wp14:editId="0F535AA1">
                                        <wp:extent cx="180000" cy="180000"/>
                                        <wp:effectExtent l="0" t="0" r="0" b="0"/>
                                        <wp:docPr id="275" name="Graphic 275" descr="Sta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mediafile_KhW0Yd.sv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481F0171" w14:textId="68871EB2" w:rsidR="00F20EE6" w:rsidRDefault="00F20EE6" w:rsidP="00BC33FE">
                            <w:pPr>
                              <w:pStyle w:val="NoSpacing"/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D9EEB64" w14:textId="77777777" w:rsidR="00F20EE6" w:rsidRPr="00EE1595" w:rsidRDefault="00F20EE6" w:rsidP="00F20EE6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  <w:sz w:val="28"/>
                                <w:szCs w:val="28"/>
                              </w:rPr>
                            </w:pPr>
                            <w:r w:rsidRPr="00274860">
                              <w:rPr>
                                <w:rFonts w:ascii="Times New Roman" w:hAnsi="Times New Roman"/>
                                <w:color w:val="833C0B"/>
                                <w:sz w:val="28"/>
                                <w:szCs w:val="28"/>
                              </w:rPr>
                              <w:t>PERSONAL EXPERTISE</w:t>
                            </w:r>
                          </w:p>
                          <w:p w14:paraId="24B90597" w14:textId="77777777" w:rsidR="00F20EE6" w:rsidRDefault="00F20EE6" w:rsidP="00F20EE6">
                            <w:pPr>
                              <w:pStyle w:val="NoSpacing"/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Leading Teams</w:t>
                            </w:r>
                          </w:p>
                          <w:p w14:paraId="6918366A" w14:textId="77777777" w:rsidR="00F20EE6" w:rsidRPr="00833230" w:rsidRDefault="00F20EE6" w:rsidP="00F20EE6">
                            <w:pPr>
                              <w:pStyle w:val="NoSpacing"/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33230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Decision Making</w:t>
                            </w:r>
                          </w:p>
                          <w:p w14:paraId="60EC6210" w14:textId="77777777" w:rsidR="00F20EE6" w:rsidRPr="00833230" w:rsidRDefault="00F20EE6" w:rsidP="00F20EE6">
                            <w:pPr>
                              <w:pStyle w:val="NoSpacing"/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33230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Stakeholder Management</w:t>
                            </w:r>
                          </w:p>
                          <w:p w14:paraId="677AECAE" w14:textId="77777777" w:rsidR="00F20EE6" w:rsidRPr="00833230" w:rsidRDefault="00F20EE6" w:rsidP="00F20EE6">
                            <w:pPr>
                              <w:pStyle w:val="NoSpacing"/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33230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People Skills</w:t>
                            </w:r>
                          </w:p>
                          <w:p w14:paraId="71D6CC7D" w14:textId="77777777" w:rsidR="00F20EE6" w:rsidRPr="00833230" w:rsidRDefault="00F20EE6" w:rsidP="00F20EE6">
                            <w:pPr>
                              <w:pStyle w:val="NoSpacing"/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33230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Leadership Skills</w:t>
                            </w:r>
                          </w:p>
                          <w:p w14:paraId="586FCC39" w14:textId="77777777" w:rsidR="00F20EE6" w:rsidRPr="00833230" w:rsidRDefault="00F20EE6" w:rsidP="00F20EE6">
                            <w:pPr>
                              <w:pStyle w:val="NoSpacing"/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33230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Commendable Analytical and Mathematical Skills</w:t>
                            </w:r>
                          </w:p>
                          <w:p w14:paraId="614FF0FD" w14:textId="77777777" w:rsidR="00F20EE6" w:rsidRPr="00274860" w:rsidRDefault="00F20EE6" w:rsidP="00F20EE6">
                            <w:pPr>
                              <w:pStyle w:val="NoSpacing"/>
                              <w:rPr>
                                <w:color w:val="FFFFFF"/>
                              </w:rPr>
                            </w:pPr>
                          </w:p>
                          <w:p w14:paraId="52DCFAF1" w14:textId="77777777" w:rsidR="00F20EE6" w:rsidRPr="00274860" w:rsidRDefault="00F20EE6" w:rsidP="00F20EE6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  <w:sz w:val="28"/>
                                <w:szCs w:val="28"/>
                              </w:rPr>
                            </w:pPr>
                            <w:r w:rsidRPr="00274860">
                              <w:rPr>
                                <w:rFonts w:ascii="Times New Roman" w:hAnsi="Times New Roman"/>
                                <w:color w:val="833C0B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  <w:p w14:paraId="0293D203" w14:textId="77777777" w:rsidR="00F20EE6" w:rsidRPr="00657089" w:rsidRDefault="00F20EE6" w:rsidP="00F20EE6">
                            <w:pPr>
                              <w:pStyle w:val="NoSpacing"/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657089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47, Selby Grove, Milton Keynes, MK56AQ</w:t>
                            </w:r>
                          </w:p>
                          <w:p w14:paraId="7BEC6420" w14:textId="77777777" w:rsidR="00F20EE6" w:rsidRPr="00657089" w:rsidRDefault="00F20EE6" w:rsidP="00F20EE6">
                            <w:pPr>
                              <w:pStyle w:val="NoSpacing"/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36CA11D2" w14:textId="77777777" w:rsidR="00F20EE6" w:rsidRPr="00657089" w:rsidRDefault="00F20EE6" w:rsidP="00F20EE6">
                            <w:pPr>
                              <w:pStyle w:val="NoSpacing"/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657089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T: 07860529442</w:t>
                            </w:r>
                          </w:p>
                          <w:p w14:paraId="011A68F4" w14:textId="77777777" w:rsidR="00F20EE6" w:rsidRPr="00657089" w:rsidRDefault="00F20EE6" w:rsidP="00F20EE6">
                            <w:pPr>
                              <w:pStyle w:val="NoSpacing"/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657089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E: </w:t>
                            </w:r>
                            <w:hyperlink r:id="rId19" w:history="1">
                              <w:r w:rsidRPr="00657089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</w:rPr>
                                <w:t>itz.nimz@gmail.com</w:t>
                              </w:r>
                            </w:hyperlink>
                          </w:p>
                          <w:p w14:paraId="6D390CF0" w14:textId="77777777" w:rsidR="00F20EE6" w:rsidRPr="00657089" w:rsidRDefault="00F20EE6" w:rsidP="00F20EE6">
                            <w:pPr>
                              <w:pStyle w:val="NoSpacing"/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657089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DOB: 29/12/1984</w:t>
                            </w:r>
                          </w:p>
                          <w:p w14:paraId="40B24B26" w14:textId="77777777" w:rsidR="00F20EE6" w:rsidRPr="00657089" w:rsidRDefault="00F20EE6" w:rsidP="00F20EE6">
                            <w:pPr>
                              <w:pStyle w:val="NoSpacing"/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657089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Driving License: Yes</w:t>
                            </w:r>
                          </w:p>
                          <w:p w14:paraId="12F9CED8" w14:textId="77777777" w:rsidR="00F20EE6" w:rsidRDefault="00F20EE6" w:rsidP="00F20EE6">
                            <w:pPr>
                              <w:pStyle w:val="NoSpacing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1480E660" w14:textId="77777777" w:rsidR="00F20EE6" w:rsidRDefault="00F20EE6" w:rsidP="00F20EE6">
                            <w:pPr>
                              <w:pStyle w:val="NoSpacing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3012A34E" w14:textId="77777777" w:rsidR="00F20EE6" w:rsidRDefault="00F20EE6" w:rsidP="00F20EE6">
                            <w:pPr>
                              <w:pStyle w:val="NoSpacing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560FA42D" w14:textId="77777777" w:rsidR="00F20EE6" w:rsidRDefault="00F20EE6" w:rsidP="00F20EE6">
                            <w:pPr>
                              <w:pStyle w:val="NoSpacing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5C1019"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szCs w:val="24"/>
                              </w:rPr>
                              <w:t>Nationality: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 British</w:t>
                            </w:r>
                          </w:p>
                          <w:p w14:paraId="22B179EB" w14:textId="77777777" w:rsidR="00F20EE6" w:rsidRPr="00833230" w:rsidRDefault="00F20EE6" w:rsidP="00BC33FE">
                            <w:pPr>
                              <w:pStyle w:val="NoSpacing"/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4BA78F82" w14:textId="77777777" w:rsidR="00624784" w:rsidRDefault="00624784" w:rsidP="00727898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68EC" id="Text Box 3" o:spid="_x0000_s1028" type="#_x0000_t202" style="position:absolute;margin-left:0;margin-top:42pt;width:172pt;height:747.6pt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" filled="f" stroked="f" strokeweight="1pt">
                <v:textbox>
                  <w:txbxContent>
                    <w:p w14:paraId="152B8BEC" w14:textId="77777777" w:rsidR="00624784" w:rsidRDefault="00624784" w:rsidP="00BC33FE">
                      <w:pPr>
                        <w:pStyle w:val="NoSpacing"/>
                        <w:rPr>
                          <w:rFonts w:ascii="Times New Roman" w:hAnsi="Times New Roman"/>
                          <w:color w:val="833C0B"/>
                          <w:sz w:val="28"/>
                          <w:szCs w:val="28"/>
                        </w:rPr>
                      </w:pPr>
                    </w:p>
                    <w:p w14:paraId="642A9DCC" w14:textId="1DF683D0" w:rsidR="00896213" w:rsidRPr="00274860" w:rsidRDefault="00BC33FE" w:rsidP="00BC33FE">
                      <w:pPr>
                        <w:pStyle w:val="NoSpacing"/>
                        <w:rPr>
                          <w:rFonts w:ascii="Times New Roman" w:hAnsi="Times New Roman"/>
                          <w:color w:val="833C0B"/>
                          <w:sz w:val="28"/>
                          <w:szCs w:val="28"/>
                        </w:rPr>
                      </w:pPr>
                      <w:r w:rsidRPr="00274860">
                        <w:rPr>
                          <w:rFonts w:ascii="Times New Roman" w:hAnsi="Times New Roman"/>
                          <w:color w:val="833C0B"/>
                          <w:sz w:val="28"/>
                          <w:szCs w:val="28"/>
                        </w:rPr>
                        <w:t>FINANCIAL EXPERTISE</w:t>
                      </w:r>
                    </w:p>
                    <w:p w14:paraId="51F4794B" w14:textId="77777777" w:rsidR="00BC33FE" w:rsidRDefault="00BC33FE" w:rsidP="00BC33FE">
                      <w:pPr>
                        <w:pStyle w:val="NoSpacing"/>
                      </w:pPr>
                    </w:p>
                    <w:p w14:paraId="72E4881B" w14:textId="37A5D284" w:rsidR="00BC33FE" w:rsidRPr="00E3508C" w:rsidRDefault="000A3B16" w:rsidP="00BC33FE">
                      <w:pPr>
                        <w:pStyle w:val="NoSpacing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Banking and Savings</w:t>
                      </w:r>
                    </w:p>
                    <w:p w14:paraId="4446597D" w14:textId="77777777" w:rsidR="002C20FC" w:rsidRDefault="002C20FC" w:rsidP="00BC33FE">
                      <w:pPr>
                        <w:pStyle w:val="NoSpacing"/>
                      </w:pPr>
                    </w:p>
                    <w:p w14:paraId="2B197902" w14:textId="77777777" w:rsidR="002B7BCA" w:rsidRDefault="002B7BCA" w:rsidP="00BC33FE">
                      <w:pPr>
                        <w:pStyle w:val="NoSpacing"/>
                        <w:rPr>
                          <w:rFonts w:ascii="Times New Roman" w:hAnsi="Times New Roman"/>
                          <w:color w:val="833C0B"/>
                          <w:sz w:val="28"/>
                          <w:szCs w:val="28"/>
                        </w:rPr>
                      </w:pPr>
                    </w:p>
                    <w:p w14:paraId="59E3D69E" w14:textId="6BFB8490" w:rsidR="00BC33FE" w:rsidRPr="00274860" w:rsidRDefault="00BC33FE" w:rsidP="00BC33FE">
                      <w:pPr>
                        <w:pStyle w:val="NoSpacing"/>
                        <w:rPr>
                          <w:rFonts w:ascii="Times New Roman" w:hAnsi="Times New Roman"/>
                          <w:color w:val="833C0B"/>
                          <w:sz w:val="28"/>
                          <w:szCs w:val="28"/>
                        </w:rPr>
                      </w:pPr>
                      <w:r w:rsidRPr="00274860">
                        <w:rPr>
                          <w:rFonts w:ascii="Times New Roman" w:hAnsi="Times New Roman"/>
                          <w:color w:val="833C0B"/>
                          <w:sz w:val="28"/>
                          <w:szCs w:val="28"/>
                        </w:rPr>
                        <w:t>TECHNICAL EXPERTISE</w:t>
                      </w:r>
                    </w:p>
                    <w:p w14:paraId="6337BA86" w14:textId="77777777" w:rsidR="002B7BCA" w:rsidRDefault="002B7BCA" w:rsidP="00BC33FE">
                      <w:pPr>
                        <w:pStyle w:val="NoSpacing"/>
                        <w:rPr>
                          <w:rFonts w:ascii="Times New Roman" w:hAnsi="Times New Roman"/>
                          <w:color w:val="833C0B"/>
                        </w:rPr>
                      </w:pPr>
                    </w:p>
                    <w:p w14:paraId="576859C5" w14:textId="576EF0FF" w:rsidR="00702B90" w:rsidRDefault="00304F6E" w:rsidP="00BC33FE">
                      <w:pPr>
                        <w:pStyle w:val="NoSpacing"/>
                        <w:rPr>
                          <w:rFonts w:ascii="Times New Roman" w:hAnsi="Times New Roman"/>
                          <w:color w:val="833C0B"/>
                        </w:rPr>
                      </w:pPr>
                      <w:r>
                        <w:rPr>
                          <w:rFonts w:ascii="Times New Roman" w:hAnsi="Times New Roman"/>
                          <w:color w:val="833C0B"/>
                        </w:rPr>
                        <w:t xml:space="preserve">  </w:t>
                      </w:r>
                      <w:r w:rsidR="00702B90" w:rsidRPr="00702B90">
                        <w:rPr>
                          <w:rFonts w:ascii="Times New Roman" w:hAnsi="Times New Roman"/>
                          <w:color w:val="833C0B"/>
                        </w:rPr>
                        <w:t>Frontend</w:t>
                      </w:r>
                      <w:r w:rsidR="00702B90">
                        <w:rPr>
                          <w:rFonts w:ascii="Times New Roman" w:hAnsi="Times New Roman"/>
                          <w:color w:val="833C0B"/>
                        </w:rPr>
                        <w:t>/UI</w:t>
                      </w:r>
                      <w:r w:rsidR="00702B90" w:rsidRPr="00702B90">
                        <w:rPr>
                          <w:rFonts w:ascii="Times New Roman" w:hAnsi="Times New Roman"/>
                          <w:color w:val="833C0B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26"/>
                        <w:gridCol w:w="1696"/>
                      </w:tblGrid>
                      <w:tr w:rsidR="00304F6E" w14:paraId="549CA10D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2B03ABDC" w14:textId="022F3F28" w:rsidR="00FB6504" w:rsidRPr="001A2B65" w:rsidRDefault="00FB6504" w:rsidP="001A2B65">
                            <w:pPr>
                              <w:pStyle w:val="NoSpacing"/>
                              <w:rPr>
                                <w:rFonts w:ascii="Bangla Sangam MN" w:hAnsi="Bangla Sangam MN" w:cs="Bangla Sangam MN"/>
                                <w:iCs/>
                                <w:color w:val="1F4E79" w:themeColor="accent1" w:themeShade="80"/>
                              </w:rPr>
                            </w:pPr>
                            <w:r w:rsidRPr="001A2B65">
                              <w:rPr>
                                <w:rFonts w:ascii="Bangla Sangam MN" w:hAnsi="Bangla Sangam MN" w:cs="Bangla Sangam MN"/>
                                <w:b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Angular</w:t>
                            </w:r>
                          </w:p>
                        </w:tc>
                        <w:tc>
                          <w:tcPr>
                            <w:tcW w:w="1696" w:type="dxa"/>
                            <w:vAlign w:val="center"/>
                          </w:tcPr>
                          <w:p w14:paraId="46E4DA6F" w14:textId="0590A3BD" w:rsidR="00FB6504" w:rsidRDefault="00A224C9" w:rsidP="00A224C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33C0B"/>
                              </w:rPr>
                              <w:t xml:space="preserve"> </w:t>
                            </w:r>
                            <w:r w:rsidR="001A2B65"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1605D07A" wp14:editId="6D0C674E">
                                  <wp:extent cx="180000" cy="180000"/>
                                  <wp:effectExtent l="0" t="0" r="0" b="0"/>
                                  <wp:docPr id="42" name="Graphic 42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A2B65"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0901436C" wp14:editId="10843F2F">
                                  <wp:extent cx="180000" cy="180000"/>
                                  <wp:effectExtent l="0" t="0" r="0" b="0"/>
                                  <wp:docPr id="43" name="Graphic 43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A2B65"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32E7D0F4" wp14:editId="0247DEC3">
                                  <wp:extent cx="180000" cy="180000"/>
                                  <wp:effectExtent l="0" t="0" r="0" b="0"/>
                                  <wp:docPr id="44" name="Graphic 44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A2B65"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424D4C58" wp14:editId="2A76AAFB">
                                  <wp:extent cx="180000" cy="180000"/>
                                  <wp:effectExtent l="0" t="0" r="0" b="0"/>
                                  <wp:docPr id="45" name="Graphic 45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A2B65"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18E62F6D" wp14:editId="51B6310D">
                                  <wp:extent cx="180000" cy="180000"/>
                                  <wp:effectExtent l="0" t="0" r="0" b="0"/>
                                  <wp:docPr id="46" name="Graphic 46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F6E" w14:paraId="28C09EF0" w14:textId="77777777" w:rsidTr="00C53879">
                        <w:trPr>
                          <w:cantSplit/>
                          <w:trHeight w:val="283"/>
                        </w:trPr>
                        <w:tc>
                          <w:tcPr>
                            <w:tcW w:w="1426" w:type="dxa"/>
                            <w:vAlign w:val="center"/>
                          </w:tcPr>
                          <w:p w14:paraId="17DB4991" w14:textId="1B302971" w:rsidR="00A224C9" w:rsidRPr="001A2B65" w:rsidRDefault="00A224C9" w:rsidP="001A2B65">
                            <w:pPr>
                              <w:pStyle w:val="NoSpacing"/>
                              <w:rPr>
                                <w:rFonts w:ascii="Bangla Sangam MN" w:hAnsi="Bangla Sangam MN" w:cs="Bangla Sangam MN"/>
                                <w:b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 w:rsidRPr="001A2B65">
                              <w:rPr>
                                <w:rFonts w:ascii="Bangla Sangam MN" w:hAnsi="Bangla Sangam MN" w:cs="Bangla Sangam MN"/>
                                <w:b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14:paraId="52A1EAFC" w14:textId="708313B8" w:rsidR="00A224C9" w:rsidRDefault="001A2B65" w:rsidP="00A224C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33C0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5D5A28B7" wp14:editId="66D8DE34">
                                  <wp:extent cx="180000" cy="180000"/>
                                  <wp:effectExtent l="0" t="0" r="0" b="0"/>
                                  <wp:docPr id="47" name="Graphic 47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45E0896B" wp14:editId="5204A4CA">
                                  <wp:extent cx="180000" cy="180000"/>
                                  <wp:effectExtent l="0" t="0" r="0" b="0"/>
                                  <wp:docPr id="48" name="Graphic 48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0ACE2201" wp14:editId="20FB473F">
                                  <wp:extent cx="180000" cy="180000"/>
                                  <wp:effectExtent l="0" t="0" r="0" b="0"/>
                                  <wp:docPr id="49" name="Graphic 49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316B2BCA" wp14:editId="777BAF9C">
                                  <wp:extent cx="180000" cy="180000"/>
                                  <wp:effectExtent l="0" t="0" r="0" b="0"/>
                                  <wp:docPr id="50" name="Graphic 50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6F98649D" wp14:editId="4458D518">
                                  <wp:extent cx="180000" cy="180000"/>
                                  <wp:effectExtent l="0" t="0" r="0" b="0"/>
                                  <wp:docPr id="51" name="Graphic 51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F6E" w14:paraId="0D44CF52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009E2B6B" w14:textId="6F974D81" w:rsidR="00A224C9" w:rsidRPr="001A2B65" w:rsidRDefault="00A224C9" w:rsidP="001A2B65">
                            <w:pPr>
                              <w:pStyle w:val="NoSpacing"/>
                              <w:rPr>
                                <w:rFonts w:ascii="Bangla Sangam MN" w:hAnsi="Bangla Sangam MN" w:cs="Bangla Sangam MN"/>
                                <w:iCs/>
                                <w:color w:val="1F4E79" w:themeColor="accent1" w:themeShade="80"/>
                              </w:rPr>
                            </w:pPr>
                            <w:r w:rsidRPr="001A2B65">
                              <w:rPr>
                                <w:rFonts w:ascii="Bangla Sangam MN" w:hAnsi="Bangla Sangam MN" w:cs="Bangla Sangam MN"/>
                                <w:b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Redux</w:t>
                            </w:r>
                            <w:r w:rsidR="00376F9E">
                              <w:rPr>
                                <w:rFonts w:ascii="Bangla Sangam MN" w:hAnsi="Bangla Sangam MN" w:cs="Bangla Sangam MN"/>
                                <w:b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="00376F9E">
                              <w:rPr>
                                <w:rFonts w:ascii="Bangla Sangam MN" w:hAnsi="Bangla Sangam MN" w:cs="Bangla Sangam MN"/>
                                <w:b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NgRx</w:t>
                            </w:r>
                            <w:proofErr w:type="spellEnd"/>
                          </w:p>
                        </w:tc>
                        <w:tc>
                          <w:tcPr>
                            <w:tcW w:w="1696" w:type="dxa"/>
                          </w:tcPr>
                          <w:p w14:paraId="4EF44D42" w14:textId="2C83A9B7" w:rsidR="00A224C9" w:rsidRDefault="001A2B65" w:rsidP="00A224C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33C0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1ED4711E" wp14:editId="57044046">
                                  <wp:extent cx="180000" cy="180000"/>
                                  <wp:effectExtent l="0" t="0" r="0" b="0"/>
                                  <wp:docPr id="52" name="Graphic 52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003FDC43" wp14:editId="2CF19549">
                                  <wp:extent cx="180000" cy="180000"/>
                                  <wp:effectExtent l="0" t="0" r="0" b="0"/>
                                  <wp:docPr id="53" name="Graphic 53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3933EE84" wp14:editId="18521DB7">
                                  <wp:extent cx="180000" cy="180000"/>
                                  <wp:effectExtent l="0" t="0" r="0" b="0"/>
                                  <wp:docPr id="54" name="Graphic 54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716DE48E" wp14:editId="1FE60CF4">
                                  <wp:extent cx="180000" cy="180000"/>
                                  <wp:effectExtent l="0" t="0" r="0" b="0"/>
                                  <wp:docPr id="55" name="Graphic 55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521294EB" wp14:editId="2DE7D822">
                                  <wp:extent cx="180000" cy="180000"/>
                                  <wp:effectExtent l="0" t="0" r="0" b="0"/>
                                  <wp:docPr id="56" name="Graphic 56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F6E" w14:paraId="4F4721D9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65AAAF02" w14:textId="142DD68B" w:rsidR="00A224C9" w:rsidRPr="001A2B65" w:rsidRDefault="00A224C9" w:rsidP="001A2B65">
                            <w:pPr>
                              <w:pStyle w:val="NoSpacing"/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A2B65"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Javascript</w:t>
                            </w:r>
                            <w:proofErr w:type="spellEnd"/>
                          </w:p>
                        </w:tc>
                        <w:tc>
                          <w:tcPr>
                            <w:tcW w:w="1696" w:type="dxa"/>
                          </w:tcPr>
                          <w:p w14:paraId="6008DE5B" w14:textId="1F04ABE6" w:rsidR="00A224C9" w:rsidRDefault="001A2B65" w:rsidP="00A224C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33C0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66CB899C" wp14:editId="296B1A90">
                                  <wp:extent cx="180000" cy="180000"/>
                                  <wp:effectExtent l="0" t="0" r="0" b="0"/>
                                  <wp:docPr id="62" name="Graphic 62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47E73743" wp14:editId="0C3FF3CA">
                                  <wp:extent cx="180000" cy="180000"/>
                                  <wp:effectExtent l="0" t="0" r="0" b="0"/>
                                  <wp:docPr id="63" name="Graphic 63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1ACE87C9" wp14:editId="003BDB8D">
                                  <wp:extent cx="180000" cy="180000"/>
                                  <wp:effectExtent l="0" t="0" r="0" b="0"/>
                                  <wp:docPr id="192" name="Graphic 192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20239DAC" wp14:editId="11649CD0">
                                  <wp:extent cx="180000" cy="180000"/>
                                  <wp:effectExtent l="0" t="0" r="0" b="0"/>
                                  <wp:docPr id="193" name="Graphic 193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04F6E"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114364AC" wp14:editId="6179C89A">
                                  <wp:extent cx="180000" cy="180000"/>
                                  <wp:effectExtent l="0" t="0" r="0" b="0"/>
                                  <wp:docPr id="224" name="Graphic 224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F6E" w14:paraId="533A3754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76EA6509" w14:textId="78B19146" w:rsidR="00A224C9" w:rsidRPr="001A2B65" w:rsidRDefault="00A224C9" w:rsidP="001A2B65">
                            <w:pPr>
                              <w:pStyle w:val="NoSpacing"/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 w:rsidRPr="001A2B65"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Html 5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14:paraId="1932F6FE" w14:textId="26BC15F4" w:rsidR="00A224C9" w:rsidRDefault="001A2B65" w:rsidP="00A224C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33C0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45B5E0BF" wp14:editId="6D7BC990">
                                  <wp:extent cx="180000" cy="180000"/>
                                  <wp:effectExtent l="0" t="0" r="0" b="0"/>
                                  <wp:docPr id="194" name="Graphic 194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4A73FD73" wp14:editId="5ECEFD57">
                                  <wp:extent cx="180000" cy="180000"/>
                                  <wp:effectExtent l="0" t="0" r="0" b="0"/>
                                  <wp:docPr id="195" name="Graphic 195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2151927C" wp14:editId="516D5059">
                                  <wp:extent cx="180000" cy="180000"/>
                                  <wp:effectExtent l="0" t="0" r="0" b="0"/>
                                  <wp:docPr id="196" name="Graphic 196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016DC06B" wp14:editId="6A7B6844">
                                  <wp:extent cx="180000" cy="180000"/>
                                  <wp:effectExtent l="0" t="0" r="0" b="0"/>
                                  <wp:docPr id="197" name="Graphic 197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18A301BE" wp14:editId="4086902B">
                                  <wp:extent cx="180000" cy="180000"/>
                                  <wp:effectExtent l="0" t="0" r="0" b="0"/>
                                  <wp:docPr id="198" name="Graphic 198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F6E" w14:paraId="67C81ED2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7B696F2C" w14:textId="7BE448A6" w:rsidR="00A224C9" w:rsidRPr="001A2B65" w:rsidRDefault="00A224C9" w:rsidP="001A2B65">
                            <w:pPr>
                              <w:pStyle w:val="NoSpacing"/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 w:rsidRPr="001A2B65"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CSS3/SAAS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14:paraId="16DAED23" w14:textId="57CDFF92" w:rsidR="00A224C9" w:rsidRDefault="001A2B65" w:rsidP="00A224C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33C0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50A26C2C" wp14:editId="021CC3EE">
                                  <wp:extent cx="180000" cy="180000"/>
                                  <wp:effectExtent l="0" t="0" r="0" b="0"/>
                                  <wp:docPr id="199" name="Graphic 199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7AD08C5D" wp14:editId="2DA5CF96">
                                  <wp:extent cx="180000" cy="180000"/>
                                  <wp:effectExtent l="0" t="0" r="0" b="0"/>
                                  <wp:docPr id="200" name="Graphic 200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516363D4" wp14:editId="6CF99973">
                                  <wp:extent cx="180000" cy="180000"/>
                                  <wp:effectExtent l="0" t="0" r="0" b="0"/>
                                  <wp:docPr id="201" name="Graphic 201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0CC1BF2B" wp14:editId="7FCF7EBA">
                                  <wp:extent cx="180000" cy="180000"/>
                                  <wp:effectExtent l="0" t="0" r="0" b="0"/>
                                  <wp:docPr id="202" name="Graphic 202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14D27662" wp14:editId="6914481E">
                                  <wp:extent cx="180000" cy="180000"/>
                                  <wp:effectExtent l="0" t="0" r="0" b="0"/>
                                  <wp:docPr id="203" name="Graphic 203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F6E" w14:paraId="0B50D0B0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03534698" w14:textId="18160F1B" w:rsidR="00A224C9" w:rsidRPr="001A2B65" w:rsidRDefault="00A224C9" w:rsidP="001A2B65">
                            <w:pPr>
                              <w:pStyle w:val="NoSpacing"/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 w:rsidRPr="001A2B65"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Bootstrap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14:paraId="2CC7E2B4" w14:textId="5CDDA89D" w:rsidR="00A224C9" w:rsidRDefault="001A2B65" w:rsidP="00A224C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33C0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4CDEA944" wp14:editId="15106701">
                                  <wp:extent cx="180000" cy="180000"/>
                                  <wp:effectExtent l="0" t="0" r="0" b="0"/>
                                  <wp:docPr id="204" name="Graphic 204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27BD0518" wp14:editId="19792CEF">
                                  <wp:extent cx="180000" cy="180000"/>
                                  <wp:effectExtent l="0" t="0" r="0" b="0"/>
                                  <wp:docPr id="205" name="Graphic 205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4B5787BD" wp14:editId="77FF3DF1">
                                  <wp:extent cx="180000" cy="180000"/>
                                  <wp:effectExtent l="0" t="0" r="0" b="0"/>
                                  <wp:docPr id="206" name="Graphic 206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51015006" wp14:editId="3A67D87C">
                                  <wp:extent cx="180000" cy="180000"/>
                                  <wp:effectExtent l="0" t="0" r="0" b="0"/>
                                  <wp:docPr id="207" name="Graphic 207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3E9A710B" wp14:editId="45EF7CF3">
                                  <wp:extent cx="180000" cy="180000"/>
                                  <wp:effectExtent l="0" t="0" r="0" b="0"/>
                                  <wp:docPr id="208" name="Graphic 208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F6E" w14:paraId="1533EE0F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111D7B50" w14:textId="32ABB859" w:rsidR="001A2B65" w:rsidRPr="001A2B65" w:rsidRDefault="001A2B65" w:rsidP="001A2B65">
                            <w:pPr>
                              <w:pStyle w:val="NoSpacing"/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 w:rsidRPr="001A2B65"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Jasmine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14:paraId="33105905" w14:textId="1DE5D0BA" w:rsidR="001A2B65" w:rsidRDefault="001A2B65" w:rsidP="00A224C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t xml:space="preserve"> </w:t>
                            </w:r>
                            <w:r w:rsidR="00304F6E"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26615B2A" wp14:editId="7FF31F90">
                                  <wp:extent cx="180000" cy="180000"/>
                                  <wp:effectExtent l="0" t="0" r="0" b="0"/>
                                  <wp:docPr id="219" name="Graphic 219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04F6E"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150099FE" wp14:editId="53206350">
                                  <wp:extent cx="180000" cy="180000"/>
                                  <wp:effectExtent l="0" t="0" r="0" b="0"/>
                                  <wp:docPr id="220" name="Graphic 220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04F6E"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59EE2954" wp14:editId="20B46158">
                                  <wp:extent cx="180000" cy="180000"/>
                                  <wp:effectExtent l="0" t="0" r="0" b="0"/>
                                  <wp:docPr id="221" name="Graphic 221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04F6E"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61D3541A" wp14:editId="034E5EA3">
                                  <wp:extent cx="180000" cy="180000"/>
                                  <wp:effectExtent l="0" t="0" r="0" b="0"/>
                                  <wp:docPr id="222" name="Graphic 222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04F6E"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1485406C" wp14:editId="57052256">
                                  <wp:extent cx="180000" cy="180000"/>
                                  <wp:effectExtent l="0" t="0" r="0" b="0"/>
                                  <wp:docPr id="223" name="Graphic 223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F6E" w14:paraId="3CB12F49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4CB9A342" w14:textId="44746CF8" w:rsidR="001A2B65" w:rsidRPr="00304F6E" w:rsidRDefault="00304F6E" w:rsidP="001A2B65">
                            <w:pPr>
                              <w:pStyle w:val="NoSpacing"/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 w:rsidRPr="00304F6E"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Karma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14:paraId="08B902E8" w14:textId="3D4E18AA" w:rsidR="001A2B65" w:rsidRDefault="00304F6E" w:rsidP="00A224C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33C0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2E951DDA" wp14:editId="29A6F6E2">
                                  <wp:extent cx="180000" cy="180000"/>
                                  <wp:effectExtent l="0" t="0" r="0" b="0"/>
                                  <wp:docPr id="225" name="Graphic 225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12270860" wp14:editId="7E78FFFF">
                                  <wp:extent cx="180000" cy="180000"/>
                                  <wp:effectExtent l="0" t="0" r="0" b="0"/>
                                  <wp:docPr id="226" name="Graphic 226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3825BF81" wp14:editId="1B3099CC">
                                  <wp:extent cx="180000" cy="180000"/>
                                  <wp:effectExtent l="0" t="0" r="0" b="0"/>
                                  <wp:docPr id="227" name="Graphic 227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781506CC" wp14:editId="59B2C688">
                                  <wp:extent cx="180000" cy="180000"/>
                                  <wp:effectExtent l="0" t="0" r="0" b="0"/>
                                  <wp:docPr id="228" name="Graphic 228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F6E" w14:paraId="6C9EE931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22926DB3" w14:textId="43F6D247" w:rsidR="001A2B65" w:rsidRPr="00304F6E" w:rsidRDefault="00304F6E" w:rsidP="001A2B65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33C0B"/>
                              </w:rPr>
                              <w:t>Backend</w:t>
                            </w:r>
                            <w:r w:rsidRPr="00702B90">
                              <w:rPr>
                                <w:rFonts w:ascii="Times New Roman" w:hAnsi="Times New Roman"/>
                                <w:color w:val="833C0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14:paraId="668738E7" w14:textId="77777777" w:rsidR="001A2B65" w:rsidRDefault="001A2B65" w:rsidP="00A224C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</w:p>
                        </w:tc>
                      </w:tr>
                      <w:tr w:rsidR="00304F6E" w14:paraId="0BBEEA08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33546C2D" w14:textId="61F85B75" w:rsidR="001A2B65" w:rsidRPr="00304F6E" w:rsidRDefault="00304F6E" w:rsidP="001A2B65">
                            <w:pPr>
                              <w:pStyle w:val="NoSpacing"/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Java 8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14:paraId="48C6BFF5" w14:textId="60B6F10F" w:rsidR="001A2B65" w:rsidRDefault="00304F6E" w:rsidP="00A224C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18631240" wp14:editId="2BBFD673">
                                  <wp:extent cx="180000" cy="180000"/>
                                  <wp:effectExtent l="0" t="0" r="0" b="0"/>
                                  <wp:docPr id="229" name="Graphic 229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01C5FEDE" wp14:editId="23CF4685">
                                  <wp:extent cx="180000" cy="180000"/>
                                  <wp:effectExtent l="0" t="0" r="0" b="0"/>
                                  <wp:docPr id="230" name="Graphic 230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4E887EF0" wp14:editId="657AAA95">
                                  <wp:extent cx="180000" cy="180000"/>
                                  <wp:effectExtent l="0" t="0" r="0" b="0"/>
                                  <wp:docPr id="231" name="Graphic 231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654AB32D" wp14:editId="7DC8A04F">
                                  <wp:extent cx="180000" cy="180000"/>
                                  <wp:effectExtent l="0" t="0" r="0" b="0"/>
                                  <wp:docPr id="232" name="Graphic 232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F6E" w14:paraId="00B2173C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2A63B442" w14:textId="31E1E108" w:rsidR="001A2B65" w:rsidRPr="00304F6E" w:rsidRDefault="00304F6E" w:rsidP="001A2B65">
                            <w:pPr>
                              <w:pStyle w:val="NoSpacing"/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Spring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14:paraId="4E0714B4" w14:textId="14A53478" w:rsidR="001A2B65" w:rsidRDefault="00304F6E" w:rsidP="00A224C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50322530" wp14:editId="2EC991A2">
                                  <wp:extent cx="180000" cy="180000"/>
                                  <wp:effectExtent l="0" t="0" r="0" b="0"/>
                                  <wp:docPr id="233" name="Graphic 233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6F49CED5" wp14:editId="7D90BFB4">
                                  <wp:extent cx="180000" cy="180000"/>
                                  <wp:effectExtent l="0" t="0" r="0" b="0"/>
                                  <wp:docPr id="234" name="Graphic 234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20DA8A4E" wp14:editId="7AF89A57">
                                  <wp:extent cx="180000" cy="180000"/>
                                  <wp:effectExtent l="0" t="0" r="0" b="0"/>
                                  <wp:docPr id="235" name="Graphic 235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F6E" w14:paraId="787A13E5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656ED337" w14:textId="58EBEE7B" w:rsidR="001A2B65" w:rsidRPr="00304F6E" w:rsidRDefault="00304F6E" w:rsidP="001A2B65">
                            <w:pPr>
                              <w:pStyle w:val="NoSpacing"/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Springboot</w:t>
                            </w:r>
                            <w:proofErr w:type="spellEnd"/>
                          </w:p>
                        </w:tc>
                        <w:tc>
                          <w:tcPr>
                            <w:tcW w:w="1696" w:type="dxa"/>
                          </w:tcPr>
                          <w:p w14:paraId="67A9CF14" w14:textId="547E78BD" w:rsidR="001A2B65" w:rsidRDefault="00304F6E" w:rsidP="00A224C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30AB381B" wp14:editId="33942E10">
                                  <wp:extent cx="180000" cy="180000"/>
                                  <wp:effectExtent l="0" t="0" r="0" b="0"/>
                                  <wp:docPr id="236" name="Graphic 236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1826DBD9" wp14:editId="25CCD4A6">
                                  <wp:extent cx="180000" cy="180000"/>
                                  <wp:effectExtent l="0" t="0" r="0" b="0"/>
                                  <wp:docPr id="237" name="Graphic 237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4AEBBADF" wp14:editId="506CEA55">
                                  <wp:extent cx="180000" cy="180000"/>
                                  <wp:effectExtent l="0" t="0" r="0" b="0"/>
                                  <wp:docPr id="238" name="Graphic 238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F6E" w14:paraId="7B013690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1F4BE509" w14:textId="52CDB3D9" w:rsidR="001A2B65" w:rsidRPr="00304F6E" w:rsidRDefault="00304F6E" w:rsidP="001A2B65">
                            <w:pPr>
                              <w:pStyle w:val="NoSpacing"/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 w:rsidRPr="00304F6E"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JPA/Hibernate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14:paraId="3D9E3FC5" w14:textId="0447CA32" w:rsidR="001A2B65" w:rsidRDefault="00304F6E" w:rsidP="00A224C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0091B12C" wp14:editId="7046929D">
                                  <wp:extent cx="180000" cy="180000"/>
                                  <wp:effectExtent l="0" t="0" r="0" b="0"/>
                                  <wp:docPr id="240" name="Graphic 240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51248F5E" wp14:editId="029CF3A0">
                                  <wp:extent cx="180000" cy="180000"/>
                                  <wp:effectExtent l="0" t="0" r="0" b="0"/>
                                  <wp:docPr id="241" name="Graphic 241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F6E" w14:paraId="7423EDF5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4BB347AB" w14:textId="0636C20F" w:rsidR="001A2B65" w:rsidRPr="00304F6E" w:rsidRDefault="00304F6E" w:rsidP="001A2B65">
                            <w:pPr>
                              <w:pStyle w:val="NoSpacing"/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Restful WS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14:paraId="37D1512D" w14:textId="00F31F29" w:rsidR="001A2B65" w:rsidRDefault="00304F6E" w:rsidP="00A224C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30F9B1D8" wp14:editId="76287738">
                                  <wp:extent cx="180000" cy="180000"/>
                                  <wp:effectExtent l="0" t="0" r="0" b="0"/>
                                  <wp:docPr id="242" name="Graphic 242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03097318" wp14:editId="1C911EE3">
                                  <wp:extent cx="180000" cy="180000"/>
                                  <wp:effectExtent l="0" t="0" r="0" b="0"/>
                                  <wp:docPr id="243" name="Graphic 243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09FF0C63" wp14:editId="188AF70D">
                                  <wp:extent cx="180000" cy="180000"/>
                                  <wp:effectExtent l="0" t="0" r="0" b="0"/>
                                  <wp:docPr id="244" name="Graphic 244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F6E" w14:paraId="614EFD72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4715B6AE" w14:textId="506B85A7" w:rsidR="001A2B65" w:rsidRPr="00304F6E" w:rsidRDefault="00304F6E" w:rsidP="001A2B65">
                            <w:pPr>
                              <w:pStyle w:val="NoSpacing"/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GRPC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14:paraId="270E0E80" w14:textId="5A00C5FE" w:rsidR="001A2B65" w:rsidRDefault="00304F6E" w:rsidP="00A224C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586E7202" wp14:editId="2018A147">
                                  <wp:extent cx="180000" cy="180000"/>
                                  <wp:effectExtent l="0" t="0" r="0" b="0"/>
                                  <wp:docPr id="245" name="Graphic 245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6AB88BF8" wp14:editId="44DE9C1C">
                                  <wp:extent cx="180000" cy="180000"/>
                                  <wp:effectExtent l="0" t="0" r="0" b="0"/>
                                  <wp:docPr id="246" name="Graphic 246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F6E" w14:paraId="1CA8339F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7A444248" w14:textId="45427F26" w:rsidR="001A2B65" w:rsidRPr="00304F6E" w:rsidRDefault="00304F6E" w:rsidP="001A2B65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33C0B"/>
                              </w:rPr>
                              <w:t>CI/CD</w:t>
                            </w:r>
                            <w:r w:rsidRPr="00702B90">
                              <w:rPr>
                                <w:rFonts w:ascii="Times New Roman" w:hAnsi="Times New Roman"/>
                                <w:color w:val="833C0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14:paraId="27AFC1BD" w14:textId="77777777" w:rsidR="001A2B65" w:rsidRDefault="001A2B65" w:rsidP="00A224C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</w:p>
                        </w:tc>
                      </w:tr>
                      <w:tr w:rsidR="00304F6E" w14:paraId="49C419B7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30572FF8" w14:textId="6C60D3D8" w:rsidR="001A2B65" w:rsidRPr="00304F6E" w:rsidRDefault="00304F6E" w:rsidP="001A2B65">
                            <w:pPr>
                              <w:pStyle w:val="NoSpacing"/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Jenkins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14:paraId="1BD80853" w14:textId="4782E359" w:rsidR="001A2B65" w:rsidRDefault="00304F6E" w:rsidP="00A224C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18348C5C" wp14:editId="32F95647">
                                  <wp:extent cx="180000" cy="180000"/>
                                  <wp:effectExtent l="0" t="0" r="0" b="0"/>
                                  <wp:docPr id="247" name="Graphic 247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6BFC5857" wp14:editId="4AD5F36C">
                                  <wp:extent cx="180000" cy="180000"/>
                                  <wp:effectExtent l="0" t="0" r="0" b="0"/>
                                  <wp:docPr id="248" name="Graphic 248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0358A946" wp14:editId="7B629108">
                                  <wp:extent cx="180000" cy="180000"/>
                                  <wp:effectExtent l="0" t="0" r="0" b="0"/>
                                  <wp:docPr id="249" name="Graphic 249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F6E" w14:paraId="175E8FEA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7DD523DD" w14:textId="5678B197" w:rsidR="001A2B65" w:rsidRPr="00304F6E" w:rsidRDefault="00304F6E" w:rsidP="001A2B65">
                            <w:pPr>
                              <w:pStyle w:val="NoSpacing"/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14:paraId="74CDD483" w14:textId="5056A119" w:rsidR="001A2B65" w:rsidRDefault="00304F6E" w:rsidP="00A224C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4D84DC12" wp14:editId="7CFB875C">
                                  <wp:extent cx="180000" cy="180000"/>
                                  <wp:effectExtent l="0" t="0" r="0" b="0"/>
                                  <wp:docPr id="250" name="Graphic 250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3CF052C8" wp14:editId="6AA492C1">
                                  <wp:extent cx="180000" cy="180000"/>
                                  <wp:effectExtent l="0" t="0" r="0" b="0"/>
                                  <wp:docPr id="251" name="Graphic 251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278150E3" wp14:editId="2708D521">
                                  <wp:extent cx="180000" cy="180000"/>
                                  <wp:effectExtent l="0" t="0" r="0" b="0"/>
                                  <wp:docPr id="252" name="Graphic 252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F6E" w14:paraId="2EB5EC80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1218FF40" w14:textId="64F00C50" w:rsidR="001A2B65" w:rsidRPr="00304F6E" w:rsidRDefault="00304F6E" w:rsidP="001A2B65">
                            <w:pPr>
                              <w:pStyle w:val="NoSpacing"/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AWS/GCP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14:paraId="6404FEF5" w14:textId="10A73F37" w:rsidR="001A2B65" w:rsidRDefault="00304F6E" w:rsidP="00A224C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151CE23E" wp14:editId="10201874">
                                  <wp:extent cx="180000" cy="180000"/>
                                  <wp:effectExtent l="0" t="0" r="0" b="0"/>
                                  <wp:docPr id="253" name="Graphic 253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7B30D786" wp14:editId="1BC938E0">
                                  <wp:extent cx="180000" cy="180000"/>
                                  <wp:effectExtent l="0" t="0" r="0" b="0"/>
                                  <wp:docPr id="254" name="Graphic 254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F6E" w14:paraId="3FBC02EF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3CC1B86B" w14:textId="56205814" w:rsidR="001A2B65" w:rsidRPr="00304F6E" w:rsidRDefault="00304F6E" w:rsidP="001A2B65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33C0B"/>
                              </w:rPr>
                              <w:t>Version Controlling</w:t>
                            </w:r>
                            <w:r w:rsidRPr="00702B90">
                              <w:rPr>
                                <w:rFonts w:ascii="Times New Roman" w:hAnsi="Times New Roman"/>
                                <w:color w:val="833C0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14:paraId="6ECCBEAE" w14:textId="77777777" w:rsidR="001A2B65" w:rsidRDefault="001A2B65" w:rsidP="00A224C9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</w:p>
                        </w:tc>
                      </w:tr>
                      <w:tr w:rsidR="00304F6E" w14:paraId="5FFFC393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03EAF7BC" w14:textId="6DF33A11" w:rsidR="00304F6E" w:rsidRPr="00304F6E" w:rsidRDefault="00304F6E" w:rsidP="00304F6E">
                            <w:pPr>
                              <w:pStyle w:val="NoSpacing"/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Git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14:paraId="682EA1BD" w14:textId="3E42088C" w:rsidR="00304F6E" w:rsidRDefault="00304F6E" w:rsidP="00304F6E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4E04948D" wp14:editId="20C3D578">
                                  <wp:extent cx="180000" cy="180000"/>
                                  <wp:effectExtent l="0" t="0" r="0" b="0"/>
                                  <wp:docPr id="255" name="Graphic 255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445A7428" wp14:editId="5D26F374">
                                  <wp:extent cx="180000" cy="180000"/>
                                  <wp:effectExtent l="0" t="0" r="0" b="0"/>
                                  <wp:docPr id="256" name="Graphic 256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6E753AB0" wp14:editId="22597271">
                                  <wp:extent cx="180000" cy="180000"/>
                                  <wp:effectExtent l="0" t="0" r="0" b="0"/>
                                  <wp:docPr id="257" name="Graphic 257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064ECADD" wp14:editId="17C93842">
                                  <wp:extent cx="180000" cy="180000"/>
                                  <wp:effectExtent l="0" t="0" r="0" b="0"/>
                                  <wp:docPr id="258" name="Graphic 258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F6E" w14:paraId="0BCF3DD7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22D491BD" w14:textId="7B88FF63" w:rsidR="00304F6E" w:rsidRPr="00304F6E" w:rsidRDefault="00304F6E" w:rsidP="00304F6E">
                            <w:pPr>
                              <w:pStyle w:val="NoSpacing"/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Bitbucket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14:paraId="4FE7D47A" w14:textId="0C335991" w:rsidR="00304F6E" w:rsidRDefault="00304F6E" w:rsidP="00304F6E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760CE34D" wp14:editId="6778FACE">
                                  <wp:extent cx="180000" cy="180000"/>
                                  <wp:effectExtent l="0" t="0" r="0" b="0"/>
                                  <wp:docPr id="259" name="Graphic 259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495486D6" wp14:editId="4AC588CC">
                                  <wp:extent cx="180000" cy="180000"/>
                                  <wp:effectExtent l="0" t="0" r="0" b="0"/>
                                  <wp:docPr id="260" name="Graphic 260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199EE004" wp14:editId="7F04B671">
                                  <wp:extent cx="180000" cy="180000"/>
                                  <wp:effectExtent l="0" t="0" r="0" b="0"/>
                                  <wp:docPr id="261" name="Graphic 261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28FFD237" wp14:editId="793046D8">
                                  <wp:extent cx="180000" cy="180000"/>
                                  <wp:effectExtent l="0" t="0" r="0" b="0"/>
                                  <wp:docPr id="262" name="Graphic 262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F6E" w14:paraId="6B9065EC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1E173523" w14:textId="7A760BAD" w:rsidR="00304F6E" w:rsidRDefault="00304F6E" w:rsidP="00304F6E">
                            <w:pPr>
                              <w:pStyle w:val="NoSpacing"/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VSTS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14:paraId="7B5E4BD7" w14:textId="79DF7664" w:rsidR="00304F6E" w:rsidRDefault="00304F6E" w:rsidP="00304F6E">
                            <w:pPr>
                              <w:pStyle w:val="NoSpacing"/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4222D567" wp14:editId="4D61A4C9">
                                  <wp:extent cx="180000" cy="180000"/>
                                  <wp:effectExtent l="0" t="0" r="0" b="0"/>
                                  <wp:docPr id="263" name="Graphic 263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6E8E5832" wp14:editId="65DA6475">
                                  <wp:extent cx="180000" cy="180000"/>
                                  <wp:effectExtent l="0" t="0" r="0" b="0"/>
                                  <wp:docPr id="264" name="Graphic 264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70680AF3" wp14:editId="6278F8EC">
                                  <wp:extent cx="180000" cy="180000"/>
                                  <wp:effectExtent l="0" t="0" r="0" b="0"/>
                                  <wp:docPr id="265" name="Graphic 265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0CCDC840" wp14:editId="4D8804B5">
                                  <wp:extent cx="180000" cy="180000"/>
                                  <wp:effectExtent l="0" t="0" r="0" b="0"/>
                                  <wp:docPr id="266" name="Graphic 266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F6E" w14:paraId="7E2DCA17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4CA316FC" w14:textId="047ADF8B" w:rsidR="00304F6E" w:rsidRPr="00304F6E" w:rsidRDefault="00304F6E" w:rsidP="00304F6E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33C0B"/>
                              </w:rPr>
                              <w:t>Service Management</w:t>
                            </w:r>
                            <w:r w:rsidRPr="00702B90">
                              <w:rPr>
                                <w:rFonts w:ascii="Times New Roman" w:hAnsi="Times New Roman"/>
                                <w:color w:val="833C0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14:paraId="27B5A2A8" w14:textId="65981B18" w:rsidR="00304F6E" w:rsidRDefault="00304F6E" w:rsidP="00304F6E">
                            <w:pPr>
                              <w:pStyle w:val="NoSpacing"/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</w:pPr>
                          </w:p>
                        </w:tc>
                      </w:tr>
                      <w:tr w:rsidR="00304F6E" w14:paraId="62B9D40A" w14:textId="77777777" w:rsidTr="00C53879">
                        <w:tc>
                          <w:tcPr>
                            <w:tcW w:w="1426" w:type="dxa"/>
                            <w:vAlign w:val="center"/>
                          </w:tcPr>
                          <w:p w14:paraId="05F45A0F" w14:textId="6B6440F3" w:rsidR="00304F6E" w:rsidRPr="00304F6E" w:rsidRDefault="00304F6E" w:rsidP="00C53879">
                            <w:pPr>
                              <w:pStyle w:val="NoSpacing"/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304F6E">
                              <w:rPr>
                                <w:rFonts w:ascii="Bangla Sangam MN" w:hAnsi="Bangla Sangam MN" w:cs="Bangla Sangam MN"/>
                                <w:b/>
                                <w:bCs/>
                                <w:iCs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ITIL</w:t>
                            </w:r>
                          </w:p>
                        </w:tc>
                        <w:tc>
                          <w:tcPr>
                            <w:tcW w:w="1696" w:type="dxa"/>
                            <w:vAlign w:val="center"/>
                          </w:tcPr>
                          <w:p w14:paraId="0A2FB184" w14:textId="5C9C4697" w:rsidR="00304F6E" w:rsidRDefault="00304F6E" w:rsidP="00C53879">
                            <w:pPr>
                              <w:pStyle w:val="NoSpacing"/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27ED6613" wp14:editId="5971BDAB">
                                  <wp:extent cx="180000" cy="180000"/>
                                  <wp:effectExtent l="0" t="0" r="0" b="0"/>
                                  <wp:docPr id="271" name="Graphic 271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4B9081F5" wp14:editId="01D67185">
                                  <wp:extent cx="180000" cy="180000"/>
                                  <wp:effectExtent l="0" t="0" r="0" b="0"/>
                                  <wp:docPr id="272" name="Graphic 272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0E46C9DD" wp14:editId="4CBAD496">
                                  <wp:extent cx="180000" cy="180000"/>
                                  <wp:effectExtent l="0" t="0" r="0" b="0"/>
                                  <wp:docPr id="273" name="Graphic 273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3C9AAFFA" wp14:editId="155DCE88">
                                  <wp:extent cx="180000" cy="180000"/>
                                  <wp:effectExtent l="0" t="0" r="0" b="0"/>
                                  <wp:docPr id="274" name="Graphic 274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833C0B"/>
                              </w:rPr>
                              <w:drawing>
                                <wp:inline distT="0" distB="0" distL="0" distR="0" wp14:anchorId="724D0204" wp14:editId="0F535AA1">
                                  <wp:extent cx="180000" cy="180000"/>
                                  <wp:effectExtent l="0" t="0" r="0" b="0"/>
                                  <wp:docPr id="275" name="Graphic 275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mediafile_KhW0Yd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481F0171" w14:textId="68871EB2" w:rsidR="00F20EE6" w:rsidRDefault="00F20EE6" w:rsidP="00BC33FE">
                      <w:pPr>
                        <w:pStyle w:val="NoSpacing"/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</w:pPr>
                    </w:p>
                    <w:p w14:paraId="0D9EEB64" w14:textId="77777777" w:rsidR="00F20EE6" w:rsidRPr="00EE1595" w:rsidRDefault="00F20EE6" w:rsidP="00F20EE6">
                      <w:pPr>
                        <w:pStyle w:val="NoSpacing"/>
                        <w:rPr>
                          <w:rFonts w:ascii="Times New Roman" w:hAnsi="Times New Roman"/>
                          <w:color w:val="833C0B"/>
                          <w:sz w:val="28"/>
                          <w:szCs w:val="28"/>
                        </w:rPr>
                      </w:pPr>
                      <w:r w:rsidRPr="00274860">
                        <w:rPr>
                          <w:rFonts w:ascii="Times New Roman" w:hAnsi="Times New Roman"/>
                          <w:color w:val="833C0B"/>
                          <w:sz w:val="28"/>
                          <w:szCs w:val="28"/>
                        </w:rPr>
                        <w:t>PERSONAL EXPERTISE</w:t>
                      </w:r>
                    </w:p>
                    <w:p w14:paraId="24B90597" w14:textId="77777777" w:rsidR="00F20EE6" w:rsidRDefault="00F20EE6" w:rsidP="00F20EE6">
                      <w:pPr>
                        <w:pStyle w:val="NoSpacing"/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Leading Teams</w:t>
                      </w:r>
                    </w:p>
                    <w:p w14:paraId="6918366A" w14:textId="77777777" w:rsidR="00F20EE6" w:rsidRPr="00833230" w:rsidRDefault="00F20EE6" w:rsidP="00F20EE6">
                      <w:pPr>
                        <w:pStyle w:val="NoSpacing"/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</w:pPr>
                      <w:r w:rsidRPr="00833230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Decision Making</w:t>
                      </w:r>
                    </w:p>
                    <w:p w14:paraId="60EC6210" w14:textId="77777777" w:rsidR="00F20EE6" w:rsidRPr="00833230" w:rsidRDefault="00F20EE6" w:rsidP="00F20EE6">
                      <w:pPr>
                        <w:pStyle w:val="NoSpacing"/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</w:pPr>
                      <w:r w:rsidRPr="00833230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Stakeholder Management</w:t>
                      </w:r>
                    </w:p>
                    <w:p w14:paraId="677AECAE" w14:textId="77777777" w:rsidR="00F20EE6" w:rsidRPr="00833230" w:rsidRDefault="00F20EE6" w:rsidP="00F20EE6">
                      <w:pPr>
                        <w:pStyle w:val="NoSpacing"/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</w:pPr>
                      <w:r w:rsidRPr="00833230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People Skills</w:t>
                      </w:r>
                    </w:p>
                    <w:p w14:paraId="71D6CC7D" w14:textId="77777777" w:rsidR="00F20EE6" w:rsidRPr="00833230" w:rsidRDefault="00F20EE6" w:rsidP="00F20EE6">
                      <w:pPr>
                        <w:pStyle w:val="NoSpacing"/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</w:pPr>
                      <w:r w:rsidRPr="00833230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Leadership Skills</w:t>
                      </w:r>
                    </w:p>
                    <w:p w14:paraId="586FCC39" w14:textId="77777777" w:rsidR="00F20EE6" w:rsidRPr="00833230" w:rsidRDefault="00F20EE6" w:rsidP="00F20EE6">
                      <w:pPr>
                        <w:pStyle w:val="NoSpacing"/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</w:pPr>
                      <w:r w:rsidRPr="00833230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Commendable Analytical and Mathematical Skills</w:t>
                      </w:r>
                    </w:p>
                    <w:p w14:paraId="614FF0FD" w14:textId="77777777" w:rsidR="00F20EE6" w:rsidRPr="00274860" w:rsidRDefault="00F20EE6" w:rsidP="00F20EE6">
                      <w:pPr>
                        <w:pStyle w:val="NoSpacing"/>
                        <w:rPr>
                          <w:color w:val="FFFFFF"/>
                        </w:rPr>
                      </w:pPr>
                    </w:p>
                    <w:p w14:paraId="52DCFAF1" w14:textId="77777777" w:rsidR="00F20EE6" w:rsidRPr="00274860" w:rsidRDefault="00F20EE6" w:rsidP="00F20EE6">
                      <w:pPr>
                        <w:pStyle w:val="NoSpacing"/>
                        <w:rPr>
                          <w:rFonts w:ascii="Times New Roman" w:hAnsi="Times New Roman"/>
                          <w:color w:val="833C0B"/>
                          <w:sz w:val="28"/>
                          <w:szCs w:val="28"/>
                        </w:rPr>
                      </w:pPr>
                      <w:r w:rsidRPr="00274860">
                        <w:rPr>
                          <w:rFonts w:ascii="Times New Roman" w:hAnsi="Times New Roman"/>
                          <w:color w:val="833C0B"/>
                          <w:sz w:val="28"/>
                          <w:szCs w:val="28"/>
                        </w:rPr>
                        <w:t>PERSONAL DETAILS</w:t>
                      </w:r>
                    </w:p>
                    <w:p w14:paraId="0293D203" w14:textId="77777777" w:rsidR="00F20EE6" w:rsidRPr="00657089" w:rsidRDefault="00F20EE6" w:rsidP="00F20EE6">
                      <w:pPr>
                        <w:pStyle w:val="NoSpacing"/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</w:pPr>
                      <w:r w:rsidRPr="00657089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47, Selby Grove, Milton Keynes, MK56AQ</w:t>
                      </w:r>
                    </w:p>
                    <w:p w14:paraId="7BEC6420" w14:textId="77777777" w:rsidR="00F20EE6" w:rsidRPr="00657089" w:rsidRDefault="00F20EE6" w:rsidP="00F20EE6">
                      <w:pPr>
                        <w:pStyle w:val="NoSpacing"/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</w:pPr>
                    </w:p>
                    <w:p w14:paraId="36CA11D2" w14:textId="77777777" w:rsidR="00F20EE6" w:rsidRPr="00657089" w:rsidRDefault="00F20EE6" w:rsidP="00F20EE6">
                      <w:pPr>
                        <w:pStyle w:val="NoSpacing"/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</w:pPr>
                      <w:r w:rsidRPr="00657089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T: 07860529442</w:t>
                      </w:r>
                    </w:p>
                    <w:p w14:paraId="011A68F4" w14:textId="77777777" w:rsidR="00F20EE6" w:rsidRPr="00657089" w:rsidRDefault="00F20EE6" w:rsidP="00F20EE6">
                      <w:pPr>
                        <w:pStyle w:val="NoSpacing"/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</w:pPr>
                      <w:r w:rsidRPr="00657089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E: </w:t>
                      </w:r>
                      <w:hyperlink r:id="rId20" w:history="1">
                        <w:r w:rsidRPr="00657089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</w:rPr>
                          <w:t>itz.nimz@gmail.com</w:t>
                        </w:r>
                      </w:hyperlink>
                    </w:p>
                    <w:p w14:paraId="6D390CF0" w14:textId="77777777" w:rsidR="00F20EE6" w:rsidRPr="00657089" w:rsidRDefault="00F20EE6" w:rsidP="00F20EE6">
                      <w:pPr>
                        <w:pStyle w:val="NoSpacing"/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</w:pPr>
                      <w:r w:rsidRPr="00657089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DOB: 29/12/1984</w:t>
                      </w:r>
                    </w:p>
                    <w:p w14:paraId="40B24B26" w14:textId="77777777" w:rsidR="00F20EE6" w:rsidRPr="00657089" w:rsidRDefault="00F20EE6" w:rsidP="00F20EE6">
                      <w:pPr>
                        <w:pStyle w:val="NoSpacing"/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</w:pPr>
                      <w:r w:rsidRPr="00657089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Driving License: Yes</w:t>
                      </w:r>
                    </w:p>
                    <w:p w14:paraId="12F9CED8" w14:textId="77777777" w:rsidR="00F20EE6" w:rsidRDefault="00F20EE6" w:rsidP="00F20EE6">
                      <w:pPr>
                        <w:pStyle w:val="NoSpacing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</w:p>
                    <w:p w14:paraId="1480E660" w14:textId="77777777" w:rsidR="00F20EE6" w:rsidRDefault="00F20EE6" w:rsidP="00F20EE6">
                      <w:pPr>
                        <w:pStyle w:val="NoSpacing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</w:p>
                    <w:p w14:paraId="3012A34E" w14:textId="77777777" w:rsidR="00F20EE6" w:rsidRDefault="00F20EE6" w:rsidP="00F20EE6">
                      <w:pPr>
                        <w:pStyle w:val="NoSpacing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</w:p>
                    <w:p w14:paraId="560FA42D" w14:textId="77777777" w:rsidR="00F20EE6" w:rsidRDefault="00F20EE6" w:rsidP="00F20EE6">
                      <w:pPr>
                        <w:pStyle w:val="NoSpacing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 w:rsidRPr="005C1019">
                        <w:rPr>
                          <w:rFonts w:ascii="Times New Roman" w:hAnsi="Times New Roman"/>
                          <w:b/>
                          <w:i/>
                          <w:sz w:val="24"/>
                          <w:szCs w:val="24"/>
                        </w:rPr>
                        <w:t>Nationality: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 British</w:t>
                      </w:r>
                    </w:p>
                    <w:p w14:paraId="22B179EB" w14:textId="77777777" w:rsidR="00F20EE6" w:rsidRPr="00833230" w:rsidRDefault="00F20EE6" w:rsidP="00BC33FE">
                      <w:pPr>
                        <w:pStyle w:val="NoSpacing"/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</w:pPr>
                    </w:p>
                    <w:p w14:paraId="4BA78F82" w14:textId="77777777" w:rsidR="00624784" w:rsidRDefault="00624784" w:rsidP="00727898">
                      <w:pPr>
                        <w:pStyle w:val="NoSpacing"/>
                        <w:rPr>
                          <w:rFonts w:ascii="Times New Roman" w:hAnsi="Times New Roman"/>
                          <w:color w:val="833C0B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C3DA2">
        <w:tab/>
      </w:r>
      <w:r w:rsidR="001C3DA2">
        <w:tab/>
      </w:r>
      <w:r w:rsidR="001C3DA2">
        <w:tab/>
      </w:r>
      <w:r w:rsidR="001C3DA2">
        <w:tab/>
      </w:r>
      <w:r w:rsidR="001C3DA2">
        <w:tab/>
      </w:r>
      <w:r w:rsidR="001C3DA2">
        <w:tab/>
      </w:r>
      <w:r w:rsidR="001C3DA2">
        <w:tab/>
      </w:r>
      <w:r w:rsidR="001C3DA2">
        <w:tab/>
      </w:r>
      <w:r w:rsidR="001C3DA2">
        <w:tab/>
      </w:r>
      <w:r w:rsidR="001C3DA2">
        <w:tab/>
      </w:r>
      <w:r w:rsidR="001C3DA2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8B096D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1C45497" wp14:editId="04D24BB2">
                <wp:simplePos x="0" y="0"/>
                <wp:positionH relativeFrom="margin">
                  <wp:posOffset>2276876</wp:posOffset>
                </wp:positionH>
                <wp:positionV relativeFrom="paragraph">
                  <wp:posOffset>-534670</wp:posOffset>
                </wp:positionV>
                <wp:extent cx="4654800" cy="10807333"/>
                <wp:effectExtent l="0" t="0" r="635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4800" cy="108073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A7CB7D" w14:textId="54D200F7" w:rsidR="001211D9" w:rsidRDefault="001211D9" w:rsidP="008B09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Developed and released Zero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Deffect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softwares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AD93D3B" w14:textId="177BE54A" w:rsidR="001211D9" w:rsidRDefault="001211D9" w:rsidP="008B09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Gathered Business requirements</w:t>
                            </w:r>
                          </w:p>
                          <w:p w14:paraId="07180E65" w14:textId="733DF440" w:rsidR="001211D9" w:rsidRDefault="001211D9" w:rsidP="008B09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Generated new Business ideas</w:t>
                            </w:r>
                          </w:p>
                          <w:p w14:paraId="28B7981A" w14:textId="72CF9721" w:rsidR="00730AF1" w:rsidRPr="00730AF1" w:rsidRDefault="00730AF1" w:rsidP="00730A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Implemented agile </w:t>
                            </w:r>
                            <w:r w:rsidR="00FB6504">
                              <w:rPr>
                                <w:sz w:val="18"/>
                                <w:szCs w:val="18"/>
                              </w:rPr>
                              <w:t>methodology</w:t>
                            </w:r>
                          </w:p>
                          <w:p w14:paraId="6E7F23A2" w14:textId="77777777" w:rsidR="0005510E" w:rsidRDefault="0005510E" w:rsidP="009179ED">
                            <w:pPr>
                              <w:spacing w:after="0" w:line="240" w:lineRule="auto"/>
                              <w:rPr>
                                <w:rFonts w:ascii="Barclays" w:hAnsi="Barclays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09D42FB" w14:textId="77C8C09B" w:rsidR="00730AF1" w:rsidRPr="00EB29A7" w:rsidRDefault="00730AF1" w:rsidP="00730AF1">
                            <w:pPr>
                              <w:spacing w:after="0" w:line="240" w:lineRule="auto"/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</w:pPr>
                            <w:r w:rsidRPr="00EF3BF7">
                              <w:rPr>
                                <w:rFonts w:ascii="Barclays" w:hAnsi="Barclays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ITC Infotech India Limited</w:t>
                            </w:r>
                            <w:r w:rsidRPr="00EB29A7"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  <w:t xml:space="preserve">                       </w:t>
                            </w:r>
                            <w:r w:rsidRPr="00EB29A7"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  <w:t xml:space="preserve">Client: </w:t>
                            </w:r>
                            <w:proofErr w:type="spellStart"/>
                            <w:r w:rsidRPr="00EB29A7"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  <w:t>Marcopolo</w:t>
                            </w:r>
                            <w:proofErr w:type="spellEnd"/>
                            <w:r w:rsidRPr="00EB29A7">
                              <w:rPr>
                                <w:rFonts w:ascii="Candara" w:hAnsi="Candara"/>
                                <w:b/>
                                <w:color w:val="A6A6A6"/>
                              </w:rPr>
                              <w:t>, ACORD</w:t>
                            </w:r>
                          </w:p>
                          <w:p w14:paraId="3888B664" w14:textId="68C8C119" w:rsidR="0005510E" w:rsidRPr="00D74CC1" w:rsidRDefault="00730AF1" w:rsidP="009179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EF3BF7">
                              <w:rPr>
                                <w:rFonts w:ascii="Barclays" w:hAnsi="Barclays"/>
                                <w:color w:val="7F7F7F" w:themeColor="text1" w:themeTint="8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Associate Software Consultant</w:t>
                            </w:r>
                            <w:r w:rsidRPr="005C1019">
                              <w:rPr>
                                <w:b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</w:rPr>
                              <w:t xml:space="preserve">                                </w:t>
                            </w:r>
                            <w:r w:rsidRPr="007C6C19">
                              <w:rPr>
                                <w:b/>
                                <w:color w:val="A6A6A6"/>
                                <w:sz w:val="20"/>
                                <w:szCs w:val="20"/>
                              </w:rPr>
                              <w:t>July 2007 – Feb 2010</w:t>
                            </w:r>
                          </w:p>
                          <w:p w14:paraId="7BB3DD8E" w14:textId="043E050D" w:rsidR="00730AF1" w:rsidRDefault="00FB6504" w:rsidP="00730A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Developed dashboard for trading firm</w:t>
                            </w:r>
                          </w:p>
                          <w:p w14:paraId="5A546524" w14:textId="61A1D6C9" w:rsidR="00FB6504" w:rsidRDefault="00FB6504" w:rsidP="00730A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Tabular and graphical representation of trade data</w:t>
                            </w:r>
                          </w:p>
                          <w:p w14:paraId="18B9BB35" w14:textId="43A7546F" w:rsidR="00FB6504" w:rsidRDefault="00FB6504" w:rsidP="00730A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Maintaining Cert, Pre and Pro environments</w:t>
                            </w:r>
                          </w:p>
                          <w:p w14:paraId="055EFD65" w14:textId="3BADAE30" w:rsidR="00FB6504" w:rsidRPr="00730AF1" w:rsidRDefault="00FB6504" w:rsidP="00730A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Developed a new trading platform in Java</w:t>
                            </w:r>
                          </w:p>
                          <w:p w14:paraId="2785E2EA" w14:textId="2D6A820A" w:rsidR="005176A3" w:rsidRDefault="005176A3"/>
                          <w:p w14:paraId="72D5FB04" w14:textId="77777777" w:rsidR="00FB6504" w:rsidRDefault="00FB6504" w:rsidP="00FB6504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</w:p>
                          <w:p w14:paraId="160BBA1F" w14:textId="77777777" w:rsidR="00FB6504" w:rsidRDefault="00FB6504" w:rsidP="00FB6504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</w:p>
                          <w:p w14:paraId="5AEFFFDE" w14:textId="77777777" w:rsidR="00FB6504" w:rsidRPr="00274860" w:rsidRDefault="00FB6504" w:rsidP="00FB6504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</w:rPr>
                            </w:pPr>
                            <w:r w:rsidRPr="00274860">
                              <w:rPr>
                                <w:rFonts w:ascii="Times New Roman" w:hAnsi="Times New Roman"/>
                                <w:color w:val="833C0B"/>
                              </w:rPr>
                              <w:t>EDUCATION:</w:t>
                            </w:r>
                          </w:p>
                          <w:p w14:paraId="4437C1DD" w14:textId="77777777" w:rsidR="00FB6504" w:rsidRDefault="00FB6504" w:rsidP="00FB6504">
                            <w:pPr>
                              <w:pStyle w:val="NoSpacing"/>
                            </w:pPr>
                            <w:r w:rsidRPr="005E516B">
                              <w:rPr>
                                <w:b/>
                              </w:rPr>
                              <w:t>Bachelor of Electrical Engineering</w:t>
                            </w:r>
                            <w:r>
                              <w:tab/>
                              <w:t xml:space="preserve">                                       </w:t>
                            </w:r>
                            <w:r w:rsidRPr="005E516B">
                              <w:t>Kolkata, India</w:t>
                            </w:r>
                          </w:p>
                          <w:p w14:paraId="2A150970" w14:textId="77777777" w:rsidR="00FB6504" w:rsidRPr="0028169B" w:rsidRDefault="00FB6504" w:rsidP="00FB6504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943F3">
                              <w:rPr>
                                <w:b/>
                              </w:rPr>
                              <w:t>Jadavpur University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28169B">
                              <w:t>(2007)</w:t>
                            </w:r>
                          </w:p>
                          <w:p w14:paraId="0BA277AE" w14:textId="77777777" w:rsidR="00FB6504" w:rsidRDefault="00FB65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45497" id="Text Box 6" o:spid="_x0000_s1029" type="#_x0000_t202" style="position:absolute;margin-left:179.3pt;margin-top:-42.1pt;width:366.5pt;height:850.9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" fillcolor="window" stroked="f" strokeweight=".5pt">
                <v:textbox>
                  <w:txbxContent>
                    <w:p w14:paraId="06A7CB7D" w14:textId="54D200F7" w:rsidR="001211D9" w:rsidRDefault="001211D9" w:rsidP="008B09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Developed and released Zero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Deffect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softwares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AD93D3B" w14:textId="177BE54A" w:rsidR="001211D9" w:rsidRDefault="001211D9" w:rsidP="008B09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Gathered Business requirements</w:t>
                      </w:r>
                    </w:p>
                    <w:p w14:paraId="07180E65" w14:textId="733DF440" w:rsidR="001211D9" w:rsidRDefault="001211D9" w:rsidP="008B09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Generated new Business ideas</w:t>
                      </w:r>
                    </w:p>
                    <w:p w14:paraId="28B7981A" w14:textId="72CF9721" w:rsidR="00730AF1" w:rsidRPr="00730AF1" w:rsidRDefault="00730AF1" w:rsidP="00730A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Implemented agile </w:t>
                      </w:r>
                      <w:r w:rsidR="00FB6504">
                        <w:rPr>
                          <w:sz w:val="18"/>
                          <w:szCs w:val="18"/>
                        </w:rPr>
                        <w:t>methodology</w:t>
                      </w:r>
                    </w:p>
                    <w:p w14:paraId="6E7F23A2" w14:textId="77777777" w:rsidR="0005510E" w:rsidRDefault="0005510E" w:rsidP="009179ED">
                      <w:pPr>
                        <w:spacing w:after="0" w:line="240" w:lineRule="auto"/>
                        <w:rPr>
                          <w:rFonts w:ascii="Barclays" w:hAnsi="Barclays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09D42FB" w14:textId="77C8C09B" w:rsidR="00730AF1" w:rsidRPr="00EB29A7" w:rsidRDefault="00730AF1" w:rsidP="00730AF1">
                      <w:pPr>
                        <w:spacing w:after="0" w:line="240" w:lineRule="auto"/>
                        <w:rPr>
                          <w:rFonts w:ascii="Candara" w:hAnsi="Candara"/>
                          <w:b/>
                          <w:color w:val="A6A6A6"/>
                        </w:rPr>
                      </w:pPr>
                      <w:r w:rsidRPr="00EF3BF7">
                        <w:rPr>
                          <w:rFonts w:ascii="Barclays" w:hAnsi="Barclays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ITC Infotech India Limited</w:t>
                      </w:r>
                      <w:r w:rsidRPr="00EB29A7">
                        <w:rPr>
                          <w:rFonts w:ascii="Candara" w:hAnsi="Candara"/>
                          <w:b/>
                          <w:color w:val="A6A6A6"/>
                        </w:rPr>
                        <w:t xml:space="preserve">                      </w:t>
                      </w:r>
                      <w:r>
                        <w:rPr>
                          <w:rFonts w:ascii="Candara" w:hAnsi="Candara"/>
                          <w:b/>
                          <w:color w:val="A6A6A6"/>
                        </w:rPr>
                        <w:t xml:space="preserve">                       </w:t>
                      </w:r>
                      <w:r w:rsidRPr="00EB29A7">
                        <w:rPr>
                          <w:rFonts w:ascii="Candara" w:hAnsi="Candara"/>
                          <w:b/>
                          <w:color w:val="A6A6A6"/>
                        </w:rPr>
                        <w:t xml:space="preserve">Client: </w:t>
                      </w:r>
                      <w:proofErr w:type="spellStart"/>
                      <w:r w:rsidRPr="00EB29A7">
                        <w:rPr>
                          <w:rFonts w:ascii="Candara" w:hAnsi="Candara"/>
                          <w:b/>
                          <w:color w:val="A6A6A6"/>
                        </w:rPr>
                        <w:t>Marcopolo</w:t>
                      </w:r>
                      <w:proofErr w:type="spellEnd"/>
                      <w:r w:rsidRPr="00EB29A7">
                        <w:rPr>
                          <w:rFonts w:ascii="Candara" w:hAnsi="Candara"/>
                          <w:b/>
                          <w:color w:val="A6A6A6"/>
                        </w:rPr>
                        <w:t>, ACORD</w:t>
                      </w:r>
                    </w:p>
                    <w:p w14:paraId="3888B664" w14:textId="68C8C119" w:rsidR="0005510E" w:rsidRPr="00D74CC1" w:rsidRDefault="00730AF1" w:rsidP="009179E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EF3BF7">
                        <w:rPr>
                          <w:rFonts w:ascii="Barclays" w:hAnsi="Barclays"/>
                          <w:color w:val="7F7F7F" w:themeColor="text1" w:themeTint="8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Associate Software Consultant</w:t>
                      </w:r>
                      <w:r w:rsidRPr="005C1019">
                        <w:rPr>
                          <w:b/>
                        </w:rPr>
                        <w:t xml:space="preserve">             </w:t>
                      </w:r>
                      <w:r>
                        <w:rPr>
                          <w:b/>
                        </w:rPr>
                        <w:t xml:space="preserve">                                </w:t>
                      </w:r>
                      <w:r w:rsidRPr="007C6C19">
                        <w:rPr>
                          <w:b/>
                          <w:color w:val="A6A6A6"/>
                          <w:sz w:val="20"/>
                          <w:szCs w:val="20"/>
                        </w:rPr>
                        <w:t>July 2007 – Feb 2010</w:t>
                      </w:r>
                    </w:p>
                    <w:p w14:paraId="7BB3DD8E" w14:textId="043E050D" w:rsidR="00730AF1" w:rsidRDefault="00FB6504" w:rsidP="00730A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Developed dashboard for trading firm</w:t>
                      </w:r>
                    </w:p>
                    <w:p w14:paraId="5A546524" w14:textId="61A1D6C9" w:rsidR="00FB6504" w:rsidRDefault="00FB6504" w:rsidP="00730A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Tabular and graphical representation of trade data</w:t>
                      </w:r>
                    </w:p>
                    <w:p w14:paraId="18B9BB35" w14:textId="43A7546F" w:rsidR="00FB6504" w:rsidRDefault="00FB6504" w:rsidP="00730A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Maintaining Cert, Pre and Pro environments</w:t>
                      </w:r>
                    </w:p>
                    <w:p w14:paraId="055EFD65" w14:textId="3BADAE30" w:rsidR="00FB6504" w:rsidRPr="00730AF1" w:rsidRDefault="00FB6504" w:rsidP="00730A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Developed a new trading platform in Java</w:t>
                      </w:r>
                    </w:p>
                    <w:p w14:paraId="2785E2EA" w14:textId="2D6A820A" w:rsidR="005176A3" w:rsidRDefault="005176A3"/>
                    <w:p w14:paraId="72D5FB04" w14:textId="77777777" w:rsidR="00FB6504" w:rsidRDefault="00FB6504" w:rsidP="00FB6504">
                      <w:pPr>
                        <w:pStyle w:val="NoSpacing"/>
                        <w:rPr>
                          <w:rFonts w:ascii="Times New Roman" w:hAnsi="Times New Roman"/>
                          <w:color w:val="833C0B"/>
                        </w:rPr>
                      </w:pPr>
                    </w:p>
                    <w:p w14:paraId="160BBA1F" w14:textId="77777777" w:rsidR="00FB6504" w:rsidRDefault="00FB6504" w:rsidP="00FB6504">
                      <w:pPr>
                        <w:pStyle w:val="NoSpacing"/>
                        <w:rPr>
                          <w:rFonts w:ascii="Times New Roman" w:hAnsi="Times New Roman"/>
                          <w:color w:val="833C0B"/>
                        </w:rPr>
                      </w:pPr>
                    </w:p>
                    <w:p w14:paraId="5AEFFFDE" w14:textId="77777777" w:rsidR="00FB6504" w:rsidRPr="00274860" w:rsidRDefault="00FB6504" w:rsidP="00FB6504">
                      <w:pPr>
                        <w:pStyle w:val="NoSpacing"/>
                        <w:rPr>
                          <w:rFonts w:ascii="Times New Roman" w:hAnsi="Times New Roman"/>
                          <w:color w:val="833C0B"/>
                        </w:rPr>
                      </w:pPr>
                      <w:r w:rsidRPr="00274860">
                        <w:rPr>
                          <w:rFonts w:ascii="Times New Roman" w:hAnsi="Times New Roman"/>
                          <w:color w:val="833C0B"/>
                        </w:rPr>
                        <w:t>EDUCATION:</w:t>
                      </w:r>
                    </w:p>
                    <w:p w14:paraId="4437C1DD" w14:textId="77777777" w:rsidR="00FB6504" w:rsidRDefault="00FB6504" w:rsidP="00FB6504">
                      <w:pPr>
                        <w:pStyle w:val="NoSpacing"/>
                      </w:pPr>
                      <w:r w:rsidRPr="005E516B">
                        <w:rPr>
                          <w:b/>
                        </w:rPr>
                        <w:t>Bachelor of Electrical Engineering</w:t>
                      </w:r>
                      <w:r>
                        <w:tab/>
                        <w:t xml:space="preserve">                                       </w:t>
                      </w:r>
                      <w:r w:rsidRPr="005E516B">
                        <w:t>Kolkata, India</w:t>
                      </w:r>
                    </w:p>
                    <w:p w14:paraId="2A150970" w14:textId="77777777" w:rsidR="00FB6504" w:rsidRPr="0028169B" w:rsidRDefault="00FB6504" w:rsidP="00FB6504">
                      <w:pPr>
                        <w:pStyle w:val="NoSpacing"/>
                        <w:rPr>
                          <w:b/>
                          <w:sz w:val="16"/>
                          <w:szCs w:val="16"/>
                        </w:rPr>
                      </w:pPr>
                      <w:r w:rsidRPr="008943F3">
                        <w:rPr>
                          <w:b/>
                        </w:rPr>
                        <w:t>Jadavpur University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28169B">
                        <w:t>(2007)</w:t>
                      </w:r>
                    </w:p>
                    <w:p w14:paraId="0BA277AE" w14:textId="77777777" w:rsidR="00FB6504" w:rsidRDefault="00FB6504"/>
                  </w:txbxContent>
                </v:textbox>
                <w10:wrap anchorx="margin"/>
              </v:shape>
            </w:pict>
          </mc:Fallback>
        </mc:AlternateContent>
      </w:r>
      <w:r w:rsidR="005176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EC28DE" wp14:editId="375CA797">
                <wp:simplePos x="0" y="0"/>
                <wp:positionH relativeFrom="margin">
                  <wp:posOffset>0</wp:posOffset>
                </wp:positionH>
                <wp:positionV relativeFrom="paragraph">
                  <wp:posOffset>-254635</wp:posOffset>
                </wp:positionV>
                <wp:extent cx="2306955" cy="10452735"/>
                <wp:effectExtent l="0" t="0" r="444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6955" cy="10452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1818FD" w14:textId="77777777" w:rsidR="002B7BCA" w:rsidRDefault="002B7BCA" w:rsidP="002B7BCA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833C0B"/>
                                <w:sz w:val="28"/>
                                <w:szCs w:val="28"/>
                              </w:rPr>
                            </w:pPr>
                          </w:p>
                          <w:p w14:paraId="29BBBDFC" w14:textId="77777777" w:rsidR="004B5F07" w:rsidRPr="00274860" w:rsidRDefault="004B5F07" w:rsidP="004B5F07">
                            <w:pPr>
                              <w:pStyle w:val="NoSpacing"/>
                              <w:rPr>
                                <w:color w:val="FFFFFF"/>
                              </w:rPr>
                            </w:pPr>
                          </w:p>
                          <w:p w14:paraId="227436E1" w14:textId="77777777" w:rsidR="004B5F07" w:rsidRPr="00274860" w:rsidRDefault="004B5F07" w:rsidP="004B5F07">
                            <w:pPr>
                              <w:pStyle w:val="NoSpacing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28DE" id="Text Box 5" o:spid="_x0000_s1030" type="#_x0000_t202" style="position:absolute;margin-left:0;margin-top:-20.05pt;width:181.65pt;height:823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" fillcolor="window" stroked="f" strokeweight="1pt">
                <v:textbox>
                  <w:txbxContent>
                    <w:p w14:paraId="581818FD" w14:textId="77777777" w:rsidR="002B7BCA" w:rsidRDefault="002B7BCA" w:rsidP="002B7BCA">
                      <w:pPr>
                        <w:pStyle w:val="NoSpacing"/>
                        <w:rPr>
                          <w:rFonts w:ascii="Times New Roman" w:hAnsi="Times New Roman"/>
                          <w:color w:val="833C0B"/>
                          <w:sz w:val="28"/>
                          <w:szCs w:val="28"/>
                        </w:rPr>
                      </w:pPr>
                    </w:p>
                    <w:p w14:paraId="29BBBDFC" w14:textId="77777777" w:rsidR="004B5F07" w:rsidRPr="00274860" w:rsidRDefault="004B5F07" w:rsidP="004B5F07">
                      <w:pPr>
                        <w:pStyle w:val="NoSpacing"/>
                        <w:rPr>
                          <w:color w:val="FFFFFF"/>
                        </w:rPr>
                      </w:pPr>
                    </w:p>
                    <w:p w14:paraId="227436E1" w14:textId="77777777" w:rsidR="004B5F07" w:rsidRPr="00274860" w:rsidRDefault="004B5F07" w:rsidP="004B5F07">
                      <w:pPr>
                        <w:pStyle w:val="NoSpacing"/>
                        <w:rPr>
                          <w:color w:val="FFFF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  <w:r w:rsidR="004B5F07">
        <w:tab/>
      </w:r>
    </w:p>
    <w:p w14:paraId="232AA13B" w14:textId="4682058C" w:rsidR="004B5F07" w:rsidRDefault="004B5F07" w:rsidP="004B5F07">
      <w:pPr>
        <w:tabs>
          <w:tab w:val="left" w:pos="3985"/>
        </w:tabs>
      </w:pPr>
      <w:r>
        <w:tab/>
      </w:r>
    </w:p>
    <w:p w14:paraId="35782189" w14:textId="34251D80" w:rsidR="005E516B" w:rsidRDefault="005E516B" w:rsidP="004B5F07">
      <w:pPr>
        <w:tabs>
          <w:tab w:val="left" w:pos="3985"/>
        </w:tabs>
      </w:pPr>
    </w:p>
    <w:p w14:paraId="5CAB5B16" w14:textId="2E3EE879" w:rsidR="005E516B" w:rsidRPr="005E516B" w:rsidRDefault="005E516B" w:rsidP="005E516B"/>
    <w:p w14:paraId="34D23E6C" w14:textId="77777777" w:rsidR="005E516B" w:rsidRPr="005E516B" w:rsidRDefault="005E516B" w:rsidP="005E516B"/>
    <w:p w14:paraId="00B19080" w14:textId="0B70AB8D" w:rsidR="005E516B" w:rsidRPr="005E516B" w:rsidRDefault="00B07EB7" w:rsidP="00B07EB7">
      <w:pPr>
        <w:tabs>
          <w:tab w:val="left" w:pos="3132"/>
        </w:tabs>
      </w:pPr>
      <w:r>
        <w:tab/>
        <w:t>`</w:t>
      </w:r>
    </w:p>
    <w:p w14:paraId="37013B1E" w14:textId="546C5C41" w:rsidR="005E516B" w:rsidRPr="005E516B" w:rsidRDefault="005E516B" w:rsidP="005E516B"/>
    <w:p w14:paraId="4545C5B7" w14:textId="77777777" w:rsidR="005E516B" w:rsidRPr="005E516B" w:rsidRDefault="005E516B" w:rsidP="005E516B"/>
    <w:p w14:paraId="20BEDE4A" w14:textId="77777777" w:rsidR="005E516B" w:rsidRPr="005E516B" w:rsidRDefault="005E516B" w:rsidP="005E516B"/>
    <w:p w14:paraId="55628A6F" w14:textId="77777777" w:rsidR="005E516B" w:rsidRPr="005E516B" w:rsidRDefault="005E516B" w:rsidP="005E516B"/>
    <w:p w14:paraId="40659E17" w14:textId="77777777" w:rsidR="005E516B" w:rsidRPr="005E516B" w:rsidRDefault="005E516B" w:rsidP="005E516B"/>
    <w:p w14:paraId="156EA310" w14:textId="77777777" w:rsidR="005E516B" w:rsidRPr="005E516B" w:rsidRDefault="005E516B" w:rsidP="005E516B"/>
    <w:p w14:paraId="507253F6" w14:textId="77777777" w:rsidR="005E516B" w:rsidRPr="005E516B" w:rsidRDefault="005E516B" w:rsidP="005E516B"/>
    <w:p w14:paraId="4D0BD238" w14:textId="77777777" w:rsidR="005E516B" w:rsidRPr="005E516B" w:rsidRDefault="005E516B" w:rsidP="005E516B"/>
    <w:p w14:paraId="598C7D9E" w14:textId="77777777" w:rsidR="005E516B" w:rsidRPr="005E516B" w:rsidRDefault="005E516B" w:rsidP="005E516B"/>
    <w:p w14:paraId="7DBBF6FA" w14:textId="77777777" w:rsidR="005E516B" w:rsidRPr="005E516B" w:rsidRDefault="005E516B" w:rsidP="005E516B"/>
    <w:p w14:paraId="06C688CA" w14:textId="2BD33E3A" w:rsidR="005E516B" w:rsidRPr="005E516B" w:rsidRDefault="005848DB" w:rsidP="00FB6504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888D474" wp14:editId="20F23C0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306955" cy="972883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6955" cy="9728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F89422" w14:textId="77777777" w:rsidR="005848DB" w:rsidRPr="00274860" w:rsidRDefault="005848DB" w:rsidP="005848DB">
                            <w:pPr>
                              <w:pStyle w:val="NoSpacing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D474" id="Text Box 7" o:spid="_x0000_s1031" type="#_x0000_t202" style="position:absolute;margin-left:0;margin-top:-.05pt;width:181.65pt;height:766.0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" fillcolor="window" stroked="f" strokeweight="1pt">
                <v:textbox>
                  <w:txbxContent>
                    <w:p w14:paraId="1AF89422" w14:textId="77777777" w:rsidR="005848DB" w:rsidRPr="00274860" w:rsidRDefault="005848DB" w:rsidP="005848DB">
                      <w:pPr>
                        <w:pStyle w:val="NoSpacing"/>
                        <w:rPr>
                          <w:color w:val="FFFF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E516B" w:rsidRPr="005E516B" w:rsidSect="003856DF">
      <w:headerReference w:type="default" r:id="rId21"/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27813" w14:textId="77777777" w:rsidR="00AA4887" w:rsidRDefault="00AA4887" w:rsidP="005E516B">
      <w:pPr>
        <w:spacing w:after="0" w:line="240" w:lineRule="auto"/>
      </w:pPr>
      <w:r>
        <w:separator/>
      </w:r>
    </w:p>
  </w:endnote>
  <w:endnote w:type="continuationSeparator" w:id="0">
    <w:p w14:paraId="392CD18A" w14:textId="77777777" w:rsidR="00AA4887" w:rsidRDefault="00AA4887" w:rsidP="005E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Barclay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0F1BF" w14:textId="77777777" w:rsidR="00196F47" w:rsidRDefault="00AD238E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06E4564" wp14:editId="0169035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1" name="MSIPCMe4324a5293b23381ee243ed1" descr="{&quot;HashCode&quot;:-1153413116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BD008" w14:textId="77777777" w:rsidR="00196F47" w:rsidRPr="00B07EB7" w:rsidRDefault="00196F47" w:rsidP="00B07EB7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E4564" id="_x0000_t202" coordsize="21600,21600" o:spt="202" path="m,l,21600r21600,l21600,xe">
              <v:stroke joinstyle="miter"/>
              <v:path gradientshapeok="t" o:connecttype="rect"/>
            </v:shapetype>
            <v:shape id="MSIPCMe4324a5293b23381ee243ed1" o:spid="_x0000_s1033" type="#_x0000_t202" alt="{&quot;HashCode&quot;:-1153413116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" o:allowincell="f" filled="f" stroked="f">
              <v:textbox inset=",0,,0">
                <w:txbxContent>
                  <w:p w14:paraId="164BD008" w14:textId="77777777" w:rsidR="00196F47" w:rsidRPr="00B07EB7" w:rsidRDefault="00196F47" w:rsidP="00B07EB7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55A83" w14:textId="77777777" w:rsidR="00AA4887" w:rsidRDefault="00AA4887" w:rsidP="005E516B">
      <w:pPr>
        <w:spacing w:after="0" w:line="240" w:lineRule="auto"/>
      </w:pPr>
      <w:r>
        <w:separator/>
      </w:r>
    </w:p>
  </w:footnote>
  <w:footnote w:type="continuationSeparator" w:id="0">
    <w:p w14:paraId="48A5E0AF" w14:textId="77777777" w:rsidR="00AA4887" w:rsidRDefault="00AA4887" w:rsidP="005E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4022A" w14:textId="77777777" w:rsidR="00B07EB7" w:rsidRDefault="00AD238E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28A852A4" wp14:editId="5C771BB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75730" cy="956945"/>
              <wp:effectExtent l="0" t="1957070" r="0" b="1924685"/>
              <wp:wrapNone/>
              <wp:docPr id="2" name="MSIPWM66cd41f3bd8ebf0ac3902336" descr="{&quot;HashCode&quot;:1468695665,&quot;Height&quot;:841.0,&quot;Width&quot;:595.0,&quot;Placement&quot;:&quot;Header&quot;,&quot;Index&quot;:&quot;Primary&quot;,&quot;Section&quot;:1,&quot;Top&quot;:-999995.0,&quot;Left&quot;:-999995.0}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475730" cy="9569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54198F" w14:textId="77777777" w:rsidR="00AD238E" w:rsidRDefault="00AD238E" w:rsidP="00AD238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EBEFF0"/>
                              <w:sz w:val="2"/>
                              <w:szCs w:val="2"/>
                            </w:rPr>
                            <w:t>Schlumberger-Secret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852A4" id="_x0000_t202" coordsize="21600,21600" o:spt="202" path="m,l,21600r21600,l21600,xe">
              <v:stroke joinstyle="miter"/>
              <v:path gradientshapeok="t" o:connecttype="rect"/>
            </v:shapetype>
            <v:shape id="MSIPWM66cd41f3bd8ebf0ac3902336" o:spid="_x0000_s1032" type="#_x0000_t202" alt="{&quot;HashCode&quot;:1468695665,&quot;Height&quot;:841.0,&quot;Width&quot;:595.0,&quot;Placement&quot;:&quot;Header&quot;,&quot;Index&quot;:&quot;Primary&quot;,&quot;Section&quot;:1,&quot;Top&quot;:-999995.0,&quot;Left&quot;:-999995.0}" style="position:absolute;margin-left:0;margin-top:0;width:509.9pt;height:75.35pt;rotation:-45;z-index:-251659264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" o:allowincell="f" filled="f" stroked="f">
              <v:stroke joinstyle="round"/>
              <o:lock v:ext="edit" shapetype="t"/>
              <v:textbox style="mso-fit-shape-to-text:t">
                <w:txbxContent>
                  <w:p w14:paraId="5654198F" w14:textId="77777777" w:rsidR="00AD238E" w:rsidRDefault="00AD238E" w:rsidP="00AD238E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EBEFF0"/>
                        <w:sz w:val="2"/>
                        <w:szCs w:val="2"/>
                      </w:rPr>
                      <w:t>Schlumberger-Secret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1" type="#_x0000_t75" alt="Smiling face with solid fill" style="width:11pt;height:11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77"/>
        </w:tabs>
        <w:ind w:left="777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57"/>
        </w:tabs>
        <w:ind w:left="1857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937"/>
        </w:tabs>
        <w:ind w:left="2937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/>
      </w:rPr>
    </w:lvl>
  </w:abstractNum>
  <w:abstractNum w:abstractNumId="2" w15:restartNumberingAfterBreak="0">
    <w:nsid w:val="01344763"/>
    <w:multiLevelType w:val="hybridMultilevel"/>
    <w:tmpl w:val="CEB8E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E650E"/>
    <w:multiLevelType w:val="multilevel"/>
    <w:tmpl w:val="37DC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44A24FE4"/>
    <w:multiLevelType w:val="hybridMultilevel"/>
    <w:tmpl w:val="3CC6C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E1A4D"/>
    <w:multiLevelType w:val="hybridMultilevel"/>
    <w:tmpl w:val="5ABE8590"/>
    <w:lvl w:ilvl="0" w:tplc="B6D82AC8">
      <w:start w:val="1"/>
      <w:numFmt w:val="bullet"/>
      <w:lvlText w:val="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61C23"/>
    <w:multiLevelType w:val="hybridMultilevel"/>
    <w:tmpl w:val="3D487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213"/>
    <w:rsid w:val="0005510E"/>
    <w:rsid w:val="00055886"/>
    <w:rsid w:val="00085B84"/>
    <w:rsid w:val="000A0006"/>
    <w:rsid w:val="000A3B16"/>
    <w:rsid w:val="001211D9"/>
    <w:rsid w:val="00170D31"/>
    <w:rsid w:val="00196F47"/>
    <w:rsid w:val="001A1730"/>
    <w:rsid w:val="001A2B65"/>
    <w:rsid w:val="001C3DA2"/>
    <w:rsid w:val="001E1571"/>
    <w:rsid w:val="00274860"/>
    <w:rsid w:val="0028169B"/>
    <w:rsid w:val="002B7BCA"/>
    <w:rsid w:val="002C20FC"/>
    <w:rsid w:val="002E229D"/>
    <w:rsid w:val="002E4F5C"/>
    <w:rsid w:val="00304F6E"/>
    <w:rsid w:val="00336467"/>
    <w:rsid w:val="0036545B"/>
    <w:rsid w:val="00376F9E"/>
    <w:rsid w:val="003856DF"/>
    <w:rsid w:val="003D6583"/>
    <w:rsid w:val="003F184F"/>
    <w:rsid w:val="004277E0"/>
    <w:rsid w:val="004343AF"/>
    <w:rsid w:val="0048052D"/>
    <w:rsid w:val="004B5F07"/>
    <w:rsid w:val="00503750"/>
    <w:rsid w:val="005176A3"/>
    <w:rsid w:val="00567C38"/>
    <w:rsid w:val="005848DB"/>
    <w:rsid w:val="005959AB"/>
    <w:rsid w:val="005C1019"/>
    <w:rsid w:val="005E516B"/>
    <w:rsid w:val="00624784"/>
    <w:rsid w:val="00657089"/>
    <w:rsid w:val="00702B90"/>
    <w:rsid w:val="00727898"/>
    <w:rsid w:val="00730AF1"/>
    <w:rsid w:val="00751085"/>
    <w:rsid w:val="007C6C19"/>
    <w:rsid w:val="007F72E1"/>
    <w:rsid w:val="00817FFC"/>
    <w:rsid w:val="00833230"/>
    <w:rsid w:val="00851176"/>
    <w:rsid w:val="008943F3"/>
    <w:rsid w:val="00896213"/>
    <w:rsid w:val="008B096D"/>
    <w:rsid w:val="009179ED"/>
    <w:rsid w:val="0092671F"/>
    <w:rsid w:val="009B2BE9"/>
    <w:rsid w:val="00A023A2"/>
    <w:rsid w:val="00A224C9"/>
    <w:rsid w:val="00AA4887"/>
    <w:rsid w:val="00AD238E"/>
    <w:rsid w:val="00AD4FA2"/>
    <w:rsid w:val="00B07EB7"/>
    <w:rsid w:val="00B159F7"/>
    <w:rsid w:val="00B76CAD"/>
    <w:rsid w:val="00B95E2B"/>
    <w:rsid w:val="00BB63C9"/>
    <w:rsid w:val="00BC33FE"/>
    <w:rsid w:val="00BD3D46"/>
    <w:rsid w:val="00C03BB5"/>
    <w:rsid w:val="00C164F8"/>
    <w:rsid w:val="00C53879"/>
    <w:rsid w:val="00C702BF"/>
    <w:rsid w:val="00CB7237"/>
    <w:rsid w:val="00CD71E0"/>
    <w:rsid w:val="00CF7705"/>
    <w:rsid w:val="00D23858"/>
    <w:rsid w:val="00D25051"/>
    <w:rsid w:val="00D547A6"/>
    <w:rsid w:val="00D74CC1"/>
    <w:rsid w:val="00DD0CB0"/>
    <w:rsid w:val="00E3508C"/>
    <w:rsid w:val="00EB29A7"/>
    <w:rsid w:val="00EE1595"/>
    <w:rsid w:val="00EF3BF7"/>
    <w:rsid w:val="00EF7C62"/>
    <w:rsid w:val="00F14BF8"/>
    <w:rsid w:val="00F20EE6"/>
    <w:rsid w:val="00FB2CAD"/>
    <w:rsid w:val="00FB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6CB08"/>
  <w15:chartTrackingRefBased/>
  <w15:docId w15:val="{52424FDB-2ED1-4235-A0A4-C17C5F2F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9AB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B5F07"/>
    <w:pPr>
      <w:ind w:left="720"/>
      <w:contextualSpacing/>
    </w:pPr>
  </w:style>
  <w:style w:type="paragraph" w:customStyle="1" w:styleId="Text">
    <w:name w:val="Text"/>
    <w:basedOn w:val="Caption"/>
    <w:rsid w:val="00727898"/>
    <w:pPr>
      <w:widowControl w:val="0"/>
      <w:suppressLineNumbers/>
      <w:suppressAutoHyphens/>
      <w:spacing w:before="120" w:after="120"/>
    </w:pPr>
    <w:rPr>
      <w:rFonts w:ascii="Times New Roman" w:eastAsia="Arial Unicode MS" w:hAnsi="Times New Roman" w:cs="Arial Unicode MS"/>
      <w:color w:val="auto"/>
      <w:kern w:val="1"/>
      <w:sz w:val="24"/>
      <w:szCs w:val="24"/>
      <w:lang w:eastAsia="hi-IN" w:bidi="hi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7898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Hyperlink">
    <w:name w:val="Hyperlink"/>
    <w:uiPriority w:val="99"/>
    <w:unhideWhenUsed/>
    <w:rsid w:val="00E3508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16B"/>
  </w:style>
  <w:style w:type="paragraph" w:styleId="Footer">
    <w:name w:val="footer"/>
    <w:basedOn w:val="Normal"/>
    <w:link w:val="FooterChar"/>
    <w:uiPriority w:val="99"/>
    <w:unhideWhenUsed/>
    <w:rsid w:val="005E5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16B"/>
  </w:style>
  <w:style w:type="paragraph" w:styleId="NormalWeb">
    <w:name w:val="Normal (Web)"/>
    <w:basedOn w:val="Normal"/>
    <w:uiPriority w:val="99"/>
    <w:semiHidden/>
    <w:unhideWhenUsed/>
    <w:rsid w:val="00AD23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FB6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7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20" Type="http://schemas.openxmlformats.org/officeDocument/2006/relationships/hyperlink" Target="mailto:itz.nimz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svg"/><Relationship Id="rId19" Type="http://schemas.openxmlformats.org/officeDocument/2006/relationships/hyperlink" Target="mailto:itz.nimz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Azure Information Protection\WatermarkTemplate.dotx</Template>
  <TotalTime>288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Santander (UK)</Company>
  <LinksUpToDate>false</LinksUpToDate>
  <CharactersWithSpaces>770</CharactersWithSpaces>
  <SharedDoc>false</SharedDoc>
  <HLinks>
    <vt:vector size="6" baseType="variant">
      <vt:variant>
        <vt:i4>7798794</vt:i4>
      </vt:variant>
      <vt:variant>
        <vt:i4>0</vt:i4>
      </vt:variant>
      <vt:variant>
        <vt:i4>0</vt:i4>
      </vt:variant>
      <vt:variant>
        <vt:i4>5</vt:i4>
      </vt:variant>
      <vt:variant>
        <vt:lpwstr>mailto:itz.nimz@gmail.com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Mandal, Nirman (ISBANUK)</dc:creator>
  <cp:keywords/>
  <dc:description/>
  <cp:lastModifiedBy>MANDAL Nirman</cp:lastModifiedBy>
  <cp:revision>6</cp:revision>
  <cp:lastPrinted>2018-10-31T22:56:00Z</cp:lastPrinted>
  <dcterms:created xsi:type="dcterms:W3CDTF">2019-08-20T20:24:00Z</dcterms:created>
  <dcterms:modified xsi:type="dcterms:W3CDTF">2019-11-30T15:51:00Z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f87097-904b-4829-8a9e-b321828737df_Enabled">
    <vt:lpwstr>False</vt:lpwstr>
  </property>
  <property fmtid="{D5CDD505-2E9C-101B-9397-08002B2CF9AE}" pid="3" name="MSIP_Label_d8f87097-904b-4829-8a9e-b321828737df_SiteId">
    <vt:lpwstr>41ff26dc-250f-4b13-8981-739be8610c21</vt:lpwstr>
  </property>
  <property fmtid="{D5CDD505-2E9C-101B-9397-08002B2CF9AE}" pid="4" name="MSIP_Label_d8f87097-904b-4829-8a9e-b321828737df_Owner">
    <vt:lpwstr>NMandal@slb.com</vt:lpwstr>
  </property>
  <property fmtid="{D5CDD505-2E9C-101B-9397-08002B2CF9AE}" pid="5" name="MSIP_Label_d8f87097-904b-4829-8a9e-b321828737df_SetDate">
    <vt:lpwstr>2018-10-31T22:56:54.2984897Z</vt:lpwstr>
  </property>
  <property fmtid="{D5CDD505-2E9C-101B-9397-08002B2CF9AE}" pid="6" name="MSIP_Label_d8f87097-904b-4829-8a9e-b321828737df_Name">
    <vt:lpwstr>Secret</vt:lpwstr>
  </property>
  <property fmtid="{D5CDD505-2E9C-101B-9397-08002B2CF9AE}" pid="7" name="MSIP_Label_d8f87097-904b-4829-8a9e-b321828737df_Application">
    <vt:lpwstr>Microsoft Azure Information Protection</vt:lpwstr>
  </property>
  <property fmtid="{D5CDD505-2E9C-101B-9397-08002B2CF9AE}" pid="8" name="MSIP_Label_d8f87097-904b-4829-8a9e-b321828737df_Extended_MSFT_Method">
    <vt:lpwstr>Manual</vt:lpwstr>
  </property>
  <property fmtid="{D5CDD505-2E9C-101B-9397-08002B2CF9AE}" pid="9" name="MSIP_Label_b2af655a-a1a9-425c-a93e-fe85d8b9d741_Enabled">
    <vt:lpwstr>False</vt:lpwstr>
  </property>
  <property fmtid="{D5CDD505-2E9C-101B-9397-08002B2CF9AE}" pid="10" name="MSIP_Label_b2af655a-a1a9-425c-a93e-fe85d8b9d741_SiteId">
    <vt:lpwstr>41ff26dc-250f-4b13-8981-739be8610c21</vt:lpwstr>
  </property>
  <property fmtid="{D5CDD505-2E9C-101B-9397-08002B2CF9AE}" pid="11" name="MSIP_Label_b2af655a-a1a9-425c-a93e-fe85d8b9d741_Owner">
    <vt:lpwstr>NMandal@slb.com</vt:lpwstr>
  </property>
  <property fmtid="{D5CDD505-2E9C-101B-9397-08002B2CF9AE}" pid="12" name="MSIP_Label_b2af655a-a1a9-425c-a93e-fe85d8b9d741_SetDate">
    <vt:lpwstr>2018-10-31T22:56:54.2984897Z</vt:lpwstr>
  </property>
  <property fmtid="{D5CDD505-2E9C-101B-9397-08002B2CF9AE}" pid="13" name="MSIP_Label_b2af655a-a1a9-425c-a93e-fe85d8b9d741_Name">
    <vt:lpwstr>Internal</vt:lpwstr>
  </property>
  <property fmtid="{D5CDD505-2E9C-101B-9397-08002B2CF9AE}" pid="14" name="MSIP_Label_b2af655a-a1a9-425c-a93e-fe85d8b9d741_Application">
    <vt:lpwstr>Microsoft Azure Information Protection</vt:lpwstr>
  </property>
  <property fmtid="{D5CDD505-2E9C-101B-9397-08002B2CF9AE}" pid="15" name="MSIP_Label_b2af655a-a1a9-425c-a93e-fe85d8b9d741_Parent">
    <vt:lpwstr>d8f87097-904b-4829-8a9e-b321828737df</vt:lpwstr>
  </property>
  <property fmtid="{D5CDD505-2E9C-101B-9397-08002B2CF9AE}" pid="16" name="MSIP_Label_b2af655a-a1a9-425c-a93e-fe85d8b9d741_Extended_MSFT_Method">
    <vt:lpwstr>Manual</vt:lpwstr>
  </property>
</Properties>
</file>