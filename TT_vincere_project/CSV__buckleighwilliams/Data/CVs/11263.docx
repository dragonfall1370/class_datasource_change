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6B14" w14:textId="77777777" w:rsidR="0028354C" w:rsidRDefault="0028354C" w:rsidP="00D70063">
      <w:pPr>
        <w:pStyle w:val="Heading3"/>
      </w:pPr>
      <w:r>
        <w:t>personal summary</w:t>
      </w:r>
    </w:p>
    <w:p w14:paraId="33257DB0" w14:textId="0E7EEB66" w:rsidR="0028354C" w:rsidRDefault="0028354C" w:rsidP="002B7020">
      <w:pPr>
        <w:jc w:val="both"/>
      </w:pPr>
      <w:r>
        <w:t xml:space="preserve">A multi-skilled system developer and designer with </w:t>
      </w:r>
      <w:r w:rsidR="009105CE">
        <w:t xml:space="preserve">comprehensive </w:t>
      </w:r>
      <w:r>
        <w:t>experience</w:t>
      </w:r>
      <w:r w:rsidR="009105CE">
        <w:t xml:space="preserve"> of the design, development and deployment of architecture and infrastructure for large-scale applications. A proven ability to lead teams to deliver complex and secure software solutions of the highest quality and performance, rigorously tested for use in the most pressured and challenging environments.</w:t>
      </w:r>
    </w:p>
    <w:p w14:paraId="405399B6" w14:textId="77777777" w:rsidR="00D70063" w:rsidRDefault="00D70063" w:rsidP="00D70063">
      <w:pPr>
        <w:pStyle w:val="Heading3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D11B589" wp14:editId="1B6E17F9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None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75AA7" w14:textId="77777777" w:rsidR="00DF31C7" w:rsidRDefault="00DF31C7" w:rsidP="00D70063">
                            <w:pPr>
                              <w:pStyle w:val="Photo"/>
                            </w:pPr>
                          </w:p>
                          <w:p w14:paraId="2E3D7211" w14:textId="77777777" w:rsidR="00DF31C7" w:rsidRDefault="00DF31C7" w:rsidP="00D70063">
                            <w:pPr>
                              <w:pStyle w:val="Photo"/>
                            </w:pPr>
                          </w:p>
                          <w:p w14:paraId="064DC5E7" w14:textId="77777777" w:rsidR="00DF31C7" w:rsidRDefault="00DF31C7" w:rsidP="00D70063">
                            <w:pPr>
                              <w:pStyle w:val="Photo"/>
                            </w:pPr>
                          </w:p>
                          <w:p w14:paraId="70ADEC95" w14:textId="77777777" w:rsidR="00DF31C7" w:rsidRDefault="00DF31C7" w:rsidP="00D70063">
                            <w:pPr>
                              <w:pStyle w:val="Photo"/>
                            </w:pPr>
                          </w:p>
                          <w:p w14:paraId="5B59FCC6" w14:textId="0517EB77" w:rsidR="00DF31C7" w:rsidRPr="003C3327" w:rsidRDefault="00DF31C7" w:rsidP="003C3327">
                            <w:pPr>
                              <w:pStyle w:val="Photo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3C3327">
                              <w:rPr>
                                <w:sz w:val="16"/>
                                <w:szCs w:val="16"/>
                              </w:rPr>
                              <w:t>http://app.pluralsight.com/profile/ian-foster23</w:t>
                            </w:r>
                          </w:p>
                          <w:p w14:paraId="26432075" w14:textId="77777777" w:rsidR="00DF31C7" w:rsidRDefault="00DF31C7" w:rsidP="00D70063">
                            <w:pPr>
                              <w:pStyle w:val="Heading1"/>
                            </w:pPr>
                            <w:r>
                              <w:t>Areas of expertise</w:t>
                            </w:r>
                          </w:p>
                          <w:p w14:paraId="7840EAE3" w14:textId="42CAF079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.Net Development:</w:t>
                            </w:r>
                          </w:p>
                          <w:p w14:paraId="50F23D37" w14:textId="07ED6CB8" w:rsidR="00DF31C7" w:rsidRDefault="00DF31C7" w:rsidP="004621EB">
                            <w:pPr>
                              <w:spacing w:after="120"/>
                            </w:pPr>
                            <w:r>
                              <w:t xml:space="preserve">   </w:t>
                            </w:r>
                            <w:r w:rsidRPr="004621EB">
                              <w:rPr>
                                <w:sz w:val="18"/>
                                <w:szCs w:val="18"/>
                              </w:rPr>
                              <w:t>C#/VB/Win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4621EB">
                              <w:rPr>
                                <w:sz w:val="18"/>
                                <w:szCs w:val="18"/>
                              </w:rPr>
                              <w:t>orms/ASP.Net/MVC/Linq/WCF</w:t>
                            </w:r>
                          </w:p>
                          <w:p w14:paraId="6D80041E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SQL Server Design/Admin</w:t>
                            </w:r>
                          </w:p>
                          <w:p w14:paraId="632AE443" w14:textId="68E6CABD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Team Foundation Server</w:t>
                            </w:r>
                          </w:p>
                          <w:p w14:paraId="78FC946A" w14:textId="32DD68AB" w:rsidR="006C131F" w:rsidRDefault="006C131F" w:rsidP="00C617F7">
                            <w:pPr>
                              <w:spacing w:after="120"/>
                              <w:ind w:left="357"/>
                            </w:pPr>
                            <w:r>
                              <w:t>Agile Development</w:t>
                            </w:r>
                          </w:p>
                          <w:p w14:paraId="7F83D7CC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Enterprise Architecture</w:t>
                            </w:r>
                          </w:p>
                          <w:p w14:paraId="7FFA97CE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Service Oriented Architecture</w:t>
                            </w:r>
                          </w:p>
                          <w:p w14:paraId="5883A04B" w14:textId="28FBC9E6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Javascript frameworks:</w:t>
                            </w:r>
                          </w:p>
                          <w:p w14:paraId="5E7D574B" w14:textId="16E17645" w:rsidR="00DF31C7" w:rsidRPr="003C3327" w:rsidRDefault="00DF31C7" w:rsidP="00C617F7">
                            <w:pPr>
                              <w:spacing w:after="120"/>
                              <w:ind w:left="35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3C3327">
                              <w:rPr>
                                <w:sz w:val="18"/>
                                <w:szCs w:val="18"/>
                              </w:rPr>
                              <w:t>Query/Angular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C3327">
                              <w:rPr>
                                <w:sz w:val="18"/>
                                <w:szCs w:val="18"/>
                              </w:rPr>
                              <w:t>/React/KnockoutJS</w:t>
                            </w:r>
                          </w:p>
                          <w:p w14:paraId="4B9EACDA" w14:textId="60C74A8B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Crystal Reports</w:t>
                            </w:r>
                          </w:p>
                          <w:p w14:paraId="2159FA25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SSIS</w:t>
                            </w:r>
                          </w:p>
                          <w:p w14:paraId="13DE13D8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System Vulnerability Testing</w:t>
                            </w:r>
                          </w:p>
                          <w:p w14:paraId="49ABF400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Cyber Security</w:t>
                            </w:r>
                          </w:p>
                          <w:p w14:paraId="64BC761F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Networking</w:t>
                            </w:r>
                          </w:p>
                          <w:p w14:paraId="2D0C6019" w14:textId="608DAAC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Server Administration</w:t>
                            </w:r>
                          </w:p>
                          <w:p w14:paraId="08AC63EB" w14:textId="77777777" w:rsidR="00DF31C7" w:rsidRDefault="00DF31C7" w:rsidP="006C131F">
                            <w:pPr>
                              <w:pStyle w:val="Heading2"/>
                              <w:spacing w:before="240"/>
                            </w:pPr>
                            <w:r>
                              <w:t>Professional</w:t>
                            </w:r>
                          </w:p>
                          <w:p w14:paraId="5881E538" w14:textId="7777777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MCP, MCSD</w:t>
                            </w:r>
                          </w:p>
                          <w:p w14:paraId="0A436DB0" w14:textId="77777777" w:rsidR="00DF31C7" w:rsidRDefault="00DF31C7" w:rsidP="006C131F">
                            <w:pPr>
                              <w:pStyle w:val="Heading2"/>
                              <w:spacing w:before="240"/>
                            </w:pPr>
                            <w:r>
                              <w:t>Training</w:t>
                            </w:r>
                          </w:p>
                          <w:p w14:paraId="57D3B255" w14:textId="18D183BE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Certified Ethical Hacker</w:t>
                            </w:r>
                          </w:p>
                          <w:p w14:paraId="38B7C5BF" w14:textId="0A191BD7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React</w:t>
                            </w:r>
                          </w:p>
                          <w:p w14:paraId="004DC2D4" w14:textId="059AC58C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Azure / AWS</w:t>
                            </w:r>
                          </w:p>
                          <w:p w14:paraId="1D994E8C" w14:textId="430AFC8C" w:rsidR="00DF31C7" w:rsidRDefault="00DF31C7" w:rsidP="00C617F7">
                            <w:pPr>
                              <w:spacing w:after="120"/>
                              <w:ind w:left="357"/>
                            </w:pPr>
                            <w:r>
                              <w:t>Xamarin</w:t>
                            </w:r>
                          </w:p>
                          <w:p w14:paraId="6F6D45F6" w14:textId="77777777" w:rsidR="00DF31C7" w:rsidRDefault="00DF31C7" w:rsidP="006C131F">
                            <w:pPr>
                              <w:pStyle w:val="Heading2"/>
                              <w:spacing w:before="240"/>
                            </w:pPr>
                            <w:r>
                              <w:t>Personal Details</w:t>
                            </w:r>
                          </w:p>
                          <w:p w14:paraId="03ED29B1" w14:textId="6EDF76F0" w:rsidR="00DF31C7" w:rsidRDefault="00DF31C7" w:rsidP="004621EB">
                            <w:pPr>
                              <w:pStyle w:val="ContactInfo"/>
                              <w:spacing w:after="0"/>
                            </w:pPr>
                            <w:r>
                              <w:t xml:space="preserve">3 </w:t>
                            </w:r>
                            <w:proofErr w:type="spellStart"/>
                            <w:r>
                              <w:t>Leesands</w:t>
                            </w:r>
                            <w:proofErr w:type="spellEnd"/>
                            <w:r>
                              <w:t xml:space="preserve"> Close, Fulwood</w:t>
                            </w:r>
                          </w:p>
                          <w:p w14:paraId="3C652D63" w14:textId="77777777" w:rsidR="00DF31C7" w:rsidRDefault="00DF31C7" w:rsidP="004621EB">
                            <w:pPr>
                              <w:pStyle w:val="ContactInfo"/>
                              <w:spacing w:after="0"/>
                            </w:pPr>
                            <w:r>
                              <w:t>Preston, PR2 9AJ</w:t>
                            </w:r>
                          </w:p>
                          <w:p w14:paraId="108B10C0" w14:textId="77777777" w:rsidR="00DF31C7" w:rsidRDefault="00DF31C7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07886317212</w:t>
                            </w:r>
                          </w:p>
                          <w:p w14:paraId="420E4ACD" w14:textId="77777777" w:rsidR="00DF31C7" w:rsidRDefault="00DF31C7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foz@blueyonder.co.uk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1B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p w14:paraId="2C575AA7" w14:textId="77777777" w:rsidR="00DF31C7" w:rsidRDefault="00DF31C7" w:rsidP="00D70063">
                      <w:pPr>
                        <w:pStyle w:val="Photo"/>
                      </w:pPr>
                    </w:p>
                    <w:p w14:paraId="2E3D7211" w14:textId="77777777" w:rsidR="00DF31C7" w:rsidRDefault="00DF31C7" w:rsidP="00D70063">
                      <w:pPr>
                        <w:pStyle w:val="Photo"/>
                      </w:pPr>
                    </w:p>
                    <w:p w14:paraId="064DC5E7" w14:textId="77777777" w:rsidR="00DF31C7" w:rsidRDefault="00DF31C7" w:rsidP="00D70063">
                      <w:pPr>
                        <w:pStyle w:val="Photo"/>
                      </w:pPr>
                    </w:p>
                    <w:p w14:paraId="70ADEC95" w14:textId="77777777" w:rsidR="00DF31C7" w:rsidRDefault="00DF31C7" w:rsidP="00D70063">
                      <w:pPr>
                        <w:pStyle w:val="Photo"/>
                      </w:pPr>
                    </w:p>
                    <w:p w14:paraId="5B59FCC6" w14:textId="0517EB77" w:rsidR="00DF31C7" w:rsidRPr="003C3327" w:rsidRDefault="00DF31C7" w:rsidP="003C3327">
                      <w:pPr>
                        <w:pStyle w:val="Photo"/>
                        <w:jc w:val="left"/>
                        <w:rPr>
                          <w:sz w:val="16"/>
                          <w:szCs w:val="16"/>
                        </w:rPr>
                      </w:pPr>
                      <w:r w:rsidRPr="003C3327">
                        <w:rPr>
                          <w:sz w:val="16"/>
                          <w:szCs w:val="16"/>
                        </w:rPr>
                        <w:t>http://app.pluralsight.com/profile/ian-foster23</w:t>
                      </w:r>
                    </w:p>
                    <w:p w14:paraId="26432075" w14:textId="77777777" w:rsidR="00DF31C7" w:rsidRDefault="00DF31C7" w:rsidP="00D70063">
                      <w:pPr>
                        <w:pStyle w:val="Heading1"/>
                      </w:pPr>
                      <w:r>
                        <w:t>Areas of expertise</w:t>
                      </w:r>
                    </w:p>
                    <w:p w14:paraId="7840EAE3" w14:textId="42CAF079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.Net Development:</w:t>
                      </w:r>
                    </w:p>
                    <w:p w14:paraId="50F23D37" w14:textId="07ED6CB8" w:rsidR="00DF31C7" w:rsidRDefault="00DF31C7" w:rsidP="004621EB">
                      <w:pPr>
                        <w:spacing w:after="120"/>
                      </w:pPr>
                      <w:r>
                        <w:t xml:space="preserve">   </w:t>
                      </w:r>
                      <w:r w:rsidRPr="004621EB">
                        <w:rPr>
                          <w:sz w:val="18"/>
                          <w:szCs w:val="18"/>
                        </w:rPr>
                        <w:t>C#/VB/Win</w:t>
                      </w:r>
                      <w:r>
                        <w:rPr>
                          <w:sz w:val="18"/>
                          <w:szCs w:val="18"/>
                        </w:rPr>
                        <w:t>F</w:t>
                      </w:r>
                      <w:r w:rsidRPr="004621EB">
                        <w:rPr>
                          <w:sz w:val="18"/>
                          <w:szCs w:val="18"/>
                        </w:rPr>
                        <w:t>orms/ASP.Net/MVC/Linq/WCF</w:t>
                      </w:r>
                    </w:p>
                    <w:p w14:paraId="6D80041E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SQL Server Design/Admin</w:t>
                      </w:r>
                    </w:p>
                    <w:p w14:paraId="632AE443" w14:textId="68E6CABD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Team Foundation Server</w:t>
                      </w:r>
                    </w:p>
                    <w:p w14:paraId="78FC946A" w14:textId="32DD68AB" w:rsidR="006C131F" w:rsidRDefault="006C131F" w:rsidP="00C617F7">
                      <w:pPr>
                        <w:spacing w:after="120"/>
                        <w:ind w:left="357"/>
                      </w:pPr>
                      <w:r>
                        <w:t>Agile Development</w:t>
                      </w:r>
                    </w:p>
                    <w:p w14:paraId="7F83D7CC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Enterprise Architecture</w:t>
                      </w:r>
                    </w:p>
                    <w:p w14:paraId="7FFA97CE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Service Oriented Architecture</w:t>
                      </w:r>
                    </w:p>
                    <w:p w14:paraId="5883A04B" w14:textId="28FBC9E6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Javascript frameworks:</w:t>
                      </w:r>
                    </w:p>
                    <w:p w14:paraId="5E7D574B" w14:textId="16E17645" w:rsidR="00DF31C7" w:rsidRPr="003C3327" w:rsidRDefault="00DF31C7" w:rsidP="00C617F7">
                      <w:pPr>
                        <w:spacing w:after="120"/>
                        <w:ind w:left="357"/>
                        <w:rPr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 w:rsidRPr="003C3327">
                        <w:rPr>
                          <w:sz w:val="18"/>
                          <w:szCs w:val="18"/>
                        </w:rPr>
                        <w:t>Query/Angular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3C3327">
                        <w:rPr>
                          <w:sz w:val="18"/>
                          <w:szCs w:val="18"/>
                        </w:rPr>
                        <w:t>/React/KnockoutJS</w:t>
                      </w:r>
                    </w:p>
                    <w:p w14:paraId="4B9EACDA" w14:textId="60C74A8B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Crystal Reports</w:t>
                      </w:r>
                    </w:p>
                    <w:p w14:paraId="2159FA25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SSIS</w:t>
                      </w:r>
                    </w:p>
                    <w:p w14:paraId="13DE13D8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System Vulnerability Testing</w:t>
                      </w:r>
                    </w:p>
                    <w:p w14:paraId="49ABF400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Cyber Security</w:t>
                      </w:r>
                    </w:p>
                    <w:p w14:paraId="64BC761F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Networking</w:t>
                      </w:r>
                    </w:p>
                    <w:p w14:paraId="2D0C6019" w14:textId="608DAAC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Server Administration</w:t>
                      </w:r>
                    </w:p>
                    <w:p w14:paraId="08AC63EB" w14:textId="77777777" w:rsidR="00DF31C7" w:rsidRDefault="00DF31C7" w:rsidP="006C131F">
                      <w:pPr>
                        <w:pStyle w:val="Heading2"/>
                        <w:spacing w:before="240"/>
                      </w:pPr>
                      <w:r>
                        <w:t>Professional</w:t>
                      </w:r>
                    </w:p>
                    <w:p w14:paraId="5881E538" w14:textId="7777777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MCP, MCSD</w:t>
                      </w:r>
                    </w:p>
                    <w:p w14:paraId="0A436DB0" w14:textId="77777777" w:rsidR="00DF31C7" w:rsidRDefault="00DF31C7" w:rsidP="006C131F">
                      <w:pPr>
                        <w:pStyle w:val="Heading2"/>
                        <w:spacing w:before="240"/>
                      </w:pPr>
                      <w:r>
                        <w:t>Training</w:t>
                      </w:r>
                    </w:p>
                    <w:p w14:paraId="57D3B255" w14:textId="18D183BE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Certified Ethical Hacker</w:t>
                      </w:r>
                    </w:p>
                    <w:p w14:paraId="38B7C5BF" w14:textId="0A191BD7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React</w:t>
                      </w:r>
                    </w:p>
                    <w:p w14:paraId="004DC2D4" w14:textId="059AC58C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Azure / AWS</w:t>
                      </w:r>
                    </w:p>
                    <w:p w14:paraId="1D994E8C" w14:textId="430AFC8C" w:rsidR="00DF31C7" w:rsidRDefault="00DF31C7" w:rsidP="00C617F7">
                      <w:pPr>
                        <w:spacing w:after="120"/>
                        <w:ind w:left="357"/>
                      </w:pPr>
                      <w:r>
                        <w:t>Xamarin</w:t>
                      </w:r>
                    </w:p>
                    <w:p w14:paraId="6F6D45F6" w14:textId="77777777" w:rsidR="00DF31C7" w:rsidRDefault="00DF31C7" w:rsidP="006C131F">
                      <w:pPr>
                        <w:pStyle w:val="Heading2"/>
                        <w:spacing w:before="240"/>
                      </w:pPr>
                      <w:r>
                        <w:t>Personal Details</w:t>
                      </w:r>
                    </w:p>
                    <w:p w14:paraId="03ED29B1" w14:textId="6EDF76F0" w:rsidR="00DF31C7" w:rsidRDefault="00DF31C7" w:rsidP="004621EB">
                      <w:pPr>
                        <w:pStyle w:val="ContactInfo"/>
                        <w:spacing w:after="0"/>
                      </w:pPr>
                      <w:r>
                        <w:t xml:space="preserve">3 </w:t>
                      </w:r>
                      <w:proofErr w:type="spellStart"/>
                      <w:r>
                        <w:t>Leesands</w:t>
                      </w:r>
                      <w:proofErr w:type="spellEnd"/>
                      <w:r>
                        <w:t xml:space="preserve"> Close, Fulwood</w:t>
                      </w:r>
                    </w:p>
                    <w:p w14:paraId="3C652D63" w14:textId="77777777" w:rsidR="00DF31C7" w:rsidRDefault="00DF31C7" w:rsidP="004621EB">
                      <w:pPr>
                        <w:pStyle w:val="ContactInfo"/>
                        <w:spacing w:after="0"/>
                      </w:pPr>
                      <w:r>
                        <w:t>Preston, PR2 9AJ</w:t>
                      </w:r>
                    </w:p>
                    <w:p w14:paraId="108B10C0" w14:textId="77777777" w:rsidR="00DF31C7" w:rsidRDefault="00DF31C7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07886317212</w:t>
                      </w:r>
                    </w:p>
                    <w:p w14:paraId="420E4ACD" w14:textId="77777777" w:rsidR="00DF31C7" w:rsidRDefault="00DF31C7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foz@blueyonder.co.uk</w:t>
                      </w: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5FFAAE20AE9640A696CF50E3C6301CFC"/>
          </w:placeholder>
          <w:temporary/>
          <w:showingPlcHdr/>
        </w:sdtPr>
        <w:sdtEndPr/>
        <w:sdtContent>
          <w:r>
            <w:t>Experience</w:t>
          </w:r>
        </w:sdtContent>
      </w:sdt>
    </w:p>
    <w:p w14:paraId="623CAD9D" w14:textId="0324A4F6" w:rsidR="00D70063" w:rsidRDefault="00C617F7" w:rsidP="00D70063">
      <w:pPr>
        <w:pStyle w:val="Heading4"/>
      </w:pPr>
      <w:r>
        <w:t>Lancashire Constabulary</w:t>
      </w:r>
    </w:p>
    <w:p w14:paraId="2FD916C2" w14:textId="270F3E4F" w:rsidR="004621EB" w:rsidRPr="004621EB" w:rsidRDefault="004621EB" w:rsidP="004621EB">
      <w:pPr>
        <w:pStyle w:val="Heading7"/>
      </w:pPr>
      <w:r>
        <w:t>CONSULTANT ARCHITECT</w:t>
      </w:r>
      <w:r w:rsidR="000B2F08">
        <w:t xml:space="preserve"> </w:t>
      </w:r>
      <w:r>
        <w:t>/</w:t>
      </w:r>
      <w:r w:rsidR="000B2F08">
        <w:t xml:space="preserve"> </w:t>
      </w:r>
      <w:r>
        <w:t>DEVELOPER</w:t>
      </w:r>
    </w:p>
    <w:p w14:paraId="4CDD3959" w14:textId="77777777" w:rsidR="00D70063" w:rsidRDefault="00C617F7" w:rsidP="00D70063">
      <w:pPr>
        <w:pStyle w:val="Heading5"/>
      </w:pPr>
      <w:r>
        <w:t>Oct 2013 – Dec 2017</w:t>
      </w:r>
    </w:p>
    <w:p w14:paraId="5DEDF8F3" w14:textId="77777777" w:rsidR="00C617F7" w:rsidRPr="00C617F7" w:rsidRDefault="00C617F7" w:rsidP="00C617F7">
      <w:pPr>
        <w:pStyle w:val="Heading5"/>
      </w:pPr>
      <w:r>
        <w:t>JUN 2008 – APR 2012</w:t>
      </w:r>
    </w:p>
    <w:p w14:paraId="0D747885" w14:textId="74783A53" w:rsidR="008604BE" w:rsidRDefault="002B7020" w:rsidP="008604BE">
      <w:pPr>
        <w:pBdr>
          <w:top w:val="single" w:sz="4" w:space="1" w:color="auto"/>
        </w:pBdr>
        <w:jc w:val="both"/>
      </w:pPr>
      <w:r>
        <w:t>Due to much of the work here being covered by the Official Secrets Act this section is less specific. I was hired for t</w:t>
      </w:r>
      <w:r w:rsidR="00C617F7">
        <w:t xml:space="preserve">wo periods of development of secure software solutions for use by police forces including work on web, desktop and mobile applications utilising .Net </w:t>
      </w:r>
      <w:r w:rsidR="008604BE">
        <w:t xml:space="preserve">for internal and external usage. </w:t>
      </w:r>
    </w:p>
    <w:p w14:paraId="64AD378A" w14:textId="335D79C9" w:rsidR="002B7020" w:rsidRDefault="002B7020" w:rsidP="002B7020">
      <w:pPr>
        <w:pStyle w:val="Heading6"/>
      </w:pPr>
      <w:r>
        <w:t xml:space="preserve">Key </w:t>
      </w:r>
      <w:r w:rsidR="00AD2862">
        <w:t>Achievements:</w:t>
      </w:r>
    </w:p>
    <w:p w14:paraId="4A433EA8" w14:textId="363DA054" w:rsidR="002B7020" w:rsidRDefault="00DE5E0D" w:rsidP="00C037CA">
      <w:pPr>
        <w:pStyle w:val="ListParagraph"/>
        <w:numPr>
          <w:ilvl w:val="0"/>
          <w:numId w:val="4"/>
        </w:numPr>
      </w:pPr>
      <w:r>
        <w:t>Design and development of m</w:t>
      </w:r>
      <w:r w:rsidR="000B2F08">
        <w:t xml:space="preserve">ultiple </w:t>
      </w:r>
      <w:r w:rsidR="002B7020">
        <w:t>Police IT Systems used by thousands of officers and police staff connected to the police national network and encompassing all aspects of policing work</w:t>
      </w:r>
      <w:r w:rsidR="000B2F08">
        <w:t>, developed using web</w:t>
      </w:r>
      <w:r w:rsidR="00C911D3">
        <w:t>, WinForms and mobile</w:t>
      </w:r>
      <w:r w:rsidR="000B2F08">
        <w:t xml:space="preserve"> technologies</w:t>
      </w:r>
      <w:r w:rsidR="002B7020">
        <w:t>.</w:t>
      </w:r>
    </w:p>
    <w:p w14:paraId="32F1AAF7" w14:textId="62D4E1FA" w:rsidR="00AD2862" w:rsidRDefault="00AD2862" w:rsidP="00C037CA">
      <w:pPr>
        <w:pStyle w:val="ListParagraph"/>
        <w:numPr>
          <w:ilvl w:val="0"/>
          <w:numId w:val="4"/>
        </w:numPr>
      </w:pPr>
      <w:r>
        <w:t>Large-scale BRC &amp; data migration moving 30 years of information from legacy systems to newer relational database designs.</w:t>
      </w:r>
    </w:p>
    <w:p w14:paraId="1BEE17B4" w14:textId="3A512AB1" w:rsidR="00C71AF3" w:rsidRDefault="001E3C9D" w:rsidP="00C037CA">
      <w:pPr>
        <w:pStyle w:val="ListParagraph"/>
        <w:numPr>
          <w:ilvl w:val="0"/>
          <w:numId w:val="4"/>
        </w:numPr>
      </w:pPr>
      <w:r>
        <w:t xml:space="preserve">Training and support to move the team to </w:t>
      </w:r>
      <w:r w:rsidR="00603347">
        <w:t xml:space="preserve">Microsoft Agile Process and </w:t>
      </w:r>
      <w:r w:rsidR="000B2F08">
        <w:t>S</w:t>
      </w:r>
      <w:r w:rsidR="00064A6F">
        <w:t>SDL</w:t>
      </w:r>
      <w:r w:rsidR="000B2F08">
        <w:t>C</w:t>
      </w:r>
      <w:r w:rsidR="006C131F">
        <w:t>, including leading scrums</w:t>
      </w:r>
      <w:r w:rsidR="000B2F08">
        <w:t>.</w:t>
      </w:r>
    </w:p>
    <w:p w14:paraId="23D1E201" w14:textId="5D7AE33F" w:rsidR="002B7020" w:rsidRDefault="002B7020" w:rsidP="002B7020">
      <w:pPr>
        <w:pStyle w:val="Heading6"/>
      </w:pPr>
      <w:r>
        <w:t>Technologies:</w:t>
      </w:r>
    </w:p>
    <w:p w14:paraId="39506D39" w14:textId="18894DC2" w:rsidR="002B7020" w:rsidRPr="00594EB1" w:rsidRDefault="002B7020" w:rsidP="002B7020">
      <w:pPr>
        <w:rPr>
          <w:sz w:val="20"/>
          <w:szCs w:val="20"/>
        </w:rPr>
      </w:pPr>
      <w:r w:rsidRPr="00594EB1">
        <w:rPr>
          <w:sz w:val="20"/>
          <w:szCs w:val="20"/>
        </w:rPr>
        <w:t>C#/VB .Net, MVC, WCF,</w:t>
      </w:r>
      <w:r w:rsidR="00AD2862" w:rsidRPr="00594EB1">
        <w:rPr>
          <w:sz w:val="20"/>
          <w:szCs w:val="20"/>
        </w:rPr>
        <w:t xml:space="preserve"> Entity Framework</w:t>
      </w:r>
      <w:r w:rsidR="005B60DE">
        <w:rPr>
          <w:sz w:val="20"/>
          <w:szCs w:val="20"/>
        </w:rPr>
        <w:t>,</w:t>
      </w:r>
      <w:r w:rsidR="000B2F08">
        <w:rPr>
          <w:sz w:val="20"/>
          <w:szCs w:val="20"/>
        </w:rPr>
        <w:t xml:space="preserve"> Enterprise Library,</w:t>
      </w:r>
      <w:r w:rsidR="005B60DE">
        <w:rPr>
          <w:sz w:val="20"/>
          <w:szCs w:val="20"/>
        </w:rPr>
        <w:t xml:space="preserve"> Linq</w:t>
      </w:r>
      <w:r w:rsidR="00AD2862" w:rsidRPr="00594EB1">
        <w:rPr>
          <w:sz w:val="20"/>
          <w:szCs w:val="20"/>
        </w:rPr>
        <w:t>,</w:t>
      </w:r>
      <w:r w:rsidRPr="00594EB1">
        <w:rPr>
          <w:sz w:val="20"/>
          <w:szCs w:val="20"/>
        </w:rPr>
        <w:t xml:space="preserve"> jQuery,</w:t>
      </w:r>
      <w:r w:rsidR="009C4820">
        <w:rPr>
          <w:sz w:val="20"/>
          <w:szCs w:val="20"/>
        </w:rPr>
        <w:t xml:space="preserve"> HTML</w:t>
      </w:r>
      <w:r w:rsidR="00C911D3">
        <w:rPr>
          <w:sz w:val="20"/>
          <w:szCs w:val="20"/>
        </w:rPr>
        <w:t>4/5</w:t>
      </w:r>
      <w:r w:rsidR="009C4820">
        <w:rPr>
          <w:sz w:val="20"/>
          <w:szCs w:val="20"/>
        </w:rPr>
        <w:t>, CSS,</w:t>
      </w:r>
      <w:r w:rsidRPr="00594EB1">
        <w:rPr>
          <w:sz w:val="20"/>
          <w:szCs w:val="20"/>
        </w:rPr>
        <w:t xml:space="preserve"> Node.js, Angular,</w:t>
      </w:r>
      <w:r w:rsidR="003C3327">
        <w:rPr>
          <w:sz w:val="20"/>
          <w:szCs w:val="20"/>
        </w:rPr>
        <w:t xml:space="preserve"> KnockoutJS,</w:t>
      </w:r>
      <w:r w:rsidRPr="00594EB1">
        <w:rPr>
          <w:sz w:val="20"/>
          <w:szCs w:val="20"/>
        </w:rPr>
        <w:t xml:space="preserve"> Bootstrap, SSIS, SSRS, Crystal Reports, SQL Server, </w:t>
      </w:r>
      <w:r w:rsidR="00AD2862" w:rsidRPr="00594EB1">
        <w:rPr>
          <w:sz w:val="20"/>
          <w:szCs w:val="20"/>
        </w:rPr>
        <w:t>TFS</w:t>
      </w:r>
      <w:r w:rsidR="006C131F">
        <w:rPr>
          <w:sz w:val="20"/>
          <w:szCs w:val="20"/>
        </w:rPr>
        <w:t>, Agile Development, Scrum</w:t>
      </w:r>
    </w:p>
    <w:p w14:paraId="48402B8E" w14:textId="76AEB0B5" w:rsidR="00D70063" w:rsidRDefault="008604BE" w:rsidP="00D70063">
      <w:pPr>
        <w:pStyle w:val="Heading4"/>
      </w:pPr>
      <w:r>
        <w:t>AutoCoders, liverpool</w:t>
      </w:r>
    </w:p>
    <w:p w14:paraId="7D913CCE" w14:textId="65648038" w:rsidR="004621EB" w:rsidRPr="004621EB" w:rsidRDefault="004621EB" w:rsidP="004621EB">
      <w:pPr>
        <w:pStyle w:val="Heading7"/>
      </w:pPr>
      <w:r>
        <w:t>SENIOR DEVELOPER / TEAM LEAD</w:t>
      </w:r>
    </w:p>
    <w:p w14:paraId="60D3CAFD" w14:textId="77777777" w:rsidR="00D70063" w:rsidRDefault="008604BE" w:rsidP="00D70063">
      <w:pPr>
        <w:pStyle w:val="Heading5"/>
      </w:pPr>
      <w:r>
        <w:t>apr 2012 – oct 2013</w:t>
      </w:r>
    </w:p>
    <w:p w14:paraId="381F3509" w14:textId="0258A3D1" w:rsidR="00D70063" w:rsidRDefault="008604BE" w:rsidP="00594EB1">
      <w:pPr>
        <w:pBdr>
          <w:top w:val="single" w:sz="4" w:space="1" w:color="auto"/>
        </w:pBdr>
        <w:spacing w:after="120"/>
        <w:jc w:val="both"/>
      </w:pPr>
      <w:r>
        <w:t xml:space="preserve">Senior developer and team lead. </w:t>
      </w:r>
      <w:r w:rsidR="004621EB">
        <w:t>Developed n</w:t>
      </w:r>
      <w:r>
        <w:t>umerous e-Commerce and magazine-style sites for customers and back-end desktop and web systems supporting lead generation business.</w:t>
      </w:r>
      <w:r w:rsidR="007D6622">
        <w:t xml:space="preserve"> Also supported all internal systems including database administration, networking, domain administration</w:t>
      </w:r>
      <w:r w:rsidR="00594EB1">
        <w:t>,</w:t>
      </w:r>
      <w:r w:rsidR="007D6622">
        <w:t xml:space="preserve"> and</w:t>
      </w:r>
      <w:r w:rsidR="00C037CA">
        <w:t xml:space="preserve"> installation and</w:t>
      </w:r>
      <w:r w:rsidR="007D6622">
        <w:t xml:space="preserve"> </w:t>
      </w:r>
      <w:r w:rsidR="00594EB1">
        <w:t xml:space="preserve">administrating </w:t>
      </w:r>
      <w:r w:rsidR="007D6622">
        <w:t xml:space="preserve">SIP telephone </w:t>
      </w:r>
      <w:r w:rsidR="00594EB1">
        <w:t>systems with PBX.</w:t>
      </w:r>
    </w:p>
    <w:p w14:paraId="18A345A3" w14:textId="77777777" w:rsidR="00AD2862" w:rsidRDefault="00AD2862" w:rsidP="00AD2862">
      <w:pPr>
        <w:pStyle w:val="Heading6"/>
      </w:pPr>
      <w:r>
        <w:lastRenderedPageBreak/>
        <w:t>Key Achievements:</w:t>
      </w:r>
    </w:p>
    <w:p w14:paraId="0AEBCDDE" w14:textId="5CCF2FBE" w:rsidR="00AD2862" w:rsidRDefault="001374DE" w:rsidP="00AD2862">
      <w:pPr>
        <w:pStyle w:val="ListParagraph"/>
        <w:numPr>
          <w:ilvl w:val="0"/>
          <w:numId w:val="4"/>
        </w:numPr>
      </w:pPr>
      <w:r>
        <w:t>Developed c</w:t>
      </w:r>
      <w:r w:rsidR="00AD2862">
        <w:t>ustomer facing web site</w:t>
      </w:r>
      <w:r>
        <w:t>s</w:t>
      </w:r>
      <w:r w:rsidR="00AD2862">
        <w:t xml:space="preserve"> for LeasePlan</w:t>
      </w:r>
      <w:r w:rsidR="004621EB">
        <w:t>, increasing their lead generation throughput by over 500 leads per week, and improving accuracy whilst driving customer focussed business plans</w:t>
      </w:r>
      <w:r w:rsidR="00AD2862">
        <w:t>.</w:t>
      </w:r>
      <w:r>
        <w:t xml:space="preserve"> </w:t>
      </w:r>
      <w:r w:rsidR="00C037CA">
        <w:t>I</w:t>
      </w:r>
      <w:r>
        <w:t>mproved WCF service layer and core CMS engine performance to deal with the increase in data volume from 100s of vehicle details to 10s of thousands.</w:t>
      </w:r>
    </w:p>
    <w:p w14:paraId="753AB7F5" w14:textId="3F872D38" w:rsidR="004621EB" w:rsidRDefault="004621EB" w:rsidP="00AD2862">
      <w:pPr>
        <w:pStyle w:val="ListParagraph"/>
        <w:numPr>
          <w:ilvl w:val="0"/>
          <w:numId w:val="4"/>
        </w:numPr>
      </w:pPr>
      <w:r>
        <w:t>Designed and developed secure online CMS for use by all customers providing secure single sign-on to all of their sites saving content teams hours of work each week micro</w:t>
      </w:r>
      <w:r w:rsidR="00C037CA">
        <w:t>-</w:t>
      </w:r>
      <w:r>
        <w:t>managing sites and providing customers with greater control.</w:t>
      </w:r>
    </w:p>
    <w:p w14:paraId="13458223" w14:textId="002060CD" w:rsidR="00AD2862" w:rsidRDefault="001374DE" w:rsidP="00594EB1">
      <w:pPr>
        <w:pStyle w:val="ListParagraph"/>
        <w:numPr>
          <w:ilvl w:val="0"/>
          <w:numId w:val="4"/>
        </w:numPr>
        <w:spacing w:after="120"/>
        <w:ind w:left="714" w:hanging="357"/>
      </w:pPr>
      <w:r>
        <w:t xml:space="preserve">Developed </w:t>
      </w:r>
      <w:proofErr w:type="spellStart"/>
      <w:r w:rsidR="004621EB">
        <w:t>MotorTorque</w:t>
      </w:r>
      <w:proofErr w:type="spellEnd"/>
      <w:r w:rsidR="004621EB">
        <w:t xml:space="preserve"> web site</w:t>
      </w:r>
      <w:r>
        <w:t>, magazine style site for lead generation designed and built using HTML5, CSS, jQuery, Bootstrap on WCF service layer with SQL Server backend.</w:t>
      </w:r>
    </w:p>
    <w:p w14:paraId="752E455A" w14:textId="4C6AD6CE" w:rsidR="001374DE" w:rsidRDefault="001374DE" w:rsidP="00594EB1">
      <w:pPr>
        <w:pStyle w:val="ListParagraph"/>
        <w:numPr>
          <w:ilvl w:val="0"/>
          <w:numId w:val="4"/>
        </w:numPr>
        <w:spacing w:after="120"/>
        <w:ind w:left="714" w:hanging="357"/>
      </w:pPr>
      <w:r>
        <w:t>Developed and improved internal WinForms</w:t>
      </w:r>
      <w:r w:rsidR="00835404">
        <w:t xml:space="preserve"> CRM</w:t>
      </w:r>
      <w:r>
        <w:t xml:space="preserve"> application to increase the throughput and functionality of the system to support the Sales teams, and integrated with external lead generation campaigns such as BMW.</w:t>
      </w:r>
    </w:p>
    <w:p w14:paraId="6F804260" w14:textId="47244923" w:rsidR="00C037CA" w:rsidRDefault="00C037CA" w:rsidP="00C037CA">
      <w:pPr>
        <w:pStyle w:val="ListParagraph"/>
        <w:numPr>
          <w:ilvl w:val="0"/>
          <w:numId w:val="4"/>
        </w:numPr>
        <w:spacing w:after="120"/>
        <w:ind w:left="714" w:hanging="357"/>
        <w:jc w:val="both"/>
      </w:pPr>
      <w:r>
        <w:t>Installed and configured new IP telephone infrastructure, SIP switch and recording system to support four different departments and multiple incoming lines with individual rulesets.</w:t>
      </w:r>
    </w:p>
    <w:p w14:paraId="20AE0A9B" w14:textId="77777777" w:rsidR="00AD2862" w:rsidRDefault="00AD2862" w:rsidP="00AD2862">
      <w:pPr>
        <w:pStyle w:val="Heading6"/>
      </w:pPr>
      <w:r>
        <w:t>Technologies:</w:t>
      </w:r>
    </w:p>
    <w:p w14:paraId="4FD99FBE" w14:textId="05430FAA" w:rsidR="00AD2862" w:rsidRPr="00594EB1" w:rsidRDefault="006B467C" w:rsidP="00AD2862">
      <w:pPr>
        <w:rPr>
          <w:sz w:val="20"/>
          <w:szCs w:val="20"/>
        </w:rPr>
      </w:pPr>
      <w:r>
        <w:rPr>
          <w:sz w:val="20"/>
          <w:szCs w:val="20"/>
        </w:rPr>
        <w:t>HTML, CSS</w:t>
      </w:r>
      <w:r w:rsidR="009C4820" w:rsidRPr="00594EB1">
        <w:rPr>
          <w:sz w:val="20"/>
          <w:szCs w:val="20"/>
        </w:rPr>
        <w:t xml:space="preserve">, jQuery, Bootstrap, </w:t>
      </w:r>
      <w:r w:rsidR="00AD2862" w:rsidRPr="00594EB1">
        <w:rPr>
          <w:sz w:val="20"/>
          <w:szCs w:val="20"/>
        </w:rPr>
        <w:t>C#, MVC, WCF</w:t>
      </w:r>
      <w:r w:rsidR="009C4820">
        <w:rPr>
          <w:sz w:val="20"/>
          <w:szCs w:val="20"/>
        </w:rPr>
        <w:t>,</w:t>
      </w:r>
      <w:r w:rsidR="004621EB">
        <w:rPr>
          <w:sz w:val="20"/>
          <w:szCs w:val="20"/>
        </w:rPr>
        <w:t xml:space="preserve"> WinForms,</w:t>
      </w:r>
      <w:r w:rsidR="00835404">
        <w:rPr>
          <w:sz w:val="20"/>
          <w:szCs w:val="20"/>
        </w:rPr>
        <w:t xml:space="preserve"> CRM,</w:t>
      </w:r>
      <w:bookmarkStart w:id="0" w:name="_GoBack"/>
      <w:bookmarkEnd w:id="0"/>
      <w:r w:rsidR="009C4820">
        <w:rPr>
          <w:sz w:val="20"/>
          <w:szCs w:val="20"/>
        </w:rPr>
        <w:t xml:space="preserve"> </w:t>
      </w:r>
      <w:r w:rsidR="00AD2862" w:rsidRPr="00594EB1">
        <w:rPr>
          <w:sz w:val="20"/>
          <w:szCs w:val="20"/>
        </w:rPr>
        <w:t>SQL Server,</w:t>
      </w:r>
      <w:r w:rsidR="006C131F">
        <w:rPr>
          <w:sz w:val="20"/>
          <w:szCs w:val="20"/>
        </w:rPr>
        <w:t xml:space="preserve"> Agil</w:t>
      </w:r>
      <w:r w:rsidR="00C037CA">
        <w:rPr>
          <w:sz w:val="20"/>
          <w:szCs w:val="20"/>
        </w:rPr>
        <w:t>e</w:t>
      </w:r>
      <w:r w:rsidR="006C131F">
        <w:rPr>
          <w:sz w:val="20"/>
          <w:szCs w:val="20"/>
        </w:rPr>
        <w:t>,</w:t>
      </w:r>
      <w:r w:rsidR="00AD2862" w:rsidRPr="00594EB1">
        <w:rPr>
          <w:sz w:val="20"/>
          <w:szCs w:val="20"/>
        </w:rPr>
        <w:t xml:space="preserve"> XML, JSON, TFS</w:t>
      </w:r>
      <w:r w:rsidR="00A74439">
        <w:rPr>
          <w:sz w:val="20"/>
          <w:szCs w:val="20"/>
        </w:rPr>
        <w:t>, System Admin, Network Management, Telephony, DBA</w:t>
      </w:r>
    </w:p>
    <w:p w14:paraId="20426E0B" w14:textId="66BF522D" w:rsidR="008604BE" w:rsidRDefault="008604BE" w:rsidP="008604BE">
      <w:pPr>
        <w:pStyle w:val="Heading4"/>
      </w:pPr>
      <w:r>
        <w:t>Iris software group, liverpool</w:t>
      </w:r>
    </w:p>
    <w:p w14:paraId="7BE0D10C" w14:textId="57C0D96B" w:rsidR="001374DE" w:rsidRPr="001374DE" w:rsidRDefault="001374DE" w:rsidP="001374DE">
      <w:pPr>
        <w:pStyle w:val="Heading7"/>
      </w:pPr>
      <w:r>
        <w:t>SENIOR DEVELOPER</w:t>
      </w:r>
    </w:p>
    <w:p w14:paraId="2F845252" w14:textId="77777777" w:rsidR="008604BE" w:rsidRDefault="008604BE" w:rsidP="008604BE">
      <w:pPr>
        <w:pStyle w:val="Heading5"/>
      </w:pPr>
      <w:r>
        <w:t>jan 2007 – oct 2008</w:t>
      </w:r>
    </w:p>
    <w:p w14:paraId="0256E1B8" w14:textId="049D7517" w:rsidR="008604BE" w:rsidRDefault="008604BE" w:rsidP="00594EB1">
      <w:pPr>
        <w:pBdr>
          <w:top w:val="single" w:sz="4" w:space="1" w:color="auto"/>
        </w:pBdr>
        <w:spacing w:after="120"/>
        <w:jc w:val="both"/>
      </w:pPr>
      <w:r>
        <w:t xml:space="preserve">Senior developer for one of the UKs leading software houses providing business-critical software for tracking engineers and contracts. </w:t>
      </w:r>
      <w:r w:rsidR="00AD2862">
        <w:t>Systems built using d</w:t>
      </w:r>
      <w:r>
        <w:t>esktop and web on SQL Server.</w:t>
      </w:r>
    </w:p>
    <w:p w14:paraId="1247DB25" w14:textId="77777777" w:rsidR="00AD2862" w:rsidRDefault="00AD2862" w:rsidP="00AD2862">
      <w:pPr>
        <w:pStyle w:val="Heading6"/>
      </w:pPr>
      <w:r>
        <w:t>Key Achievements:</w:t>
      </w:r>
    </w:p>
    <w:p w14:paraId="69AEE7B1" w14:textId="622DD818" w:rsidR="00AD2862" w:rsidRDefault="001374DE" w:rsidP="00AD2862">
      <w:pPr>
        <w:pStyle w:val="ListParagraph"/>
        <w:numPr>
          <w:ilvl w:val="0"/>
          <w:numId w:val="4"/>
        </w:numPr>
      </w:pPr>
      <w:r>
        <w:t>Implemented Team Foundation Server and Agile methodology based upon Microsoft SDLC model to deliver r</w:t>
      </w:r>
      <w:r w:rsidR="00AD2862">
        <w:t>egular system releases and updates of both client and server software</w:t>
      </w:r>
      <w:r w:rsidR="00C037CA">
        <w:t xml:space="preserve"> using continuous integration</w:t>
      </w:r>
      <w:r w:rsidR="00AD2862">
        <w:t>, with database upgrade scripts, to multiple large clients across the country.</w:t>
      </w:r>
    </w:p>
    <w:p w14:paraId="75FB558D" w14:textId="73563951" w:rsidR="00AD2862" w:rsidRDefault="001374DE" w:rsidP="00594EB1">
      <w:pPr>
        <w:pStyle w:val="ListParagraph"/>
        <w:numPr>
          <w:ilvl w:val="0"/>
          <w:numId w:val="4"/>
        </w:numPr>
        <w:spacing w:after="120"/>
        <w:ind w:left="714" w:hanging="357"/>
      </w:pPr>
      <w:r>
        <w:t>Developed m</w:t>
      </w:r>
      <w:r w:rsidR="00AD2862">
        <w:t>assive system performance upgrades</w:t>
      </w:r>
      <w:r>
        <w:t xml:space="preserve"> to improve performance of the application and database</w:t>
      </w:r>
      <w:r w:rsidR="00AD2862">
        <w:t>.</w:t>
      </w:r>
    </w:p>
    <w:p w14:paraId="4DEC0ACF" w14:textId="12897DD4" w:rsidR="006A2613" w:rsidRDefault="006A2613" w:rsidP="00594EB1">
      <w:pPr>
        <w:pStyle w:val="ListParagraph"/>
        <w:numPr>
          <w:ilvl w:val="0"/>
          <w:numId w:val="4"/>
        </w:numPr>
        <w:spacing w:after="120"/>
        <w:ind w:left="714" w:hanging="357"/>
      </w:pPr>
      <w:r>
        <w:t>Development of an engineer tracking application for rapid deployment</w:t>
      </w:r>
      <w:r w:rsidR="001374DE">
        <w:t xml:space="preserve"> and engineer location and associated mobile application changes</w:t>
      </w:r>
      <w:r>
        <w:t>.</w:t>
      </w:r>
    </w:p>
    <w:p w14:paraId="460E03C6" w14:textId="77777777" w:rsidR="00AD2862" w:rsidRDefault="00AD2862" w:rsidP="00AD2862">
      <w:pPr>
        <w:pStyle w:val="Heading6"/>
      </w:pPr>
      <w:r>
        <w:t>Technologies:</w:t>
      </w:r>
    </w:p>
    <w:p w14:paraId="607C0E92" w14:textId="2350967F" w:rsidR="00AD2862" w:rsidRPr="00594EB1" w:rsidRDefault="00AD2862" w:rsidP="00AD2862">
      <w:pPr>
        <w:rPr>
          <w:sz w:val="20"/>
          <w:szCs w:val="20"/>
        </w:rPr>
      </w:pPr>
      <w:r w:rsidRPr="00594EB1">
        <w:rPr>
          <w:sz w:val="20"/>
          <w:szCs w:val="20"/>
        </w:rPr>
        <w:t>VB.Net, SQL Server, TFS</w:t>
      </w:r>
      <w:r w:rsidR="001374DE">
        <w:rPr>
          <w:sz w:val="20"/>
          <w:szCs w:val="20"/>
        </w:rPr>
        <w:t>, WinForms, HTML, CSS, WCF,</w:t>
      </w:r>
      <w:r w:rsidR="006C131F">
        <w:rPr>
          <w:sz w:val="20"/>
          <w:szCs w:val="20"/>
        </w:rPr>
        <w:t xml:space="preserve"> Agile,</w:t>
      </w:r>
      <w:r w:rsidR="001374DE">
        <w:rPr>
          <w:sz w:val="20"/>
          <w:szCs w:val="20"/>
        </w:rPr>
        <w:t xml:space="preserve"> Windows Mobile</w:t>
      </w:r>
    </w:p>
    <w:p w14:paraId="5A1DFFB9" w14:textId="171B194E" w:rsidR="008604BE" w:rsidRDefault="0028354C" w:rsidP="008604BE">
      <w:pPr>
        <w:pStyle w:val="Heading4"/>
      </w:pPr>
      <w:r>
        <w:lastRenderedPageBreak/>
        <w:t>moneysupermarket.com</w:t>
      </w:r>
      <w:r w:rsidR="008604BE">
        <w:t xml:space="preserve">, </w:t>
      </w:r>
      <w:r>
        <w:t>ewloe</w:t>
      </w:r>
    </w:p>
    <w:p w14:paraId="05A6810F" w14:textId="21C4429F" w:rsidR="001374DE" w:rsidRPr="001374DE" w:rsidRDefault="001374DE" w:rsidP="001374DE">
      <w:pPr>
        <w:pStyle w:val="Heading7"/>
      </w:pPr>
      <w:r>
        <w:t>SENIOR DEVELOPER</w:t>
      </w:r>
    </w:p>
    <w:p w14:paraId="4BE838AC" w14:textId="66015660" w:rsidR="008604BE" w:rsidRDefault="007D6622" w:rsidP="008604BE">
      <w:pPr>
        <w:pStyle w:val="Heading5"/>
      </w:pPr>
      <w:r>
        <w:t>SEP 2006</w:t>
      </w:r>
      <w:r w:rsidR="008604BE">
        <w:t xml:space="preserve"> – </w:t>
      </w:r>
      <w:r>
        <w:t>JAN</w:t>
      </w:r>
      <w:r w:rsidR="008604BE">
        <w:t xml:space="preserve"> 20</w:t>
      </w:r>
      <w:r>
        <w:t>07</w:t>
      </w:r>
    </w:p>
    <w:p w14:paraId="61B0B3AA" w14:textId="5C5B8CD8" w:rsidR="007D6622" w:rsidRDefault="008604BE" w:rsidP="00594EB1">
      <w:pPr>
        <w:pBdr>
          <w:top w:val="single" w:sz="4" w:space="1" w:color="auto"/>
        </w:pBdr>
        <w:spacing w:after="120"/>
        <w:jc w:val="both"/>
      </w:pPr>
      <w:r>
        <w:t xml:space="preserve">Senior developer and team lead </w:t>
      </w:r>
      <w:r w:rsidR="0028354C">
        <w:t>developing web-based user-facing and</w:t>
      </w:r>
      <w:r w:rsidR="007D6622">
        <w:t xml:space="preserve"> desktop</w:t>
      </w:r>
      <w:r w:rsidR="0028354C">
        <w:t xml:space="preserve"> back-end systems for the mortgage channel. </w:t>
      </w:r>
    </w:p>
    <w:p w14:paraId="6002D1B2" w14:textId="77777777" w:rsidR="007D6622" w:rsidRDefault="007D6622" w:rsidP="007D6622">
      <w:pPr>
        <w:pStyle w:val="Heading6"/>
      </w:pPr>
      <w:r>
        <w:t>Key Achievements:</w:t>
      </w:r>
    </w:p>
    <w:p w14:paraId="67339153" w14:textId="684159ED" w:rsidR="007D6622" w:rsidRDefault="007D6622" w:rsidP="00594EB1">
      <w:pPr>
        <w:pStyle w:val="ListParagraph"/>
        <w:numPr>
          <w:ilvl w:val="0"/>
          <w:numId w:val="4"/>
        </w:numPr>
        <w:spacing w:after="120"/>
        <w:ind w:left="714" w:hanging="357"/>
      </w:pPr>
      <w:r>
        <w:t xml:space="preserve">Delivery of new WCF service-oriented </w:t>
      </w:r>
      <w:r w:rsidR="001374DE">
        <w:t>WinForms</w:t>
      </w:r>
      <w:r>
        <w:t xml:space="preserve"> front end</w:t>
      </w:r>
      <w:r w:rsidR="001374DE">
        <w:t xml:space="preserve"> to improve the functionality and performance of the application to support the Mortgage2000 mortgage underwriting team</w:t>
      </w:r>
      <w:r>
        <w:t>.</w:t>
      </w:r>
    </w:p>
    <w:p w14:paraId="506A8D28" w14:textId="69ABDCE6" w:rsidR="001374DE" w:rsidRDefault="001374DE" w:rsidP="00594EB1">
      <w:pPr>
        <w:pStyle w:val="ListParagraph"/>
        <w:numPr>
          <w:ilvl w:val="0"/>
          <w:numId w:val="4"/>
        </w:numPr>
        <w:spacing w:after="120"/>
        <w:ind w:left="714" w:hanging="357"/>
      </w:pPr>
      <w:r>
        <w:t xml:space="preserve">Delivery of web front end to be used by the </w:t>
      </w:r>
      <w:r w:rsidR="000B2F08">
        <w:t>mortgage brokers associated with MoneySupermarket.com to manage their associated deals and get underwriting support.</w:t>
      </w:r>
    </w:p>
    <w:p w14:paraId="7D381AA4" w14:textId="77777777" w:rsidR="007D6622" w:rsidRDefault="007D6622" w:rsidP="007D6622">
      <w:pPr>
        <w:pStyle w:val="Heading6"/>
      </w:pPr>
      <w:r>
        <w:t>Technologies:</w:t>
      </w:r>
    </w:p>
    <w:p w14:paraId="30874328" w14:textId="336D0479" w:rsidR="00594EB1" w:rsidRDefault="007D6622" w:rsidP="00594EB1">
      <w:pPr>
        <w:spacing w:after="120"/>
        <w:rPr>
          <w:sz w:val="20"/>
          <w:szCs w:val="20"/>
        </w:rPr>
      </w:pPr>
      <w:r w:rsidRPr="00594EB1">
        <w:rPr>
          <w:sz w:val="20"/>
          <w:szCs w:val="20"/>
        </w:rPr>
        <w:t xml:space="preserve">C#, WCF, </w:t>
      </w:r>
      <w:r w:rsidR="001374DE">
        <w:rPr>
          <w:sz w:val="20"/>
          <w:szCs w:val="20"/>
        </w:rPr>
        <w:t>WinForms,</w:t>
      </w:r>
      <w:r w:rsidRPr="00594EB1">
        <w:rPr>
          <w:sz w:val="20"/>
          <w:szCs w:val="20"/>
        </w:rPr>
        <w:t xml:space="preserve"> SQL Server, XML</w:t>
      </w:r>
    </w:p>
    <w:p w14:paraId="44EF5B8E" w14:textId="02F97350" w:rsidR="00DE5E0D" w:rsidRDefault="00DE5E0D" w:rsidP="00DE5E0D">
      <w:pPr>
        <w:pStyle w:val="Heading4"/>
      </w:pPr>
      <w:r>
        <w:t>William HILL</w:t>
      </w:r>
    </w:p>
    <w:p w14:paraId="2D982F61" w14:textId="4B5C3975" w:rsidR="00DE5E0D" w:rsidRPr="001374DE" w:rsidRDefault="00DE5E0D" w:rsidP="00DE5E0D">
      <w:pPr>
        <w:pStyle w:val="Heading7"/>
      </w:pPr>
      <w:r>
        <w:t>CONTRACT DEVELOPER</w:t>
      </w:r>
    </w:p>
    <w:p w14:paraId="425E7015" w14:textId="79A8EEBB" w:rsidR="00DE5E0D" w:rsidRDefault="00DE5E0D" w:rsidP="00DE5E0D">
      <w:pPr>
        <w:pStyle w:val="Heading5"/>
      </w:pPr>
      <w:r>
        <w:t>APR 2005 – SEP 2006</w:t>
      </w:r>
    </w:p>
    <w:p w14:paraId="3BFEB949" w14:textId="2CF02A2E" w:rsidR="00DE5E0D" w:rsidRDefault="00DE5E0D" w:rsidP="00DE5E0D">
      <w:pPr>
        <w:pBdr>
          <w:top w:val="single" w:sz="4" w:space="1" w:color="auto"/>
        </w:pBdr>
        <w:spacing w:after="120"/>
        <w:jc w:val="both"/>
      </w:pPr>
      <w:r>
        <w:t xml:space="preserve">Develop and deliver upgrades to the recently purchased Stanley Racing Time and Attendance system, saving William Hill over £100k per year in administration costs and allowing them to change their pay frequency from monthly to weekly for all staff. </w:t>
      </w:r>
    </w:p>
    <w:p w14:paraId="537FAD11" w14:textId="669A9FE1" w:rsidR="00DE5E0D" w:rsidRDefault="00DE5E0D" w:rsidP="00DE5E0D">
      <w:pPr>
        <w:pStyle w:val="Heading4"/>
      </w:pPr>
      <w:r>
        <w:t>Stanley racing</w:t>
      </w:r>
    </w:p>
    <w:p w14:paraId="641F466E" w14:textId="072D6124" w:rsidR="00DE5E0D" w:rsidRPr="001374DE" w:rsidRDefault="00DE5E0D" w:rsidP="00DE5E0D">
      <w:pPr>
        <w:pStyle w:val="Heading7"/>
      </w:pPr>
      <w:r>
        <w:t>DEVELOPER</w:t>
      </w:r>
    </w:p>
    <w:p w14:paraId="1EDDE153" w14:textId="77777777" w:rsidR="00DE5E0D" w:rsidRDefault="00DE5E0D" w:rsidP="00DE5E0D">
      <w:pPr>
        <w:pStyle w:val="Heading5"/>
      </w:pPr>
      <w:r>
        <w:t>SEP 2006 – JAN 2007</w:t>
      </w:r>
    </w:p>
    <w:p w14:paraId="4119EE31" w14:textId="5EC5C50D" w:rsidR="00DE5E0D" w:rsidRDefault="00DE5E0D" w:rsidP="00DE5E0D">
      <w:pPr>
        <w:pBdr>
          <w:top w:val="single" w:sz="4" w:space="1" w:color="auto"/>
        </w:pBdr>
        <w:spacing w:after="120"/>
        <w:jc w:val="both"/>
      </w:pPr>
      <w:r>
        <w:t>Development of new Time and Attendance system to streamline administration and database development of a large-scale data warehouse that was used to calculate all betting taxes on all bets placed in all shops and online.</w:t>
      </w:r>
    </w:p>
    <w:p w14:paraId="0514CAC5" w14:textId="690A6EC2" w:rsidR="00D70063" w:rsidRDefault="00835404" w:rsidP="00594EB1">
      <w:pPr>
        <w:spacing w:after="120"/>
      </w:pPr>
      <w:sdt>
        <w:sdtPr>
          <w:id w:val="1745452497"/>
          <w:placeholder>
            <w:docPart w:val="2AE59AA727664E3B83203EFD86B8AD04"/>
          </w:placeholder>
          <w:temporary/>
          <w:showingPlcHdr/>
        </w:sdtPr>
        <w:sdtEndPr/>
        <w:sdtContent>
          <w:r w:rsidR="00D70063" w:rsidRPr="00594EB1">
            <w:rPr>
              <w:rFonts w:asciiTheme="majorHAnsi" w:eastAsiaTheme="majorEastAsia" w:hAnsiTheme="majorHAnsi" w:cstheme="majorBidi"/>
              <w:caps/>
              <w:color w:val="864A04" w:themeColor="accent1" w:themeShade="80"/>
              <w:sz w:val="36"/>
              <w:lang w:eastAsia="ja-JP"/>
            </w:rPr>
            <w:t>Education</w:t>
          </w:r>
        </w:sdtContent>
      </w:sdt>
    </w:p>
    <w:p w14:paraId="5047F592" w14:textId="63B8E6B4" w:rsidR="00C911D3" w:rsidRDefault="00C911D3" w:rsidP="00C911D3">
      <w:pPr>
        <w:pStyle w:val="Heading4"/>
      </w:pPr>
      <w:r>
        <w:t>Home Study</w:t>
      </w:r>
    </w:p>
    <w:p w14:paraId="477781D3" w14:textId="77129815" w:rsidR="00C911D3" w:rsidRDefault="00C911D3" w:rsidP="00C911D3">
      <w:r>
        <w:t>I am always studying to keep my skills current</w:t>
      </w:r>
      <w:r w:rsidR="00DE5E0D">
        <w:t>.</w:t>
      </w:r>
      <w:r>
        <w:t xml:space="preserve"> I have recently learned React,</w:t>
      </w:r>
      <w:r w:rsidR="0061662F">
        <w:t xml:space="preserve"> Xamarin,</w:t>
      </w:r>
      <w:r>
        <w:t xml:space="preserve"> </w:t>
      </w:r>
      <w:r w:rsidR="00707C83">
        <w:t xml:space="preserve">GIT, </w:t>
      </w:r>
      <w:r>
        <w:t>AWS, Azure and continued my studying for my EC-Council Certified Ethical Hacker qualification.</w:t>
      </w:r>
    </w:p>
    <w:p w14:paraId="555B6DC2" w14:textId="77777777" w:rsidR="00DE5E0D" w:rsidRDefault="00DE5E0D" w:rsidP="00C911D3"/>
    <w:p w14:paraId="6EAB72B0" w14:textId="7B9F53C5" w:rsidR="00C911D3" w:rsidRPr="00C911D3" w:rsidRDefault="00C911D3" w:rsidP="00C911D3">
      <w:pPr>
        <w:pStyle w:val="Heading4"/>
      </w:pPr>
      <w:r>
        <w:t>Formal Education</w:t>
      </w:r>
    </w:p>
    <w:p w14:paraId="09B39D5E" w14:textId="77777777" w:rsidR="00D70063" w:rsidRPr="007D6622" w:rsidRDefault="0028354C" w:rsidP="00D70063">
      <w:pPr>
        <w:pStyle w:val="Heading4"/>
        <w:rPr>
          <w:sz w:val="22"/>
          <w:szCs w:val="22"/>
        </w:rPr>
      </w:pPr>
      <w:r w:rsidRPr="007D6622">
        <w:rPr>
          <w:sz w:val="22"/>
          <w:szCs w:val="22"/>
        </w:rPr>
        <w:t>University of liverpool</w:t>
      </w:r>
      <w:r w:rsidR="00B407BD" w:rsidRPr="007D6622">
        <w:rPr>
          <w:sz w:val="22"/>
          <w:szCs w:val="22"/>
        </w:rPr>
        <w:t xml:space="preserve"> 1998 - 2001</w:t>
      </w:r>
    </w:p>
    <w:p w14:paraId="4AA8E2A9" w14:textId="77777777" w:rsidR="0028354C" w:rsidRPr="007D6622" w:rsidRDefault="0028354C" w:rsidP="0028354C">
      <w:pPr>
        <w:pStyle w:val="Heading5"/>
        <w:rPr>
          <w:sz w:val="22"/>
          <w:szCs w:val="22"/>
        </w:rPr>
      </w:pPr>
      <w:r w:rsidRPr="007D6622">
        <w:rPr>
          <w:sz w:val="22"/>
          <w:szCs w:val="22"/>
        </w:rPr>
        <w:t>Human anatomy and evolution (honours)</w:t>
      </w:r>
    </w:p>
    <w:p w14:paraId="0C1E911B" w14:textId="304F16D2" w:rsidR="00FA4D9B" w:rsidRPr="007D6622" w:rsidRDefault="00B407BD" w:rsidP="00FA4D9B">
      <w:pPr>
        <w:pStyle w:val="Heading4"/>
        <w:rPr>
          <w:sz w:val="22"/>
          <w:szCs w:val="22"/>
        </w:rPr>
      </w:pPr>
      <w:r w:rsidRPr="007D6622">
        <w:rPr>
          <w:sz w:val="22"/>
          <w:szCs w:val="22"/>
        </w:rPr>
        <w:t>e-learning 200</w:t>
      </w:r>
      <w:r w:rsidR="00514260" w:rsidRPr="007D6622">
        <w:rPr>
          <w:sz w:val="22"/>
          <w:szCs w:val="22"/>
        </w:rPr>
        <w:t>4</w:t>
      </w:r>
    </w:p>
    <w:p w14:paraId="0BB1641F" w14:textId="77777777" w:rsidR="00FA4D9B" w:rsidRPr="007D6622" w:rsidRDefault="00B407BD" w:rsidP="00FA4D9B">
      <w:pPr>
        <w:pStyle w:val="Heading5"/>
        <w:rPr>
          <w:sz w:val="22"/>
          <w:szCs w:val="22"/>
        </w:rPr>
      </w:pPr>
      <w:r w:rsidRPr="007D6622">
        <w:rPr>
          <w:sz w:val="22"/>
          <w:szCs w:val="22"/>
        </w:rPr>
        <w:t>microsoft certified solutions developer</w:t>
      </w:r>
    </w:p>
    <w:sectPr w:rsidR="00FA4D9B" w:rsidRPr="007D6622" w:rsidSect="00C037CA">
      <w:headerReference w:type="default" r:id="rId8"/>
      <w:footerReference w:type="default" r:id="rId9"/>
      <w:footerReference w:type="first" r:id="rId10"/>
      <w:pgSz w:w="12240" w:h="15840"/>
      <w:pgMar w:top="851" w:right="851" w:bottom="851" w:left="4706" w:header="5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27AB5" w14:textId="77777777" w:rsidR="00DF31C7" w:rsidRDefault="00DF31C7" w:rsidP="00187B92">
      <w:r>
        <w:separator/>
      </w:r>
    </w:p>
  </w:endnote>
  <w:endnote w:type="continuationSeparator" w:id="0">
    <w:p w14:paraId="3DAFD8D0" w14:textId="77777777" w:rsidR="00DF31C7" w:rsidRDefault="00DF31C7" w:rsidP="0018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29779" w14:textId="77777777" w:rsidR="00DF31C7" w:rsidRDefault="00DF31C7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800" behindDoc="0" locked="0" layoutInCell="1" allowOverlap="1" wp14:anchorId="704602DA" wp14:editId="48E858BD">
          <wp:simplePos x="0" y="0"/>
          <wp:positionH relativeFrom="column">
            <wp:posOffset>-2404745</wp:posOffset>
          </wp:positionH>
          <wp:positionV relativeFrom="paragraph">
            <wp:posOffset>-328295</wp:posOffset>
          </wp:positionV>
          <wp:extent cx="1247775" cy="71142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CSD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711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827FE" w14:textId="77777777" w:rsidR="00DF31C7" w:rsidRDefault="00DF31C7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061F20D8" wp14:editId="733BC400">
          <wp:simplePos x="0" y="0"/>
          <wp:positionH relativeFrom="column">
            <wp:posOffset>-2614294</wp:posOffset>
          </wp:positionH>
          <wp:positionV relativeFrom="paragraph">
            <wp:posOffset>-121785</wp:posOffset>
          </wp:positionV>
          <wp:extent cx="1104900" cy="65073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SD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923" cy="668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165B1" w14:textId="77777777" w:rsidR="00DF31C7" w:rsidRDefault="00DF31C7" w:rsidP="00187B92">
      <w:r>
        <w:separator/>
      </w:r>
    </w:p>
  </w:footnote>
  <w:footnote w:type="continuationSeparator" w:id="0">
    <w:p w14:paraId="1357066A" w14:textId="77777777" w:rsidR="00DF31C7" w:rsidRDefault="00DF31C7" w:rsidP="00187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56BF67" w14:textId="0AAB0F45" w:rsidR="00DF31C7" w:rsidRDefault="00DF31C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404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  <w:lang w:eastAsia="en-GB"/>
          </w:rPr>
          <mc:AlternateContent>
            <mc:Choice Requires="wps">
              <w:drawing>
                <wp:anchor distT="45720" distB="45720" distL="114300" distR="114300" simplePos="0" relativeHeight="251654656" behindDoc="0" locked="1" layoutInCell="1" allowOverlap="1" wp14:anchorId="55BC76A4" wp14:editId="3A2059BB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DF31C7" w14:paraId="722BD4BC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164DF692CD8E4C34BA7C4400F71C2B3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 w:multiLine="1"/>
                                    </w:sdtPr>
                                    <w:sdtEndPr/>
                                    <w:sdtContent>
                                      <w:p w14:paraId="21BA8DFE" w14:textId="77777777" w:rsidR="00DF31C7" w:rsidRPr="00187B92" w:rsidRDefault="00DF31C7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Ian Foster</w:t>
                                        </w:r>
                                      </w:p>
                                    </w:sdtContent>
                                  </w:sdt>
                                  <w:p w14:paraId="0CE617CD" w14:textId="77777777" w:rsidR="00DF31C7" w:rsidRPr="00970D57" w:rsidRDefault="00835404" w:rsidP="001374DE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C6CCF27C647540DEA99EA4EB3E4481FD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DF31C7">
                                          <w:t>Software development consultant</w:t>
                                        </w:r>
                                        <w:r w:rsidR="00DF31C7">
                                          <w:br/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168D1228" w14:textId="77777777" w:rsidR="00DF31C7" w:rsidRDefault="00DF31C7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BC76A4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4656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DF31C7" w14:paraId="722BD4BC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164DF692CD8E4C34BA7C4400F71C2B3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21BA8DFE" w14:textId="77777777" w:rsidR="00DF31C7" w:rsidRPr="00187B92" w:rsidRDefault="00DF31C7" w:rsidP="00187B92">
                                  <w:pPr>
                                    <w:pStyle w:val="Title"/>
                                  </w:pPr>
                                  <w:r>
                                    <w:t>Ian Foster</w:t>
                                  </w:r>
                                </w:p>
                              </w:sdtContent>
                            </w:sdt>
                            <w:p w14:paraId="0CE617CD" w14:textId="77777777" w:rsidR="00DF31C7" w:rsidRPr="00970D57" w:rsidRDefault="00835404" w:rsidP="001374DE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C6CCF27C647540DEA99EA4EB3E4481FD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 w:rsidR="00DF31C7">
                                    <w:t>Software development consultant</w:t>
                                  </w:r>
                                  <w:r w:rsidR="00DF31C7">
                                    <w:br/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168D1228" w14:textId="77777777" w:rsidR="00DF31C7" w:rsidRDefault="00DF31C7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F98"/>
    <w:multiLevelType w:val="hybridMultilevel"/>
    <w:tmpl w:val="4FB09944"/>
    <w:lvl w:ilvl="0" w:tplc="3D54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2003"/>
    <w:multiLevelType w:val="hybridMultilevel"/>
    <w:tmpl w:val="99AA83B4"/>
    <w:lvl w:ilvl="0" w:tplc="3D54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2876"/>
    <w:multiLevelType w:val="hybridMultilevel"/>
    <w:tmpl w:val="A2144242"/>
    <w:lvl w:ilvl="0" w:tplc="3D54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E7D80"/>
    <w:multiLevelType w:val="hybridMultilevel"/>
    <w:tmpl w:val="EB129B04"/>
    <w:lvl w:ilvl="0" w:tplc="3D543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7F7"/>
    <w:rsid w:val="00064A6F"/>
    <w:rsid w:val="000B2F08"/>
    <w:rsid w:val="001374DE"/>
    <w:rsid w:val="00157B6F"/>
    <w:rsid w:val="00187B92"/>
    <w:rsid w:val="001E3C9D"/>
    <w:rsid w:val="0028354C"/>
    <w:rsid w:val="00293B83"/>
    <w:rsid w:val="002B7020"/>
    <w:rsid w:val="002C0739"/>
    <w:rsid w:val="0039505A"/>
    <w:rsid w:val="003C3327"/>
    <w:rsid w:val="00444C16"/>
    <w:rsid w:val="004621EB"/>
    <w:rsid w:val="00486E5D"/>
    <w:rsid w:val="00514260"/>
    <w:rsid w:val="00581FC8"/>
    <w:rsid w:val="00594EB1"/>
    <w:rsid w:val="005B60DE"/>
    <w:rsid w:val="00603347"/>
    <w:rsid w:val="0061662F"/>
    <w:rsid w:val="006A2613"/>
    <w:rsid w:val="006A3CE7"/>
    <w:rsid w:val="006B467C"/>
    <w:rsid w:val="006B6D95"/>
    <w:rsid w:val="006C131F"/>
    <w:rsid w:val="00707C83"/>
    <w:rsid w:val="007D6622"/>
    <w:rsid w:val="00835404"/>
    <w:rsid w:val="008604BE"/>
    <w:rsid w:val="008C33FB"/>
    <w:rsid w:val="008E76AB"/>
    <w:rsid w:val="009105CE"/>
    <w:rsid w:val="009C4820"/>
    <w:rsid w:val="00A47CCD"/>
    <w:rsid w:val="00A74439"/>
    <w:rsid w:val="00AD2862"/>
    <w:rsid w:val="00B407BD"/>
    <w:rsid w:val="00C037CA"/>
    <w:rsid w:val="00C617F7"/>
    <w:rsid w:val="00C71AF3"/>
    <w:rsid w:val="00C911D3"/>
    <w:rsid w:val="00CA661E"/>
    <w:rsid w:val="00D4710E"/>
    <w:rsid w:val="00D70063"/>
    <w:rsid w:val="00DE5E0D"/>
    <w:rsid w:val="00DF31C7"/>
    <w:rsid w:val="00FA4D9B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6E781B4"/>
  <w15:docId w15:val="{10DD231C-00A0-224F-95AA-41C07E36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outlineLvl w:val="4"/>
    </w:pPr>
    <w:rPr>
      <w:rFonts w:eastAsiaTheme="minorEastAsia" w:cstheme="majorBidi"/>
      <w:caps/>
      <w:sz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02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49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1E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449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FA4D9B"/>
    <w:pPr>
      <w:pBdr>
        <w:top w:val="single" w:sz="18" w:space="2" w:color="864A04" w:themeColor="accent1" w:themeShade="80"/>
      </w:pBdr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6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7B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0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20"/>
    <w:rPr>
      <w:rFonts w:ascii="Tahoma" w:hAnsi="Tahoma" w:cs="Tahoma"/>
      <w:sz w:val="16"/>
      <w:szCs w:val="1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2B7020"/>
    <w:rPr>
      <w:rFonts w:asciiTheme="majorHAnsi" w:eastAsiaTheme="majorEastAsia" w:hAnsiTheme="majorHAnsi" w:cstheme="majorBidi"/>
      <w:i/>
      <w:iCs/>
      <w:color w:val="844904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621EB"/>
    <w:rPr>
      <w:rFonts w:asciiTheme="majorHAnsi" w:eastAsiaTheme="majorEastAsia" w:hAnsiTheme="majorHAnsi" w:cstheme="majorBidi"/>
      <w:i/>
      <w:iCs/>
      <w:color w:val="844904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FAAE20AE9640A696CF50E3C6301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846A9-CD05-400E-901D-48F2B6EB28F1}"/>
      </w:docPartPr>
      <w:docPartBody>
        <w:p w:rsidR="002F3D5A" w:rsidRDefault="004F1580">
          <w:pPr>
            <w:pStyle w:val="5FFAAE20AE9640A696CF50E3C6301CFC"/>
          </w:pPr>
          <w:r>
            <w:t>Experience</w:t>
          </w:r>
        </w:p>
      </w:docPartBody>
    </w:docPart>
    <w:docPart>
      <w:docPartPr>
        <w:name w:val="2AE59AA727664E3B83203EFD86B8A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2E373-6B94-4628-B51F-661A7FB9594A}"/>
      </w:docPartPr>
      <w:docPartBody>
        <w:p w:rsidR="002F3D5A" w:rsidRDefault="004F1580">
          <w:pPr>
            <w:pStyle w:val="2AE59AA727664E3B83203EFD86B8AD04"/>
          </w:pPr>
          <w:r>
            <w:t>Education</w:t>
          </w:r>
        </w:p>
      </w:docPartBody>
    </w:docPart>
    <w:docPart>
      <w:docPartPr>
        <w:name w:val="164DF692CD8E4C34BA7C4400F71C2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2009-73B1-48CE-9D65-8B4866FED5E4}"/>
      </w:docPartPr>
      <w:docPartBody>
        <w:p w:rsidR="002F3D5A" w:rsidRDefault="004F1580">
          <w:pPr>
            <w:pStyle w:val="164DF692CD8E4C34BA7C4400F71C2B32"/>
          </w:pPr>
          <w:r>
            <w:t>Your Name</w:t>
          </w:r>
        </w:p>
      </w:docPartBody>
    </w:docPart>
    <w:docPart>
      <w:docPartPr>
        <w:name w:val="C6CCF27C647540DEA99EA4EB3E44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62138-9B82-40EE-9C1D-AB31C528188D}"/>
      </w:docPartPr>
      <w:docPartBody>
        <w:p w:rsidR="002F3D5A" w:rsidRDefault="004F1580">
          <w:pPr>
            <w:pStyle w:val="C6CCF27C647540DEA99EA4EB3E4481FD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D5A"/>
    <w:rsid w:val="002F3D5A"/>
    <w:rsid w:val="004F1580"/>
    <w:rsid w:val="00D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AAE20AE9640A696CF50E3C6301CFC">
    <w:name w:val="5FFAAE20AE9640A696CF50E3C6301CFC"/>
  </w:style>
  <w:style w:type="paragraph" w:customStyle="1" w:styleId="60F85BCA7683478D8CBB6B219D906E7D">
    <w:name w:val="60F85BCA7683478D8CBB6B219D906E7D"/>
  </w:style>
  <w:style w:type="paragraph" w:customStyle="1" w:styleId="54AB7E3CF3EA46B6819E99C844AF2799">
    <w:name w:val="54AB7E3CF3EA46B6819E99C844AF2799"/>
  </w:style>
  <w:style w:type="paragraph" w:customStyle="1" w:styleId="18E805D21219481BBA3FD6CE5CA86E15">
    <w:name w:val="18E805D21219481BBA3FD6CE5CA86E15"/>
  </w:style>
  <w:style w:type="paragraph" w:customStyle="1" w:styleId="33E0439B9BFB46E0BC6D1F48F5A16FDF">
    <w:name w:val="33E0439B9BFB46E0BC6D1F48F5A16FDF"/>
  </w:style>
  <w:style w:type="paragraph" w:customStyle="1" w:styleId="86A5F18A8AC6409295BB7B1EA8D5F09A">
    <w:name w:val="86A5F18A8AC6409295BB7B1EA8D5F09A"/>
  </w:style>
  <w:style w:type="paragraph" w:customStyle="1" w:styleId="C759AD8196FA4CDBAFA40F6B09039631">
    <w:name w:val="C759AD8196FA4CDBAFA40F6B09039631"/>
  </w:style>
  <w:style w:type="paragraph" w:customStyle="1" w:styleId="2AE59AA727664E3B83203EFD86B8AD04">
    <w:name w:val="2AE59AA727664E3B83203EFD86B8AD04"/>
  </w:style>
  <w:style w:type="paragraph" w:customStyle="1" w:styleId="0066705D0F56458AA26F49DF00CC22B7">
    <w:name w:val="0066705D0F56458AA26F49DF00CC22B7"/>
  </w:style>
  <w:style w:type="paragraph" w:customStyle="1" w:styleId="07FE7000C39D4DB1A154C91FBB35AC2D">
    <w:name w:val="07FE7000C39D4DB1A154C91FBB35AC2D"/>
  </w:style>
  <w:style w:type="paragraph" w:customStyle="1" w:styleId="569A3543DF094F878D1B9D06E217A0CC">
    <w:name w:val="569A3543DF094F878D1B9D06E217A0CC"/>
  </w:style>
  <w:style w:type="paragraph" w:customStyle="1" w:styleId="C94627749E6E4677956D14FFAEBEDA9F">
    <w:name w:val="C94627749E6E4677956D14FFAEBEDA9F"/>
  </w:style>
  <w:style w:type="paragraph" w:customStyle="1" w:styleId="D117CD1404C04A17AE9F4C1EF69DCEDC">
    <w:name w:val="D117CD1404C04A17AE9F4C1EF69DCEDC"/>
  </w:style>
  <w:style w:type="paragraph" w:customStyle="1" w:styleId="E979DA615F1B4B1DA11B714D205E7785">
    <w:name w:val="E979DA615F1B4B1DA11B714D205E7785"/>
  </w:style>
  <w:style w:type="paragraph" w:customStyle="1" w:styleId="D4C3DF03F5694438AA2EE44BC3B615A8">
    <w:name w:val="D4C3DF03F5694438AA2EE44BC3B615A8"/>
  </w:style>
  <w:style w:type="paragraph" w:customStyle="1" w:styleId="82788C2546A6479BB1881FB579A515AB">
    <w:name w:val="82788C2546A6479BB1881FB579A515AB"/>
  </w:style>
  <w:style w:type="paragraph" w:customStyle="1" w:styleId="BB85E7506AB3447EB80D8369137444D2">
    <w:name w:val="BB85E7506AB3447EB80D8369137444D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58EA9EBE7345C38ADE3F0B08B437A6">
    <w:name w:val="ED58EA9EBE7345C38ADE3F0B08B437A6"/>
  </w:style>
  <w:style w:type="paragraph" w:customStyle="1" w:styleId="FF9B2BF494DA4283A41E07DA6642A54F">
    <w:name w:val="FF9B2BF494DA4283A41E07DA6642A54F"/>
  </w:style>
  <w:style w:type="paragraph" w:customStyle="1" w:styleId="35B6720193A149049D3ECBF5C489F906">
    <w:name w:val="35B6720193A149049D3ECBF5C489F906"/>
  </w:style>
  <w:style w:type="paragraph" w:customStyle="1" w:styleId="393AFDDEDC9A447FBEFFF563A2C807CC">
    <w:name w:val="393AFDDEDC9A447FBEFFF563A2C807CC"/>
  </w:style>
  <w:style w:type="paragraph" w:customStyle="1" w:styleId="7ED0B571546D46D199E9DD40D6949C28">
    <w:name w:val="7ED0B571546D46D199E9DD40D6949C28"/>
  </w:style>
  <w:style w:type="paragraph" w:customStyle="1" w:styleId="9DDABE562EC344E2A59850498DC73B20">
    <w:name w:val="9DDABE562EC344E2A59850498DC73B20"/>
  </w:style>
  <w:style w:type="paragraph" w:customStyle="1" w:styleId="D2EA164663574315A1DBEB9335C2E4C2">
    <w:name w:val="D2EA164663574315A1DBEB9335C2E4C2"/>
  </w:style>
  <w:style w:type="paragraph" w:customStyle="1" w:styleId="D306CE8C18514ED491EC8E1E0CA50148">
    <w:name w:val="D306CE8C18514ED491EC8E1E0CA50148"/>
  </w:style>
  <w:style w:type="paragraph" w:customStyle="1" w:styleId="B1034DCF5F59429B8C0DF89BC8D2F0DD">
    <w:name w:val="B1034DCF5F59429B8C0DF89BC8D2F0DD"/>
  </w:style>
  <w:style w:type="paragraph" w:customStyle="1" w:styleId="3075EFA60C63477CA5AD0C833681C4E6">
    <w:name w:val="3075EFA60C63477CA5AD0C833681C4E6"/>
  </w:style>
  <w:style w:type="paragraph" w:customStyle="1" w:styleId="164DF692CD8E4C34BA7C4400F71C2B32">
    <w:name w:val="164DF692CD8E4C34BA7C4400F71C2B32"/>
  </w:style>
  <w:style w:type="paragraph" w:customStyle="1" w:styleId="C6CCF27C647540DEA99EA4EB3E4481FD">
    <w:name w:val="C6CCF27C647540DEA99EA4EB3E448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Software development consultant
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79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Foster</dc:creator>
  <cp:keywords/>
  <dc:description/>
  <cp:lastModifiedBy>Ian Foster</cp:lastModifiedBy>
  <cp:revision>20</cp:revision>
  <dcterms:created xsi:type="dcterms:W3CDTF">2017-11-20T10:15:00Z</dcterms:created>
  <dcterms:modified xsi:type="dcterms:W3CDTF">2018-01-24T15:36:00Z</dcterms:modified>
</cp:coreProperties>
</file>