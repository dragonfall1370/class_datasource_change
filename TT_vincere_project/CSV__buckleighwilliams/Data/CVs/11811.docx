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E212AC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57501E5" w14:textId="77777777" w:rsidR="00692703" w:rsidRPr="00CF1A49" w:rsidRDefault="005278E4" w:rsidP="00913946">
            <w:pPr>
              <w:pStyle w:val="Title"/>
            </w:pPr>
            <w:r>
              <w:t>Markos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Kandylis</w:t>
            </w:r>
          </w:p>
          <w:p w14:paraId="44D673BA" w14:textId="77777777" w:rsidR="00692703" w:rsidRPr="00CF1A49" w:rsidRDefault="005278E4" w:rsidP="00913946">
            <w:pPr>
              <w:pStyle w:val="ContactInfo"/>
              <w:contextualSpacing w:val="0"/>
            </w:pPr>
            <w:r>
              <w:t>Horton House Flat 40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F5910D1B7B5484288D88D39FB3453B7"/>
                </w:placeholder>
                <w:temporary/>
                <w:showingPlcHdr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07922594549</w:t>
            </w:r>
          </w:p>
          <w:p w14:paraId="72226F9F" w14:textId="1A860199" w:rsidR="00692703" w:rsidRPr="00CF1A49" w:rsidRDefault="00D201D4" w:rsidP="00913946">
            <w:pPr>
              <w:pStyle w:val="ContactInfoEmphasis"/>
              <w:contextualSpacing w:val="0"/>
            </w:pPr>
            <w:r>
              <w:t>Markos_Kand</w:t>
            </w:r>
            <w:r w:rsidR="00672644">
              <w:t>y</w:t>
            </w:r>
            <w:bookmarkStart w:id="0" w:name="_GoBack"/>
            <w:bookmarkEnd w:id="0"/>
            <w:r>
              <w:t>lis@Hotmail.com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221481E2E5F4070ACCA40262594E487"/>
                </w:placeholder>
                <w:temporary/>
                <w:showingPlcHdr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5278E4">
              <w:t>Markos Kandylis</w:t>
            </w:r>
            <w:r w:rsidR="00692703" w:rsidRPr="00CF1A49">
              <w:t xml:space="preserve"> </w:t>
            </w:r>
          </w:p>
        </w:tc>
      </w:tr>
      <w:tr w:rsidR="009571D8" w:rsidRPr="00CF1A49" w14:paraId="64F657F8" w14:textId="77777777" w:rsidTr="00692703">
        <w:tc>
          <w:tcPr>
            <w:tcW w:w="9360" w:type="dxa"/>
            <w:tcMar>
              <w:top w:w="432" w:type="dxa"/>
            </w:tcMar>
          </w:tcPr>
          <w:p w14:paraId="49733CF5" w14:textId="77777777" w:rsidR="001755A8" w:rsidRPr="00CF1A49" w:rsidRDefault="001755A8" w:rsidP="00913946">
            <w:pPr>
              <w:contextualSpacing w:val="0"/>
            </w:pPr>
          </w:p>
        </w:tc>
      </w:tr>
    </w:tbl>
    <w:p w14:paraId="5999C48C" w14:textId="77777777" w:rsidR="004E01EB" w:rsidRPr="00CF1A49" w:rsidRDefault="00FF6B6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52AFC5785E14265B30FFB6A36F0BD8E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CF1A49" w14:paraId="16A305A6" w14:textId="77777777" w:rsidTr="00D66A52">
        <w:tc>
          <w:tcPr>
            <w:tcW w:w="9355" w:type="dxa"/>
          </w:tcPr>
          <w:p w14:paraId="7B160792" w14:textId="77777777" w:rsidR="00CE647C" w:rsidRDefault="00CE647C" w:rsidP="001D0BF1">
            <w:pPr>
              <w:pStyle w:val="Heading3"/>
              <w:contextualSpacing w:val="0"/>
              <w:outlineLvl w:val="2"/>
            </w:pPr>
          </w:p>
          <w:p w14:paraId="172D6EA4" w14:textId="77777777" w:rsidR="00945AE3" w:rsidRPr="00CF1A49" w:rsidRDefault="00945AE3" w:rsidP="00945AE3">
            <w:pPr>
              <w:pStyle w:val="Heading3"/>
              <w:contextualSpacing w:val="0"/>
              <w:outlineLvl w:val="2"/>
            </w:pPr>
            <w:r>
              <w:t>nov 2018</w:t>
            </w:r>
            <w:r w:rsidRPr="00CF1A49">
              <w:t xml:space="preserve"> – </w:t>
            </w:r>
            <w:r>
              <w:t>now</w:t>
            </w:r>
          </w:p>
          <w:p w14:paraId="44FA5422" w14:textId="77777777" w:rsidR="00945AE3" w:rsidRDefault="00945AE3" w:rsidP="00945AE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managed </w:t>
            </w:r>
            <w:r w:rsidR="008723FB">
              <w:t>services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equinix</w:t>
            </w:r>
          </w:p>
          <w:p w14:paraId="527A6BED" w14:textId="77777777" w:rsidR="00945AE3" w:rsidRPr="00CF1A49" w:rsidRDefault="00945AE3" w:rsidP="00945AE3">
            <w:pPr>
              <w:pStyle w:val="Heading2"/>
              <w:contextualSpacing w:val="0"/>
              <w:outlineLvl w:val="1"/>
            </w:pPr>
          </w:p>
          <w:p w14:paraId="3D8B3931" w14:textId="77777777" w:rsidR="0062220F" w:rsidRDefault="0062220F" w:rsidP="0062220F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Ensuring that support calls are logged and handled effectively / efficiently within </w:t>
            </w:r>
            <w:r w:rsidR="00446CD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agreed Service Level Agreements.</w:t>
            </w:r>
          </w:p>
          <w:p w14:paraId="211DDB54" w14:textId="77777777" w:rsidR="0062220F" w:rsidRPr="0062220F" w:rsidRDefault="0062220F" w:rsidP="0062220F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Working closely with datacenter technicians fault finding hardware and network failures </w:t>
            </w:r>
            <w:r w:rsidR="00B53A3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across Equinix Datacenters in UK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1173E6C8" w14:textId="77777777" w:rsidR="0062220F" w:rsidRPr="0062220F" w:rsidRDefault="0062220F" w:rsidP="0062220F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Deployment of new </w:t>
            </w:r>
            <w:r w:rsidR="00446CD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virtual servers,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OS patching, configuration and troubleshooting of VMware ESXi hypervisors</w:t>
            </w:r>
          </w:p>
          <w:p w14:paraId="26694227" w14:textId="77777777" w:rsidR="0062220F" w:rsidRPr="008F7878" w:rsidRDefault="008E6F5A" w:rsidP="0062220F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Rule checks on customer security including Palo Alto  </w:t>
            </w:r>
            <w:r w:rsidR="0030435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FortiG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ate and Checkpoint firewalls.</w:t>
            </w:r>
          </w:p>
          <w:p w14:paraId="2F1B8E30" w14:textId="77777777" w:rsidR="008F7878" w:rsidRPr="00570305" w:rsidRDefault="008F7878" w:rsidP="0062220F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Troubleshooting and resolving Network issues by working with network carriers and troubleshooting customers Virtual</w:t>
            </w:r>
            <w:r w:rsidR="003048A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networks and configuring any changes.</w:t>
            </w:r>
          </w:p>
          <w:p w14:paraId="4F2A8DDF" w14:textId="77777777" w:rsidR="00570305" w:rsidRDefault="00A55E51" w:rsidP="0062220F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Troubleshoot Backup errors and failures. Create, modify, run backups and restores.</w:t>
            </w:r>
          </w:p>
          <w:p w14:paraId="2E9173F6" w14:textId="77777777" w:rsidR="00CE647C" w:rsidRDefault="00CE647C" w:rsidP="001D0BF1">
            <w:pPr>
              <w:pStyle w:val="Heading3"/>
              <w:contextualSpacing w:val="0"/>
              <w:outlineLvl w:val="2"/>
            </w:pPr>
          </w:p>
          <w:p w14:paraId="1D1A76F1" w14:textId="77777777" w:rsidR="00945AE3" w:rsidRDefault="00945AE3" w:rsidP="001D0BF1">
            <w:pPr>
              <w:pStyle w:val="Heading3"/>
              <w:contextualSpacing w:val="0"/>
              <w:outlineLvl w:val="2"/>
            </w:pPr>
          </w:p>
          <w:p w14:paraId="1B51B579" w14:textId="77777777" w:rsidR="001D0BF1" w:rsidRPr="00CF1A49" w:rsidRDefault="00C55552" w:rsidP="001D0BF1">
            <w:pPr>
              <w:pStyle w:val="Heading3"/>
              <w:contextualSpacing w:val="0"/>
              <w:outlineLvl w:val="2"/>
            </w:pPr>
            <w:r>
              <w:t>Jan 2016</w:t>
            </w:r>
            <w:r w:rsidR="001D0BF1" w:rsidRPr="00CF1A49">
              <w:t xml:space="preserve"> – </w:t>
            </w:r>
            <w:r w:rsidR="00945AE3">
              <w:t>NoV 2018</w:t>
            </w:r>
          </w:p>
          <w:p w14:paraId="28ABA618" w14:textId="77777777" w:rsidR="001D0BF1" w:rsidRDefault="005278E4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IT Field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pret a manger</w:t>
            </w:r>
          </w:p>
          <w:p w14:paraId="5C0FB6F7" w14:textId="77777777" w:rsidR="00AA240B" w:rsidRPr="00CF1A49" w:rsidRDefault="00AA240B" w:rsidP="001D0BF1">
            <w:pPr>
              <w:pStyle w:val="Heading2"/>
              <w:contextualSpacing w:val="0"/>
              <w:outlineLvl w:val="1"/>
            </w:pPr>
          </w:p>
          <w:p w14:paraId="61EB102C" w14:textId="77777777" w:rsidR="005278E4" w:rsidRDefault="005278E4" w:rsidP="005278E4">
            <w:pPr>
              <w:pStyle w:val="ListParagraph"/>
              <w:numPr>
                <w:ilvl w:val="0"/>
                <w:numId w:val="14"/>
              </w:numPr>
            </w:pPr>
            <w:r>
              <w:t>Monitoring and supporting network of more than 500 shops</w:t>
            </w:r>
          </w:p>
          <w:p w14:paraId="11D85E26" w14:textId="77777777" w:rsidR="00AC7E9A" w:rsidRDefault="00AC7E9A" w:rsidP="005278E4">
            <w:pPr>
              <w:pStyle w:val="ListParagraph"/>
              <w:numPr>
                <w:ilvl w:val="0"/>
                <w:numId w:val="14"/>
              </w:numPr>
            </w:pPr>
            <w:r>
              <w:t>Analyzing weekly and monthly IT incidents to report trends and way to resolve them.</w:t>
            </w:r>
          </w:p>
          <w:p w14:paraId="34A09C71" w14:textId="77777777" w:rsidR="00AC7E9A" w:rsidRDefault="00AC7E9A" w:rsidP="005278E4">
            <w:pPr>
              <w:pStyle w:val="ListParagraph"/>
              <w:numPr>
                <w:ilvl w:val="0"/>
                <w:numId w:val="14"/>
              </w:numPr>
            </w:pPr>
            <w:r>
              <w:t xml:space="preserve">Documentation and management of IT </w:t>
            </w:r>
            <w:r w:rsidR="00BA4B6B">
              <w:t>incidents.</w:t>
            </w:r>
          </w:p>
          <w:p w14:paraId="109E5D37" w14:textId="77777777" w:rsidR="005278E4" w:rsidRDefault="005278E4" w:rsidP="005278E4">
            <w:pPr>
              <w:pStyle w:val="ListParagraph"/>
              <w:numPr>
                <w:ilvl w:val="0"/>
                <w:numId w:val="14"/>
              </w:numPr>
            </w:pPr>
            <w:r>
              <w:t xml:space="preserve">International support in </w:t>
            </w:r>
            <w:r w:rsidR="00AA240B">
              <w:t>Paris,</w:t>
            </w:r>
            <w:r>
              <w:t xml:space="preserve"> Hong Kong and training of new field engineers</w:t>
            </w:r>
            <w:r w:rsidR="00AA240B">
              <w:t>.</w:t>
            </w:r>
          </w:p>
          <w:p w14:paraId="266AC95E" w14:textId="77777777" w:rsidR="005278E4" w:rsidRDefault="005278E4" w:rsidP="005278E4">
            <w:pPr>
              <w:pStyle w:val="ListParagraph"/>
              <w:numPr>
                <w:ilvl w:val="0"/>
                <w:numId w:val="14"/>
              </w:numPr>
            </w:pPr>
            <w:r>
              <w:t xml:space="preserve">HP switch configuration and installation to the shops network </w:t>
            </w:r>
          </w:p>
          <w:p w14:paraId="69BBF270" w14:textId="77777777" w:rsidR="005278E4" w:rsidRDefault="00AA240B" w:rsidP="005278E4">
            <w:pPr>
              <w:pStyle w:val="ListParagraph"/>
              <w:numPr>
                <w:ilvl w:val="0"/>
                <w:numId w:val="14"/>
              </w:numPr>
            </w:pPr>
            <w:r>
              <w:t>Remote shops support with VM</w:t>
            </w:r>
            <w:r w:rsidR="005278E4">
              <w:t xml:space="preserve">ware </w:t>
            </w:r>
          </w:p>
          <w:p w14:paraId="6A50A3FA" w14:textId="77777777" w:rsidR="005278E4" w:rsidRDefault="005278E4" w:rsidP="005278E4">
            <w:pPr>
              <w:pStyle w:val="ListParagraph"/>
              <w:numPr>
                <w:ilvl w:val="0"/>
                <w:numId w:val="14"/>
              </w:numPr>
            </w:pPr>
            <w:r>
              <w:t xml:space="preserve">Epos system support and installation </w:t>
            </w:r>
          </w:p>
          <w:p w14:paraId="32AFA03D" w14:textId="77777777" w:rsidR="001E3120" w:rsidRPr="00CF1A49" w:rsidRDefault="005278E4" w:rsidP="005278E4">
            <w:pPr>
              <w:pStyle w:val="ListParagraph"/>
              <w:numPr>
                <w:ilvl w:val="0"/>
                <w:numId w:val="14"/>
              </w:numPr>
            </w:pPr>
            <w:r>
              <w:t>1</w:t>
            </w:r>
            <w:r w:rsidR="00AA240B">
              <w:t>st and</w:t>
            </w:r>
            <w:r>
              <w:t xml:space="preserve"> 2</w:t>
            </w:r>
            <w:r w:rsidR="00AA240B">
              <w:t>nd line</w:t>
            </w:r>
            <w:r>
              <w:t xml:space="preserve"> support with helpdesk system tickets</w:t>
            </w:r>
            <w:r w:rsidR="00BA4B6B">
              <w:t xml:space="preserve"> in service now </w:t>
            </w:r>
          </w:p>
        </w:tc>
      </w:tr>
      <w:tr w:rsidR="00F61DF9" w:rsidRPr="00CF1A49" w14:paraId="4DDE0CAE" w14:textId="77777777" w:rsidTr="00F61DF9">
        <w:tc>
          <w:tcPr>
            <w:tcW w:w="9355" w:type="dxa"/>
            <w:tcMar>
              <w:top w:w="216" w:type="dxa"/>
            </w:tcMar>
          </w:tcPr>
          <w:p w14:paraId="071C81B5" w14:textId="77777777" w:rsidR="00F61DF9" w:rsidRPr="00CF1A49" w:rsidRDefault="00C55552" w:rsidP="00F61DF9">
            <w:pPr>
              <w:pStyle w:val="Heading3"/>
              <w:contextualSpacing w:val="0"/>
              <w:outlineLvl w:val="2"/>
            </w:pPr>
            <w:r>
              <w:t>Dec 2014</w:t>
            </w:r>
            <w:r w:rsidR="00F61DF9" w:rsidRPr="00CF1A49">
              <w:t xml:space="preserve"> – </w:t>
            </w:r>
            <w:r>
              <w:t>Jan 2016</w:t>
            </w:r>
          </w:p>
          <w:p w14:paraId="6BA8AC68" w14:textId="77777777" w:rsidR="00F61DF9" w:rsidRPr="00CF1A49" w:rsidRDefault="00C55552" w:rsidP="00F61DF9">
            <w:pPr>
              <w:pStyle w:val="Heading2"/>
              <w:contextualSpacing w:val="0"/>
              <w:outlineLvl w:val="1"/>
            </w:pPr>
            <w:r>
              <w:t>Pret a manger Team member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Pret a manger</w:t>
            </w:r>
          </w:p>
          <w:p w14:paraId="40EAFFB4" w14:textId="77777777" w:rsidR="00F61DF9" w:rsidRDefault="00C55552" w:rsidP="008F7348">
            <w:pPr>
              <w:pStyle w:val="ListParagraph"/>
              <w:numPr>
                <w:ilvl w:val="0"/>
                <w:numId w:val="14"/>
              </w:numPr>
            </w:pPr>
            <w:r>
              <w:t>Customer service</w:t>
            </w:r>
          </w:p>
          <w:p w14:paraId="126061DA" w14:textId="77777777" w:rsidR="00C55552" w:rsidRDefault="00C55552" w:rsidP="008F7348">
            <w:pPr>
              <w:pStyle w:val="ListParagraph"/>
              <w:numPr>
                <w:ilvl w:val="0"/>
                <w:numId w:val="14"/>
              </w:numPr>
            </w:pPr>
            <w:r>
              <w:t>Kitchen</w:t>
            </w:r>
          </w:p>
          <w:p w14:paraId="1696AA49" w14:textId="77777777" w:rsidR="00C55552" w:rsidRDefault="00C55552" w:rsidP="00C55552">
            <w:pPr>
              <w:pStyle w:val="Heading3"/>
              <w:contextualSpacing w:val="0"/>
              <w:outlineLvl w:val="2"/>
            </w:pPr>
          </w:p>
          <w:p w14:paraId="2D0F6DF0" w14:textId="77777777" w:rsidR="008F7348" w:rsidRDefault="008F7348" w:rsidP="00C55552">
            <w:pPr>
              <w:pStyle w:val="Heading3"/>
              <w:contextualSpacing w:val="0"/>
              <w:outlineLvl w:val="2"/>
            </w:pPr>
          </w:p>
          <w:p w14:paraId="43F96B9A" w14:textId="77777777" w:rsidR="00C55552" w:rsidRPr="00CF1A49" w:rsidRDefault="008F7348" w:rsidP="00C55552">
            <w:pPr>
              <w:pStyle w:val="Heading3"/>
              <w:contextualSpacing w:val="0"/>
              <w:outlineLvl w:val="2"/>
            </w:pPr>
            <w:r>
              <w:t>Jul 2012</w:t>
            </w:r>
            <w:r w:rsidR="00C55552" w:rsidRPr="00CF1A49">
              <w:t xml:space="preserve"> – </w:t>
            </w:r>
            <w:r w:rsidR="00C50CE8">
              <w:t>oct 2014</w:t>
            </w:r>
          </w:p>
          <w:p w14:paraId="52A1BD80" w14:textId="77777777" w:rsidR="00C55552" w:rsidRDefault="00C55552" w:rsidP="00C5555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C55552">
              <w:t>Computer Support Technician</w:t>
            </w:r>
            <w:r w:rsidRPr="00CF1A49">
              <w:t xml:space="preserve">, </w:t>
            </w:r>
            <w:r>
              <w:rPr>
                <w:rStyle w:val="SubtleReference"/>
              </w:rPr>
              <w:t>CD-Mania (Greece)</w:t>
            </w:r>
          </w:p>
          <w:p w14:paraId="21EFA713" w14:textId="77777777" w:rsidR="00C50CE8" w:rsidRDefault="00C50CE8" w:rsidP="00C5555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01E95A00" w14:textId="77777777" w:rsidR="00C50CE8" w:rsidRDefault="00C50CE8" w:rsidP="008F7348">
            <w:pPr>
              <w:pStyle w:val="ListParagraph"/>
              <w:numPr>
                <w:ilvl w:val="0"/>
                <w:numId w:val="14"/>
              </w:numPr>
            </w:pPr>
            <w:r>
              <w:t>Technical support of L</w:t>
            </w:r>
            <w:r w:rsidR="008F7348">
              <w:t xml:space="preserve">aptops and Desktops </w:t>
            </w:r>
            <w:r w:rsidR="008F7348" w:rsidRPr="008F7348">
              <w:t>and installing various software.</w:t>
            </w:r>
          </w:p>
          <w:p w14:paraId="702E5A29" w14:textId="77777777" w:rsidR="008F7348" w:rsidRDefault="008F7348" w:rsidP="008F7348">
            <w:pPr>
              <w:pStyle w:val="ListParagraph"/>
              <w:numPr>
                <w:ilvl w:val="0"/>
                <w:numId w:val="14"/>
              </w:numPr>
            </w:pPr>
            <w:r w:rsidRPr="008F7348">
              <w:t>Communicated with clients after sale to provide further ongoing support</w:t>
            </w:r>
          </w:p>
          <w:p w14:paraId="3D45BE86" w14:textId="77777777" w:rsidR="00C50CE8" w:rsidRDefault="008F7348" w:rsidP="008F7348">
            <w:pPr>
              <w:pStyle w:val="ListParagraph"/>
              <w:numPr>
                <w:ilvl w:val="0"/>
                <w:numId w:val="14"/>
              </w:numPr>
            </w:pPr>
            <w:r w:rsidRPr="008F7348">
              <w:t xml:space="preserve">Handled the tasks of creating and maintaining </w:t>
            </w:r>
            <w:r>
              <w:t>reports</w:t>
            </w:r>
          </w:p>
          <w:p w14:paraId="37AAED2D" w14:textId="77777777" w:rsidR="008F7348" w:rsidRDefault="008F7348" w:rsidP="008F7348">
            <w:pPr>
              <w:pStyle w:val="ListParagraph"/>
              <w:numPr>
                <w:ilvl w:val="0"/>
                <w:numId w:val="14"/>
              </w:numPr>
            </w:pPr>
            <w:r>
              <w:t xml:space="preserve">Setting up small networks in schools and small business </w:t>
            </w:r>
          </w:p>
          <w:p w14:paraId="3359B0AA" w14:textId="77777777" w:rsidR="00C50CE8" w:rsidRDefault="00C50CE8" w:rsidP="00C50CE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12DB3105" w14:textId="77777777" w:rsidR="008F7348" w:rsidRPr="00CF1A49" w:rsidRDefault="008F7348" w:rsidP="008F7348">
            <w:pPr>
              <w:pStyle w:val="Heading3"/>
              <w:contextualSpacing w:val="0"/>
              <w:outlineLvl w:val="2"/>
            </w:pPr>
            <w:r>
              <w:t>May 2009</w:t>
            </w:r>
            <w:r w:rsidRPr="00CF1A49">
              <w:t xml:space="preserve"> – </w:t>
            </w:r>
            <w:r>
              <w:t>June 2012</w:t>
            </w:r>
          </w:p>
          <w:p w14:paraId="7DF43653" w14:textId="77777777" w:rsidR="008F7348" w:rsidRDefault="008F7348" w:rsidP="008F734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Site assistan MANAGER,</w:t>
            </w:r>
            <w:r w:rsidRPr="00CF1A49">
              <w:t xml:space="preserve"> </w:t>
            </w:r>
            <w:r>
              <w:rPr>
                <w:rStyle w:val="SubtleReference"/>
              </w:rPr>
              <w:t>Domostatiki s.a (Greece)</w:t>
            </w:r>
          </w:p>
          <w:p w14:paraId="1CD5001F" w14:textId="77777777" w:rsidR="008F7348" w:rsidRDefault="008F7348" w:rsidP="008F734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32726361" w14:textId="77777777" w:rsidR="008F7348" w:rsidRPr="008F7348" w:rsidRDefault="00865DF9" w:rsidP="008F7348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cs="Calibri"/>
              </w:rPr>
            </w:pPr>
            <w:r>
              <w:rPr>
                <w:rFonts w:cs="Calibri"/>
              </w:rPr>
              <w:t xml:space="preserve">Responsible for </w:t>
            </w:r>
            <w:r w:rsidR="008F7348">
              <w:rPr>
                <w:rFonts w:cs="Calibri"/>
              </w:rPr>
              <w:t>Support of I.T equipment of the site</w:t>
            </w:r>
          </w:p>
          <w:p w14:paraId="695B49F7" w14:textId="77777777" w:rsidR="008F7348" w:rsidRPr="008F7348" w:rsidRDefault="008F7348" w:rsidP="008F7348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cs="Calibri"/>
              </w:rPr>
            </w:pPr>
            <w:r w:rsidRPr="008F7348">
              <w:rPr>
                <w:rFonts w:cs="Calibri"/>
              </w:rPr>
              <w:t>Scheduled materials and recourses for delivery on site and on time to keep the job moving as planned.</w:t>
            </w:r>
          </w:p>
          <w:p w14:paraId="6E317EBD" w14:textId="77777777" w:rsidR="008F7348" w:rsidRPr="008F7348" w:rsidRDefault="008F7348" w:rsidP="008F7348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cs="Calibri"/>
              </w:rPr>
            </w:pPr>
            <w:r w:rsidRPr="008F7348">
              <w:rPr>
                <w:rFonts w:cs="Calibri"/>
              </w:rPr>
              <w:t>Authorized all progress payments to subcontractors and to suppliers.</w:t>
            </w:r>
          </w:p>
          <w:p w14:paraId="7BD81C15" w14:textId="77777777" w:rsidR="008F7348" w:rsidRPr="008F7348" w:rsidRDefault="00865DF9" w:rsidP="008F7348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cs="Cambria"/>
                <w:b/>
                <w:bCs/>
              </w:rPr>
            </w:pPr>
            <w:r>
              <w:rPr>
                <w:rFonts w:cs="Calibri"/>
              </w:rPr>
              <w:t>Preparing monthly and weekly construction progress and expenses reports.</w:t>
            </w:r>
          </w:p>
          <w:p w14:paraId="2CBA428C" w14:textId="77777777" w:rsidR="008F7348" w:rsidRDefault="008F7348" w:rsidP="00865DF9">
            <w:pPr>
              <w:pStyle w:val="ListParagraph"/>
            </w:pPr>
            <w:r w:rsidRPr="008F7348">
              <w:t>.</w:t>
            </w:r>
          </w:p>
          <w:p w14:paraId="0097C483" w14:textId="77777777" w:rsidR="00865DF9" w:rsidRPr="00CF1A49" w:rsidRDefault="00865DF9" w:rsidP="00865DF9">
            <w:pPr>
              <w:pStyle w:val="Heading3"/>
              <w:contextualSpacing w:val="0"/>
              <w:outlineLvl w:val="2"/>
            </w:pPr>
            <w:r>
              <w:t>OCT 2008</w:t>
            </w:r>
            <w:r w:rsidRPr="00CF1A49">
              <w:t xml:space="preserve"> – </w:t>
            </w:r>
            <w:r>
              <w:t>Apr 2009</w:t>
            </w:r>
          </w:p>
          <w:p w14:paraId="595A8C49" w14:textId="77777777" w:rsidR="00865DF9" w:rsidRDefault="00865DF9" w:rsidP="00865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Intership,</w:t>
            </w:r>
            <w:r w:rsidRPr="00CF1A49">
              <w:t xml:space="preserve"> </w:t>
            </w:r>
            <w:r>
              <w:rPr>
                <w:rStyle w:val="SubtleReference"/>
              </w:rPr>
              <w:t>computer school (Greece)</w:t>
            </w:r>
          </w:p>
          <w:p w14:paraId="01C4BD4B" w14:textId="77777777" w:rsidR="00865DF9" w:rsidRDefault="00865DF9" w:rsidP="00865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739E8CFB" w14:textId="77777777" w:rsidR="00865DF9" w:rsidRPr="00865DF9" w:rsidRDefault="00865DF9" w:rsidP="00865DF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num" w:pos="1960"/>
              </w:tabs>
              <w:overflowPunct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</w:rPr>
            </w:pPr>
            <w:r w:rsidRPr="00865DF9">
              <w:rPr>
                <w:rFonts w:cstheme="minorHAnsi"/>
              </w:rPr>
              <w:t>Creating websites for clients, using Joomla</w:t>
            </w:r>
          </w:p>
          <w:p w14:paraId="249375DE" w14:textId="77777777" w:rsidR="00865DF9" w:rsidRPr="00865DF9" w:rsidRDefault="00865DF9" w:rsidP="00865DF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num" w:pos="1960"/>
              </w:tabs>
              <w:overflowPunct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</w:rPr>
            </w:pPr>
            <w:r w:rsidRPr="00865DF9">
              <w:rPr>
                <w:rFonts w:cstheme="minorHAnsi"/>
              </w:rPr>
              <w:t xml:space="preserve">Setting up LAN connection for more than 25 computers. </w:t>
            </w:r>
          </w:p>
          <w:p w14:paraId="481D99CB" w14:textId="77777777" w:rsidR="00865DF9" w:rsidRPr="00865DF9" w:rsidRDefault="00865DF9" w:rsidP="00865DF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num" w:pos="1960"/>
              </w:tabs>
              <w:overflowPunct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</w:rPr>
            </w:pPr>
            <w:r w:rsidRPr="00865DF9">
              <w:rPr>
                <w:rFonts w:cstheme="minorHAnsi"/>
              </w:rPr>
              <w:t>Setting up Users in AD</w:t>
            </w:r>
          </w:p>
          <w:p w14:paraId="32A1D9E9" w14:textId="77777777" w:rsidR="00865DF9" w:rsidRPr="00865DF9" w:rsidRDefault="00865DF9" w:rsidP="00865DF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num" w:pos="1960"/>
              </w:tabs>
              <w:overflowPunct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</w:rPr>
            </w:pPr>
            <w:r w:rsidRPr="00865DF9">
              <w:rPr>
                <w:rFonts w:cstheme="minorHAnsi"/>
              </w:rPr>
              <w:t>Upgrading PCs’ hardware and software.</w:t>
            </w:r>
          </w:p>
          <w:p w14:paraId="06319F55" w14:textId="77777777" w:rsidR="00865DF9" w:rsidRPr="00865DF9" w:rsidRDefault="00865DF9" w:rsidP="00865DF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num" w:pos="1960"/>
              </w:tabs>
              <w:overflowPunct w:val="0"/>
              <w:autoSpaceDE w:val="0"/>
              <w:autoSpaceDN w:val="0"/>
              <w:adjustRightInd w:val="0"/>
              <w:spacing w:line="239" w:lineRule="auto"/>
              <w:rPr>
                <w:rFonts w:cstheme="minorHAnsi"/>
              </w:rPr>
            </w:pPr>
            <w:r w:rsidRPr="00865DF9">
              <w:rPr>
                <w:rFonts w:cstheme="minorHAnsi"/>
              </w:rPr>
              <w:t>Keeping Backup Using Norton Ghost.</w:t>
            </w:r>
          </w:p>
          <w:p w14:paraId="38BA31A2" w14:textId="77777777" w:rsidR="008F7348" w:rsidRDefault="008F7348" w:rsidP="00C50CE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5A0EDEB4" w14:textId="77777777" w:rsidR="003626F7" w:rsidRPr="00CF1A49" w:rsidRDefault="003626F7" w:rsidP="003626F7">
            <w:pPr>
              <w:pStyle w:val="Heading3"/>
              <w:contextualSpacing w:val="0"/>
              <w:outlineLvl w:val="2"/>
            </w:pPr>
            <w:r>
              <w:t>May 2007</w:t>
            </w:r>
            <w:r w:rsidRPr="00CF1A49">
              <w:t xml:space="preserve"> – </w:t>
            </w:r>
            <w:r>
              <w:t>May 2008</w:t>
            </w:r>
          </w:p>
          <w:p w14:paraId="07828AD7" w14:textId="77777777" w:rsidR="003626F7" w:rsidRDefault="003626F7" w:rsidP="003626F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Greek army</w:t>
            </w:r>
          </w:p>
          <w:p w14:paraId="36151FB7" w14:textId="77777777" w:rsidR="003626F7" w:rsidRDefault="003626F7" w:rsidP="003626F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636E7F81" w14:textId="77777777" w:rsidR="001D1AF4" w:rsidRPr="00CF1A49" w:rsidRDefault="001D1AF4" w:rsidP="001D1AF4">
            <w:pPr>
              <w:pStyle w:val="Heading3"/>
              <w:contextualSpacing w:val="0"/>
              <w:outlineLvl w:val="2"/>
            </w:pPr>
            <w:r>
              <w:t>dec 2002</w:t>
            </w:r>
            <w:r w:rsidRPr="00CF1A49">
              <w:t xml:space="preserve"> – </w:t>
            </w:r>
            <w:r>
              <w:t>apr 2007</w:t>
            </w:r>
          </w:p>
          <w:p w14:paraId="211E5168" w14:textId="77777777" w:rsidR="001D1AF4" w:rsidRDefault="001D1AF4" w:rsidP="001D1AF4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C55552">
              <w:t>Computer Support Technician</w:t>
            </w:r>
            <w:r w:rsidRPr="00CF1A49">
              <w:t xml:space="preserve">, </w:t>
            </w:r>
            <w:r>
              <w:rPr>
                <w:rStyle w:val="SubtleReference"/>
              </w:rPr>
              <w:t>CD-Mania (Greece)</w:t>
            </w:r>
          </w:p>
          <w:p w14:paraId="2325B895" w14:textId="77777777" w:rsidR="001D1AF4" w:rsidRDefault="001D1AF4" w:rsidP="001D1AF4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7926EFA3" w14:textId="77777777" w:rsidR="001D1AF4" w:rsidRDefault="001D1AF4" w:rsidP="001D1AF4">
            <w:pPr>
              <w:pStyle w:val="ListParagraph"/>
              <w:numPr>
                <w:ilvl w:val="0"/>
                <w:numId w:val="14"/>
              </w:numPr>
            </w:pPr>
            <w:r>
              <w:t xml:space="preserve">Technical support of Laptops and Desktops </w:t>
            </w:r>
            <w:r w:rsidRPr="008F7348">
              <w:t>and installing various software.</w:t>
            </w:r>
          </w:p>
          <w:p w14:paraId="65C4334D" w14:textId="77777777" w:rsidR="001D1AF4" w:rsidRDefault="001D1AF4" w:rsidP="001D1AF4">
            <w:pPr>
              <w:pStyle w:val="ListParagraph"/>
              <w:numPr>
                <w:ilvl w:val="0"/>
                <w:numId w:val="14"/>
              </w:numPr>
            </w:pPr>
            <w:r w:rsidRPr="008F7348">
              <w:t>Communicated with clients after sale to provide further ongoing support</w:t>
            </w:r>
          </w:p>
          <w:p w14:paraId="32F1112D" w14:textId="77777777" w:rsidR="001D1AF4" w:rsidRDefault="001D1AF4" w:rsidP="001D1AF4">
            <w:pPr>
              <w:pStyle w:val="ListParagraph"/>
              <w:numPr>
                <w:ilvl w:val="0"/>
                <w:numId w:val="14"/>
              </w:numPr>
            </w:pPr>
            <w:r w:rsidRPr="008F7348">
              <w:t xml:space="preserve">Handled the tasks of creating and maintaining </w:t>
            </w:r>
            <w:r>
              <w:t>reports</w:t>
            </w:r>
          </w:p>
          <w:p w14:paraId="652CBD04" w14:textId="77777777" w:rsidR="001D1AF4" w:rsidRDefault="001D1AF4" w:rsidP="001D1AF4">
            <w:pPr>
              <w:pStyle w:val="ListParagraph"/>
              <w:numPr>
                <w:ilvl w:val="0"/>
                <w:numId w:val="14"/>
              </w:numPr>
            </w:pPr>
            <w:r>
              <w:t xml:space="preserve">Setting up small networks in schools and small business </w:t>
            </w:r>
          </w:p>
          <w:p w14:paraId="005C4236" w14:textId="77777777" w:rsidR="001D1AF4" w:rsidRDefault="001D1AF4" w:rsidP="003626F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6E64B97A" w14:textId="77777777" w:rsidR="00C55552" w:rsidRDefault="00C55552" w:rsidP="003626F7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</w:pPr>
          </w:p>
          <w:p w14:paraId="292C6F70" w14:textId="77777777" w:rsidR="0056461E" w:rsidRDefault="0056461E" w:rsidP="003626F7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</w:pPr>
          </w:p>
          <w:p w14:paraId="28BBF621" w14:textId="77777777" w:rsidR="0056461E" w:rsidRDefault="0056461E" w:rsidP="003626F7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</w:pPr>
          </w:p>
        </w:tc>
      </w:tr>
    </w:tbl>
    <w:sdt>
      <w:sdtPr>
        <w:rPr>
          <w:b w:val="0"/>
          <w:smallCaps/>
          <w:color w:val="595959" w:themeColor="text1" w:themeTint="A6"/>
        </w:rPr>
        <w:alias w:val="Education:"/>
        <w:tag w:val="Education:"/>
        <w:id w:val="-1908763273"/>
        <w:placeholder>
          <w:docPart w:val="8131C08B3A4946028968EC12BD3E14A3"/>
        </w:placeholder>
        <w:temporary/>
        <w:showingPlcHdr/>
      </w:sdtPr>
      <w:sdtEndPr>
        <w:rPr>
          <w:b/>
          <w:smallCaps w:val="0"/>
          <w:color w:val="262626" w:themeColor="text1" w:themeTint="D9"/>
        </w:rPr>
      </w:sdtEndPr>
      <w:sdtContent>
        <w:p w14:paraId="5A994DF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14:paraId="544AB77C" w14:textId="77777777" w:rsidTr="00D66A52">
        <w:tc>
          <w:tcPr>
            <w:tcW w:w="9355" w:type="dxa"/>
          </w:tcPr>
          <w:p w14:paraId="465200DC" w14:textId="77777777" w:rsidR="001D0BF1" w:rsidRPr="00CF1A49" w:rsidRDefault="00040061" w:rsidP="001D0BF1">
            <w:pPr>
              <w:pStyle w:val="Heading3"/>
              <w:contextualSpacing w:val="0"/>
              <w:outlineLvl w:val="2"/>
            </w:pPr>
            <w:r>
              <w:t xml:space="preserve"> Sept 1998</w:t>
            </w:r>
          </w:p>
          <w:p w14:paraId="52F7CDDD" w14:textId="77777777" w:rsidR="001D0BF1" w:rsidRPr="00CF1A49" w:rsidRDefault="00B85ADF" w:rsidP="001D0BF1">
            <w:pPr>
              <w:pStyle w:val="Heading2"/>
              <w:contextualSpacing w:val="0"/>
              <w:outlineLvl w:val="1"/>
            </w:pPr>
            <w:r>
              <w:t>computer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technological educational institute of epirus</w:t>
            </w:r>
          </w:p>
          <w:p w14:paraId="07A17E3E" w14:textId="77777777" w:rsidR="007538DC" w:rsidRDefault="00B85ADF" w:rsidP="007538DC">
            <w:pPr>
              <w:contextualSpacing w:val="0"/>
              <w:rPr>
                <w:rFonts w:cs="Calibri"/>
              </w:rPr>
            </w:pPr>
            <w:r>
              <w:t>Major courses:</w:t>
            </w:r>
            <w:r w:rsidRPr="004805D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</w:t>
            </w:r>
            <w:r w:rsidRPr="004805D8">
              <w:rPr>
                <w:rFonts w:cs="Calibri"/>
              </w:rPr>
              <w:t xml:space="preserve">Software </w:t>
            </w:r>
            <w:r w:rsidR="00773035" w:rsidRPr="004805D8">
              <w:rPr>
                <w:rFonts w:cs="Calibri"/>
              </w:rPr>
              <w:t>engineering</w:t>
            </w:r>
            <w:r w:rsidR="00773035">
              <w:rPr>
                <w:rFonts w:cs="Calibri"/>
              </w:rPr>
              <w:t>, Networking</w:t>
            </w:r>
            <w:r>
              <w:rPr>
                <w:rFonts w:cs="Calibri"/>
              </w:rPr>
              <w:t xml:space="preserve"> and Telecommunications, Application programming, </w:t>
            </w:r>
            <w:r>
              <w:rPr>
                <w:rFonts w:cs="Calibri"/>
              </w:rPr>
              <w:lastRenderedPageBreak/>
              <w:t xml:space="preserve">Web &amp; Mobile development, databases and management information systems, data science </w:t>
            </w:r>
            <w:r w:rsidR="004E5838">
              <w:rPr>
                <w:rFonts w:cs="Calibri"/>
              </w:rPr>
              <w:t>–</w:t>
            </w:r>
            <w:r>
              <w:rPr>
                <w:rFonts w:cs="Calibri"/>
              </w:rPr>
              <w:t xml:space="preserve"> Analytics</w:t>
            </w:r>
          </w:p>
          <w:p w14:paraId="5974B3AA" w14:textId="77777777" w:rsidR="004E5838" w:rsidRDefault="004E5838" w:rsidP="007538DC">
            <w:pPr>
              <w:contextualSpacing w:val="0"/>
              <w:rPr>
                <w:rFonts w:cs="Calibri"/>
              </w:rPr>
            </w:pPr>
          </w:p>
          <w:p w14:paraId="6D1D61DD" w14:textId="77777777" w:rsidR="004E5838" w:rsidRDefault="004E5838" w:rsidP="004E5838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" w:after="95"/>
              <w:ind w:left="72" w:right="18"/>
            </w:pPr>
            <w:r w:rsidRPr="004805D8">
              <w:rPr>
                <w:rFonts w:cs="Calibri"/>
                <w:b/>
                <w:bCs/>
              </w:rPr>
              <w:t>Thesis:</w:t>
            </w:r>
            <w:r w:rsidRPr="004805D8">
              <w:rPr>
                <w:rFonts w:cs="Calibri"/>
              </w:rPr>
              <w:t xml:space="preserve">  </w:t>
            </w:r>
            <w:r w:rsidRPr="004805D8">
              <w:t>Action Script development in Flash software for the creation of a website</w:t>
            </w:r>
          </w:p>
          <w:p w14:paraId="1B4044B6" w14:textId="77777777" w:rsidR="00CE647C" w:rsidRDefault="00CE647C" w:rsidP="004E5838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" w:after="95"/>
              <w:ind w:left="72" w:right="18"/>
              <w:rPr>
                <w:rFonts w:cs="Calibri"/>
                <w:b/>
                <w:bCs/>
              </w:rPr>
            </w:pPr>
          </w:p>
          <w:p w14:paraId="0B98C37A" w14:textId="77777777" w:rsidR="00CE647C" w:rsidRPr="00CE647C" w:rsidRDefault="00CE647C" w:rsidP="004E5838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" w:after="95"/>
              <w:ind w:left="72" w:right="18"/>
              <w:rPr>
                <w:rFonts w:cs="Calibri"/>
                <w:b/>
                <w:bCs/>
                <w:sz w:val="24"/>
                <w:szCs w:val="24"/>
              </w:rPr>
            </w:pPr>
            <w:r w:rsidRPr="00CE647C">
              <w:rPr>
                <w:rFonts w:cs="Calibri"/>
                <w:b/>
                <w:bCs/>
                <w:sz w:val="24"/>
                <w:szCs w:val="24"/>
              </w:rPr>
              <w:t>Certifications</w:t>
            </w:r>
          </w:p>
          <w:p w14:paraId="7E8FCC20" w14:textId="77777777" w:rsidR="00CE647C" w:rsidRDefault="00CE647C" w:rsidP="004E5838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" w:after="95"/>
              <w:ind w:left="72" w:right="18"/>
              <w:rPr>
                <w:rFonts w:cs="Calibri"/>
                <w:b/>
                <w:bCs/>
              </w:rPr>
            </w:pPr>
          </w:p>
          <w:p w14:paraId="6D96D94A" w14:textId="77777777" w:rsidR="00CE647C" w:rsidRPr="004805D8" w:rsidRDefault="00CE647C" w:rsidP="004E5838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1" w:after="95"/>
              <w:ind w:left="72" w:right="18"/>
              <w:rPr>
                <w:rFonts w:ascii="Segoe UI" w:hAnsi="Segoe UI" w:cs="Segoe UI"/>
                <w:color w:val="000000"/>
              </w:rPr>
            </w:pPr>
            <w:r>
              <w:rPr>
                <w:rFonts w:cs="Calibri"/>
                <w:b/>
                <w:bCs/>
              </w:rPr>
              <w:t>AWS Certified Solutions Architect –Associate Aug 06 2019</w:t>
            </w:r>
          </w:p>
          <w:p w14:paraId="4F1ADADA" w14:textId="77777777" w:rsidR="004E5838" w:rsidRPr="00CF1A49" w:rsidRDefault="004E5838" w:rsidP="007538DC">
            <w:pPr>
              <w:contextualSpacing w:val="0"/>
            </w:pPr>
          </w:p>
        </w:tc>
      </w:tr>
      <w:tr w:rsidR="00F61DF9" w:rsidRPr="00CF1A49" w14:paraId="36D6B7FE" w14:textId="77777777" w:rsidTr="00F61DF9">
        <w:tc>
          <w:tcPr>
            <w:tcW w:w="9355" w:type="dxa"/>
            <w:tcMar>
              <w:top w:w="216" w:type="dxa"/>
            </w:tcMar>
          </w:tcPr>
          <w:p w14:paraId="516DE52A" w14:textId="77777777" w:rsidR="00F61DF9" w:rsidRDefault="00F61DF9" w:rsidP="00F61DF9"/>
          <w:p w14:paraId="7FFD6348" w14:textId="77777777" w:rsidR="00945AE3" w:rsidRDefault="00945AE3" w:rsidP="00F61DF9"/>
        </w:tc>
      </w:tr>
    </w:tbl>
    <w:sdt>
      <w:sdtPr>
        <w:alias w:val="Skills:"/>
        <w:tag w:val="Skills:"/>
        <w:id w:val="-1392877668"/>
        <w:placeholder>
          <w:docPart w:val="73C3A92AC7D741D9B62E08288B5C8472"/>
        </w:placeholder>
        <w:temporary/>
        <w:showingPlcHdr/>
      </w:sdtPr>
      <w:sdtEndPr/>
      <w:sdtContent>
        <w:p w14:paraId="665D686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56E813F" w14:textId="77777777" w:rsidTr="00CF1A49">
        <w:tc>
          <w:tcPr>
            <w:tcW w:w="4675" w:type="dxa"/>
          </w:tcPr>
          <w:p w14:paraId="287B5585" w14:textId="77777777" w:rsidR="001E3120" w:rsidRPr="006E1507" w:rsidRDefault="00721F27" w:rsidP="00721F27">
            <w:pPr>
              <w:pStyle w:val="ListBullet"/>
            </w:pPr>
            <w:r>
              <w:t>Windows</w:t>
            </w:r>
            <w:r w:rsidR="0048500C">
              <w:t xml:space="preserve"> Server</w:t>
            </w:r>
          </w:p>
          <w:p w14:paraId="1E8C8CD6" w14:textId="77777777" w:rsidR="001F4E6D" w:rsidRPr="00A175AC" w:rsidRDefault="00721F27" w:rsidP="00A175AC">
            <w:pPr>
              <w:pStyle w:val="ListBullet"/>
              <w:rPr>
                <w:rFonts w:ascii="Symbol" w:hAnsi="Symbol" w:cs="Symbol"/>
              </w:rPr>
            </w:pPr>
            <w:r w:rsidRPr="00F15977">
              <w:t>Office applications: MS Word, Pow</w:t>
            </w:r>
            <w:r w:rsidR="004E5838">
              <w:t>erPoint, Excel</w:t>
            </w:r>
          </w:p>
          <w:p w14:paraId="1103A617" w14:textId="77777777" w:rsidR="00945AE3" w:rsidRDefault="00945AE3" w:rsidP="00721F27">
            <w:pPr>
              <w:pStyle w:val="ListBullet"/>
            </w:pPr>
            <w:r>
              <w:t xml:space="preserve">VMware </w:t>
            </w:r>
          </w:p>
          <w:p w14:paraId="54078A9C" w14:textId="4E4FB354" w:rsidR="00A175AC" w:rsidRDefault="00A175AC" w:rsidP="00721F27">
            <w:pPr>
              <w:pStyle w:val="ListBullet"/>
            </w:pPr>
            <w:r>
              <w:t xml:space="preserve">Amazon Web </w:t>
            </w:r>
            <w:r w:rsidR="00C34D29">
              <w:t>Services(AWS)</w:t>
            </w:r>
          </w:p>
          <w:p w14:paraId="629F728F" w14:textId="0338443E" w:rsidR="003C13E4" w:rsidRDefault="003C13E4" w:rsidP="00721F27">
            <w:pPr>
              <w:pStyle w:val="ListBullet"/>
            </w:pPr>
            <w:r>
              <w:t>Basic Azure skills</w:t>
            </w:r>
          </w:p>
          <w:p w14:paraId="405D5CBC" w14:textId="1CF0C123" w:rsidR="00945AE3" w:rsidRDefault="00945AE3" w:rsidP="00721F27">
            <w:pPr>
              <w:pStyle w:val="ListBullet"/>
            </w:pPr>
            <w:r>
              <w:t>Nutanix</w:t>
            </w:r>
          </w:p>
          <w:p w14:paraId="5B2E1BDA" w14:textId="5A8DAE99" w:rsidR="00067409" w:rsidRDefault="00A35982" w:rsidP="00721F27">
            <w:pPr>
              <w:pStyle w:val="ListBullet"/>
            </w:pPr>
            <w:r>
              <w:t>Python, Powershell</w:t>
            </w:r>
          </w:p>
          <w:p w14:paraId="58BB7EDF" w14:textId="77777777" w:rsidR="004E5838" w:rsidRPr="006E1507" w:rsidRDefault="004E5838" w:rsidP="004E5838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2BFF2467" w14:textId="77777777" w:rsidR="001E3120" w:rsidRPr="006E1507" w:rsidRDefault="00C34D29" w:rsidP="00721F27">
            <w:pPr>
              <w:pStyle w:val="ListBullet"/>
              <w:contextualSpacing w:val="0"/>
            </w:pPr>
            <w:r>
              <w:t>Active Directory</w:t>
            </w:r>
          </w:p>
          <w:p w14:paraId="4B262C3C" w14:textId="7DCD76B3" w:rsidR="00A35982" w:rsidRDefault="004E5838" w:rsidP="003C13E4">
            <w:pPr>
              <w:pStyle w:val="ListBullet"/>
              <w:contextualSpacing w:val="0"/>
            </w:pPr>
            <w:r>
              <w:t>Upgrading Desktop and laptop Hardware</w:t>
            </w:r>
          </w:p>
          <w:p w14:paraId="23B06C79" w14:textId="5FDCEAAB" w:rsidR="00053F41" w:rsidRPr="004E5838" w:rsidRDefault="00053F41" w:rsidP="004E5838">
            <w:pPr>
              <w:pStyle w:val="ListBullet"/>
              <w:contextualSpacing w:val="0"/>
            </w:pPr>
            <w:r>
              <w:t>Creating Basic Alexa skills to practice serverless</w:t>
            </w:r>
            <w:r w:rsidR="008F0B1A">
              <w:t xml:space="preserve"> and Python scripting with Lambda</w:t>
            </w:r>
          </w:p>
          <w:p w14:paraId="6A8810C0" w14:textId="41125BA7" w:rsidR="001E3120" w:rsidRDefault="001E3120" w:rsidP="00C34D2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00F79728" w14:textId="77777777" w:rsidR="0021371D" w:rsidRPr="006E1507" w:rsidRDefault="0021371D" w:rsidP="00C34D2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6B610BB4" w14:textId="77777777" w:rsidR="00B51D1B" w:rsidRPr="006E1507" w:rsidRDefault="00B51D1B" w:rsidP="00D201D4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9D6E8" w14:textId="77777777" w:rsidR="00B255C8" w:rsidRDefault="00B255C8" w:rsidP="0068194B">
      <w:r>
        <w:separator/>
      </w:r>
    </w:p>
    <w:p w14:paraId="66067512" w14:textId="77777777" w:rsidR="00B255C8" w:rsidRDefault="00B255C8"/>
    <w:p w14:paraId="20C617DF" w14:textId="77777777" w:rsidR="00B255C8" w:rsidRDefault="00B255C8"/>
  </w:endnote>
  <w:endnote w:type="continuationSeparator" w:id="0">
    <w:p w14:paraId="781693B9" w14:textId="77777777" w:rsidR="00B255C8" w:rsidRDefault="00B255C8" w:rsidP="0068194B">
      <w:r>
        <w:continuationSeparator/>
      </w:r>
    </w:p>
    <w:p w14:paraId="152E22E3" w14:textId="77777777" w:rsidR="00B255C8" w:rsidRDefault="00B255C8"/>
    <w:p w14:paraId="25FD098D" w14:textId="77777777" w:rsidR="00B255C8" w:rsidRDefault="00B25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73C5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3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94875" w14:textId="77777777" w:rsidR="00B255C8" w:rsidRDefault="00B255C8" w:rsidP="0068194B">
      <w:r>
        <w:separator/>
      </w:r>
    </w:p>
    <w:p w14:paraId="0DED9CDB" w14:textId="77777777" w:rsidR="00B255C8" w:rsidRDefault="00B255C8"/>
    <w:p w14:paraId="6FA723B2" w14:textId="77777777" w:rsidR="00B255C8" w:rsidRDefault="00B255C8"/>
  </w:footnote>
  <w:footnote w:type="continuationSeparator" w:id="0">
    <w:p w14:paraId="050F1168" w14:textId="77777777" w:rsidR="00B255C8" w:rsidRDefault="00B255C8" w:rsidP="0068194B">
      <w:r>
        <w:continuationSeparator/>
      </w:r>
    </w:p>
    <w:p w14:paraId="2E1B74C3" w14:textId="77777777" w:rsidR="00B255C8" w:rsidRDefault="00B255C8"/>
    <w:p w14:paraId="6E5B163B" w14:textId="77777777" w:rsidR="00B255C8" w:rsidRDefault="00B255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C91FE" w14:textId="77777777"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813528" wp14:editId="64E11E8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A2C250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4FB4D62"/>
    <w:multiLevelType w:val="hybridMultilevel"/>
    <w:tmpl w:val="F168B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7F7733"/>
    <w:multiLevelType w:val="hybridMultilevel"/>
    <w:tmpl w:val="6CDCC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1FE"/>
    <w:multiLevelType w:val="hybridMultilevel"/>
    <w:tmpl w:val="7C869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8B1843"/>
    <w:multiLevelType w:val="hybridMultilevel"/>
    <w:tmpl w:val="0A5EF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63A52"/>
    <w:multiLevelType w:val="hybridMultilevel"/>
    <w:tmpl w:val="03841B00"/>
    <w:lvl w:ilvl="0" w:tplc="0408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  <w:num w:numId="17">
    <w:abstractNumId w:val="19"/>
  </w:num>
  <w:num w:numId="18">
    <w:abstractNumId w:val="11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8E4"/>
    <w:rsid w:val="000001EF"/>
    <w:rsid w:val="00007322"/>
    <w:rsid w:val="00007728"/>
    <w:rsid w:val="00024584"/>
    <w:rsid w:val="00024730"/>
    <w:rsid w:val="00040061"/>
    <w:rsid w:val="00053F41"/>
    <w:rsid w:val="00055E95"/>
    <w:rsid w:val="00067409"/>
    <w:rsid w:val="0007021F"/>
    <w:rsid w:val="0007347C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1AF4"/>
    <w:rsid w:val="001E3120"/>
    <w:rsid w:val="001E7E0C"/>
    <w:rsid w:val="001F0BB0"/>
    <w:rsid w:val="001F4E6D"/>
    <w:rsid w:val="001F6140"/>
    <w:rsid w:val="00203573"/>
    <w:rsid w:val="0020597D"/>
    <w:rsid w:val="0021371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372"/>
    <w:rsid w:val="002E7E61"/>
    <w:rsid w:val="002F05E5"/>
    <w:rsid w:val="002F254D"/>
    <w:rsid w:val="002F30E4"/>
    <w:rsid w:val="00304359"/>
    <w:rsid w:val="003048AE"/>
    <w:rsid w:val="00307140"/>
    <w:rsid w:val="00316DFF"/>
    <w:rsid w:val="00325B57"/>
    <w:rsid w:val="00336056"/>
    <w:rsid w:val="003544E1"/>
    <w:rsid w:val="003626F7"/>
    <w:rsid w:val="00366398"/>
    <w:rsid w:val="003A0632"/>
    <w:rsid w:val="003A30E5"/>
    <w:rsid w:val="003A6ADF"/>
    <w:rsid w:val="003B5928"/>
    <w:rsid w:val="003C13E4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6CDE"/>
    <w:rsid w:val="004726BC"/>
    <w:rsid w:val="00473310"/>
    <w:rsid w:val="00474105"/>
    <w:rsid w:val="00480E6E"/>
    <w:rsid w:val="0048500C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5838"/>
    <w:rsid w:val="00510392"/>
    <w:rsid w:val="00513E2A"/>
    <w:rsid w:val="005278E4"/>
    <w:rsid w:val="0056461E"/>
    <w:rsid w:val="00566A35"/>
    <w:rsid w:val="0056701E"/>
    <w:rsid w:val="00570305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220F"/>
    <w:rsid w:val="0062312F"/>
    <w:rsid w:val="00625F2C"/>
    <w:rsid w:val="006618E9"/>
    <w:rsid w:val="00672644"/>
    <w:rsid w:val="0068194B"/>
    <w:rsid w:val="00692703"/>
    <w:rsid w:val="006A1962"/>
    <w:rsid w:val="006B5D48"/>
    <w:rsid w:val="006B7D7B"/>
    <w:rsid w:val="006C1A5E"/>
    <w:rsid w:val="006E1507"/>
    <w:rsid w:val="00712D8B"/>
    <w:rsid w:val="00721F27"/>
    <w:rsid w:val="007273B7"/>
    <w:rsid w:val="00733E0A"/>
    <w:rsid w:val="0074403D"/>
    <w:rsid w:val="00746D44"/>
    <w:rsid w:val="007538DC"/>
    <w:rsid w:val="00757803"/>
    <w:rsid w:val="00773035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5DF9"/>
    <w:rsid w:val="00870B20"/>
    <w:rsid w:val="008723FB"/>
    <w:rsid w:val="008829F8"/>
    <w:rsid w:val="00885897"/>
    <w:rsid w:val="008A6538"/>
    <w:rsid w:val="008C7056"/>
    <w:rsid w:val="008E6F5A"/>
    <w:rsid w:val="008F0B1A"/>
    <w:rsid w:val="008F3B14"/>
    <w:rsid w:val="008F7348"/>
    <w:rsid w:val="008F7878"/>
    <w:rsid w:val="00901899"/>
    <w:rsid w:val="0090344B"/>
    <w:rsid w:val="00905715"/>
    <w:rsid w:val="00911B04"/>
    <w:rsid w:val="0091225F"/>
    <w:rsid w:val="0091321E"/>
    <w:rsid w:val="00913946"/>
    <w:rsid w:val="009233A4"/>
    <w:rsid w:val="0092726B"/>
    <w:rsid w:val="009361BA"/>
    <w:rsid w:val="00944F78"/>
    <w:rsid w:val="00945AE3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175AC"/>
    <w:rsid w:val="00A24162"/>
    <w:rsid w:val="00A25023"/>
    <w:rsid w:val="00A270EA"/>
    <w:rsid w:val="00A34BA2"/>
    <w:rsid w:val="00A35982"/>
    <w:rsid w:val="00A36F27"/>
    <w:rsid w:val="00A42E32"/>
    <w:rsid w:val="00A46E63"/>
    <w:rsid w:val="00A51DC5"/>
    <w:rsid w:val="00A53DE1"/>
    <w:rsid w:val="00A55E51"/>
    <w:rsid w:val="00A615E1"/>
    <w:rsid w:val="00A755E8"/>
    <w:rsid w:val="00A93A5D"/>
    <w:rsid w:val="00AA240B"/>
    <w:rsid w:val="00AB32F8"/>
    <w:rsid w:val="00AB610B"/>
    <w:rsid w:val="00AC7E9A"/>
    <w:rsid w:val="00AD360E"/>
    <w:rsid w:val="00AD40FB"/>
    <w:rsid w:val="00AD782D"/>
    <w:rsid w:val="00AE7650"/>
    <w:rsid w:val="00B10EBE"/>
    <w:rsid w:val="00B236F1"/>
    <w:rsid w:val="00B255C8"/>
    <w:rsid w:val="00B50F99"/>
    <w:rsid w:val="00B51D1B"/>
    <w:rsid w:val="00B53A37"/>
    <w:rsid w:val="00B540F4"/>
    <w:rsid w:val="00B60FD0"/>
    <w:rsid w:val="00B622DF"/>
    <w:rsid w:val="00B6332A"/>
    <w:rsid w:val="00B81760"/>
    <w:rsid w:val="00B8494C"/>
    <w:rsid w:val="00B85ADF"/>
    <w:rsid w:val="00BA1546"/>
    <w:rsid w:val="00BA4B6B"/>
    <w:rsid w:val="00BB4E51"/>
    <w:rsid w:val="00BD431F"/>
    <w:rsid w:val="00BE423E"/>
    <w:rsid w:val="00BF61AC"/>
    <w:rsid w:val="00C21AC5"/>
    <w:rsid w:val="00C34D29"/>
    <w:rsid w:val="00C433E7"/>
    <w:rsid w:val="00C47FA6"/>
    <w:rsid w:val="00C50CE8"/>
    <w:rsid w:val="00C55552"/>
    <w:rsid w:val="00C57FC6"/>
    <w:rsid w:val="00C66A7D"/>
    <w:rsid w:val="00C779DA"/>
    <w:rsid w:val="00C814F7"/>
    <w:rsid w:val="00CA4B4D"/>
    <w:rsid w:val="00CB35C3"/>
    <w:rsid w:val="00CD323D"/>
    <w:rsid w:val="00CE4030"/>
    <w:rsid w:val="00CE647C"/>
    <w:rsid w:val="00CE64B3"/>
    <w:rsid w:val="00CF1A49"/>
    <w:rsid w:val="00D0630C"/>
    <w:rsid w:val="00D201D4"/>
    <w:rsid w:val="00D243A9"/>
    <w:rsid w:val="00D305E5"/>
    <w:rsid w:val="00D37CD3"/>
    <w:rsid w:val="00D46FEE"/>
    <w:rsid w:val="00D57FBE"/>
    <w:rsid w:val="00D66A52"/>
    <w:rsid w:val="00D66EFA"/>
    <w:rsid w:val="00D72A2D"/>
    <w:rsid w:val="00D8729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4CBA"/>
    <w:rsid w:val="00E81CC5"/>
    <w:rsid w:val="00E84261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2268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2825EC"/>
  <w15:docId w15:val="{3ED0A3B1-49D1-BD45-BEE3-3F24B37B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1">
    <w:name w:val="Grid Table 1 Light –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urful1">
    <w:name w:val="Grid Table 6 Colou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-markosk\AppData\Roaming\Microsoft\Templates\Chronological%20Resume%20(Modern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5910D1B7B5484288D88D39FB345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04057-C47A-4D76-9FA7-AD389F235CEB}"/>
      </w:docPartPr>
      <w:docPartBody>
        <w:p w:rsidR="00246928" w:rsidRDefault="00E27C1A">
          <w:pPr>
            <w:pStyle w:val="CF5910D1B7B5484288D88D39FB3453B7"/>
          </w:pPr>
          <w:r w:rsidRPr="00CF1A49">
            <w:t>·</w:t>
          </w:r>
        </w:p>
      </w:docPartBody>
    </w:docPart>
    <w:docPart>
      <w:docPartPr>
        <w:name w:val="9221481E2E5F4070ACCA40262594E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95FAE-BBB7-4B0E-8824-BE1BAF70EB37}"/>
      </w:docPartPr>
      <w:docPartBody>
        <w:p w:rsidR="00246928" w:rsidRDefault="00E27C1A">
          <w:pPr>
            <w:pStyle w:val="9221481E2E5F4070ACCA40262594E487"/>
          </w:pPr>
          <w:r w:rsidRPr="00CF1A49">
            <w:t>·</w:t>
          </w:r>
        </w:p>
      </w:docPartBody>
    </w:docPart>
    <w:docPart>
      <w:docPartPr>
        <w:name w:val="052AFC5785E14265B30FFB6A36F0B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69B9D-9932-437D-BB52-DE7323ECE9C3}"/>
      </w:docPartPr>
      <w:docPartBody>
        <w:p w:rsidR="00246928" w:rsidRDefault="00E27C1A">
          <w:pPr>
            <w:pStyle w:val="052AFC5785E14265B30FFB6A36F0BD8E"/>
          </w:pPr>
          <w:r w:rsidRPr="00CF1A49">
            <w:t>Experience</w:t>
          </w:r>
        </w:p>
      </w:docPartBody>
    </w:docPart>
    <w:docPart>
      <w:docPartPr>
        <w:name w:val="8131C08B3A4946028968EC12BD3E1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1DFCB-493C-494F-B8A2-15EEEB8D0334}"/>
      </w:docPartPr>
      <w:docPartBody>
        <w:p w:rsidR="00246928" w:rsidRDefault="00E27C1A">
          <w:pPr>
            <w:pStyle w:val="8131C08B3A4946028968EC12BD3E14A3"/>
          </w:pPr>
          <w:r w:rsidRPr="00CF1A49">
            <w:t>Education</w:t>
          </w:r>
        </w:p>
      </w:docPartBody>
    </w:docPart>
    <w:docPart>
      <w:docPartPr>
        <w:name w:val="73C3A92AC7D741D9B62E08288B5C8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61A4-E7A7-4156-B04A-2065106267EA}"/>
      </w:docPartPr>
      <w:docPartBody>
        <w:p w:rsidR="00246928" w:rsidRDefault="00E27C1A">
          <w:pPr>
            <w:pStyle w:val="73C3A92AC7D741D9B62E08288B5C847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C1A"/>
    <w:rsid w:val="00246928"/>
    <w:rsid w:val="009579F4"/>
    <w:rsid w:val="009D014E"/>
    <w:rsid w:val="00E14D43"/>
    <w:rsid w:val="00E27C1A"/>
    <w:rsid w:val="00F0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CDAFC4671242749947D34654BA4677">
    <w:name w:val="FCCDAFC4671242749947D34654BA467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6B4D5AB35C647359A733FBFD201DF3F">
    <w:name w:val="36B4D5AB35C647359A733FBFD201DF3F"/>
  </w:style>
  <w:style w:type="paragraph" w:customStyle="1" w:styleId="640AC46B51C64F0393713C77DA976F2E">
    <w:name w:val="640AC46B51C64F0393713C77DA976F2E"/>
  </w:style>
  <w:style w:type="paragraph" w:customStyle="1" w:styleId="CF5910D1B7B5484288D88D39FB3453B7">
    <w:name w:val="CF5910D1B7B5484288D88D39FB3453B7"/>
  </w:style>
  <w:style w:type="paragraph" w:customStyle="1" w:styleId="4043B56274D54DD3BA00244477897B6E">
    <w:name w:val="4043B56274D54DD3BA00244477897B6E"/>
  </w:style>
  <w:style w:type="paragraph" w:customStyle="1" w:styleId="E0E558C4F4694D0DBCB60463891B269D">
    <w:name w:val="E0E558C4F4694D0DBCB60463891B269D"/>
  </w:style>
  <w:style w:type="paragraph" w:customStyle="1" w:styleId="9221481E2E5F4070ACCA40262594E487">
    <w:name w:val="9221481E2E5F4070ACCA40262594E487"/>
  </w:style>
  <w:style w:type="paragraph" w:customStyle="1" w:styleId="7B47362990DD46C890F2F05DC5AD0F47">
    <w:name w:val="7B47362990DD46C890F2F05DC5AD0F47"/>
  </w:style>
  <w:style w:type="paragraph" w:customStyle="1" w:styleId="8D1E1D925A8D45958561A785D2F71A47">
    <w:name w:val="8D1E1D925A8D45958561A785D2F71A47"/>
  </w:style>
  <w:style w:type="paragraph" w:customStyle="1" w:styleId="CFD5D4228E85420C8FE196B6F79B87B8">
    <w:name w:val="CFD5D4228E85420C8FE196B6F79B87B8"/>
  </w:style>
  <w:style w:type="paragraph" w:customStyle="1" w:styleId="879259B37839460FA8786F4345C91CAB">
    <w:name w:val="879259B37839460FA8786F4345C91CAB"/>
  </w:style>
  <w:style w:type="paragraph" w:customStyle="1" w:styleId="052AFC5785E14265B30FFB6A36F0BD8E">
    <w:name w:val="052AFC5785E14265B30FFB6A36F0BD8E"/>
  </w:style>
  <w:style w:type="paragraph" w:customStyle="1" w:styleId="5FE111A19405451B810F05365D6D8AEC">
    <w:name w:val="5FE111A19405451B810F05365D6D8AEC"/>
  </w:style>
  <w:style w:type="paragraph" w:customStyle="1" w:styleId="7DDBBA8A20DF419F825B57B4BDB23FF4">
    <w:name w:val="7DDBBA8A20DF419F825B57B4BDB23FF4"/>
  </w:style>
  <w:style w:type="paragraph" w:customStyle="1" w:styleId="1810B4FD3FA040DD9C3C02A64A24CE90">
    <w:name w:val="1810B4FD3FA040DD9C3C02A64A24CE9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6A115C43EDC484486FC7EA57043C86B">
    <w:name w:val="E6A115C43EDC484486FC7EA57043C86B"/>
  </w:style>
  <w:style w:type="paragraph" w:customStyle="1" w:styleId="EC4475723725425E990C5816DFF592CB">
    <w:name w:val="EC4475723725425E990C5816DFF592CB"/>
  </w:style>
  <w:style w:type="paragraph" w:customStyle="1" w:styleId="BA0DC487FC674AD1873B22168117B3C2">
    <w:name w:val="BA0DC487FC674AD1873B22168117B3C2"/>
  </w:style>
  <w:style w:type="paragraph" w:customStyle="1" w:styleId="9DA9A917D2084CBC890FBBE740490576">
    <w:name w:val="9DA9A917D2084CBC890FBBE740490576"/>
  </w:style>
  <w:style w:type="paragraph" w:customStyle="1" w:styleId="915B69C2D8AC47F4AA5595BA1A5FB0C2">
    <w:name w:val="915B69C2D8AC47F4AA5595BA1A5FB0C2"/>
  </w:style>
  <w:style w:type="paragraph" w:customStyle="1" w:styleId="0B62BF9236064821B0C33829914B9947">
    <w:name w:val="0B62BF9236064821B0C33829914B9947"/>
  </w:style>
  <w:style w:type="paragraph" w:customStyle="1" w:styleId="5D3F772446D944ED83FDEC74AB59C3BA">
    <w:name w:val="5D3F772446D944ED83FDEC74AB59C3BA"/>
  </w:style>
  <w:style w:type="paragraph" w:customStyle="1" w:styleId="8131C08B3A4946028968EC12BD3E14A3">
    <w:name w:val="8131C08B3A4946028968EC12BD3E14A3"/>
  </w:style>
  <w:style w:type="paragraph" w:customStyle="1" w:styleId="FAF727A304FF4191826C1C843836BADE">
    <w:name w:val="FAF727A304FF4191826C1C843836BADE"/>
  </w:style>
  <w:style w:type="paragraph" w:customStyle="1" w:styleId="55F83DB9169247B7B80382BF19393F19">
    <w:name w:val="55F83DB9169247B7B80382BF19393F19"/>
  </w:style>
  <w:style w:type="paragraph" w:customStyle="1" w:styleId="7D595003718E41ECAE04AA70EC5816D6">
    <w:name w:val="7D595003718E41ECAE04AA70EC5816D6"/>
  </w:style>
  <w:style w:type="paragraph" w:customStyle="1" w:styleId="EB2DDCB498FF4A7190348F8730EDF81B">
    <w:name w:val="EB2DDCB498FF4A7190348F8730EDF81B"/>
  </w:style>
  <w:style w:type="paragraph" w:customStyle="1" w:styleId="BD5DC810C91C4E9BADDB9360B859C51F">
    <w:name w:val="BD5DC810C91C4E9BADDB9360B859C51F"/>
  </w:style>
  <w:style w:type="paragraph" w:customStyle="1" w:styleId="768D2A2F9F6F492D84DA399F46A52022">
    <w:name w:val="768D2A2F9F6F492D84DA399F46A52022"/>
  </w:style>
  <w:style w:type="paragraph" w:customStyle="1" w:styleId="646BBC12B4064A0087DBDECA0892E08F">
    <w:name w:val="646BBC12B4064A0087DBDECA0892E08F"/>
  </w:style>
  <w:style w:type="paragraph" w:customStyle="1" w:styleId="9C8DAB653E0B4350BB71C153755037B8">
    <w:name w:val="9C8DAB653E0B4350BB71C153755037B8"/>
  </w:style>
  <w:style w:type="paragraph" w:customStyle="1" w:styleId="D6ABF00688D545859E262F3A2D7FE797">
    <w:name w:val="D6ABF00688D545859E262F3A2D7FE797"/>
  </w:style>
  <w:style w:type="paragraph" w:customStyle="1" w:styleId="FC515C2512644EA0BE4D9A96502FFD6F">
    <w:name w:val="FC515C2512644EA0BE4D9A96502FFD6F"/>
  </w:style>
  <w:style w:type="paragraph" w:customStyle="1" w:styleId="73C3A92AC7D741D9B62E08288B5C8472">
    <w:name w:val="73C3A92AC7D741D9B62E08288B5C8472"/>
  </w:style>
  <w:style w:type="paragraph" w:customStyle="1" w:styleId="F0C004DAB7764F599E358DB9A424AD82">
    <w:name w:val="F0C004DAB7764F599E358DB9A424AD82"/>
  </w:style>
  <w:style w:type="paragraph" w:customStyle="1" w:styleId="7A57026D327B4F9BA91CA7632BFD29B5">
    <w:name w:val="7A57026D327B4F9BA91CA7632BFD29B5"/>
  </w:style>
  <w:style w:type="paragraph" w:customStyle="1" w:styleId="C745D0C6352C4863AC6DD1E8E7C9B554">
    <w:name w:val="C745D0C6352C4863AC6DD1E8E7C9B554"/>
  </w:style>
  <w:style w:type="paragraph" w:customStyle="1" w:styleId="A6DAF21DD0A44E1D968791D4BFFB1452">
    <w:name w:val="A6DAF21DD0A44E1D968791D4BFFB1452"/>
  </w:style>
  <w:style w:type="paragraph" w:customStyle="1" w:styleId="604C62F499734A6E9966821BAAE67C64">
    <w:name w:val="604C62F499734A6E9966821BAAE67C64"/>
  </w:style>
  <w:style w:type="paragraph" w:customStyle="1" w:styleId="ABF778E736DF4E94995382B5BC5315DF">
    <w:name w:val="ABF778E736DF4E94995382B5BC5315DF"/>
  </w:style>
  <w:style w:type="paragraph" w:customStyle="1" w:styleId="E378184128FC4C2E81C280C3D2299FC7">
    <w:name w:val="E378184128FC4C2E81C280C3D2299F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Chronological%20Resume%20(Modern%20design).dotx</Template>
  <TotalTime>0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Markos Kandylis (Admin)</dc:creator>
  <cp:lastModifiedBy>markos kandilis</cp:lastModifiedBy>
  <cp:revision>2</cp:revision>
  <dcterms:created xsi:type="dcterms:W3CDTF">2019-10-14T08:20:00Z</dcterms:created>
  <dcterms:modified xsi:type="dcterms:W3CDTF">2019-10-14T08:20:00Z</dcterms:modified>
</cp:coreProperties>
</file>