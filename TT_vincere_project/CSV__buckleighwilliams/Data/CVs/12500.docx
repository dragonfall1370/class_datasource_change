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2592" w14:textId="77777777" w:rsidR="00816216" w:rsidRDefault="00972693" w:rsidP="00CB30AE">
      <w:pPr>
        <w:pStyle w:val="Title"/>
        <w:tabs>
          <w:tab w:val="left" w:pos="8939"/>
        </w:tabs>
      </w:pPr>
      <w:r>
        <w:t>Sean Wiseman</w:t>
      </w:r>
      <w:r w:rsidR="00CB30AE">
        <w:tab/>
      </w:r>
    </w:p>
    <w:p w14:paraId="6A3EFCC7" w14:textId="77777777" w:rsidR="00B676EB" w:rsidRDefault="00972693" w:rsidP="00B676EB">
      <w:pPr>
        <w:rPr>
          <w:color w:val="595959" w:themeColor="text1" w:themeTint="A6"/>
        </w:rPr>
      </w:pPr>
      <w:r w:rsidRPr="00D45CBE">
        <w:rPr>
          <w:color w:val="595959" w:themeColor="text1" w:themeTint="A6"/>
        </w:rPr>
        <w:t>8 Presland Drive, Biggleswade SG18 0FU</w:t>
      </w:r>
      <w:r w:rsidR="00141A4C" w:rsidRPr="00D45CBE">
        <w:rPr>
          <w:color w:val="595959" w:themeColor="text1" w:themeTint="A6"/>
        </w:rPr>
        <w:t> | </w:t>
      </w:r>
      <w:r w:rsidRPr="00D45CBE">
        <w:rPr>
          <w:color w:val="595959" w:themeColor="text1" w:themeTint="A6"/>
        </w:rPr>
        <w:t>07540611552</w:t>
      </w:r>
      <w:r w:rsidR="00141A4C" w:rsidRPr="00D45CBE">
        <w:rPr>
          <w:color w:val="595959" w:themeColor="text1" w:themeTint="A6"/>
        </w:rPr>
        <w:t> |</w:t>
      </w:r>
    </w:p>
    <w:p w14:paraId="45144727" w14:textId="13A634A9" w:rsidR="00D45CBE" w:rsidRPr="00D45CBE" w:rsidRDefault="00141A4C" w:rsidP="00B676EB">
      <w:pPr>
        <w:rPr>
          <w:color w:val="595959" w:themeColor="text1" w:themeTint="A6"/>
        </w:rPr>
      </w:pPr>
      <w:r w:rsidRPr="00D45CBE">
        <w:rPr>
          <w:color w:val="595959" w:themeColor="text1" w:themeTint="A6"/>
        </w:rPr>
        <w:t> </w:t>
      </w:r>
      <w:hyperlink r:id="rId8" w:history="1">
        <w:r w:rsidR="00B676EB" w:rsidRPr="00054F68">
          <w:rPr>
            <w:rStyle w:val="Hyperlink"/>
            <w:color w:val="4472C4" w:themeColor="accent1"/>
            <w14:textFill>
              <w14:solidFill>
                <w14:schemeClr w14:val="accent1">
                  <w14:lumMod w14:val="75000"/>
                  <w14:lumMod w14:val="75000"/>
                  <w14:lumMod w14:val="65000"/>
                  <w14:lumOff w14:val="35000"/>
                </w14:schemeClr>
              </w14:solidFill>
            </w14:textFill>
          </w:rPr>
          <w:t>seanwiseman2012@gmail.com</w:t>
        </w:r>
      </w:hyperlink>
      <w:r w:rsidR="00B676EB">
        <w:rPr>
          <w:color w:val="000000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  <w:t xml:space="preserve"> </w:t>
      </w:r>
      <w:r w:rsidR="009C2972">
        <w:rPr>
          <w:color w:val="595959" w:themeColor="text1" w:themeTint="A6"/>
        </w:rPr>
        <w:t xml:space="preserve">| </w:t>
      </w:r>
      <w:hyperlink r:id="rId9" w:history="1">
        <w:r w:rsidR="00E11643" w:rsidRPr="00054F68">
          <w:rPr>
            <w:rStyle w:val="Hyperlink"/>
            <w:color w:val="4472C4" w:themeColor="accent1"/>
            <w14:textFill>
              <w14:solidFill>
                <w14:schemeClr w14:val="accent1">
                  <w14:lumMod w14:val="75000"/>
                  <w14:lumMod w14:val="75000"/>
                  <w14:lumMod w14:val="65000"/>
                  <w14:lumOff w14:val="35000"/>
                </w14:schemeClr>
              </w14:solidFill>
            </w14:textFill>
          </w:rPr>
          <w:t>https://seanwiseman.com</w:t>
        </w:r>
      </w:hyperlink>
    </w:p>
    <w:p w14:paraId="35FA7956" w14:textId="77777777" w:rsidR="00D45CBE" w:rsidRPr="00D45CBE" w:rsidRDefault="00D45CBE" w:rsidP="00D45CBE">
      <w:pPr>
        <w:pStyle w:val="Heading1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D45CBE">
        <w:rPr>
          <w:sz w:val="32"/>
        </w:rPr>
        <w:t>SENIOR FULL</w:t>
      </w:r>
      <w:r w:rsidR="00CB30AE">
        <w:rPr>
          <w:sz w:val="32"/>
        </w:rPr>
        <w:t xml:space="preserve"> </w:t>
      </w:r>
      <w:r w:rsidRPr="00D45CBE">
        <w:rPr>
          <w:sz w:val="32"/>
        </w:rPr>
        <w:t>STACK SOFTWARE DEVELOPER</w:t>
      </w:r>
    </w:p>
    <w:p w14:paraId="45FE357D" w14:textId="5E45FAA5" w:rsidR="008D3208" w:rsidRPr="008D3208" w:rsidRDefault="00D45CBE" w:rsidP="008D3208">
      <w:pPr>
        <w:tabs>
          <w:tab w:val="left" w:pos="1095"/>
        </w:tabs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I am a hands-on, highly competent software engineer with over 1</w:t>
      </w:r>
      <w:r w:rsidR="008D3208">
        <w:rPr>
          <w:color w:val="404040" w:themeColor="text1" w:themeTint="BF"/>
          <w:sz w:val="22"/>
          <w:szCs w:val="22"/>
        </w:rPr>
        <w:t>1</w:t>
      </w:r>
      <w:r w:rsidRPr="00D45CBE">
        <w:rPr>
          <w:color w:val="404040" w:themeColor="text1" w:themeTint="BF"/>
          <w:sz w:val="22"/>
          <w:szCs w:val="22"/>
        </w:rPr>
        <w:t xml:space="preserve"> years’ experience designing, writing </w:t>
      </w:r>
      <w:r w:rsidR="008D3208" w:rsidRPr="008D3208">
        <w:rPr>
          <w:color w:val="404040" w:themeColor="text1" w:themeTint="BF"/>
          <w:sz w:val="22"/>
          <w:szCs w:val="22"/>
        </w:rPr>
        <w:t>and testing software solutions across a variety of target platforms</w:t>
      </w:r>
      <w:r w:rsidR="00962E7A">
        <w:rPr>
          <w:color w:val="404040" w:themeColor="text1" w:themeTint="BF"/>
          <w:sz w:val="22"/>
          <w:szCs w:val="22"/>
        </w:rPr>
        <w:t xml:space="preserve"> and problem domains</w:t>
      </w:r>
      <w:r w:rsidR="008D3208" w:rsidRPr="008D3208">
        <w:rPr>
          <w:color w:val="404040" w:themeColor="text1" w:themeTint="BF"/>
          <w:sz w:val="22"/>
          <w:szCs w:val="22"/>
        </w:rPr>
        <w:t>.</w:t>
      </w:r>
    </w:p>
    <w:p w14:paraId="4456DAD2" w14:textId="77777777" w:rsidR="008D3208" w:rsidRPr="008D3208" w:rsidRDefault="008D3208" w:rsidP="008D3208">
      <w:pPr>
        <w:pStyle w:val="lead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D3208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I have worked on numerous full stack projects from concept to completion. I specialise in Python, Node, React and Golang. I take pride in coding to consistently high standards and regularly study and develop side projects to ensure I keep up to speed with new best practices, techniques, tools and ongoing industry developments.</w:t>
      </w:r>
    </w:p>
    <w:p w14:paraId="53157F08" w14:textId="77777777" w:rsidR="008D3208" w:rsidRPr="008D3208" w:rsidRDefault="008D3208" w:rsidP="008D3208">
      <w:pPr>
        <w:pStyle w:val="lead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D3208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My broad technical knowledge, experience and outgoing personality make me a developer that’s easily integrated into any fast paced company.</w:t>
      </w:r>
    </w:p>
    <w:p w14:paraId="0696F241" w14:textId="77777777" w:rsidR="00B76C93" w:rsidRDefault="00B76C93" w:rsidP="00B76C93">
      <w:pPr>
        <w:pStyle w:val="Heading1"/>
      </w:pPr>
      <w:r>
        <w:t>Skills</w:t>
      </w:r>
    </w:p>
    <w:p w14:paraId="67D85970" w14:textId="21F3563E" w:rsidR="00B76C93" w:rsidRDefault="00B76C93" w:rsidP="00B76C93">
      <w:pPr>
        <w:pStyle w:val="Heading2"/>
      </w:pPr>
      <w:r>
        <w:t>programming Langu</w:t>
      </w:r>
      <w:r w:rsidR="00B6723D">
        <w:t>A</w:t>
      </w:r>
      <w:r>
        <w:t>ges &amp; tools</w:t>
      </w:r>
    </w:p>
    <w:p w14:paraId="71EC15DF" w14:textId="77777777" w:rsidR="00847081" w:rsidRDefault="00847081" w:rsidP="00847081">
      <w:pPr>
        <w:pStyle w:val="ListBullet"/>
        <w:numPr>
          <w:ilvl w:val="0"/>
          <w:numId w:val="0"/>
        </w:numPr>
        <w:ind w:left="216"/>
      </w:pPr>
      <w:r w:rsidRPr="00847081">
        <w:rPr>
          <w:noProof/>
        </w:rPr>
        <w:drawing>
          <wp:anchor distT="0" distB="0" distL="114300" distR="114300" simplePos="0" relativeHeight="251658240" behindDoc="0" locked="0" layoutInCell="1" allowOverlap="1" wp14:anchorId="206A1ED5" wp14:editId="222D9AA9">
            <wp:simplePos x="0" y="0"/>
            <wp:positionH relativeFrom="column">
              <wp:posOffset>10412</wp:posOffset>
            </wp:positionH>
            <wp:positionV relativeFrom="paragraph">
              <wp:posOffset>68392</wp:posOffset>
            </wp:positionV>
            <wp:extent cx="6309360" cy="4572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FF357" w14:textId="77777777" w:rsidR="00B76C93" w:rsidRDefault="00B76C93" w:rsidP="00847081">
      <w:pPr>
        <w:pStyle w:val="ListBullet"/>
        <w:numPr>
          <w:ilvl w:val="0"/>
          <w:numId w:val="0"/>
        </w:numPr>
        <w:ind w:left="216"/>
      </w:pPr>
    </w:p>
    <w:p w14:paraId="43F716AA" w14:textId="77777777" w:rsidR="00B76C93" w:rsidRDefault="00B76C93" w:rsidP="00B76C93">
      <w:pPr>
        <w:pStyle w:val="Heading2"/>
      </w:pPr>
      <w:r>
        <w:t>Platforms</w:t>
      </w:r>
    </w:p>
    <w:p w14:paraId="792D4B3A" w14:textId="77777777" w:rsidR="00B76C93" w:rsidRDefault="00B76C93" w:rsidP="00B76C93">
      <w:pPr>
        <w:pStyle w:val="ListBullet"/>
        <w:numPr>
          <w:ilvl w:val="0"/>
          <w:numId w:val="0"/>
        </w:numPr>
        <w:ind w:left="216"/>
      </w:pPr>
      <w:r w:rsidRPr="00B76C93">
        <w:rPr>
          <w:noProof/>
        </w:rPr>
        <w:drawing>
          <wp:inline distT="0" distB="0" distL="0" distR="0" wp14:anchorId="4A931199" wp14:editId="0716EA03">
            <wp:extent cx="1566249" cy="462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747" cy="4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Experience:"/>
        <w:tag w:val="Experience:"/>
        <w:id w:val="171684534"/>
        <w:placeholder>
          <w:docPart w:val="87D2B7CBCF9D0E40BC128C890238F678"/>
        </w:placeholder>
        <w:temporary/>
        <w:showingPlcHdr/>
        <w15:appearance w15:val="hidden"/>
      </w:sdtPr>
      <w:sdtEndPr/>
      <w:sdtContent>
        <w:p w14:paraId="59ABD73F" w14:textId="39C2ABF8" w:rsidR="00D45CBE" w:rsidRDefault="00D45CBE" w:rsidP="00D45CBE">
          <w:pPr>
            <w:pStyle w:val="Heading1"/>
          </w:pPr>
          <w:r>
            <w:t>Experience</w:t>
          </w:r>
        </w:p>
      </w:sdtContent>
    </w:sdt>
    <w:p w14:paraId="0C0828FD" w14:textId="09886656" w:rsidR="008D3208" w:rsidRDefault="008D3208" w:rsidP="008D3208">
      <w:pPr>
        <w:pStyle w:val="Heading2"/>
      </w:pPr>
      <w:r>
        <w:t>Senior FULL stack Developer | beryl | august 201</w:t>
      </w:r>
      <w:r w:rsidR="003E634C">
        <w:t>9</w:t>
      </w:r>
      <w:r>
        <w:t xml:space="preserve"> – Present (contract)</w:t>
      </w:r>
    </w:p>
    <w:p w14:paraId="2B046A3C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Designing and implementing Python-based microservice architecture components &amp; REST APIs</w:t>
      </w:r>
    </w:p>
    <w:p w14:paraId="636C59B6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Designing and implementing React-based server and web user interfaces</w:t>
      </w:r>
    </w:p>
    <w:p w14:paraId="4EBA73C2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Developing containerised applications using Docker and Kubernetes</w:t>
      </w:r>
    </w:p>
    <w:p w14:paraId="61F7AEBE" w14:textId="6AEAE838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Working with high throughput real-time data processing with pub sub/queues/streaming data</w:t>
      </w:r>
    </w:p>
    <w:p w14:paraId="75F7A3FC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Working with GraphQL/Apollo API gateway layer</w:t>
      </w:r>
    </w:p>
    <w:p w14:paraId="385AE924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Building and improving DevOps processes and integrations with AWS &amp; Google Cloud Platform</w:t>
      </w:r>
    </w:p>
    <w:p w14:paraId="12AEE7D1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Writing unit and integration tests across multiple languages in a TDD style</w:t>
      </w:r>
    </w:p>
    <w:p w14:paraId="5AFFF951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lastRenderedPageBreak/>
        <w:t>Brainstorming system architectures changes/improvements with the rest of the dev team</w:t>
      </w:r>
    </w:p>
    <w:p w14:paraId="290C81B4" w14:textId="77777777" w:rsidR="008D3208" w:rsidRPr="00B6723D" w:rsidRDefault="008D3208" w:rsidP="008D320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Investigating/debugging/fixing issues raised in any environment</w:t>
      </w:r>
    </w:p>
    <w:p w14:paraId="7C4C0927" w14:textId="77777777" w:rsidR="008D3208" w:rsidRPr="008D3208" w:rsidRDefault="008D3208" w:rsidP="008D3208"/>
    <w:p w14:paraId="306D6A5F" w14:textId="1C785090" w:rsidR="00D45CBE" w:rsidRDefault="00D45CBE" w:rsidP="00D45CBE">
      <w:pPr>
        <w:pStyle w:val="Heading2"/>
      </w:pPr>
      <w:bookmarkStart w:id="0" w:name="OLE_LINK1"/>
      <w:bookmarkStart w:id="1" w:name="OLE_LINK2"/>
      <w:r>
        <w:t xml:space="preserve">Senior Software Developer | trace one | august 2018 – </w:t>
      </w:r>
      <w:r w:rsidR="008D3208">
        <w:t>august 2019 (contract)</w:t>
      </w:r>
    </w:p>
    <w:p w14:paraId="70969A39" w14:textId="77777777" w:rsidR="00D45CBE" w:rsidRPr="00B6723D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Creation of custom reusable React components</w:t>
      </w:r>
    </w:p>
    <w:p w14:paraId="5CA76322" w14:textId="77777777" w:rsidR="00D45CBE" w:rsidRPr="00B6723D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Refactoring existing code to produce reusable React components</w:t>
      </w:r>
    </w:p>
    <w:p w14:paraId="1C92F4E2" w14:textId="77777777" w:rsidR="00D45CBE" w:rsidRPr="00B6723D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Presenting complex data models to the end user</w:t>
      </w:r>
    </w:p>
    <w:p w14:paraId="4CC93A4C" w14:textId="77777777" w:rsidR="00D45CBE" w:rsidRPr="00B6723D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Managing client-side state with Redux and Redux sagas</w:t>
      </w:r>
    </w:p>
    <w:p w14:paraId="5ECE584A" w14:textId="77777777" w:rsidR="00D45CBE" w:rsidRPr="00B6723D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Implementing an end to end test suite and integrating it with existing CI processes</w:t>
      </w:r>
    </w:p>
    <w:p w14:paraId="2D1DF131" w14:textId="77777777" w:rsidR="00D45CBE" w:rsidRPr="00B6723D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Implementing Internationalisation support across the application</w:t>
      </w:r>
    </w:p>
    <w:p w14:paraId="70BAA443" w14:textId="187186D4" w:rsidR="00D45CBE" w:rsidRPr="00B6723D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6723D">
        <w:rPr>
          <w:color w:val="404040" w:themeColor="text1" w:themeTint="BF"/>
          <w:sz w:val="22"/>
          <w:szCs w:val="22"/>
        </w:rPr>
        <w:t>UI design and creating custom assets</w:t>
      </w:r>
    </w:p>
    <w:bookmarkEnd w:id="0"/>
    <w:bookmarkEnd w:id="1"/>
    <w:p w14:paraId="564E3FE4" w14:textId="77777777" w:rsidR="00673190" w:rsidRDefault="00673190" w:rsidP="00673190">
      <w:pPr>
        <w:pStyle w:val="ListParagraph"/>
        <w:spacing w:before="100" w:beforeAutospacing="1" w:after="100" w:afterAutospacing="1"/>
        <w:ind w:left="360"/>
      </w:pPr>
    </w:p>
    <w:p w14:paraId="433C98C6" w14:textId="77777777" w:rsidR="00D45CBE" w:rsidRDefault="00D45CBE" w:rsidP="00D45CBE">
      <w:pPr>
        <w:pStyle w:val="Heading2"/>
      </w:pPr>
      <w:r>
        <w:t>Senior Software Developer | elife sciences | july 2017 - august 2018</w:t>
      </w:r>
    </w:p>
    <w:p w14:paraId="06BDB648" w14:textId="033DEF3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 xml:space="preserve">Creation and maintenance </w:t>
      </w:r>
      <w:r w:rsidR="00F40A46" w:rsidRPr="00F40A46">
        <w:rPr>
          <w:color w:val="404040" w:themeColor="text1" w:themeTint="BF"/>
          <w:sz w:val="22"/>
          <w:szCs w:val="22"/>
        </w:rPr>
        <w:t xml:space="preserve">of a variety of </w:t>
      </w:r>
      <w:r w:rsidRPr="00D45CBE">
        <w:rPr>
          <w:color w:val="404040" w:themeColor="text1" w:themeTint="BF"/>
          <w:sz w:val="22"/>
          <w:szCs w:val="22"/>
        </w:rPr>
        <w:t>micro</w:t>
      </w:r>
      <w:r w:rsidR="006A635C">
        <w:rPr>
          <w:color w:val="404040" w:themeColor="text1" w:themeTint="BF"/>
          <w:sz w:val="22"/>
          <w:szCs w:val="22"/>
        </w:rPr>
        <w:t>-</w:t>
      </w:r>
      <w:r w:rsidRPr="00D45CBE">
        <w:rPr>
          <w:color w:val="404040" w:themeColor="text1" w:themeTint="BF"/>
          <w:sz w:val="22"/>
          <w:szCs w:val="22"/>
        </w:rPr>
        <w:t>services across a large publishing platform</w:t>
      </w:r>
    </w:p>
    <w:p w14:paraId="37068D2C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Architect custom workflow system for in house use</w:t>
      </w:r>
    </w:p>
    <w:p w14:paraId="1162A07D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Creation of custom event handling and message broker utility libraries</w:t>
      </w:r>
    </w:p>
    <w:p w14:paraId="0FB3842D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Creation of code quality and linting tools for company</w:t>
      </w:r>
      <w:r>
        <w:t>-</w:t>
      </w:r>
      <w:r w:rsidRPr="00D45CBE">
        <w:rPr>
          <w:color w:val="404040" w:themeColor="text1" w:themeTint="BF"/>
          <w:sz w:val="22"/>
          <w:szCs w:val="22"/>
        </w:rPr>
        <w:t xml:space="preserve">wide </w:t>
      </w:r>
      <w:r w:rsidRPr="00D45CBE">
        <w:t>standardization</w:t>
      </w:r>
    </w:p>
    <w:p w14:paraId="74E25EA1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Creation of data processing workflows for machine learning and general data science use</w:t>
      </w:r>
    </w:p>
    <w:p w14:paraId="2B552DBE" w14:textId="77777777" w:rsid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</w:pPr>
      <w:r w:rsidRPr="00D45CBE">
        <w:rPr>
          <w:color w:val="404040" w:themeColor="text1" w:themeTint="BF"/>
          <w:sz w:val="22"/>
          <w:szCs w:val="22"/>
        </w:rPr>
        <w:t>Creation and maintenance of support libraries to assist company</w:t>
      </w:r>
      <w:r>
        <w:t>-</w:t>
      </w:r>
      <w:r w:rsidRPr="00D45CBE">
        <w:rPr>
          <w:color w:val="404040" w:themeColor="text1" w:themeTint="BF"/>
          <w:sz w:val="22"/>
          <w:szCs w:val="22"/>
        </w:rPr>
        <w:t>wide dev ops</w:t>
      </w:r>
    </w:p>
    <w:p w14:paraId="7DC8912F" w14:textId="77777777" w:rsidR="00D45CBE" w:rsidRDefault="00D45CBE" w:rsidP="00D45CBE">
      <w:pPr>
        <w:pStyle w:val="Heading2"/>
      </w:pPr>
      <w:r>
        <w:t>Senior Software Developer | 2db | september 2012 - july 2017</w:t>
      </w:r>
    </w:p>
    <w:p w14:paraId="1276BD00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&amp; implementation of a full stack server management system to allow real-time monitoring and systems analysis</w:t>
      </w:r>
    </w:p>
    <w:p w14:paraId="703D6577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&amp; implementation of a full stack (Django + MySQL + Redis + Django Rest Framework + Angular) incident management system for fault and asset tracking</w:t>
      </w:r>
    </w:p>
    <w:p w14:paraId="7E6A7678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&amp; implementation custom Python-based cross-platform software installers and up-graders</w:t>
      </w:r>
    </w:p>
    <w:p w14:paraId="554FDDB1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Developed IP video streaming overlay components for use with real-time betting odds and information</w:t>
      </w:r>
    </w:p>
    <w:p w14:paraId="73F8B221" w14:textId="77777777" w:rsidR="00D45CBE" w:rsidRPr="00D45CBE" w:rsidRDefault="00D45CBE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Developed numerous Android utility applications used for remotely controlling custom systems</w:t>
      </w:r>
    </w:p>
    <w:p w14:paraId="26D68C3C" w14:textId="77777777" w:rsidR="00196649" w:rsidRPr="00196649" w:rsidRDefault="00D45CBE" w:rsidP="00196649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and implementation of the company’s web sites and web services.</w:t>
      </w:r>
    </w:p>
    <w:p w14:paraId="0FCE912C" w14:textId="77777777" w:rsidR="00196649" w:rsidRDefault="00196649" w:rsidP="00196649">
      <w:pPr>
        <w:pStyle w:val="Heading2"/>
      </w:pPr>
      <w:r>
        <w:t>Software Engineer| epqo legal | June 2009 - september 2012</w:t>
      </w:r>
    </w:p>
    <w:p w14:paraId="02A40161" w14:textId="77777777" w:rsidR="00196649" w:rsidRPr="00D45CBE" w:rsidRDefault="00196649" w:rsidP="00196649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&amp; implementation of a full stack server management system to allow real-time monitoring and systems analysis</w:t>
      </w:r>
    </w:p>
    <w:p w14:paraId="68D5A926" w14:textId="77777777" w:rsidR="00196649" w:rsidRPr="00D45CBE" w:rsidRDefault="00196649" w:rsidP="00196649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&amp; implementation of a full stack (Django + MySQL + Redis + Django Rest Framework + Angular) incident management system for fault and asset tracking</w:t>
      </w:r>
    </w:p>
    <w:p w14:paraId="67C6F883" w14:textId="77777777" w:rsidR="00196649" w:rsidRPr="00D45CBE" w:rsidRDefault="00196649" w:rsidP="00196649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&amp; implementation custom Python-based cross-platform software installers and up-graders</w:t>
      </w:r>
    </w:p>
    <w:p w14:paraId="5738A509" w14:textId="77777777" w:rsidR="00196649" w:rsidRPr="00D45CBE" w:rsidRDefault="00196649" w:rsidP="00196649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lastRenderedPageBreak/>
        <w:t>Developed IP video streaming overlay components for use with real-time betting odds and information</w:t>
      </w:r>
    </w:p>
    <w:p w14:paraId="3320363E" w14:textId="77777777" w:rsidR="00196649" w:rsidRPr="00D45CBE" w:rsidRDefault="00196649" w:rsidP="00196649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Developed numerous Android utility applications used for remotely controlling custom systems</w:t>
      </w:r>
    </w:p>
    <w:p w14:paraId="75CDB88B" w14:textId="77777777" w:rsidR="00D45CBE" w:rsidRDefault="00196649" w:rsidP="00D45CB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D45CBE">
        <w:rPr>
          <w:color w:val="404040" w:themeColor="text1" w:themeTint="BF"/>
          <w:sz w:val="22"/>
          <w:szCs w:val="22"/>
        </w:rPr>
        <w:t>Design and implementation of the company’s web sites and web services.</w:t>
      </w:r>
    </w:p>
    <w:p w14:paraId="702DAC65" w14:textId="77777777" w:rsidR="00196649" w:rsidRPr="00196649" w:rsidRDefault="00196649" w:rsidP="00196649">
      <w:pPr>
        <w:pStyle w:val="ListParagraph"/>
        <w:spacing w:before="100" w:beforeAutospacing="1" w:after="100" w:afterAutospacing="1"/>
        <w:ind w:left="360"/>
        <w:rPr>
          <w:color w:val="404040" w:themeColor="text1" w:themeTint="BF"/>
          <w:sz w:val="22"/>
          <w:szCs w:val="22"/>
        </w:rPr>
      </w:pPr>
    </w:p>
    <w:sdt>
      <w:sdtPr>
        <w:alias w:val="Education:"/>
        <w:tag w:val="Education:"/>
        <w:id w:val="807127995"/>
        <w:placeholder>
          <w:docPart w:val="EC390F9E77795F499B9A8FC3CC2C2D48"/>
        </w:placeholder>
        <w:temporary/>
        <w:showingPlcHdr/>
        <w15:appearance w15:val="hidden"/>
      </w:sdtPr>
      <w:sdtEndPr/>
      <w:sdtContent>
        <w:p w14:paraId="233BA14B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1A784CD" w14:textId="77777777" w:rsidR="006270A9" w:rsidRDefault="00C170A7">
      <w:pPr>
        <w:pStyle w:val="Heading2"/>
      </w:pPr>
      <w:r>
        <w:t>btec natational diploma in engineering</w:t>
      </w:r>
      <w:r w:rsidR="009D5933">
        <w:t> | </w:t>
      </w:r>
      <w:r>
        <w:t>may 2004</w:t>
      </w:r>
      <w:r w:rsidR="009D5933">
        <w:t> | </w:t>
      </w:r>
      <w:r>
        <w:t>Oaklands college</w:t>
      </w:r>
    </w:p>
    <w:p w14:paraId="529E7C0C" w14:textId="77777777" w:rsidR="00B76C93" w:rsidRPr="00B76C93" w:rsidRDefault="00B76C93" w:rsidP="00B76C93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76C93">
        <w:rPr>
          <w:color w:val="404040" w:themeColor="text1" w:themeTint="BF"/>
          <w:sz w:val="22"/>
          <w:szCs w:val="22"/>
        </w:rPr>
        <w:t>Computer Science</w:t>
      </w:r>
    </w:p>
    <w:p w14:paraId="2509AE74" w14:textId="77777777" w:rsidR="00B76C93" w:rsidRPr="00B76C93" w:rsidRDefault="00B76C93" w:rsidP="00B76C93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76C93">
        <w:rPr>
          <w:color w:val="404040" w:themeColor="text1" w:themeTint="BF"/>
          <w:sz w:val="22"/>
          <w:szCs w:val="22"/>
        </w:rPr>
        <w:t>Engineering Mathematics</w:t>
      </w:r>
    </w:p>
    <w:p w14:paraId="7F7666A9" w14:textId="77777777" w:rsidR="00B76C93" w:rsidRPr="00B76C93" w:rsidRDefault="00B76C93" w:rsidP="00B76C93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76C93">
        <w:rPr>
          <w:color w:val="404040" w:themeColor="text1" w:themeTint="BF"/>
          <w:sz w:val="22"/>
          <w:szCs w:val="22"/>
        </w:rPr>
        <w:t>Systems Design</w:t>
      </w:r>
    </w:p>
    <w:p w14:paraId="7C4D6F61" w14:textId="77777777" w:rsidR="00B76C93" w:rsidRPr="00B76C93" w:rsidRDefault="00B76C93" w:rsidP="00B76C93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76C93">
        <w:rPr>
          <w:color w:val="404040" w:themeColor="text1" w:themeTint="BF"/>
          <w:sz w:val="22"/>
          <w:szCs w:val="22"/>
        </w:rPr>
        <w:t>Engineering Processes Theory</w:t>
      </w:r>
    </w:p>
    <w:p w14:paraId="41B6E488" w14:textId="77777777" w:rsidR="006270A9" w:rsidRPr="00847081" w:rsidRDefault="00B76C93" w:rsidP="0084708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color w:val="404040" w:themeColor="text1" w:themeTint="BF"/>
          <w:sz w:val="22"/>
          <w:szCs w:val="22"/>
        </w:rPr>
      </w:pPr>
      <w:r w:rsidRPr="00B76C93">
        <w:rPr>
          <w:color w:val="404040" w:themeColor="text1" w:themeTint="BF"/>
          <w:sz w:val="22"/>
          <w:szCs w:val="22"/>
        </w:rPr>
        <w:t>Electronic Circuit Design</w:t>
      </w:r>
    </w:p>
    <w:sectPr w:rsidR="006270A9" w:rsidRPr="00847081" w:rsidSect="00617B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C4DA0" w14:textId="77777777" w:rsidR="00437121" w:rsidRDefault="00437121">
      <w:pPr>
        <w:spacing w:after="0"/>
      </w:pPr>
      <w:r>
        <w:separator/>
      </w:r>
    </w:p>
  </w:endnote>
  <w:endnote w:type="continuationSeparator" w:id="0">
    <w:p w14:paraId="5ACC18B7" w14:textId="77777777" w:rsidR="00437121" w:rsidRDefault="00437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AF73" w14:textId="77777777" w:rsidR="00B6723D" w:rsidRDefault="00B67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60A3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C8935" w14:textId="77777777" w:rsidR="00B6723D" w:rsidRDefault="00B67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B82FE" w14:textId="77777777" w:rsidR="00437121" w:rsidRDefault="00437121">
      <w:pPr>
        <w:spacing w:after="0"/>
      </w:pPr>
      <w:r>
        <w:separator/>
      </w:r>
    </w:p>
  </w:footnote>
  <w:footnote w:type="continuationSeparator" w:id="0">
    <w:p w14:paraId="4069C4EF" w14:textId="77777777" w:rsidR="00437121" w:rsidRDefault="004371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7AFB" w14:textId="77777777" w:rsidR="00B6723D" w:rsidRDefault="00B67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AC427" w14:textId="77777777" w:rsidR="00B6723D" w:rsidRDefault="00B67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F62B1" w14:textId="77777777" w:rsidR="00B6723D" w:rsidRDefault="00B6723D">
    <w:pPr>
      <w:pStyle w:val="Header"/>
    </w:pPr>
    <w:bookmarkStart w:id="2" w:name="_GoBack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C5954EF"/>
    <w:multiLevelType w:val="multilevel"/>
    <w:tmpl w:val="5DE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AD6FEB"/>
    <w:multiLevelType w:val="multilevel"/>
    <w:tmpl w:val="B25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130241"/>
    <w:multiLevelType w:val="multilevel"/>
    <w:tmpl w:val="461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C2337"/>
    <w:multiLevelType w:val="hybridMultilevel"/>
    <w:tmpl w:val="39D62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6296436"/>
    <w:multiLevelType w:val="multilevel"/>
    <w:tmpl w:val="7B7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6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5"/>
  </w:num>
  <w:num w:numId="23">
    <w:abstractNumId w:val="22"/>
  </w:num>
  <w:num w:numId="24">
    <w:abstractNumId w:val="12"/>
  </w:num>
  <w:num w:numId="25">
    <w:abstractNumId w:val="21"/>
  </w:num>
  <w:num w:numId="26">
    <w:abstractNumId w:val="24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93"/>
    <w:rsid w:val="00087E63"/>
    <w:rsid w:val="000A4F59"/>
    <w:rsid w:val="000F0947"/>
    <w:rsid w:val="00141A4C"/>
    <w:rsid w:val="00196649"/>
    <w:rsid w:val="001B29CF"/>
    <w:rsid w:val="00211379"/>
    <w:rsid w:val="00255457"/>
    <w:rsid w:val="0028220F"/>
    <w:rsid w:val="00356C14"/>
    <w:rsid w:val="003E634C"/>
    <w:rsid w:val="00435F95"/>
    <w:rsid w:val="00437121"/>
    <w:rsid w:val="00535E29"/>
    <w:rsid w:val="00587965"/>
    <w:rsid w:val="00617B26"/>
    <w:rsid w:val="006270A9"/>
    <w:rsid w:val="00673190"/>
    <w:rsid w:val="00675956"/>
    <w:rsid w:val="00681034"/>
    <w:rsid w:val="006A635C"/>
    <w:rsid w:val="00762380"/>
    <w:rsid w:val="00816216"/>
    <w:rsid w:val="00847081"/>
    <w:rsid w:val="0087734B"/>
    <w:rsid w:val="008D3208"/>
    <w:rsid w:val="008F5E4E"/>
    <w:rsid w:val="00962E7A"/>
    <w:rsid w:val="00972693"/>
    <w:rsid w:val="009C2972"/>
    <w:rsid w:val="009D5933"/>
    <w:rsid w:val="00B6723D"/>
    <w:rsid w:val="00B676EB"/>
    <w:rsid w:val="00B76C93"/>
    <w:rsid w:val="00BD768D"/>
    <w:rsid w:val="00C170A7"/>
    <w:rsid w:val="00C61F8E"/>
    <w:rsid w:val="00CB30AE"/>
    <w:rsid w:val="00D45CBE"/>
    <w:rsid w:val="00DB54D2"/>
    <w:rsid w:val="00DD4953"/>
    <w:rsid w:val="00DD74C4"/>
    <w:rsid w:val="00E11643"/>
    <w:rsid w:val="00E83E4B"/>
    <w:rsid w:val="00ED7672"/>
    <w:rsid w:val="00F4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E28B"/>
  <w15:chartTrackingRefBased/>
  <w15:docId w15:val="{D6B803E6-6906-FA42-82EA-B2BE954B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4C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4C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4C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C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4C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4C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4C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4C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4C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4C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4C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4C4"/>
    <w:rPr>
      <w:caps/>
      <w:color w:val="4472C4" w:themeColor="accent1"/>
      <w:spacing w:val="10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74C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4C4"/>
    <w:rPr>
      <w:caps/>
      <w:spacing w:val="15"/>
      <w:shd w:val="clear" w:color="auto" w:fill="D9E2F3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4C4"/>
    <w:pPr>
      <w:outlineLvl w:val="9"/>
    </w:pPr>
  </w:style>
  <w:style w:type="character" w:styleId="IntenseEmphasis">
    <w:name w:val="Intense Emphasis"/>
    <w:uiPriority w:val="21"/>
    <w:qFormat/>
    <w:rsid w:val="00DD74C4"/>
    <w:rPr>
      <w:b/>
      <w:bCs/>
      <w:caps/>
      <w:color w:val="1F3763" w:themeColor="accent1" w:themeShade="7F"/>
      <w:spacing w:val="10"/>
    </w:rPr>
  </w:style>
  <w:style w:type="character" w:styleId="IntenseReference">
    <w:name w:val="Intense Reference"/>
    <w:uiPriority w:val="32"/>
    <w:qFormat/>
    <w:rsid w:val="00DD74C4"/>
    <w:rPr>
      <w:b/>
      <w:bCs/>
      <w:i/>
      <w:iCs/>
      <w:cap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C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C4"/>
    <w:rPr>
      <w:i/>
      <w:iCs/>
      <w:color w:val="4472C4" w:themeColor="accent1"/>
      <w:sz w:val="20"/>
      <w:szCs w:val="20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4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4C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4C4"/>
    <w:rPr>
      <w:b/>
      <w:bCs/>
      <w:color w:val="2F5496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DD74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74C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4C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4C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4C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4C4"/>
    <w:rPr>
      <w:caps/>
      <w:color w:val="2F5496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C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4C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D74C4"/>
    <w:rPr>
      <w:b/>
      <w:bCs/>
    </w:rPr>
  </w:style>
  <w:style w:type="character" w:styleId="Emphasis">
    <w:name w:val="Emphasis"/>
    <w:uiPriority w:val="20"/>
    <w:qFormat/>
    <w:rsid w:val="00DD74C4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D74C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74C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D74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74C4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DD74C4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DD74C4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DD74C4"/>
    <w:rPr>
      <w:b/>
      <w:bCs/>
      <w:i/>
      <w:iCs/>
      <w:spacing w:val="9"/>
    </w:rPr>
  </w:style>
  <w:style w:type="character" w:styleId="UnresolvedMention">
    <w:name w:val="Unresolved Mention"/>
    <w:basedOn w:val="DefaultParagraphFont"/>
    <w:uiPriority w:val="99"/>
    <w:semiHidden/>
    <w:unhideWhenUsed/>
    <w:rsid w:val="009C2972"/>
    <w:rPr>
      <w:color w:val="605E5C"/>
      <w:shd w:val="clear" w:color="auto" w:fill="E1DFDD"/>
    </w:rPr>
  </w:style>
  <w:style w:type="paragraph" w:customStyle="1" w:styleId="lead">
    <w:name w:val="lead"/>
    <w:basedOn w:val="Normal"/>
    <w:rsid w:val="008D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nwiseman2012@gmail.com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eanwiseman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wiseman/Library/Containers/com.microsoft.Word/Data/Library/Application%20Support/Microsoft/Office/16.0/DTS/Search/%7b8229985E-E752-CC46-AC47-B14F6E4C41B2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390F9E77795F499B9A8FC3CC2C2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BB96-A969-5F48-A427-3F862E644481}"/>
      </w:docPartPr>
      <w:docPartBody>
        <w:p w:rsidR="005147FB" w:rsidRDefault="00FB34B9">
          <w:pPr>
            <w:pStyle w:val="EC390F9E77795F499B9A8FC3CC2C2D48"/>
          </w:pPr>
          <w:r>
            <w:t>Education</w:t>
          </w:r>
        </w:p>
      </w:docPartBody>
    </w:docPart>
    <w:docPart>
      <w:docPartPr>
        <w:name w:val="87D2B7CBCF9D0E40BC128C890238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A65E2-1024-AF4A-B105-5C86209DA109}"/>
      </w:docPartPr>
      <w:docPartBody>
        <w:p w:rsidR="005147FB" w:rsidRDefault="00F23195" w:rsidP="00F23195">
          <w:pPr>
            <w:pStyle w:val="87D2B7CBCF9D0E40BC128C890238F67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95"/>
    <w:rsid w:val="002379D9"/>
    <w:rsid w:val="005147FB"/>
    <w:rsid w:val="005F55E5"/>
    <w:rsid w:val="007F639C"/>
    <w:rsid w:val="00DC56C9"/>
    <w:rsid w:val="00F23195"/>
    <w:rsid w:val="00F421AA"/>
    <w:rsid w:val="00F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1775389FCF0444A218BA8BAAC054AD">
    <w:name w:val="B51775389FCF0444A218BA8BAAC054AD"/>
  </w:style>
  <w:style w:type="paragraph" w:customStyle="1" w:styleId="B1E66A259C0ED04394B1F2B7B519AD43">
    <w:name w:val="B1E66A259C0ED04394B1F2B7B519AD43"/>
  </w:style>
  <w:style w:type="paragraph" w:customStyle="1" w:styleId="5A9BE642BF56594F956E43D2FDD36F4B">
    <w:name w:val="5A9BE642BF56594F956E43D2FDD36F4B"/>
  </w:style>
  <w:style w:type="paragraph" w:customStyle="1" w:styleId="5DA2489B2FF2DF44BE2B8678A978710A">
    <w:name w:val="5DA2489B2FF2DF44BE2B8678A978710A"/>
  </w:style>
  <w:style w:type="paragraph" w:customStyle="1" w:styleId="A23484FF8C073B4B8B83369C21996BCA">
    <w:name w:val="A23484FF8C073B4B8B83369C21996BCA"/>
  </w:style>
  <w:style w:type="paragraph" w:customStyle="1" w:styleId="19A96A66DCF7D148857CE54F8E439941">
    <w:name w:val="19A96A66DCF7D148857CE54F8E439941"/>
  </w:style>
  <w:style w:type="paragraph" w:customStyle="1" w:styleId="EC390F9E77795F499B9A8FC3CC2C2D48">
    <w:name w:val="EC390F9E77795F499B9A8FC3CC2C2D48"/>
  </w:style>
  <w:style w:type="paragraph" w:customStyle="1" w:styleId="5C156B6DBF591A469AF8290FE24A0FC0">
    <w:name w:val="5C156B6DBF591A469AF8290FE24A0FC0"/>
  </w:style>
  <w:style w:type="paragraph" w:customStyle="1" w:styleId="DBD36FF8AE0D8348BD352BF92D396F9C">
    <w:name w:val="DBD36FF8AE0D8348BD352BF92D396F9C"/>
  </w:style>
  <w:style w:type="paragraph" w:customStyle="1" w:styleId="D2CE1E664A1B8F4E9968889FC8588DF8">
    <w:name w:val="D2CE1E664A1B8F4E9968889FC8588DF8"/>
  </w:style>
  <w:style w:type="paragraph" w:customStyle="1" w:styleId="C930CB1E66EC114981080557437D382A">
    <w:name w:val="C930CB1E66EC114981080557437D382A"/>
  </w:style>
  <w:style w:type="paragraph" w:customStyle="1" w:styleId="39F79E6C0DBB8540A64852827A419BB6">
    <w:name w:val="39F79E6C0DBB8540A64852827A419BB6"/>
  </w:style>
  <w:style w:type="paragraph" w:customStyle="1" w:styleId="22D41958C43E124A9652BF714EFE9C8C">
    <w:name w:val="22D41958C43E124A9652BF714EFE9C8C"/>
  </w:style>
  <w:style w:type="paragraph" w:customStyle="1" w:styleId="6B5C49A1E6C7A146B7B2A64631555788">
    <w:name w:val="6B5C49A1E6C7A146B7B2A64631555788"/>
  </w:style>
  <w:style w:type="paragraph" w:customStyle="1" w:styleId="19C46D2BD6038848B6F418369BC63C8D">
    <w:name w:val="19C46D2BD6038848B6F418369BC63C8D"/>
  </w:style>
  <w:style w:type="paragraph" w:customStyle="1" w:styleId="A5D86F7A6A34C2449A937B0B5BE41CED">
    <w:name w:val="A5D86F7A6A34C2449A937B0B5BE41CED"/>
  </w:style>
  <w:style w:type="paragraph" w:customStyle="1" w:styleId="C5B0131F166C0245921B75681F539DD0">
    <w:name w:val="C5B0131F166C0245921B75681F539DD0"/>
  </w:style>
  <w:style w:type="paragraph" w:customStyle="1" w:styleId="0454DFE35ED2DF46B902026B373BE8EF">
    <w:name w:val="0454DFE35ED2DF46B902026B373BE8EF"/>
  </w:style>
  <w:style w:type="paragraph" w:customStyle="1" w:styleId="10401EAD74B12145A78E363A9071ACDA">
    <w:name w:val="10401EAD74B12145A78E363A9071ACDA"/>
  </w:style>
  <w:style w:type="paragraph" w:customStyle="1" w:styleId="58744AEF777F15479BF48AA1326060A3">
    <w:name w:val="58744AEF777F15479BF48AA1326060A3"/>
  </w:style>
  <w:style w:type="paragraph" w:customStyle="1" w:styleId="44F01B953A37EB489BB3CA321925ECEB">
    <w:name w:val="44F01B953A37EB489BB3CA321925ECEB"/>
  </w:style>
  <w:style w:type="paragraph" w:customStyle="1" w:styleId="B6C58CD7E999624D8B4B43267B6A529F">
    <w:name w:val="B6C58CD7E999624D8B4B43267B6A529F"/>
  </w:style>
  <w:style w:type="paragraph" w:customStyle="1" w:styleId="A879B89D538BAD41824F85775FED2162">
    <w:name w:val="A879B89D538BAD41824F85775FED2162"/>
  </w:style>
  <w:style w:type="paragraph" w:customStyle="1" w:styleId="2C6105F3E866334BBE08BF6E4AB9D411">
    <w:name w:val="2C6105F3E866334BBE08BF6E4AB9D411"/>
  </w:style>
  <w:style w:type="paragraph" w:customStyle="1" w:styleId="6986D3EE5DD11E41AD3E7C300C83AE1F">
    <w:name w:val="6986D3EE5DD11E41AD3E7C300C83AE1F"/>
  </w:style>
  <w:style w:type="paragraph" w:customStyle="1" w:styleId="326F52725779FA4DB10534CF9B71BD53">
    <w:name w:val="326F52725779FA4DB10534CF9B71BD53"/>
  </w:style>
  <w:style w:type="paragraph" w:customStyle="1" w:styleId="4C4FAB8AF6B3204BB8DEF7549C4DF454">
    <w:name w:val="4C4FAB8AF6B3204BB8DEF7549C4DF454"/>
  </w:style>
  <w:style w:type="paragraph" w:customStyle="1" w:styleId="8CA50BC531B321409D3A8B5F004557A1">
    <w:name w:val="8CA50BC531B321409D3A8B5F004557A1"/>
  </w:style>
  <w:style w:type="paragraph" w:customStyle="1" w:styleId="C30F81C06E55E5408D842073F47E2E58">
    <w:name w:val="C30F81C06E55E5408D842073F47E2E58"/>
  </w:style>
  <w:style w:type="paragraph" w:customStyle="1" w:styleId="9DD080774CC84C42A1E5BE3B50BCF06F">
    <w:name w:val="9DD080774CC84C42A1E5BE3B50BCF06F"/>
  </w:style>
  <w:style w:type="paragraph" w:customStyle="1" w:styleId="FF42A432A46BE247BDDA5F621D504279">
    <w:name w:val="FF42A432A46BE247BDDA5F621D504279"/>
  </w:style>
  <w:style w:type="paragraph" w:customStyle="1" w:styleId="63914A046FB0D14DBCFE73B534E00EB8">
    <w:name w:val="63914A046FB0D14DBCFE73B534E00EB8"/>
  </w:style>
  <w:style w:type="paragraph" w:customStyle="1" w:styleId="6C09B6C3F3D8A34A983ED61B42EB1D69">
    <w:name w:val="6C09B6C3F3D8A34A983ED61B42EB1D69"/>
  </w:style>
  <w:style w:type="paragraph" w:customStyle="1" w:styleId="C2B0E59223BF9C458B1C7C4C4AF8E48B">
    <w:name w:val="C2B0E59223BF9C458B1C7C4C4AF8E48B"/>
    <w:rsid w:val="00F23195"/>
  </w:style>
  <w:style w:type="paragraph" w:customStyle="1" w:styleId="87D2B7CBCF9D0E40BC128C890238F678">
    <w:name w:val="87D2B7CBCF9D0E40BC128C890238F678"/>
    <w:rsid w:val="00F23195"/>
  </w:style>
  <w:style w:type="paragraph" w:customStyle="1" w:styleId="9C5D1F6F4AD0514282073DCBC22FF495">
    <w:name w:val="9C5D1F6F4AD0514282073DCBC22FF495"/>
    <w:rsid w:val="00F23195"/>
  </w:style>
  <w:style w:type="paragraph" w:customStyle="1" w:styleId="576460D191CCD743B2894082D0869999">
    <w:name w:val="576460D191CCD743B2894082D0869999"/>
    <w:rsid w:val="00F23195"/>
  </w:style>
  <w:style w:type="paragraph" w:customStyle="1" w:styleId="7AC6305BBCC1FC449CB9C93E2C0E1351">
    <w:name w:val="7AC6305BBCC1FC449CB9C93E2C0E1351"/>
    <w:rsid w:val="00F23195"/>
  </w:style>
  <w:style w:type="paragraph" w:customStyle="1" w:styleId="CE248FE6A993F54781718FBCFE27DABD">
    <w:name w:val="CE248FE6A993F54781718FBCFE27DABD"/>
    <w:rsid w:val="00F23195"/>
  </w:style>
  <w:style w:type="paragraph" w:customStyle="1" w:styleId="18667EF25918A94C8A9D483D99067F06">
    <w:name w:val="18667EF25918A94C8A9D483D99067F06"/>
    <w:rsid w:val="00F23195"/>
  </w:style>
  <w:style w:type="paragraph" w:customStyle="1" w:styleId="7D0588C6B3B0B3478B5C238D0E06A775">
    <w:name w:val="7D0588C6B3B0B3478B5C238D0E06A775"/>
    <w:rsid w:val="00F23195"/>
  </w:style>
  <w:style w:type="paragraph" w:customStyle="1" w:styleId="22E5393037717042BD417D6147B17061">
    <w:name w:val="22E5393037717042BD417D6147B17061"/>
    <w:rsid w:val="00F23195"/>
  </w:style>
  <w:style w:type="paragraph" w:customStyle="1" w:styleId="659E4B01109E7044BB2DE8393EEF43AE">
    <w:name w:val="659E4B01109E7044BB2DE8393EEF43AE"/>
    <w:rsid w:val="00F23195"/>
  </w:style>
  <w:style w:type="paragraph" w:customStyle="1" w:styleId="B0B0FC127F45E5408BBBCEE6685F2460">
    <w:name w:val="B0B0FC127F45E5408BBBCEE6685F2460"/>
    <w:rsid w:val="00F23195"/>
  </w:style>
  <w:style w:type="paragraph" w:customStyle="1" w:styleId="B24E39EC5944AD4BA5E56ED435CD5072">
    <w:name w:val="B24E39EC5944AD4BA5E56ED435CD5072"/>
    <w:rsid w:val="00F23195"/>
  </w:style>
  <w:style w:type="paragraph" w:customStyle="1" w:styleId="80C86000022FC24089098DF8821CE122">
    <w:name w:val="80C86000022FC24089098DF8821CE122"/>
    <w:rsid w:val="00F23195"/>
  </w:style>
  <w:style w:type="paragraph" w:customStyle="1" w:styleId="F27A7044943D014AB0FBA5147C79CB7D">
    <w:name w:val="F27A7044943D014AB0FBA5147C79CB7D"/>
    <w:rsid w:val="00F23195"/>
  </w:style>
  <w:style w:type="paragraph" w:customStyle="1" w:styleId="344A7B69D85A8348934BC5B1C976F5DD">
    <w:name w:val="344A7B69D85A8348934BC5B1C976F5DD"/>
    <w:rsid w:val="00F23195"/>
  </w:style>
  <w:style w:type="paragraph" w:customStyle="1" w:styleId="E515721982D1A1419BD101D68AEE11FE">
    <w:name w:val="E515721982D1A1419BD101D68AEE11FE"/>
    <w:rsid w:val="00F23195"/>
  </w:style>
  <w:style w:type="paragraph" w:customStyle="1" w:styleId="9E66C3891C2F5B49AD6A909107FF79DE">
    <w:name w:val="9E66C3891C2F5B49AD6A909107FF79DE"/>
    <w:rsid w:val="00F23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E3B09-AE12-6D44-8451-4CFCB09B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{8229985E-E752-CC46-AC47-B14F6E4C41B2}tf02918880.dotx</Template>
  <TotalTime>11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Sean Wiseman</cp:lastModifiedBy>
  <cp:revision>8</cp:revision>
  <dcterms:created xsi:type="dcterms:W3CDTF">2019-04-03T10:04:00Z</dcterms:created>
  <dcterms:modified xsi:type="dcterms:W3CDTF">2020-01-08T11:41:00Z</dcterms:modified>
  <cp:version/>
</cp:coreProperties>
</file>