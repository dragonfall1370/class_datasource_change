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6C3D5E" w14:paraId="6E557239" w14:textId="77777777" w:rsidTr="00336DFC">
        <w:trPr>
          <w:trHeight w:val="23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353DF748" w14:textId="6441746F" w:rsidR="002C2CDD" w:rsidRPr="006C3D5E" w:rsidRDefault="0043718B" w:rsidP="006C3D5E">
            <w:pPr>
              <w:pStyle w:val="Initials"/>
              <w:rPr>
                <w:rFonts w:ascii="Bookman Old Style" w:hAnsi="Bookman Old Style"/>
                <w:sz w:val="72"/>
                <w:szCs w:val="18"/>
              </w:rPr>
            </w:pPr>
            <w:r>
              <w:rPr>
                <w:rFonts w:ascii="Bookman Old Style" w:hAnsi="Bookman Old Style"/>
                <w:sz w:val="72"/>
                <w:szCs w:val="18"/>
              </w:rPr>
              <w:t>C</w:t>
            </w:r>
            <w:r w:rsidR="00E02DCD" w:rsidRPr="006C3D5E">
              <w:rPr>
                <w:rFonts w:ascii="Bookman Old Style" w:hAnsi="Bookman Old Style"/>
                <w:noProof/>
                <w:color w:val="0070C0"/>
                <w:sz w:val="72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EE8D224" wp14:editId="54D2932E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799F12B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a66ac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a66ac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rFonts w:ascii="Bookman Old Style" w:hAnsi="Bookman Old Style"/>
                <w:sz w:val="72"/>
                <w:szCs w:val="18"/>
              </w:rPr>
              <w:t>V</w:t>
            </w:r>
          </w:p>
          <w:p w14:paraId="25445D80" w14:textId="77777777" w:rsidR="006C3D5E" w:rsidRPr="006C3D5E" w:rsidRDefault="006C3D5E" w:rsidP="007569C1">
            <w:pPr>
              <w:pStyle w:val="Heading3"/>
              <w:rPr>
                <w:rFonts w:ascii="Bookman Old Style" w:hAnsi="Bookman Old Style"/>
                <w:sz w:val="24"/>
                <w:szCs w:val="20"/>
              </w:rPr>
            </w:pPr>
          </w:p>
          <w:p w14:paraId="4AC3B0E5" w14:textId="77777777" w:rsidR="006C3D5E" w:rsidRPr="006C3D5E" w:rsidRDefault="006C3D5E" w:rsidP="007569C1">
            <w:pPr>
              <w:pStyle w:val="Heading3"/>
              <w:rPr>
                <w:rFonts w:ascii="Bookman Old Style" w:hAnsi="Bookman Old Style"/>
                <w:sz w:val="24"/>
                <w:szCs w:val="20"/>
              </w:rPr>
            </w:pPr>
          </w:p>
          <w:p w14:paraId="50662046" w14:textId="3FD5C613" w:rsidR="002C2CDD" w:rsidRPr="006C3D5E" w:rsidRDefault="002451C4" w:rsidP="007569C1">
            <w:pPr>
              <w:pStyle w:val="Heading3"/>
              <w:rPr>
                <w:rFonts w:ascii="Bookman Old Style" w:hAnsi="Bookman Old Style"/>
                <w:b/>
                <w:bCs/>
                <w:sz w:val="24"/>
                <w:szCs w:val="20"/>
              </w:rPr>
            </w:pPr>
            <w:sdt>
              <w:sdtPr>
                <w:rPr>
                  <w:rFonts w:ascii="Bookman Old Style" w:hAnsi="Bookman Old Style"/>
                  <w:b/>
                  <w:bCs/>
                  <w:sz w:val="24"/>
                  <w:szCs w:val="20"/>
                </w:rPr>
                <w:alias w:val="Skills:"/>
                <w:tag w:val="Skills:"/>
                <w:id w:val="1490835561"/>
                <w:placeholder>
                  <w:docPart w:val="02787A1986F447C49E73A4A189C453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6C3D5E">
                  <w:rPr>
                    <w:rFonts w:ascii="Bookman Old Style" w:hAnsi="Bookman Old Style"/>
                    <w:b/>
                    <w:bCs/>
                    <w:sz w:val="24"/>
                    <w:szCs w:val="20"/>
                  </w:rPr>
                  <w:t>Skills</w:t>
                </w:r>
              </w:sdtContent>
            </w:sdt>
          </w:p>
          <w:p w14:paraId="78F10A86" w14:textId="77777777" w:rsidR="00741125" w:rsidRPr="006C3D5E" w:rsidRDefault="00174DDA" w:rsidP="00741125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b/>
                <w:bCs/>
                <w:sz w:val="18"/>
                <w:szCs w:val="18"/>
              </w:rPr>
              <w:t>Customer Service</w:t>
            </w:r>
            <w:r w:rsidRPr="006C3D5E">
              <w:rPr>
                <w:rFonts w:ascii="Bookman Old Style" w:hAnsi="Bookman Old Style"/>
                <w:sz w:val="18"/>
                <w:szCs w:val="18"/>
              </w:rPr>
              <w:t xml:space="preserve"> – As I have had multiple jobs that required me to provide good customer service, I have lots of experience in this field and can confidently communicate with my customers. </w:t>
            </w:r>
          </w:p>
          <w:p w14:paraId="522DA280" w14:textId="77777777" w:rsidR="00174DDA" w:rsidRPr="006C3D5E" w:rsidRDefault="00174DDA" w:rsidP="00741125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b/>
                <w:bCs/>
                <w:sz w:val="18"/>
                <w:szCs w:val="18"/>
              </w:rPr>
              <w:t>Technical Knowledge</w:t>
            </w:r>
            <w:r w:rsidRPr="006C3D5E">
              <w:rPr>
                <w:rFonts w:ascii="Bookman Old Style" w:hAnsi="Bookman Old Style"/>
                <w:sz w:val="18"/>
                <w:szCs w:val="18"/>
              </w:rPr>
              <w:t xml:space="preserve"> – I have 1+ years’ experience as an IT support worker and have passed multiple college courses making my overall technical knowledge quite advanced and up to date.</w:t>
            </w:r>
          </w:p>
          <w:p w14:paraId="3BBFF107" w14:textId="77777777" w:rsidR="00174DDA" w:rsidRPr="006C3D5E" w:rsidRDefault="00174DDA" w:rsidP="00741125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b/>
                <w:bCs/>
                <w:sz w:val="18"/>
                <w:szCs w:val="18"/>
              </w:rPr>
              <w:t>Ambitious</w:t>
            </w:r>
            <w:r w:rsidRPr="006C3D5E">
              <w:rPr>
                <w:rFonts w:ascii="Bookman Old Style" w:hAnsi="Bookman Old Style"/>
                <w:sz w:val="18"/>
                <w:szCs w:val="18"/>
              </w:rPr>
              <w:t xml:space="preserve"> –  My ambitious attitude leads to quick learning and dedication to complete tasks in the best possible way. </w:t>
            </w:r>
          </w:p>
          <w:p w14:paraId="4D8E5BEE" w14:textId="77777777" w:rsidR="00174DDA" w:rsidRDefault="00174DDA" w:rsidP="00741125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b/>
                <w:bCs/>
                <w:sz w:val="18"/>
                <w:szCs w:val="18"/>
              </w:rPr>
              <w:t>Quick Learner</w:t>
            </w:r>
            <w:r w:rsidRPr="006C3D5E">
              <w:rPr>
                <w:rFonts w:ascii="Bookman Old Style" w:hAnsi="Bookman Old Style"/>
                <w:sz w:val="18"/>
                <w:szCs w:val="18"/>
              </w:rPr>
              <w:t xml:space="preserve"> – I am a very quick learner when learning something I enjoy. IT throws new things at you every day so being able to learn quickly I think is a key aspect off the job.  </w:t>
            </w:r>
          </w:p>
          <w:p w14:paraId="696990C0" w14:textId="06D80E51" w:rsidR="006C3D5E" w:rsidRDefault="006C3D5E" w:rsidP="00741125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b/>
                <w:bCs/>
                <w:sz w:val="18"/>
                <w:szCs w:val="18"/>
              </w:rPr>
              <w:t>Organized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– Throughout my A-levels, and Apprenticeship my organization skills have improved dramatically. I have had to meet strict deadlines and arrive to work with good time while travelling 40 minutes to and from work. </w:t>
            </w:r>
          </w:p>
          <w:p w14:paraId="29A9DE5E" w14:textId="74C484AD" w:rsidR="00336DFC" w:rsidRDefault="00336DFC" w:rsidP="00741125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3222DA75" w14:textId="7E238CD9" w:rsidR="00336DFC" w:rsidRDefault="00336DFC" w:rsidP="00741125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34DF5293" w14:textId="766FA10C" w:rsidR="00336DFC" w:rsidRDefault="00336DFC" w:rsidP="00741125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33824CC9" w14:textId="28C88593" w:rsidR="00336DFC" w:rsidRDefault="00336DFC" w:rsidP="00741125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2FB927FA" w14:textId="6D3F77E9" w:rsidR="00336DFC" w:rsidRDefault="00336DFC" w:rsidP="00741125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36E81A89" w14:textId="014EBB09" w:rsidR="00336DFC" w:rsidRDefault="00336DFC" w:rsidP="00741125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446A03C3" w14:textId="321F3239" w:rsidR="00336DFC" w:rsidRDefault="00336DFC" w:rsidP="00741125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45BD238C" w14:textId="0409790C" w:rsidR="00336DFC" w:rsidRDefault="00336DFC" w:rsidP="00741125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306A714E" w14:textId="49804831" w:rsidR="00336DFC" w:rsidRPr="00336DFC" w:rsidRDefault="005866BE" w:rsidP="00336DFC">
            <w:pPr>
              <w:pStyle w:val="Heading3"/>
              <w:tabs>
                <w:tab w:val="left" w:pos="2788"/>
              </w:tabs>
              <w:rPr>
                <w:rFonts w:ascii="Bookman Old Style" w:hAnsi="Bookman Old Style"/>
                <w:b/>
                <w:bCs/>
                <w:sz w:val="24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0"/>
              </w:rPr>
              <w:lastRenderedPageBreak/>
              <w:t>Reference</w:t>
            </w:r>
          </w:p>
          <w:p w14:paraId="578907A6" w14:textId="77777777" w:rsidR="0043718B" w:rsidRPr="0043718B" w:rsidRDefault="0043718B" w:rsidP="0043718B">
            <w:pPr>
              <w:spacing w:after="120" w:line="240" w:lineRule="auto"/>
              <w:rPr>
                <w:rFonts w:ascii="Bookman Old Style" w:hAnsi="Bookman Old Style"/>
                <w:sz w:val="18"/>
                <w:szCs w:val="18"/>
              </w:rPr>
            </w:pPr>
            <w:r w:rsidRPr="0043718B">
              <w:rPr>
                <w:rFonts w:ascii="Bookman Old Style" w:hAnsi="Bookman Old Style"/>
                <w:sz w:val="18"/>
                <w:szCs w:val="18"/>
              </w:rPr>
              <w:t xml:space="preserve">Name: </w:t>
            </w:r>
            <w:proofErr w:type="spellStart"/>
            <w:r w:rsidRPr="0043718B">
              <w:rPr>
                <w:rFonts w:ascii="Bookman Old Style" w:hAnsi="Bookman Old Style"/>
                <w:sz w:val="18"/>
                <w:szCs w:val="18"/>
              </w:rPr>
              <w:t>Mrs</w:t>
            </w:r>
            <w:proofErr w:type="spellEnd"/>
            <w:r w:rsidRPr="0043718B">
              <w:rPr>
                <w:rFonts w:ascii="Bookman Old Style" w:hAnsi="Bookman Old Style"/>
                <w:sz w:val="18"/>
                <w:szCs w:val="18"/>
              </w:rPr>
              <w:t xml:space="preserve"> A Taylor </w:t>
            </w:r>
          </w:p>
          <w:p w14:paraId="3EF750AF" w14:textId="77777777" w:rsidR="0043718B" w:rsidRPr="0043718B" w:rsidRDefault="0043718B" w:rsidP="0043718B">
            <w:pPr>
              <w:spacing w:after="120" w:line="240" w:lineRule="auto"/>
              <w:rPr>
                <w:rFonts w:ascii="Bookman Old Style" w:hAnsi="Bookman Old Style"/>
                <w:sz w:val="18"/>
                <w:szCs w:val="18"/>
              </w:rPr>
            </w:pPr>
            <w:r w:rsidRPr="0043718B">
              <w:rPr>
                <w:rFonts w:ascii="Bookman Old Style" w:hAnsi="Bookman Old Style"/>
                <w:sz w:val="18"/>
                <w:szCs w:val="18"/>
              </w:rPr>
              <w:t xml:space="preserve">Position: Director of Sixth Form </w:t>
            </w:r>
          </w:p>
          <w:p w14:paraId="30DF1A33" w14:textId="77777777" w:rsidR="0043718B" w:rsidRPr="0043718B" w:rsidRDefault="0043718B" w:rsidP="0043718B">
            <w:pPr>
              <w:spacing w:after="120" w:line="240" w:lineRule="auto"/>
              <w:rPr>
                <w:rFonts w:ascii="Bookman Old Style" w:hAnsi="Bookman Old Style"/>
                <w:sz w:val="18"/>
                <w:szCs w:val="18"/>
              </w:rPr>
            </w:pPr>
            <w:r w:rsidRPr="0043718B">
              <w:rPr>
                <w:rFonts w:ascii="Bookman Old Style" w:hAnsi="Bookman Old Style"/>
                <w:sz w:val="18"/>
                <w:szCs w:val="18"/>
              </w:rPr>
              <w:t>Telephone: 01535 639727</w:t>
            </w:r>
          </w:p>
          <w:p w14:paraId="79FCDB15" w14:textId="77777777" w:rsidR="0043718B" w:rsidRPr="0043718B" w:rsidRDefault="0043718B" w:rsidP="0043718B">
            <w:pPr>
              <w:spacing w:after="120" w:line="240" w:lineRule="auto"/>
              <w:rPr>
                <w:rFonts w:ascii="Bookman Old Style" w:hAnsi="Bookman Old Style"/>
                <w:color w:val="0070C0"/>
                <w:sz w:val="18"/>
                <w:szCs w:val="18"/>
                <w:u w:val="single"/>
              </w:rPr>
            </w:pPr>
            <w:r w:rsidRPr="0043718B">
              <w:rPr>
                <w:rFonts w:ascii="Bookman Old Style" w:hAnsi="Bookman Old Style"/>
                <w:sz w:val="18"/>
                <w:szCs w:val="18"/>
              </w:rPr>
              <w:t xml:space="preserve">Email: </w:t>
            </w:r>
            <w:hyperlink r:id="rId10">
              <w:r w:rsidRPr="0043718B">
                <w:rPr>
                  <w:rFonts w:ascii="Bookman Old Style" w:hAnsi="Bookman Old Style"/>
                  <w:color w:val="0070C0"/>
                  <w:sz w:val="18"/>
                  <w:szCs w:val="18"/>
                  <w:u w:val="single"/>
                </w:rPr>
                <w:t>a.taylor@southcraven.org</w:t>
              </w:r>
            </w:hyperlink>
          </w:p>
          <w:p w14:paraId="746DBC8C" w14:textId="77777777" w:rsidR="0043718B" w:rsidRPr="0043718B" w:rsidRDefault="0043718B" w:rsidP="0043718B">
            <w:pPr>
              <w:spacing w:after="120" w:line="240" w:lineRule="auto"/>
              <w:rPr>
                <w:rFonts w:ascii="Bookman Old Style" w:hAnsi="Bookman Old Style"/>
                <w:sz w:val="18"/>
                <w:szCs w:val="18"/>
              </w:rPr>
            </w:pPr>
            <w:r w:rsidRPr="0043718B">
              <w:rPr>
                <w:rFonts w:ascii="Bookman Old Style" w:hAnsi="Bookman Old Style"/>
                <w:sz w:val="18"/>
                <w:szCs w:val="18"/>
              </w:rPr>
              <w:t xml:space="preserve">Address: </w:t>
            </w:r>
            <w:proofErr w:type="spellStart"/>
            <w:smartTag w:uri="urn:schemas-microsoft-com:office:smarttags" w:element="address">
              <w:smartTag w:uri="urn:schemas-microsoft-com:office:smarttags" w:element="Street">
                <w:r w:rsidRPr="0043718B">
                  <w:rPr>
                    <w:rFonts w:ascii="Bookman Old Style" w:hAnsi="Bookman Old Style"/>
                    <w:sz w:val="18"/>
                    <w:szCs w:val="18"/>
                  </w:rPr>
                  <w:t>Holme</w:t>
                </w:r>
                <w:proofErr w:type="spellEnd"/>
                <w:r w:rsidRPr="0043718B">
                  <w:rPr>
                    <w:rFonts w:ascii="Bookman Old Style" w:hAnsi="Bookman Old Style"/>
                    <w:sz w:val="18"/>
                    <w:szCs w:val="18"/>
                  </w:rPr>
                  <w:t xml:space="preserve"> Ln</w:t>
                </w:r>
              </w:smartTag>
            </w:smartTag>
            <w:r w:rsidRPr="0043718B">
              <w:rPr>
                <w:rFonts w:ascii="Bookman Old Style" w:hAnsi="Bookman Old Style"/>
                <w:sz w:val="18"/>
                <w:szCs w:val="18"/>
              </w:rPr>
              <w:t xml:space="preserve">, Cross Hills, Keighley </w:t>
            </w:r>
          </w:p>
          <w:p w14:paraId="30E733E2" w14:textId="1F77A8D0" w:rsidR="0043718B" w:rsidRDefault="0043718B" w:rsidP="0043718B">
            <w:pPr>
              <w:spacing w:after="120" w:line="240" w:lineRule="auto"/>
              <w:rPr>
                <w:rFonts w:ascii="Bookman Old Style" w:hAnsi="Bookman Old Style"/>
                <w:sz w:val="18"/>
                <w:szCs w:val="18"/>
              </w:rPr>
            </w:pPr>
            <w:r w:rsidRPr="0043718B">
              <w:rPr>
                <w:rFonts w:ascii="Bookman Old Style" w:hAnsi="Bookman Old Style"/>
                <w:sz w:val="18"/>
                <w:szCs w:val="18"/>
              </w:rPr>
              <w:t>Postcode: BD20 7RL</w:t>
            </w:r>
          </w:p>
          <w:p w14:paraId="4C93FCC4" w14:textId="25996615" w:rsidR="0043718B" w:rsidRDefault="0043718B" w:rsidP="0043718B">
            <w:pPr>
              <w:spacing w:after="120" w:line="240" w:lineRule="auto"/>
              <w:rPr>
                <w:rFonts w:ascii="Bookman Old Style" w:hAnsi="Bookman Old Style"/>
                <w:sz w:val="18"/>
                <w:szCs w:val="18"/>
              </w:rPr>
            </w:pPr>
          </w:p>
          <w:p w14:paraId="08EE07A1" w14:textId="7A07366B" w:rsidR="000B5654" w:rsidRDefault="000B5654" w:rsidP="0043718B">
            <w:pPr>
              <w:spacing w:after="120" w:line="240" w:lineRule="auto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Name : Darren Ames</w:t>
            </w:r>
          </w:p>
          <w:p w14:paraId="01BF99AA" w14:textId="088BC90D" w:rsidR="000B5654" w:rsidRDefault="000B5654" w:rsidP="0043718B">
            <w:pPr>
              <w:spacing w:after="120" w:line="240" w:lineRule="auto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Position : Apprenticeship tutor</w:t>
            </w:r>
          </w:p>
          <w:p w14:paraId="75ACA99F" w14:textId="0E0FB6BC" w:rsidR="000B5654" w:rsidRPr="000B5654" w:rsidRDefault="000B5654" w:rsidP="0043718B">
            <w:pPr>
              <w:spacing w:after="120" w:line="240" w:lineRule="auto"/>
              <w:rPr>
                <w:rFonts w:ascii="Bookman Old Style" w:hAnsi="Bookman Old Style"/>
                <w:color w:val="0070C0"/>
                <w:sz w:val="18"/>
                <w:szCs w:val="18"/>
                <w:u w:val="single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Email: </w:t>
            </w:r>
            <w:hyperlink r:id="rId11" w:history="1">
              <w:r w:rsidRPr="000B5654">
                <w:rPr>
                  <w:rFonts w:ascii="Bookman Old Style" w:hAnsi="Bookman Old Style"/>
                  <w:color w:val="0070C0"/>
                  <w:sz w:val="18"/>
                  <w:szCs w:val="18"/>
                  <w:u w:val="single"/>
                </w:rPr>
                <w:t>Darren.Ames@estio.co.uk</w:t>
              </w:r>
            </w:hyperlink>
            <w:r w:rsidRPr="000B5654">
              <w:rPr>
                <w:rFonts w:ascii="Bookman Old Style" w:hAnsi="Bookman Old Style"/>
                <w:color w:val="0070C0"/>
                <w:sz w:val="18"/>
                <w:szCs w:val="18"/>
                <w:u w:val="single"/>
              </w:rPr>
              <w:t xml:space="preserve"> </w:t>
            </w:r>
          </w:p>
          <w:p w14:paraId="7A7563E6" w14:textId="4492E9B6" w:rsidR="00336DFC" w:rsidRPr="006C3D5E" w:rsidRDefault="000B5654" w:rsidP="000B5654">
            <w:pPr>
              <w:spacing w:after="120" w:line="240" w:lineRule="auto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Address: </w:t>
            </w:r>
          </w:p>
          <w:p w14:paraId="19D93893" w14:textId="3E9A3C61" w:rsidR="00542B5E" w:rsidRPr="00336DFC" w:rsidRDefault="00542B5E" w:rsidP="00542B5E">
            <w:pPr>
              <w:pStyle w:val="Heading3"/>
              <w:tabs>
                <w:tab w:val="left" w:pos="2788"/>
              </w:tabs>
              <w:rPr>
                <w:rFonts w:ascii="Bookman Old Style" w:hAnsi="Bookman Old Style"/>
                <w:b/>
                <w:bCs/>
                <w:sz w:val="24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0"/>
              </w:rPr>
              <w:t>Hobbies</w:t>
            </w:r>
          </w:p>
          <w:p w14:paraId="56D62331" w14:textId="77777777" w:rsidR="006C3D5E" w:rsidRDefault="00542B5E" w:rsidP="0074112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During my time outside off work I am very social and spend a lot off my time with friends and family. I also go to the gym most days of the week in order to keep fit and healthy. I also enjoy playing rugby. I have played rugby for Keighley on a casual level for a couple off years now. I think its good to get exercise and it also builds on social and team working skills. </w:t>
            </w:r>
          </w:p>
          <w:p w14:paraId="11E3070B" w14:textId="1C2E1C8C" w:rsidR="00542B5E" w:rsidRPr="006C3D5E" w:rsidRDefault="00542B5E" w:rsidP="0074112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When I am not </w:t>
            </w:r>
            <w:r w:rsidR="004929D4">
              <w:rPr>
                <w:rFonts w:ascii="Bookman Old Style" w:hAnsi="Bookman Old Style"/>
                <w:sz w:val="18"/>
                <w:szCs w:val="18"/>
              </w:rPr>
              <w:t>busy,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I usually spent a bit off time on my PC at home. I have a </w:t>
            </w:r>
            <w:r w:rsidR="004929D4">
              <w:rPr>
                <w:rFonts w:ascii="Bookman Old Style" w:hAnsi="Bookman Old Style"/>
                <w:sz w:val="18"/>
                <w:szCs w:val="18"/>
              </w:rPr>
              <w:t>customer-built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gaming computer that I play some nights</w:t>
            </w:r>
            <w:r w:rsidR="0077676B">
              <w:rPr>
                <w:rFonts w:ascii="Bookman Old Style" w:hAnsi="Bookman Old Style"/>
                <w:sz w:val="18"/>
                <w:szCs w:val="18"/>
              </w:rPr>
              <w:t xml:space="preserve">. I like to build up this system and enjoy </w:t>
            </w:r>
            <w:r w:rsidR="004929D4">
              <w:rPr>
                <w:rFonts w:ascii="Bookman Old Style" w:hAnsi="Bookman Old Style"/>
                <w:sz w:val="18"/>
                <w:szCs w:val="18"/>
              </w:rPr>
              <w:t xml:space="preserve">implementing features I have learned at work / college for example at home I have a drive that mapped on all the PC’s, this is now used by everyone to share photos and movies. I then created a backup off this drive to ensure its security. 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6C3D5E" w14:paraId="108CF105" w14:textId="77777777" w:rsidTr="006C3D5E">
              <w:trPr>
                <w:trHeight w:hRule="exact" w:val="1476"/>
              </w:trPr>
              <w:tc>
                <w:tcPr>
                  <w:tcW w:w="6055" w:type="dxa"/>
                  <w:vAlign w:val="center"/>
                </w:tcPr>
                <w:p w14:paraId="4D91FD0C" w14:textId="2DF2E577" w:rsidR="00C612DA" w:rsidRPr="006C3D5E" w:rsidRDefault="002451C4" w:rsidP="00C612DA">
                  <w:pPr>
                    <w:pStyle w:val="Heading1"/>
                    <w:outlineLvl w:val="0"/>
                    <w:rPr>
                      <w:rFonts w:ascii="Bookman Old Style" w:hAnsi="Bookman Old Style"/>
                      <w:b/>
                      <w:bCs/>
                      <w:sz w:val="44"/>
                      <w:szCs w:val="24"/>
                    </w:rPr>
                  </w:pPr>
                  <w:sdt>
                    <w:sdtPr>
                      <w:rPr>
                        <w:rFonts w:ascii="Bookman Old Style" w:hAnsi="Bookman Old Style"/>
                        <w:b/>
                        <w:bCs/>
                        <w:sz w:val="44"/>
                        <w:szCs w:val="24"/>
                      </w:rPr>
                      <w:alias w:val="Enter your name:"/>
                      <w:tag w:val="Enter your name:"/>
                      <w:id w:val="-296147368"/>
                      <w:placeholder>
                        <w:docPart w:val="9AB76D3CC2E64287956CB5CBB79ECA96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174DDA" w:rsidRPr="006C3D5E">
                        <w:rPr>
                          <w:rFonts w:ascii="Bookman Old Style" w:hAnsi="Bookman Old Style"/>
                          <w:b/>
                          <w:bCs/>
                          <w:sz w:val="44"/>
                          <w:szCs w:val="24"/>
                        </w:rPr>
                        <w:t>Ryan Allen</w:t>
                      </w:r>
                    </w:sdtContent>
                  </w:sdt>
                </w:p>
                <w:p w14:paraId="74A59D35" w14:textId="7A7E8350" w:rsidR="00906BEE" w:rsidRPr="006C3D5E" w:rsidRDefault="002451C4" w:rsidP="00906BEE">
                  <w:pPr>
                    <w:pStyle w:val="Heading2"/>
                    <w:outlineLvl w:val="1"/>
                    <w:rPr>
                      <w:rFonts w:ascii="Bookman Old Style" w:hAnsi="Bookman Old Style"/>
                      <w:sz w:val="18"/>
                      <w:szCs w:val="22"/>
                    </w:rPr>
                  </w:pPr>
                  <w:sdt>
                    <w:sdtPr>
                      <w:rPr>
                        <w:rFonts w:ascii="Bookman Old Style" w:hAnsi="Bookman Old Style"/>
                        <w:b/>
                        <w:bCs/>
                        <w:sz w:val="18"/>
                        <w:szCs w:val="22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0F9509B6B40C4DDB9A0F4CAC30743ACD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74DDA" w:rsidRPr="006C3D5E">
                        <w:rPr>
                          <w:rFonts w:ascii="Bookman Old Style" w:hAnsi="Bookman Old Style"/>
                          <w:b/>
                          <w:bCs/>
                          <w:sz w:val="18"/>
                          <w:szCs w:val="22"/>
                        </w:rPr>
                        <w:t>It Support wORKER</w:t>
                      </w:r>
                    </w:sdtContent>
                  </w:sdt>
                  <w:r w:rsidR="007D6458" w:rsidRPr="006C3D5E">
                    <w:rPr>
                      <w:rFonts w:ascii="Bookman Old Style" w:hAnsi="Bookman Old Style"/>
                      <w:b/>
                      <w:bCs/>
                      <w:sz w:val="18"/>
                      <w:szCs w:val="22"/>
                    </w:rPr>
                    <w:t xml:space="preserve"> | </w:t>
                  </w:r>
                  <w:sdt>
                    <w:sdtPr>
                      <w:rPr>
                        <w:rFonts w:ascii="Bookman Old Style" w:hAnsi="Bookman Old Style"/>
                        <w:b/>
                        <w:bCs/>
                        <w:sz w:val="18"/>
                        <w:szCs w:val="22"/>
                      </w:rPr>
                      <w:alias w:val="Link to other online properties:"/>
                      <w:tag w:val="Link to other online properties:"/>
                      <w:id w:val="-760060136"/>
                      <w:placeholder>
                        <w:docPart w:val="469477FD35024785B48D2C54E619E665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866BE">
                        <w:rPr>
                          <w:rFonts w:ascii="Bookman Old Style" w:hAnsi="Bookman Old Style"/>
                          <w:b/>
                          <w:bCs/>
                          <w:sz w:val="18"/>
                          <w:szCs w:val="22"/>
                        </w:rPr>
                        <w:t>ryanallen200.ra@gmail.com</w:t>
                      </w:r>
                      <w:r w:rsidR="005866BE">
                        <w:rPr>
                          <w:rFonts w:ascii="Bookman Old Style" w:hAnsi="Bookman Old Style"/>
                          <w:b/>
                          <w:bCs/>
                          <w:sz w:val="18"/>
                          <w:szCs w:val="22"/>
                        </w:rPr>
                        <w:br/>
                        <w:t>07720852862</w:t>
                      </w:r>
                    </w:sdtContent>
                  </w:sdt>
                </w:p>
              </w:tc>
            </w:tr>
          </w:tbl>
          <w:p w14:paraId="0A06FC8D" w14:textId="50A09C56" w:rsidR="002C2CDD" w:rsidRPr="006C3D5E" w:rsidRDefault="002451C4" w:rsidP="00336DFC">
            <w:pPr>
              <w:pStyle w:val="Heading3"/>
              <w:tabs>
                <w:tab w:val="left" w:pos="2788"/>
              </w:tabs>
              <w:rPr>
                <w:rFonts w:ascii="Bookman Old Style" w:hAnsi="Bookman Old Style"/>
                <w:sz w:val="24"/>
                <w:szCs w:val="20"/>
              </w:rPr>
            </w:pPr>
            <w:sdt>
              <w:sdtPr>
                <w:rPr>
                  <w:rFonts w:ascii="Bookman Old Style" w:hAnsi="Bookman Old Style"/>
                  <w:sz w:val="24"/>
                  <w:szCs w:val="20"/>
                </w:rPr>
                <w:alias w:val="Experience:"/>
                <w:tag w:val="Experience:"/>
                <w:id w:val="1217937480"/>
                <w:placeholder>
                  <w:docPart w:val="8AB0F6C5B22D46C790A447367599179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6C3D5E">
                  <w:rPr>
                    <w:rFonts w:ascii="Bookman Old Style" w:hAnsi="Bookman Old Style"/>
                    <w:b/>
                    <w:bCs/>
                    <w:sz w:val="24"/>
                    <w:szCs w:val="20"/>
                  </w:rPr>
                  <w:t>Experience</w:t>
                </w:r>
              </w:sdtContent>
            </w:sdt>
            <w:r w:rsidR="00336DFC">
              <w:rPr>
                <w:rFonts w:ascii="Bookman Old Style" w:hAnsi="Bookman Old Style"/>
                <w:sz w:val="24"/>
                <w:szCs w:val="20"/>
              </w:rPr>
              <w:tab/>
            </w:r>
          </w:p>
          <w:p w14:paraId="49135562" w14:textId="77777777" w:rsidR="002C2CDD" w:rsidRPr="006C3D5E" w:rsidRDefault="00174DDA" w:rsidP="007569C1">
            <w:pPr>
              <w:pStyle w:val="Heading4"/>
              <w:rPr>
                <w:rFonts w:ascii="Bookman Old Style" w:hAnsi="Bookman Old Style"/>
                <w:b/>
                <w:bCs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b/>
                <w:bCs/>
                <w:sz w:val="18"/>
                <w:szCs w:val="18"/>
              </w:rPr>
              <w:t>it sUPPORT</w:t>
            </w:r>
            <w:r w:rsidR="002C2CDD" w:rsidRPr="006C3D5E">
              <w:rPr>
                <w:rFonts w:ascii="Bookman Old Style" w:hAnsi="Bookman Old Style"/>
                <w:b/>
                <w:bCs/>
                <w:sz w:val="18"/>
                <w:szCs w:val="18"/>
              </w:rPr>
              <w:t xml:space="preserve"> • </w:t>
            </w:r>
            <w:r w:rsidRPr="006C3D5E">
              <w:rPr>
                <w:rFonts w:ascii="Bookman Old Style" w:hAnsi="Bookman Old Style"/>
                <w:b/>
                <w:bCs/>
                <w:sz w:val="18"/>
                <w:szCs w:val="18"/>
              </w:rPr>
              <w:t>aLTHAMS tRAVEL</w:t>
            </w:r>
            <w:r w:rsidR="002C2CDD" w:rsidRPr="006C3D5E">
              <w:rPr>
                <w:rFonts w:ascii="Bookman Old Style" w:hAnsi="Bookman Old Style"/>
                <w:b/>
                <w:bCs/>
                <w:sz w:val="18"/>
                <w:szCs w:val="18"/>
              </w:rPr>
              <w:t xml:space="preserve"> • </w:t>
            </w:r>
            <w:r w:rsidRPr="006C3D5E">
              <w:rPr>
                <w:rFonts w:ascii="Bookman Old Style" w:hAnsi="Bookman Old Style"/>
                <w:b/>
                <w:bCs/>
                <w:sz w:val="18"/>
                <w:szCs w:val="18"/>
              </w:rPr>
              <w:t>09/07/18</w:t>
            </w:r>
            <w:r w:rsidR="00F47E97" w:rsidRPr="006C3D5E">
              <w:rPr>
                <w:rFonts w:ascii="Bookman Old Style" w:hAnsi="Bookman Old Style"/>
                <w:b/>
                <w:bCs/>
                <w:sz w:val="18"/>
                <w:szCs w:val="18"/>
              </w:rPr>
              <w:t xml:space="preserve"> – </w:t>
            </w:r>
            <w:r w:rsidRPr="006C3D5E">
              <w:rPr>
                <w:rFonts w:ascii="Bookman Old Style" w:hAnsi="Bookman Old Style"/>
                <w:b/>
                <w:bCs/>
                <w:sz w:val="18"/>
                <w:szCs w:val="18"/>
              </w:rPr>
              <w:t>cURRENT</w:t>
            </w:r>
          </w:p>
          <w:p w14:paraId="05BF783B" w14:textId="77777777" w:rsidR="002C2CDD" w:rsidRPr="006C3D5E" w:rsidRDefault="00174DDA" w:rsidP="007569C1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sz w:val="18"/>
                <w:szCs w:val="18"/>
              </w:rPr>
              <w:t xml:space="preserve">Provided IT support for 300+ workers alongside my IT manager. Implemented and maintained new and old technologies. Troubleshoot user issues and provide quality customer service. Repair and build new </w:t>
            </w:r>
            <w:r w:rsidR="006C3D5E" w:rsidRPr="006C3D5E">
              <w:rPr>
                <w:rFonts w:ascii="Bookman Old Style" w:hAnsi="Bookman Old Style"/>
                <w:sz w:val="18"/>
                <w:szCs w:val="18"/>
              </w:rPr>
              <w:t>workstation and</w:t>
            </w:r>
            <w:r w:rsidRPr="006C3D5E">
              <w:rPr>
                <w:rFonts w:ascii="Bookman Old Style" w:hAnsi="Bookman Old Style"/>
                <w:sz w:val="18"/>
                <w:szCs w:val="18"/>
              </w:rPr>
              <w:t xml:space="preserve"> install new hardware and software.  </w:t>
            </w:r>
          </w:p>
          <w:p w14:paraId="1D742AEE" w14:textId="6D6B81DD" w:rsidR="002C2CDD" w:rsidRPr="00336DFC" w:rsidRDefault="002451C4" w:rsidP="007569C1">
            <w:pPr>
              <w:pStyle w:val="Heading3"/>
              <w:rPr>
                <w:rFonts w:ascii="Bookman Old Style" w:hAnsi="Bookman Old Style"/>
                <w:b/>
                <w:bCs/>
                <w:sz w:val="24"/>
                <w:szCs w:val="20"/>
              </w:rPr>
            </w:pPr>
            <w:sdt>
              <w:sdtPr>
                <w:rPr>
                  <w:rFonts w:ascii="Bookman Old Style" w:hAnsi="Bookman Old Style"/>
                  <w:b/>
                  <w:bCs/>
                  <w:sz w:val="24"/>
                  <w:szCs w:val="20"/>
                </w:rPr>
                <w:alias w:val="Education:"/>
                <w:tag w:val="Education:"/>
                <w:id w:val="1349516922"/>
                <w:placeholder>
                  <w:docPart w:val="0F9BF04222704815986858244B401D9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6C3D5E">
                  <w:rPr>
                    <w:rFonts w:ascii="Bookman Old Style" w:hAnsi="Bookman Old Style"/>
                    <w:b/>
                    <w:bCs/>
                    <w:sz w:val="24"/>
                    <w:szCs w:val="20"/>
                  </w:rPr>
                  <w:t>Education</w:t>
                </w:r>
              </w:sdtContent>
            </w:sdt>
            <w:r w:rsidR="00336DFC" w:rsidRPr="00336DFC">
              <w:rPr>
                <w:rFonts w:ascii="Bookman Old Style" w:hAnsi="Bookman Old Style"/>
                <w:b/>
                <w:bCs/>
                <w:sz w:val="24"/>
                <w:szCs w:val="20"/>
              </w:rPr>
              <w:t xml:space="preserve"> and Qualifications</w:t>
            </w:r>
          </w:p>
          <w:p w14:paraId="0C9FA87B" w14:textId="77777777" w:rsidR="002C2CDD" w:rsidRPr="006C3D5E" w:rsidRDefault="00D32864" w:rsidP="007569C1">
            <w:pPr>
              <w:pStyle w:val="Heading4"/>
              <w:rPr>
                <w:rFonts w:ascii="Bookman Old Style" w:hAnsi="Bookman Old Style"/>
                <w:b/>
                <w:bCs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b/>
                <w:bCs/>
                <w:sz w:val="18"/>
                <w:szCs w:val="18"/>
              </w:rPr>
              <w:t>A Levels</w:t>
            </w:r>
            <w:r w:rsidR="002C2CDD" w:rsidRPr="006C3D5E">
              <w:rPr>
                <w:rFonts w:ascii="Bookman Old Style" w:hAnsi="Bookman Old Style"/>
                <w:b/>
                <w:bCs/>
                <w:sz w:val="18"/>
                <w:szCs w:val="18"/>
              </w:rPr>
              <w:t xml:space="preserve"> • </w:t>
            </w:r>
            <w:r w:rsidRPr="006C3D5E">
              <w:rPr>
                <w:rFonts w:ascii="Bookman Old Style" w:hAnsi="Bookman Old Style"/>
                <w:b/>
                <w:bCs/>
                <w:sz w:val="18"/>
                <w:szCs w:val="18"/>
              </w:rPr>
              <w:t>2018</w:t>
            </w:r>
            <w:r w:rsidR="002C2CDD" w:rsidRPr="006C3D5E">
              <w:rPr>
                <w:rFonts w:ascii="Bookman Old Style" w:hAnsi="Bookman Old Style"/>
                <w:b/>
                <w:bCs/>
                <w:sz w:val="18"/>
                <w:szCs w:val="18"/>
              </w:rPr>
              <w:t xml:space="preserve"> • </w:t>
            </w:r>
            <w:r w:rsidRPr="006C3D5E">
              <w:rPr>
                <w:rFonts w:ascii="Bookman Old Style" w:hAnsi="Bookman Old Style"/>
                <w:b/>
                <w:bCs/>
                <w:sz w:val="18"/>
                <w:szCs w:val="18"/>
              </w:rPr>
              <w:t>South Craven School</w:t>
            </w:r>
          </w:p>
          <w:p w14:paraId="640F3D1D" w14:textId="77777777" w:rsidR="002C2CDD" w:rsidRPr="006C3D5E" w:rsidRDefault="00D32864" w:rsidP="007569C1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sz w:val="18"/>
                <w:szCs w:val="18"/>
              </w:rPr>
              <w:t xml:space="preserve">English Language – A </w:t>
            </w:r>
          </w:p>
          <w:p w14:paraId="37A877D9" w14:textId="77777777" w:rsidR="00D32864" w:rsidRPr="006C3D5E" w:rsidRDefault="00D32864" w:rsidP="007569C1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sz w:val="18"/>
                <w:szCs w:val="18"/>
              </w:rPr>
              <w:t>Level 3 BTEC IT – Distinction*</w:t>
            </w:r>
          </w:p>
          <w:p w14:paraId="550A9267" w14:textId="77777777" w:rsidR="00D32864" w:rsidRPr="006C3D5E" w:rsidRDefault="00D32864" w:rsidP="007569C1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sz w:val="18"/>
                <w:szCs w:val="18"/>
              </w:rPr>
              <w:t xml:space="preserve">Level 3 BTEC Business Studies – Distinction* </w:t>
            </w:r>
          </w:p>
          <w:p w14:paraId="119F59B4" w14:textId="77777777" w:rsidR="00D32864" w:rsidRPr="006C3D5E" w:rsidRDefault="00D32864" w:rsidP="007569C1">
            <w:pPr>
              <w:pStyle w:val="Heading4"/>
              <w:rPr>
                <w:rFonts w:ascii="Bookman Old Style" w:hAnsi="Bookman Old Style"/>
                <w:b/>
                <w:bCs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b/>
                <w:bCs/>
                <w:sz w:val="18"/>
                <w:szCs w:val="18"/>
              </w:rPr>
              <w:t>GCSE</w:t>
            </w:r>
            <w:r w:rsidR="002C2CDD" w:rsidRPr="006C3D5E">
              <w:rPr>
                <w:rFonts w:ascii="Bookman Old Style" w:hAnsi="Bookman Old Style"/>
                <w:b/>
                <w:bCs/>
                <w:sz w:val="18"/>
                <w:szCs w:val="18"/>
              </w:rPr>
              <w:t xml:space="preserve"> • </w:t>
            </w:r>
            <w:r w:rsidRPr="006C3D5E">
              <w:rPr>
                <w:rFonts w:ascii="Bookman Old Style" w:hAnsi="Bookman Old Style"/>
                <w:b/>
                <w:bCs/>
                <w:sz w:val="18"/>
                <w:szCs w:val="18"/>
              </w:rPr>
              <w:t>2016</w:t>
            </w:r>
            <w:r w:rsidR="002C2CDD" w:rsidRPr="006C3D5E">
              <w:rPr>
                <w:rFonts w:ascii="Bookman Old Style" w:hAnsi="Bookman Old Style"/>
                <w:b/>
                <w:bCs/>
                <w:sz w:val="18"/>
                <w:szCs w:val="18"/>
              </w:rPr>
              <w:t xml:space="preserve"> • </w:t>
            </w:r>
            <w:r w:rsidRPr="006C3D5E">
              <w:rPr>
                <w:rFonts w:ascii="Bookman Old Style" w:hAnsi="Bookman Old Style"/>
                <w:b/>
                <w:bCs/>
                <w:sz w:val="18"/>
                <w:szCs w:val="18"/>
              </w:rPr>
              <w:t>South Craven School</w:t>
            </w:r>
          </w:p>
          <w:p w14:paraId="29411187" w14:textId="77777777" w:rsidR="002C2CDD" w:rsidRPr="006C3D5E" w:rsidRDefault="00D32864" w:rsidP="007569C1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sz w:val="18"/>
                <w:szCs w:val="18"/>
              </w:rPr>
              <w:t>Math – C</w:t>
            </w:r>
          </w:p>
          <w:p w14:paraId="404A384B" w14:textId="77777777" w:rsidR="00D32864" w:rsidRPr="006C3D5E" w:rsidRDefault="00D32864" w:rsidP="007569C1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sz w:val="18"/>
                <w:szCs w:val="18"/>
              </w:rPr>
              <w:t>English Literature – A</w:t>
            </w:r>
          </w:p>
          <w:p w14:paraId="7A5E5D53" w14:textId="77777777" w:rsidR="00D32864" w:rsidRPr="006C3D5E" w:rsidRDefault="00D32864" w:rsidP="007569C1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sz w:val="18"/>
                <w:szCs w:val="18"/>
              </w:rPr>
              <w:t>English Language – B</w:t>
            </w:r>
          </w:p>
          <w:p w14:paraId="112F2F51" w14:textId="77777777" w:rsidR="00D32864" w:rsidRPr="006C3D5E" w:rsidRDefault="00D32864" w:rsidP="007569C1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sz w:val="18"/>
                <w:szCs w:val="18"/>
              </w:rPr>
              <w:t>Science – B</w:t>
            </w:r>
          </w:p>
          <w:p w14:paraId="5A36FB22" w14:textId="77777777" w:rsidR="00D32864" w:rsidRPr="006C3D5E" w:rsidRDefault="00D32864" w:rsidP="007569C1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sz w:val="18"/>
                <w:szCs w:val="18"/>
              </w:rPr>
              <w:t>Geography – C</w:t>
            </w:r>
          </w:p>
          <w:p w14:paraId="0A4D36D9" w14:textId="77777777" w:rsidR="00D32864" w:rsidRPr="006C3D5E" w:rsidRDefault="00D32864" w:rsidP="007569C1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sz w:val="18"/>
                <w:szCs w:val="18"/>
              </w:rPr>
              <w:t>Physical Education – Pass</w:t>
            </w:r>
          </w:p>
          <w:p w14:paraId="4F3DE119" w14:textId="77777777" w:rsidR="00D32864" w:rsidRPr="006C3D5E" w:rsidRDefault="00D32864" w:rsidP="007569C1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sz w:val="18"/>
                <w:szCs w:val="18"/>
              </w:rPr>
              <w:t>ICT – Distinction*</w:t>
            </w:r>
          </w:p>
          <w:p w14:paraId="13F153C0" w14:textId="77777777" w:rsidR="00D32864" w:rsidRPr="006C3D5E" w:rsidRDefault="00D32864" w:rsidP="007569C1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sz w:val="18"/>
                <w:szCs w:val="18"/>
              </w:rPr>
              <w:t>Sport Science – Pass</w:t>
            </w:r>
          </w:p>
          <w:p w14:paraId="2C26B428" w14:textId="77777777" w:rsidR="00D32864" w:rsidRPr="006C3D5E" w:rsidRDefault="00D32864" w:rsidP="007569C1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sz w:val="18"/>
                <w:szCs w:val="18"/>
              </w:rPr>
              <w:t>Business – Merit</w:t>
            </w:r>
          </w:p>
          <w:p w14:paraId="63DA4057" w14:textId="77777777" w:rsidR="00D32864" w:rsidRPr="006C3D5E" w:rsidRDefault="00D32864" w:rsidP="007569C1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sz w:val="18"/>
                <w:szCs w:val="18"/>
              </w:rPr>
              <w:t xml:space="preserve">ECDL – Distinction* (Microsoft Office Suite) </w:t>
            </w:r>
          </w:p>
          <w:p w14:paraId="46E33354" w14:textId="77777777" w:rsidR="00D32864" w:rsidRPr="006C3D5E" w:rsidRDefault="00D32864" w:rsidP="00D32864">
            <w:pPr>
              <w:pStyle w:val="Heading4"/>
              <w:rPr>
                <w:rFonts w:ascii="Bookman Old Style" w:hAnsi="Bookman Old Style"/>
                <w:b/>
                <w:bCs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b/>
                <w:bCs/>
                <w:sz w:val="18"/>
                <w:szCs w:val="18"/>
              </w:rPr>
              <w:t>Other QUALIFICATIONS • 2019 • Estio Training (Apprenticeship)</w:t>
            </w:r>
          </w:p>
          <w:p w14:paraId="153502AC" w14:textId="77777777" w:rsidR="00D32864" w:rsidRPr="006C3D5E" w:rsidRDefault="00D32864" w:rsidP="00D32864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sz w:val="18"/>
                <w:szCs w:val="18"/>
              </w:rPr>
              <w:t xml:space="preserve">Comp TIA A+ 901, 902 </w:t>
            </w:r>
          </w:p>
          <w:p w14:paraId="2DB43C34" w14:textId="77777777" w:rsidR="00D32864" w:rsidRPr="006C3D5E" w:rsidRDefault="00D32864" w:rsidP="00D32864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sz w:val="18"/>
                <w:szCs w:val="18"/>
              </w:rPr>
              <w:t>Coding and Logic - City and Guilds</w:t>
            </w:r>
          </w:p>
          <w:p w14:paraId="767667CF" w14:textId="77777777" w:rsidR="00D32864" w:rsidRPr="006C3D5E" w:rsidRDefault="00D32864" w:rsidP="00D32864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sz w:val="18"/>
                <w:szCs w:val="18"/>
              </w:rPr>
              <w:t>Cloud Fundamentals – MTA</w:t>
            </w:r>
          </w:p>
          <w:p w14:paraId="377976FF" w14:textId="77777777" w:rsidR="00D32864" w:rsidRPr="006C3D5E" w:rsidRDefault="00D32864" w:rsidP="00D32864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sz w:val="18"/>
                <w:szCs w:val="18"/>
              </w:rPr>
              <w:t>Mobility and device fundamentals – MTA</w:t>
            </w:r>
          </w:p>
          <w:p w14:paraId="5E1E7F7F" w14:textId="7F8BBE3E" w:rsidR="002C2CDD" w:rsidRPr="00336DFC" w:rsidRDefault="00D32864" w:rsidP="00336DFC">
            <w:pPr>
              <w:rPr>
                <w:rFonts w:ascii="Bookman Old Style" w:hAnsi="Bookman Old Style"/>
                <w:sz w:val="18"/>
                <w:szCs w:val="18"/>
              </w:rPr>
            </w:pPr>
            <w:r w:rsidRPr="006C3D5E">
              <w:rPr>
                <w:rFonts w:ascii="Bookman Old Style" w:hAnsi="Bookman Old Style"/>
                <w:sz w:val="18"/>
                <w:szCs w:val="18"/>
              </w:rPr>
              <w:t>Business Processes – City and Guilds</w:t>
            </w:r>
          </w:p>
          <w:p w14:paraId="51CB4767" w14:textId="2FDA9671" w:rsidR="00336DFC" w:rsidRPr="00336DFC" w:rsidRDefault="00336DFC" w:rsidP="00336DFC">
            <w:pPr>
              <w:pStyle w:val="Heading3"/>
              <w:rPr>
                <w:rFonts w:ascii="Bookman Old Style" w:hAnsi="Bookman Old Style"/>
                <w:b/>
                <w:bCs/>
                <w:sz w:val="24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0"/>
              </w:rPr>
              <w:lastRenderedPageBreak/>
              <w:t xml:space="preserve">About </w:t>
            </w:r>
          </w:p>
          <w:p w14:paraId="74E91E31" w14:textId="6BA4D5C2" w:rsidR="0012682C" w:rsidRDefault="00336DFC" w:rsidP="00741125">
            <w:pPr>
              <w:rPr>
                <w:rFonts w:ascii="Bookman Old Style" w:hAnsi="Bookman Old Style"/>
                <w:sz w:val="18"/>
                <w:szCs w:val="18"/>
              </w:rPr>
            </w:pPr>
            <w:r w:rsidRPr="00336DFC">
              <w:rPr>
                <w:rFonts w:ascii="Bookman Old Style" w:hAnsi="Bookman Old Style"/>
                <w:sz w:val="18"/>
                <w:szCs w:val="18"/>
              </w:rPr>
              <w:t xml:space="preserve">Currently, I am an </w:t>
            </w:r>
            <w:r>
              <w:rPr>
                <w:rFonts w:ascii="Bookman Old Style" w:hAnsi="Bookman Old Style"/>
                <w:sz w:val="18"/>
                <w:szCs w:val="18"/>
              </w:rPr>
              <w:t>infrastructure</w:t>
            </w:r>
            <w:r w:rsidRPr="00336DFC">
              <w:rPr>
                <w:rFonts w:ascii="Bookman Old Style" w:hAnsi="Bookman Old Style"/>
                <w:sz w:val="18"/>
                <w:szCs w:val="18"/>
              </w:rPr>
              <w:t xml:space="preserve"> technician apprentice training under Estio training. I have work placement with Althams Travel, a travel company that consists </w:t>
            </w:r>
            <w:r w:rsidR="0012682C" w:rsidRPr="00336DFC">
              <w:rPr>
                <w:rFonts w:ascii="Bookman Old Style" w:hAnsi="Bookman Old Style"/>
                <w:sz w:val="18"/>
                <w:szCs w:val="18"/>
              </w:rPr>
              <w:t>of</w:t>
            </w:r>
            <w:r w:rsidRPr="00336DFC">
              <w:rPr>
                <w:rFonts w:ascii="Bookman Old Style" w:hAnsi="Bookman Old Style"/>
                <w:sz w:val="18"/>
                <w:szCs w:val="18"/>
              </w:rPr>
              <w:t xml:space="preserve"> around 300+ users. The IT department is made up of me and my manager, therefore I have a lot of technical exposure. </w:t>
            </w:r>
          </w:p>
          <w:p w14:paraId="2DA95BEE" w14:textId="77777777" w:rsidR="0012682C" w:rsidRDefault="0012682C" w:rsidP="00741125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2178FC70" w14:textId="77777777" w:rsidR="0012682C" w:rsidRDefault="00336DFC" w:rsidP="00741125">
            <w:pPr>
              <w:rPr>
                <w:rFonts w:ascii="Bookman Old Style" w:hAnsi="Bookman Old Style"/>
                <w:sz w:val="18"/>
                <w:szCs w:val="18"/>
              </w:rPr>
            </w:pPr>
            <w:r w:rsidRPr="00336DFC">
              <w:rPr>
                <w:rFonts w:ascii="Bookman Old Style" w:hAnsi="Bookman Old Style"/>
                <w:sz w:val="18"/>
                <w:szCs w:val="18"/>
              </w:rPr>
              <w:t>I can confidently provide level 1 service desk support.</w:t>
            </w:r>
            <w:r w:rsidR="0012682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r w:rsidRPr="00336DFC">
              <w:rPr>
                <w:rFonts w:ascii="Bookman Old Style" w:hAnsi="Bookman Old Style"/>
                <w:sz w:val="18"/>
                <w:szCs w:val="18"/>
              </w:rPr>
              <w:t xml:space="preserve">I have </w:t>
            </w:r>
            <w:r>
              <w:rPr>
                <w:rFonts w:ascii="Bookman Old Style" w:hAnsi="Bookman Old Style"/>
                <w:sz w:val="18"/>
                <w:szCs w:val="18"/>
              </w:rPr>
              <w:t>passed</w:t>
            </w:r>
            <w:r w:rsidRPr="00336DFC">
              <w:rPr>
                <w:rFonts w:ascii="Bookman Old Style" w:hAnsi="Bookman Old Style"/>
                <w:sz w:val="18"/>
                <w:szCs w:val="18"/>
              </w:rPr>
              <w:t xml:space="preserve"> multiple certifications to build my knowledge in different areas off IT. My biggest achievement in my career so far is passing the CompTIA A+ exam. This has given me a very strong foundation from which I can build my knowledge. 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I have also passed exams related to cloud computing, mobile devices, coding, and business processes. </w:t>
            </w:r>
            <w:r w:rsidRPr="00336DFC">
              <w:rPr>
                <w:rFonts w:ascii="Bookman Old Style" w:hAnsi="Bookman Old Style"/>
                <w:sz w:val="18"/>
                <w:szCs w:val="18"/>
              </w:rPr>
              <w:t xml:space="preserve">I not only have off the job </w:t>
            </w:r>
            <w:r w:rsidR="00FB4CA8" w:rsidRPr="00336DFC">
              <w:rPr>
                <w:rFonts w:ascii="Bookman Old Style" w:hAnsi="Bookman Old Style"/>
                <w:sz w:val="18"/>
                <w:szCs w:val="18"/>
              </w:rPr>
              <w:t>training,</w:t>
            </w:r>
            <w:r w:rsidRPr="00336DFC">
              <w:rPr>
                <w:rFonts w:ascii="Bookman Old Style" w:hAnsi="Bookman Old Style"/>
                <w:sz w:val="18"/>
                <w:szCs w:val="18"/>
              </w:rPr>
              <w:t xml:space="preserve"> but I have </w:t>
            </w:r>
            <w:r w:rsidR="00FB4CA8">
              <w:rPr>
                <w:rFonts w:ascii="Bookman Old Style" w:hAnsi="Bookman Old Style"/>
                <w:sz w:val="18"/>
                <w:szCs w:val="18"/>
              </w:rPr>
              <w:t>been able</w:t>
            </w:r>
            <w:r w:rsidRPr="00336DFC">
              <w:rPr>
                <w:rFonts w:ascii="Bookman Old Style" w:hAnsi="Bookman Old Style"/>
                <w:sz w:val="18"/>
                <w:szCs w:val="18"/>
              </w:rPr>
              <w:t xml:space="preserve"> to implement this training in</w:t>
            </w:r>
            <w:r w:rsidR="00FB4CA8">
              <w:rPr>
                <w:rFonts w:ascii="Bookman Old Style" w:hAnsi="Bookman Old Style"/>
                <w:sz w:val="18"/>
                <w:szCs w:val="18"/>
              </w:rPr>
              <w:t>to my job</w:t>
            </w:r>
            <w:r w:rsidRPr="00336DFC">
              <w:rPr>
                <w:rFonts w:ascii="Bookman Old Style" w:hAnsi="Bookman Old Style"/>
                <w:sz w:val="18"/>
                <w:szCs w:val="18"/>
              </w:rPr>
              <w:t>.</w:t>
            </w:r>
          </w:p>
          <w:p w14:paraId="736902DC" w14:textId="77777777" w:rsidR="0012682C" w:rsidRDefault="0012682C" w:rsidP="00741125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6B4E37BD" w14:textId="77777777" w:rsidR="0012682C" w:rsidRDefault="00336DFC" w:rsidP="00741125">
            <w:pPr>
              <w:rPr>
                <w:rFonts w:ascii="Bookman Old Style" w:hAnsi="Bookman Old Style"/>
                <w:sz w:val="18"/>
                <w:szCs w:val="18"/>
              </w:rPr>
            </w:pPr>
            <w:r w:rsidRPr="00336DFC">
              <w:rPr>
                <w:rFonts w:ascii="Bookman Old Style" w:hAnsi="Bookman Old Style"/>
                <w:sz w:val="18"/>
                <w:szCs w:val="18"/>
              </w:rPr>
              <w:t xml:space="preserve"> I have experience in Networking,</w:t>
            </w:r>
            <w:r w:rsidR="00FB4CA8">
              <w:rPr>
                <w:rFonts w:ascii="Bookman Old Style" w:hAnsi="Bookman Old Style"/>
                <w:sz w:val="18"/>
                <w:szCs w:val="18"/>
              </w:rPr>
              <w:t xml:space="preserve"> which includes building a network from scratch, maintaining a network, expanding a network and troubleshooting a network. </w:t>
            </w:r>
          </w:p>
          <w:p w14:paraId="660E80AC" w14:textId="1E9F961A" w:rsidR="00FB4CA8" w:rsidRDefault="00FB4CA8" w:rsidP="0074112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I also have experience in </w:t>
            </w:r>
            <w:r w:rsidR="00336DFC" w:rsidRPr="00336DFC">
              <w:rPr>
                <w:rFonts w:ascii="Bookman Old Style" w:hAnsi="Bookman Old Style"/>
                <w:sz w:val="18"/>
                <w:szCs w:val="18"/>
              </w:rPr>
              <w:t>coding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/ web development. Before my apprenticeship I spent a little time teaching myself how to build a basic webpage. I taught myself watching YouTube videos and managed to build myself a very basic webpage using HTML and CSS. </w:t>
            </w:r>
            <w:r w:rsidR="00336DFC" w:rsidRPr="00336DFC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  <w:p w14:paraId="1F9DF449" w14:textId="77777777" w:rsidR="0012682C" w:rsidRDefault="00FB4CA8" w:rsidP="0074112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I have also touched on </w:t>
            </w:r>
            <w:r w:rsidR="00336DFC" w:rsidRPr="00336DFC">
              <w:rPr>
                <w:rFonts w:ascii="Bookman Old Style" w:hAnsi="Bookman Old Style"/>
                <w:sz w:val="18"/>
                <w:szCs w:val="18"/>
              </w:rPr>
              <w:t>cloud computing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. I first did a course on this area, and then implemented some off the technologies into my workplace. I built a cloud infrastructure using Microsoft 365 where staff could access a large marketing drive which was originally only saved on a local drive. </w:t>
            </w:r>
          </w:p>
          <w:p w14:paraId="369DFF1C" w14:textId="45E14196" w:rsidR="00FB4CA8" w:rsidRDefault="00FB4CA8" w:rsidP="0074112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My apprenticeship and previous employments </w:t>
            </w:r>
            <w:r w:rsidR="00F126D6">
              <w:rPr>
                <w:rFonts w:ascii="Bookman Old Style" w:hAnsi="Bookman Old Style"/>
                <w:sz w:val="18"/>
                <w:szCs w:val="18"/>
              </w:rPr>
              <w:t>have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allowed me to build confidence and skill when working in a </w:t>
            </w:r>
            <w:r w:rsidR="00336DFC" w:rsidRPr="00336DFC">
              <w:rPr>
                <w:rFonts w:ascii="Bookman Old Style" w:hAnsi="Bookman Old Style"/>
                <w:sz w:val="18"/>
                <w:szCs w:val="18"/>
              </w:rPr>
              <w:t xml:space="preserve">service desk 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environment. I can confidently </w:t>
            </w:r>
            <w:r w:rsidRPr="00336DFC">
              <w:rPr>
                <w:rFonts w:ascii="Bookman Old Style" w:hAnsi="Bookman Old Style"/>
                <w:sz w:val="18"/>
                <w:szCs w:val="18"/>
              </w:rPr>
              <w:t>support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my customers and provide a friendly and effective customer service. </w:t>
            </w:r>
          </w:p>
          <w:p w14:paraId="7E2E0A10" w14:textId="77777777" w:rsidR="0012682C" w:rsidRDefault="0012682C" w:rsidP="0074112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I have built up a good knowledge off computer systems and how to troubleshoot them over the past year during work placement and training. I can confidently use Microsoft utilities such as administrative tools, control panel, and more in order to resolve user issues.</w:t>
            </w:r>
          </w:p>
          <w:p w14:paraId="5B29A9C9" w14:textId="5B6B72DB" w:rsidR="0012682C" w:rsidRDefault="0012682C" w:rsidP="0074112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During my apprenticeship I was put in charge off managing the </w:t>
            </w:r>
            <w:r w:rsidR="00336DFC" w:rsidRPr="00336DFC">
              <w:rPr>
                <w:rFonts w:ascii="Bookman Old Style" w:hAnsi="Bookman Old Style"/>
                <w:sz w:val="18"/>
                <w:szCs w:val="18"/>
              </w:rPr>
              <w:t>VoIP telephony systems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. This meant I had full control over the portal where I would manage users and set up certain features such as auto attendants and hunt groups. I have managed a separate portal for our Home workers, this meant managing mobile devices as well as handsets. </w:t>
            </w:r>
          </w:p>
          <w:p w14:paraId="491F2B2A" w14:textId="4535965D" w:rsidR="00336DFC" w:rsidRDefault="00336DFC" w:rsidP="00741125">
            <w:pPr>
              <w:rPr>
                <w:rFonts w:ascii="Bookman Old Style" w:hAnsi="Bookman Old Style"/>
                <w:sz w:val="18"/>
                <w:szCs w:val="18"/>
              </w:rPr>
            </w:pPr>
            <w:r w:rsidRPr="00336DFC">
              <w:rPr>
                <w:rFonts w:ascii="Bookman Old Style" w:hAnsi="Bookman Old Style"/>
                <w:sz w:val="18"/>
                <w:szCs w:val="18"/>
              </w:rPr>
              <w:t xml:space="preserve">I also have experience </w:t>
            </w:r>
            <w:r w:rsidR="00F126D6">
              <w:rPr>
                <w:rFonts w:ascii="Bookman Old Style" w:hAnsi="Bookman Old Style"/>
                <w:sz w:val="18"/>
                <w:szCs w:val="18"/>
              </w:rPr>
              <w:t xml:space="preserve">with backups and recovery. I have set up backups for a standalone PC using Microsoft window features, and I have set up backups for multiple PC’s using third party software and extra equipment. </w:t>
            </w:r>
          </w:p>
          <w:p w14:paraId="33D6368B" w14:textId="214C0191" w:rsidR="009914F0" w:rsidRDefault="009914F0" w:rsidP="00741125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During my time at college I got familiar using virtual technology. Using software such as Hyper V, and Oracle VM. I managed to teach myself how to set up a virtual IT infrastructure, made up of virtual servers, switches, and PC’s all connected and fully functioning. I am yet to implement this into a work environment. </w:t>
            </w:r>
            <w:bookmarkStart w:id="0" w:name="_GoBack"/>
            <w:bookmarkEnd w:id="0"/>
          </w:p>
          <w:p w14:paraId="5B91401D" w14:textId="77777777" w:rsidR="00741125" w:rsidRPr="006C3D5E" w:rsidRDefault="00741125" w:rsidP="00741125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D32864" w:rsidRPr="006C3D5E" w14:paraId="7DBAD711" w14:textId="77777777" w:rsidTr="00336DFC">
        <w:trPr>
          <w:trHeight w:val="1422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5F0BDECE" w14:textId="77777777" w:rsidR="00D32864" w:rsidRPr="006C3D5E" w:rsidRDefault="00D32864" w:rsidP="00336DFC">
            <w:pPr>
              <w:pStyle w:val="Initials"/>
              <w:ind w:left="0"/>
              <w:jc w:val="left"/>
              <w:rPr>
                <w:rFonts w:ascii="Bookman Old Style" w:hAnsi="Bookman Old Style"/>
                <w:sz w:val="72"/>
                <w:szCs w:val="18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14:paraId="656F6677" w14:textId="77777777" w:rsidR="00D32864" w:rsidRPr="006C3D5E" w:rsidRDefault="00D32864" w:rsidP="00C612DA">
            <w:pPr>
              <w:pStyle w:val="Heading1"/>
              <w:rPr>
                <w:rFonts w:ascii="Bookman Old Style" w:hAnsi="Bookman Old Style"/>
                <w:sz w:val="44"/>
                <w:szCs w:val="24"/>
              </w:rPr>
            </w:pPr>
          </w:p>
        </w:tc>
      </w:tr>
    </w:tbl>
    <w:p w14:paraId="03D9A057" w14:textId="77777777" w:rsidR="00C62C50" w:rsidRPr="006C3D5E" w:rsidRDefault="00C62C50" w:rsidP="00E22E87">
      <w:pPr>
        <w:pStyle w:val="NoSpacing"/>
        <w:rPr>
          <w:rFonts w:ascii="Bookman Old Style" w:hAnsi="Bookman Old Style"/>
          <w:sz w:val="18"/>
          <w:szCs w:val="18"/>
        </w:rPr>
      </w:pPr>
    </w:p>
    <w:sectPr w:rsidR="00C62C50" w:rsidRPr="006C3D5E" w:rsidSect="00EF7CC9"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88CD8" w14:textId="77777777" w:rsidR="002451C4" w:rsidRDefault="002451C4" w:rsidP="00713050">
      <w:pPr>
        <w:spacing w:line="240" w:lineRule="auto"/>
      </w:pPr>
      <w:r>
        <w:separator/>
      </w:r>
    </w:p>
  </w:endnote>
  <w:endnote w:type="continuationSeparator" w:id="0">
    <w:p w14:paraId="07F52336" w14:textId="77777777" w:rsidR="002451C4" w:rsidRDefault="002451C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7F4E2D9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323BF9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7D8C7F9" wp14:editId="4EFDECBD">
                    <wp:extent cx="329184" cy="329184"/>
                    <wp:effectExtent l="0" t="0" r="0" b="0"/>
                    <wp:docPr id="16" name="Group 102" title="Email icon">
                      <a:hlinkClick xmlns:a="http://schemas.openxmlformats.org/drawingml/2006/main" r:id="rId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690644" id="Group 102" o:spid="_x0000_s1026" alt="Title: Email icon" href="mailto:ryanallen200.ra@gmail.com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" o:button="t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4a66ac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533AC5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D1F8599" wp14:editId="6D551D70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F7CF92F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a66ac [3204]" strokecolor="#4a66ac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66E96F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5575063" wp14:editId="31B3EC2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ED76B1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91615C7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E77C705" wp14:editId="341AFAC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61DE46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a66ac [3204]" strokecolor="#4a66ac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A03E7D6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537B977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5D312AC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D8047D8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D5110F1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E1C100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6D946AAA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C4FADA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A12CC8E" wp14:editId="0E3E2287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5DE62F1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NG1YetpCAAA1jkAAA4AAAAAAAAAAAAAAAAALgIAAGRycy9lMm9E&#10;b2MueG1sUEsBAi0AFAAGAAgAAAAhAGhHG9DYAAAAAwEAAA8AAAAAAAAAAAAAAAAAwwoAAGRycy9k&#10;b3ducmV2LnhtbFBLBQYAAAAABAAEAPMAAADI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a66ac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3D8644C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0BF5EB4" wp14:editId="48A0C1B5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CFE1DF" id="Group 4" o:spid="_x0000_s1026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zurrl&#10;AhMAANdlAAAOAAAAAAAAAAAAAAAAAC4CAABkcnMvZTJvRG9jLnhtbFBLAQItABQABgAIAAAAIQBo&#10;RxvQ2AAAAAMBAAAPAAAAAAAAAAAAAAAAAFwVAABkcnMvZG93bnJldi54bWxQSwUGAAAAAAQABADz&#10;AAAAYR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a66ac [3204]" strokecolor="#4a66ac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8C8F0D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A341DF0" wp14:editId="1C6D55AF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6D0C78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Pmy+7pIRAABtXgAADgAAAAAAAAAAAAAAAAAuAgAA&#10;ZHJzL2Uyb0RvYy54bWxQSwECLQAUAAYACAAAACEAaEcb0NgAAAADAQAADwAAAAAAAAAAAAAAAADs&#10;EwAAZHJzL2Rvd25yZXYueG1sUEsFBgAAAAAEAAQA8wAAAPE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58BE97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97CD7B8" wp14:editId="356C69B6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15F7C02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a66ac [3204]" strokecolor="#4a66ac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522B6531" w14:textId="77777777" w:rsidTr="006D76B1">
      <w:sdt>
        <w:sdtPr>
          <w:id w:val="206994694"/>
          <w:placeholder>
            <w:docPart w:val="10DF413094E54889A9F53FBD9AC1894F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71CCE45B" w14:textId="77777777" w:rsidR="00811117" w:rsidRPr="00CA3DF1" w:rsidRDefault="00B76A83" w:rsidP="003C5528">
              <w:pPr>
                <w:pStyle w:val="Footer"/>
              </w:pPr>
              <w:r>
                <w:t>Email</w:t>
              </w:r>
            </w:p>
          </w:tc>
        </w:sdtContent>
      </w:sdt>
      <w:sdt>
        <w:sdtPr>
          <w:id w:val="-2118979991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5C6166C6" w14:textId="77777777"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sdt>
        <w:sdtPr>
          <w:id w:val="1734046813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1FB0B38A" w14:textId="77777777" w:rsidR="00811117" w:rsidRPr="00C2098A" w:rsidRDefault="00B76A83" w:rsidP="00217980">
              <w:pPr>
                <w:pStyle w:val="Footer"/>
              </w:pPr>
              <w:r>
                <w:t>Telephone</w:t>
              </w:r>
            </w:p>
          </w:tc>
        </w:sdtContent>
      </w:sdt>
      <w:sdt>
        <w:sdtPr>
          <w:id w:val="-1053928120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58E48767" w14:textId="77777777"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14:paraId="65D5DC6B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F8DAF" w14:textId="77777777" w:rsidR="002451C4" w:rsidRDefault="002451C4" w:rsidP="00713050">
      <w:pPr>
        <w:spacing w:line="240" w:lineRule="auto"/>
      </w:pPr>
      <w:r>
        <w:separator/>
      </w:r>
    </w:p>
  </w:footnote>
  <w:footnote w:type="continuationSeparator" w:id="0">
    <w:p w14:paraId="41F0F6FA" w14:textId="77777777" w:rsidR="002451C4" w:rsidRDefault="002451C4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DA"/>
    <w:rsid w:val="00091382"/>
    <w:rsid w:val="000A07DA"/>
    <w:rsid w:val="000A2BFA"/>
    <w:rsid w:val="000B0619"/>
    <w:rsid w:val="000B5654"/>
    <w:rsid w:val="000B61CA"/>
    <w:rsid w:val="000F7610"/>
    <w:rsid w:val="00114ED7"/>
    <w:rsid w:val="0012682C"/>
    <w:rsid w:val="001300CA"/>
    <w:rsid w:val="00140B0E"/>
    <w:rsid w:val="00174DDA"/>
    <w:rsid w:val="001A5CA9"/>
    <w:rsid w:val="001B2AC1"/>
    <w:rsid w:val="001B403A"/>
    <w:rsid w:val="001E42E5"/>
    <w:rsid w:val="001F4583"/>
    <w:rsid w:val="00217980"/>
    <w:rsid w:val="002451C4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36DFC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3718B"/>
    <w:rsid w:val="0046104A"/>
    <w:rsid w:val="004717C5"/>
    <w:rsid w:val="004929D4"/>
    <w:rsid w:val="004A24CC"/>
    <w:rsid w:val="00523479"/>
    <w:rsid w:val="00542B5E"/>
    <w:rsid w:val="00543DB7"/>
    <w:rsid w:val="005729B0"/>
    <w:rsid w:val="00583E4F"/>
    <w:rsid w:val="005866BE"/>
    <w:rsid w:val="00641630"/>
    <w:rsid w:val="00684488"/>
    <w:rsid w:val="006A3CE7"/>
    <w:rsid w:val="006A7746"/>
    <w:rsid w:val="006C3D5E"/>
    <w:rsid w:val="006C4C50"/>
    <w:rsid w:val="006D76B1"/>
    <w:rsid w:val="00713050"/>
    <w:rsid w:val="00741125"/>
    <w:rsid w:val="00746F7F"/>
    <w:rsid w:val="00750B00"/>
    <w:rsid w:val="007569C1"/>
    <w:rsid w:val="00763832"/>
    <w:rsid w:val="00772919"/>
    <w:rsid w:val="0077676B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914F0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32864"/>
    <w:rsid w:val="00D71864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4D4"/>
    <w:rsid w:val="00EB2D52"/>
    <w:rsid w:val="00EF7CC9"/>
    <w:rsid w:val="00F126D6"/>
    <w:rsid w:val="00F207C0"/>
    <w:rsid w:val="00F20AE5"/>
    <w:rsid w:val="00F47E97"/>
    <w:rsid w:val="00F645C7"/>
    <w:rsid w:val="00FB2312"/>
    <w:rsid w:val="00FB4CA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40C2D4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A66AC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A66AC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rFonts w:eastAsiaTheme="minorEastAsia"/>
      <w:i/>
      <w:iCs/>
      <w:color w:val="374C8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74C8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74C80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rren.Ames@estio.co.uk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a.taylor@southcraven.or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yanallen200.r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787A1986F447C49E73A4A189C45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57B1A-32F7-4C17-B3EA-78B463EA1AED}"/>
      </w:docPartPr>
      <w:docPartBody>
        <w:p w:rsidR="00A147AE" w:rsidRDefault="007B7F4C">
          <w:pPr>
            <w:pStyle w:val="02787A1986F447C49E73A4A189C4537F"/>
          </w:pPr>
          <w:r w:rsidRPr="00906BEE">
            <w:t>Skills</w:t>
          </w:r>
        </w:p>
      </w:docPartBody>
    </w:docPart>
    <w:docPart>
      <w:docPartPr>
        <w:name w:val="9AB76D3CC2E64287956CB5CBB79EC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069A3-B8F0-491B-9FB7-496C3EAA2F6F}"/>
      </w:docPartPr>
      <w:docPartBody>
        <w:p w:rsidR="00A147AE" w:rsidRDefault="007B7F4C">
          <w:pPr>
            <w:pStyle w:val="9AB76D3CC2E64287956CB5CBB79ECA96"/>
          </w:pPr>
          <w:r>
            <w:t>Your name</w:t>
          </w:r>
        </w:p>
      </w:docPartBody>
    </w:docPart>
    <w:docPart>
      <w:docPartPr>
        <w:name w:val="0F9509B6B40C4DDB9A0F4CAC30743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91B68-7C17-4298-8753-1E4CEFA06388}"/>
      </w:docPartPr>
      <w:docPartBody>
        <w:p w:rsidR="00A147AE" w:rsidRDefault="007B7F4C">
          <w:pPr>
            <w:pStyle w:val="0F9509B6B40C4DDB9A0F4CAC30743ACD"/>
          </w:pPr>
          <w:r w:rsidRPr="007D6458">
            <w:t>Profession or Industry</w:t>
          </w:r>
        </w:p>
      </w:docPartBody>
    </w:docPart>
    <w:docPart>
      <w:docPartPr>
        <w:name w:val="469477FD35024785B48D2C54E619E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723CE-9815-4E92-842C-DA566485EF80}"/>
      </w:docPartPr>
      <w:docPartBody>
        <w:p w:rsidR="00A147AE" w:rsidRDefault="007B7F4C">
          <w:pPr>
            <w:pStyle w:val="469477FD35024785B48D2C54E619E665"/>
          </w:pPr>
          <w:r w:rsidRPr="007D6458">
            <w:t>Link to other online properties: Portfolio/Website/Blog</w:t>
          </w:r>
        </w:p>
      </w:docPartBody>
    </w:docPart>
    <w:docPart>
      <w:docPartPr>
        <w:name w:val="8AB0F6C5B22D46C790A447367599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3D015-5145-4821-B7CE-33AA00ACB81A}"/>
      </w:docPartPr>
      <w:docPartBody>
        <w:p w:rsidR="00A147AE" w:rsidRDefault="007B7F4C">
          <w:pPr>
            <w:pStyle w:val="8AB0F6C5B22D46C790A4473675991799"/>
          </w:pPr>
          <w:r w:rsidRPr="00906BEE">
            <w:t>Experience</w:t>
          </w:r>
        </w:p>
      </w:docPartBody>
    </w:docPart>
    <w:docPart>
      <w:docPartPr>
        <w:name w:val="0F9BF04222704815986858244B401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ED24D-53C5-4A1B-A758-62DA507880D3}"/>
      </w:docPartPr>
      <w:docPartBody>
        <w:p w:rsidR="00A147AE" w:rsidRDefault="007B7F4C">
          <w:pPr>
            <w:pStyle w:val="0F9BF04222704815986858244B401D92"/>
          </w:pPr>
          <w:r w:rsidRPr="00906BEE">
            <w:t>Education</w:t>
          </w:r>
        </w:p>
      </w:docPartBody>
    </w:docPart>
    <w:docPart>
      <w:docPartPr>
        <w:name w:val="10DF413094E54889A9F53FBD9AC18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FB5B5-A8EC-46DE-8562-674D2146CB21}"/>
      </w:docPartPr>
      <w:docPartBody>
        <w:p w:rsidR="00A147AE" w:rsidRDefault="007B7F4C">
          <w:pPr>
            <w:pStyle w:val="10DF413094E54889A9F53FBD9AC1894F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4C"/>
    <w:rsid w:val="000045D2"/>
    <w:rsid w:val="00433B7A"/>
    <w:rsid w:val="00535C68"/>
    <w:rsid w:val="007B7F4C"/>
    <w:rsid w:val="00A1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2D1E3DA6E94DF2B38B6125B8A1C17A">
    <w:name w:val="182D1E3DA6E94DF2B38B6125B8A1C17A"/>
  </w:style>
  <w:style w:type="paragraph" w:customStyle="1" w:styleId="CF6703E8CD7D4C97AF34B93E41944255">
    <w:name w:val="CF6703E8CD7D4C97AF34B93E41944255"/>
  </w:style>
  <w:style w:type="paragraph" w:customStyle="1" w:styleId="3690CF8099B94BAEBD53595536ED1FFE">
    <w:name w:val="3690CF8099B94BAEBD53595536ED1FFE"/>
  </w:style>
  <w:style w:type="paragraph" w:customStyle="1" w:styleId="02787A1986F447C49E73A4A189C4537F">
    <w:name w:val="02787A1986F447C49E73A4A189C4537F"/>
  </w:style>
  <w:style w:type="paragraph" w:customStyle="1" w:styleId="5598354886214AB3B85F85BAFAD8DE35">
    <w:name w:val="5598354886214AB3B85F85BAFAD8DE35"/>
  </w:style>
  <w:style w:type="paragraph" w:customStyle="1" w:styleId="9AB76D3CC2E64287956CB5CBB79ECA96">
    <w:name w:val="9AB76D3CC2E64287956CB5CBB79ECA96"/>
  </w:style>
  <w:style w:type="paragraph" w:customStyle="1" w:styleId="0F9509B6B40C4DDB9A0F4CAC30743ACD">
    <w:name w:val="0F9509B6B40C4DDB9A0F4CAC30743ACD"/>
  </w:style>
  <w:style w:type="paragraph" w:customStyle="1" w:styleId="469477FD35024785B48D2C54E619E665">
    <w:name w:val="469477FD35024785B48D2C54E619E665"/>
  </w:style>
  <w:style w:type="paragraph" w:customStyle="1" w:styleId="8AB0F6C5B22D46C790A4473675991799">
    <w:name w:val="8AB0F6C5B22D46C790A4473675991799"/>
  </w:style>
  <w:style w:type="paragraph" w:customStyle="1" w:styleId="FB8DEF3B4F6949EB9F75D4CAA54C8A20">
    <w:name w:val="FB8DEF3B4F6949EB9F75D4CAA54C8A20"/>
  </w:style>
  <w:style w:type="paragraph" w:customStyle="1" w:styleId="5439F929B64A4FC09E6B49B3DD7F9D71">
    <w:name w:val="5439F929B64A4FC09E6B49B3DD7F9D71"/>
  </w:style>
  <w:style w:type="paragraph" w:customStyle="1" w:styleId="10A32DC30C594A03A6132417D0CE317E">
    <w:name w:val="10A32DC30C594A03A6132417D0CE317E"/>
  </w:style>
  <w:style w:type="paragraph" w:customStyle="1" w:styleId="269353020CBC4FEEB54DC9C8E4037E16">
    <w:name w:val="269353020CBC4FEEB54DC9C8E4037E16"/>
  </w:style>
  <w:style w:type="paragraph" w:customStyle="1" w:styleId="DBF18A3750B04B44884CFB3D4927ED33">
    <w:name w:val="DBF18A3750B04B44884CFB3D4927ED33"/>
  </w:style>
  <w:style w:type="paragraph" w:customStyle="1" w:styleId="E8C226609F8A4D0EA33FEF8589CB8882">
    <w:name w:val="E8C226609F8A4D0EA33FEF8589CB8882"/>
  </w:style>
  <w:style w:type="paragraph" w:customStyle="1" w:styleId="CF16A6CA53134D58BEEB9D963F72236A">
    <w:name w:val="CF16A6CA53134D58BEEB9D963F72236A"/>
  </w:style>
  <w:style w:type="paragraph" w:customStyle="1" w:styleId="0F352AEE916F472885CEEEBB124D0E5C">
    <w:name w:val="0F352AEE916F472885CEEEBB124D0E5C"/>
  </w:style>
  <w:style w:type="paragraph" w:customStyle="1" w:styleId="9BABC8434E6A47709456C63FE0E52D85">
    <w:name w:val="9BABC8434E6A47709456C63FE0E52D85"/>
  </w:style>
  <w:style w:type="paragraph" w:customStyle="1" w:styleId="DE9D10CB3054445BB05637F2CCBB7D23">
    <w:name w:val="DE9D10CB3054445BB05637F2CCBB7D23"/>
  </w:style>
  <w:style w:type="paragraph" w:customStyle="1" w:styleId="0F9BF04222704815986858244B401D92">
    <w:name w:val="0F9BF04222704815986858244B401D92"/>
  </w:style>
  <w:style w:type="paragraph" w:customStyle="1" w:styleId="C4EA9B7DC4254C46BC1CD8237E02CA9F">
    <w:name w:val="C4EA9B7DC4254C46BC1CD8237E02CA9F"/>
  </w:style>
  <w:style w:type="paragraph" w:customStyle="1" w:styleId="A85338229DCE48119D9CE7189A08D2A0">
    <w:name w:val="A85338229DCE48119D9CE7189A08D2A0"/>
  </w:style>
  <w:style w:type="paragraph" w:customStyle="1" w:styleId="DE47B7378EE941948D3921E5EEBE0645">
    <w:name w:val="DE47B7378EE941948D3921E5EEBE0645"/>
  </w:style>
  <w:style w:type="paragraph" w:customStyle="1" w:styleId="223654ED715D433EBBE9A53382E8AF5D">
    <w:name w:val="223654ED715D433EBBE9A53382E8AF5D"/>
  </w:style>
  <w:style w:type="paragraph" w:customStyle="1" w:styleId="1D2C9EB936BC4B8D86CAF84782D5BFB3">
    <w:name w:val="1D2C9EB936BC4B8D86CAF84782D5BFB3"/>
  </w:style>
  <w:style w:type="paragraph" w:customStyle="1" w:styleId="EE00F8F7B3DA4F73AFD82301111ECAAD">
    <w:name w:val="EE00F8F7B3DA4F73AFD82301111ECAAD"/>
  </w:style>
  <w:style w:type="paragraph" w:customStyle="1" w:styleId="FBF19C42E43C43FEAEAC91048729FCE7">
    <w:name w:val="FBF19C42E43C43FEAEAC91048729FCE7"/>
  </w:style>
  <w:style w:type="paragraph" w:customStyle="1" w:styleId="CB51371F1D434E489C244AF136A32E4A">
    <w:name w:val="CB51371F1D434E489C244AF136A32E4A"/>
  </w:style>
  <w:style w:type="paragraph" w:customStyle="1" w:styleId="B6B8A6D600E14FBA9EBF5B970DAB3FFC">
    <w:name w:val="B6B8A6D600E14FBA9EBF5B970DAB3FFC"/>
  </w:style>
  <w:style w:type="paragraph" w:customStyle="1" w:styleId="10DF413094E54889A9F53FBD9AC1894F">
    <w:name w:val="10DF413094E54889A9F53FBD9AC1894F"/>
  </w:style>
  <w:style w:type="paragraph" w:customStyle="1" w:styleId="2EF1B4C6D22C459EBE464668832069FA">
    <w:name w:val="2EF1B4C6D22C459EBE464668832069FA"/>
    <w:rsid w:val="00A147AE"/>
  </w:style>
  <w:style w:type="paragraph" w:customStyle="1" w:styleId="9DBA9C7BBB42493D84DC13F64E11A43E">
    <w:name w:val="9DBA9C7BBB42493D84DC13F64E11A43E"/>
    <w:rsid w:val="00A147AE"/>
  </w:style>
  <w:style w:type="paragraph" w:customStyle="1" w:styleId="808145877F7F4E028351F063BF18976F">
    <w:name w:val="808145877F7F4E028351F063BF18976F"/>
    <w:rsid w:val="00A147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3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It Support wORKER</dc:subject>
  <dc:creator/>
  <cp:keywords/>
  <dc:description>ryanallen200.ra@gmail.com
07720852862</dc:description>
  <cp:lastModifiedBy/>
  <cp:revision>1</cp:revision>
  <dcterms:created xsi:type="dcterms:W3CDTF">2019-08-06T11:08:00Z</dcterms:created>
  <dcterms:modified xsi:type="dcterms:W3CDTF">2019-08-13T15:24:00Z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