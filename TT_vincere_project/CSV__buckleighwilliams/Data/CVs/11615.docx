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96"/>
      </w:tblGrid>
      <w:tr w:rsidR="004A3B48" w:rsidRPr="0047623E" w:rsidTr="00F208E6">
        <w:trPr>
          <w:tblHeader/>
          <w:jc w:val="right"/>
        </w:trPr>
        <w:tc>
          <w:tcPr>
            <w:tcW w:w="7596" w:type="dxa"/>
          </w:tcPr>
          <w:p w:rsidR="004A3B48" w:rsidRPr="00F51832" w:rsidRDefault="006765C0" w:rsidP="006073BC">
            <w:pPr>
              <w:pStyle w:val="Title"/>
              <w:rPr>
                <w:rFonts w:ascii="Copperplate Gothic Light" w:hAnsi="Copperplate Gothic Light"/>
                <w:sz w:val="22"/>
                <w:szCs w:val="22"/>
              </w:rPr>
            </w:pPr>
            <w:bookmarkStart w:id="0" w:name="_GoBack"/>
            <w:bookmarkEnd w:id="0"/>
            <w:r w:rsidRPr="00F51832">
              <w:rPr>
                <w:rFonts w:ascii="Copperplate Gothic Light" w:hAnsi="Copperplate Gothic Light"/>
                <w:sz w:val="22"/>
                <w:szCs w:val="22"/>
              </w:rPr>
              <w:t>Ryan Filkins</w:t>
            </w:r>
          </w:p>
        </w:tc>
      </w:tr>
      <w:tr w:rsidR="004A3B48" w:rsidRPr="00D54D0F" w:rsidTr="00F51832">
        <w:trPr>
          <w:trHeight w:val="2533"/>
          <w:tblHeader/>
          <w:jc w:val="right"/>
        </w:trPr>
        <w:tc>
          <w:tcPr>
            <w:tcW w:w="7596" w:type="dxa"/>
          </w:tcPr>
          <w:p w:rsidR="007D1E8D" w:rsidRPr="00F51832" w:rsidRDefault="007E4E8D" w:rsidP="007E4E8D">
            <w:pPr>
              <w:pStyle w:val="Title"/>
              <w:rPr>
                <w:rFonts w:ascii="Copperplate Gothic Light" w:hAnsi="Copperplate Gothic Light"/>
                <w:sz w:val="22"/>
                <w:szCs w:val="22"/>
              </w:rPr>
            </w:pPr>
            <w:r>
              <w:rPr>
                <w:rFonts w:ascii="Copperplate Gothic Light" w:hAnsi="Copperplate Gothic Light"/>
                <w:sz w:val="22"/>
                <w:szCs w:val="22"/>
              </w:rPr>
              <w:t>Date of Birth: 08/06/1994</w:t>
            </w:r>
          </w:p>
          <w:p w:rsidR="00BC28FA" w:rsidRPr="00F51832" w:rsidRDefault="00AF3C5A" w:rsidP="006073BC">
            <w:pPr>
              <w:pStyle w:val="Title"/>
              <w:rPr>
                <w:rFonts w:ascii="Copperplate Gothic Light" w:hAnsi="Copperplate Gothic Light"/>
                <w:sz w:val="22"/>
                <w:szCs w:val="22"/>
              </w:rPr>
            </w:pPr>
            <w:r w:rsidRPr="00F51832">
              <w:rPr>
                <w:rFonts w:ascii="Copperplate Gothic Light" w:hAnsi="Copperplate Gothic Light"/>
                <w:sz w:val="22"/>
                <w:szCs w:val="22"/>
              </w:rPr>
              <w:t>Mobile</w:t>
            </w:r>
            <w:r w:rsidR="007D1E8D" w:rsidRPr="00F51832">
              <w:rPr>
                <w:rFonts w:ascii="Copperplate Gothic Light" w:hAnsi="Copperplate Gothic Light"/>
                <w:sz w:val="22"/>
                <w:szCs w:val="22"/>
              </w:rPr>
              <w:t xml:space="preserve"> Number</w:t>
            </w:r>
            <w:r w:rsidRPr="00F51832">
              <w:rPr>
                <w:rFonts w:ascii="Copperplate Gothic Light" w:hAnsi="Copperplate Gothic Light"/>
                <w:sz w:val="22"/>
                <w:szCs w:val="22"/>
              </w:rPr>
              <w:t xml:space="preserve">: </w:t>
            </w:r>
            <w:r w:rsidR="00D13C9A" w:rsidRPr="00F51832">
              <w:rPr>
                <w:rFonts w:ascii="Copperplate Gothic Light" w:hAnsi="Copperplate Gothic Light"/>
                <w:sz w:val="22"/>
                <w:szCs w:val="22"/>
              </w:rPr>
              <w:t>07</w:t>
            </w:r>
            <w:r w:rsidR="00A57272" w:rsidRPr="00F51832">
              <w:rPr>
                <w:rFonts w:ascii="Copperplate Gothic Light" w:hAnsi="Copperplate Gothic Light"/>
                <w:sz w:val="22"/>
                <w:szCs w:val="22"/>
              </w:rPr>
              <w:t>763075289</w:t>
            </w:r>
          </w:p>
          <w:p w:rsidR="004A3B48" w:rsidRPr="00F51832" w:rsidRDefault="007D1E8D" w:rsidP="00D67EE8">
            <w:pPr>
              <w:pStyle w:val="Title"/>
              <w:rPr>
                <w:rFonts w:ascii="Copperplate Gothic Light" w:hAnsi="Copperplate Gothic Light"/>
                <w:sz w:val="22"/>
                <w:szCs w:val="22"/>
              </w:rPr>
            </w:pPr>
            <w:r w:rsidRPr="00F51832">
              <w:rPr>
                <w:rFonts w:ascii="Copperplate Gothic Light" w:hAnsi="Copperplate Gothic Light"/>
                <w:sz w:val="22"/>
                <w:szCs w:val="22"/>
              </w:rPr>
              <w:t>E-mail</w:t>
            </w:r>
            <w:r w:rsidR="00C076DF" w:rsidRPr="00F51832">
              <w:rPr>
                <w:rFonts w:ascii="Copperplate Gothic Light" w:hAnsi="Copperplate Gothic Light"/>
                <w:sz w:val="22"/>
                <w:szCs w:val="22"/>
              </w:rPr>
              <w:t>:</w:t>
            </w:r>
            <w:r w:rsidR="00DC5342">
              <w:rPr>
                <w:rFonts w:ascii="Copperplate Gothic Light" w:hAnsi="Copperplate Gothic Light"/>
                <w:sz w:val="22"/>
                <w:szCs w:val="22"/>
              </w:rPr>
              <w:t xml:space="preserve"> R</w:t>
            </w:r>
            <w:r w:rsidR="006765C0" w:rsidRPr="00F51832">
              <w:rPr>
                <w:rFonts w:ascii="Copperplate Gothic Light" w:hAnsi="Copperplate Gothic Light"/>
                <w:sz w:val="22"/>
                <w:szCs w:val="22"/>
              </w:rPr>
              <w:t>yan</w:t>
            </w:r>
            <w:r w:rsidR="00D67EE8">
              <w:rPr>
                <w:rFonts w:ascii="Copperplate Gothic Light" w:hAnsi="Copperplate Gothic Light"/>
                <w:sz w:val="22"/>
                <w:szCs w:val="22"/>
              </w:rPr>
              <w:t>@filko.co.uk</w:t>
            </w:r>
          </w:p>
        </w:tc>
      </w:tr>
    </w:tbl>
    <w:p w:rsidR="004A3B48" w:rsidRDefault="004A3B48" w:rsidP="006073BC">
      <w:pPr>
        <w:pStyle w:val="Title"/>
        <w:rPr>
          <w:rFonts w:ascii="Century Gothic" w:hAnsi="Century Gothic"/>
          <w:i/>
          <w:sz w:val="20"/>
          <w:szCs w:val="20"/>
        </w:rPr>
      </w:pPr>
    </w:p>
    <w:tbl>
      <w:tblPr>
        <w:tblW w:w="0" w:type="auto"/>
        <w:tblInd w:w="-4847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732"/>
        <w:gridCol w:w="6755"/>
      </w:tblGrid>
      <w:tr w:rsidR="00187CD0" w:rsidRPr="00D54D0F" w:rsidTr="00574691">
        <w:tc>
          <w:tcPr>
            <w:tcW w:w="6828" w:type="dxa"/>
          </w:tcPr>
          <w:p w:rsidR="00187CD0" w:rsidRPr="006600E5" w:rsidRDefault="00187CD0" w:rsidP="00187CD0">
            <w:pPr>
              <w:pStyle w:val="Title"/>
              <w:jc w:val="left"/>
              <w:rPr>
                <w:rFonts w:ascii="Copperplate Gothic Bold" w:hAnsi="Copperplate Gothic Bold"/>
                <w:sz w:val="22"/>
                <w:szCs w:val="22"/>
                <w:lang w:val="en-GB"/>
              </w:rPr>
            </w:pPr>
            <w:r w:rsidRPr="006600E5">
              <w:rPr>
                <w:rFonts w:ascii="Copperplate Gothic Bold" w:hAnsi="Copperplate Gothic Bold"/>
                <w:sz w:val="22"/>
                <w:szCs w:val="22"/>
                <w:lang w:val="en-GB"/>
              </w:rPr>
              <w:t xml:space="preserve">Personal </w:t>
            </w:r>
            <w:proofErr w:type="spellStart"/>
            <w:r w:rsidRPr="006600E5">
              <w:rPr>
                <w:rFonts w:ascii="Copperplate Gothic Bold" w:hAnsi="Copperplate Gothic Bold"/>
                <w:sz w:val="22"/>
                <w:szCs w:val="22"/>
                <w:lang w:val="en-GB"/>
              </w:rPr>
              <w:t>Statement</w:t>
            </w:r>
            <w:r w:rsidR="00736537">
              <w:rPr>
                <w:rFonts w:ascii="Copperplate Gothic Bold" w:hAnsi="Copperplate Gothic Bold"/>
                <w:sz w:val="22"/>
                <w:szCs w:val="22"/>
                <w:lang w:val="en-GB"/>
              </w:rPr>
              <w:t>ds</w:t>
            </w:r>
            <w:proofErr w:type="spellEnd"/>
          </w:p>
        </w:tc>
        <w:tc>
          <w:tcPr>
            <w:tcW w:w="6846" w:type="dxa"/>
          </w:tcPr>
          <w:p w:rsidR="00187CD0" w:rsidRPr="00D54D0F" w:rsidRDefault="00187CD0" w:rsidP="00187CD0">
            <w:pPr>
              <w:pStyle w:val="Title"/>
              <w:jc w:val="left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D54D0F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I am young, positive and an extremely hard worker; I put 100% effort into all aspects of the activities I am involved in. I have an excellent eye for detail and I am always optimistic and enthusiastic </w:t>
            </w:r>
            <w:r w:rsidR="00D54D0F" w:rsidRPr="00D54D0F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about learning new skills. I am </w:t>
            </w:r>
            <w:r w:rsidRPr="00D54D0F">
              <w:rPr>
                <w:rFonts w:ascii="Courier New" w:hAnsi="Courier New" w:cs="Courier New"/>
                <w:b w:val="0"/>
                <w:sz w:val="20"/>
                <w:szCs w:val="20"/>
              </w:rPr>
              <w:t>very helpful and good mannered. I can work</w:t>
            </w:r>
            <w:r w:rsidR="00D54D0F" w:rsidRPr="00D54D0F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excellent</w:t>
            </w:r>
            <w:r w:rsidRPr="00D54D0F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in a team but can also work very well independently, I feel if I am given feedback on something I need to improve I do not take it as an insult I see it as a target and motivation to improve this certain skill. I have excellent time keeping skills and I am a very reliable and flexible worker.</w:t>
            </w:r>
          </w:p>
          <w:p w:rsidR="00441825" w:rsidRPr="00D54D0F" w:rsidRDefault="00441825" w:rsidP="00441825">
            <w:pPr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4A3B48" w:rsidRPr="0047623E" w:rsidTr="00574691">
        <w:tc>
          <w:tcPr>
            <w:tcW w:w="6828" w:type="dxa"/>
          </w:tcPr>
          <w:p w:rsidR="004A3B48" w:rsidRPr="0047623E" w:rsidRDefault="004A3B48" w:rsidP="006073BC">
            <w:pPr>
              <w:pStyle w:val="Title"/>
              <w:rPr>
                <w:rFonts w:ascii="Century Gothic" w:hAnsi="Century Gothic"/>
                <w:sz w:val="20"/>
                <w:szCs w:val="20"/>
                <w:lang w:val="en-GB"/>
              </w:rPr>
            </w:pPr>
          </w:p>
        </w:tc>
        <w:tc>
          <w:tcPr>
            <w:tcW w:w="6846" w:type="dxa"/>
          </w:tcPr>
          <w:p w:rsidR="00DD71D8" w:rsidRPr="0047623E" w:rsidRDefault="00DD71D8" w:rsidP="006073BC">
            <w:pPr>
              <w:pStyle w:val="Title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A3B48" w:rsidRPr="0047623E" w:rsidTr="00574691">
        <w:tc>
          <w:tcPr>
            <w:tcW w:w="6828" w:type="dxa"/>
          </w:tcPr>
          <w:p w:rsidR="004A3B48" w:rsidRPr="00F51832" w:rsidRDefault="00E42F18" w:rsidP="006073BC">
            <w:pPr>
              <w:pStyle w:val="Quote"/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</w:pPr>
            <w:r w:rsidRPr="00F51832"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  <w:t>Work History</w:t>
            </w:r>
          </w:p>
        </w:tc>
        <w:tc>
          <w:tcPr>
            <w:tcW w:w="6846" w:type="dxa"/>
          </w:tcPr>
          <w:p w:rsidR="006600E5" w:rsidRDefault="006600E5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  <w:r>
              <w:rPr>
                <w:rFonts w:ascii="Courier New" w:hAnsi="Courier New" w:cs="Courier New"/>
                <w:b/>
                <w:i w:val="0"/>
              </w:rPr>
              <w:t xml:space="preserve">Adept4: </w:t>
            </w:r>
            <w:r>
              <w:rPr>
                <w:rFonts w:ascii="Courier New" w:hAnsi="Courier New" w:cs="Courier New"/>
                <w:i w:val="0"/>
              </w:rPr>
              <w:t xml:space="preserve">28/07/2017 – </w:t>
            </w:r>
            <w:r w:rsidR="0086430F">
              <w:rPr>
                <w:rFonts w:ascii="Courier New" w:hAnsi="Courier New" w:cs="Courier New"/>
                <w:i w:val="0"/>
              </w:rPr>
              <w:t>present</w:t>
            </w:r>
          </w:p>
          <w:p w:rsidR="006600E5" w:rsidRPr="006600E5" w:rsidRDefault="0086430F" w:rsidP="006600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 Adept4 my role is</w:t>
            </w:r>
            <w:r w:rsidR="003F709E">
              <w:rPr>
                <w:rFonts w:ascii="Courier New" w:hAnsi="Courier New" w:cs="Courier New"/>
              </w:rPr>
              <w:t xml:space="preserve"> </w:t>
            </w:r>
            <w:r w:rsidR="006600E5" w:rsidRPr="006600E5">
              <w:rPr>
                <w:rFonts w:ascii="Courier New" w:hAnsi="Courier New" w:cs="Courier New"/>
              </w:rPr>
              <w:t>Service Desk Analyst</w:t>
            </w:r>
            <w:r w:rsidR="00AA085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my duties include</w:t>
            </w:r>
            <w:r w:rsidR="006600E5" w:rsidRPr="006600E5">
              <w:rPr>
                <w:rFonts w:ascii="Courier New" w:hAnsi="Courier New" w:cs="Courier New"/>
              </w:rPr>
              <w:t xml:space="preserve"> providing outstanding </w:t>
            </w:r>
            <w:r w:rsidR="00AA085E">
              <w:rPr>
                <w:rFonts w:ascii="Courier New" w:hAnsi="Courier New" w:cs="Courier New"/>
              </w:rPr>
              <w:t>Technical</w:t>
            </w:r>
            <w:r w:rsidR="006600E5" w:rsidRPr="006600E5">
              <w:rPr>
                <w:rFonts w:ascii="Courier New" w:hAnsi="Courier New" w:cs="Courier New"/>
              </w:rPr>
              <w:t xml:space="preserve"> support and customer service to many customers</w:t>
            </w:r>
            <w:r w:rsidR="00C6034C">
              <w:rPr>
                <w:rFonts w:ascii="Courier New" w:hAnsi="Courier New" w:cs="Courier New"/>
              </w:rPr>
              <w:t xml:space="preserve"> through our web portal, phone and email</w:t>
            </w:r>
            <w:r w:rsidR="006600E5" w:rsidRPr="006600E5">
              <w:rPr>
                <w:rFonts w:ascii="Courier New" w:hAnsi="Courier New" w:cs="Courier New"/>
              </w:rPr>
              <w:t xml:space="preserve"> as well as carrying out various proactive checks through-out the </w:t>
            </w:r>
            <w:r w:rsidR="00AA085E">
              <w:rPr>
                <w:rFonts w:ascii="Courier New" w:hAnsi="Courier New" w:cs="Courier New"/>
              </w:rPr>
              <w:t>day</w:t>
            </w:r>
            <w:r w:rsidR="006600E5" w:rsidRPr="006600E5">
              <w:rPr>
                <w:rFonts w:ascii="Courier New" w:hAnsi="Courier New" w:cs="Courier New"/>
              </w:rPr>
              <w:t xml:space="preserve">, </w:t>
            </w:r>
            <w:r w:rsidR="00AA085E">
              <w:rPr>
                <w:rFonts w:ascii="Courier New" w:hAnsi="Courier New" w:cs="Courier New"/>
              </w:rPr>
              <w:t>at Adept4</w:t>
            </w:r>
            <w:r w:rsidR="006600E5" w:rsidRPr="006600E5">
              <w:rPr>
                <w:rFonts w:ascii="Courier New" w:hAnsi="Courier New" w:cs="Courier New"/>
              </w:rPr>
              <w:t xml:space="preserve"> I have been expo</w:t>
            </w:r>
            <w:r w:rsidR="00AD1F22">
              <w:rPr>
                <w:rFonts w:ascii="Courier New" w:hAnsi="Courier New" w:cs="Courier New"/>
              </w:rPr>
              <w:t xml:space="preserve">sed to Windows server(various versions), Microsoft Remote Desktop, </w:t>
            </w:r>
            <w:r w:rsidR="006600E5" w:rsidRPr="006600E5">
              <w:rPr>
                <w:rFonts w:ascii="Courier New" w:hAnsi="Courier New" w:cs="Courier New"/>
              </w:rPr>
              <w:t>Active Directory, Microsoft Azur</w:t>
            </w:r>
            <w:r w:rsidR="0041785B">
              <w:rPr>
                <w:rFonts w:ascii="Courier New" w:hAnsi="Courier New" w:cs="Courier New"/>
              </w:rPr>
              <w:t>e,</w:t>
            </w:r>
            <w:r w:rsidR="00AA085E">
              <w:rPr>
                <w:rFonts w:ascii="Courier New" w:hAnsi="Courier New" w:cs="Courier New"/>
              </w:rPr>
              <w:t xml:space="preserve"> Office365,</w:t>
            </w:r>
            <w:r w:rsidR="0041785B">
              <w:rPr>
                <w:rFonts w:ascii="Courier New" w:hAnsi="Courier New" w:cs="Courier New"/>
              </w:rPr>
              <w:t xml:space="preserve"> Veeam backup and replication,</w:t>
            </w:r>
            <w:r w:rsidR="00630690">
              <w:rPr>
                <w:rFonts w:ascii="Courier New" w:hAnsi="Courier New" w:cs="Courier New"/>
              </w:rPr>
              <w:t xml:space="preserve"> VMware,</w:t>
            </w:r>
            <w:r w:rsidR="006600E5" w:rsidRPr="006600E5">
              <w:rPr>
                <w:rFonts w:ascii="Courier New" w:hAnsi="Courier New" w:cs="Courier New"/>
              </w:rPr>
              <w:t xml:space="preserve"> </w:t>
            </w:r>
            <w:r w:rsidR="002B6ECD">
              <w:rPr>
                <w:rFonts w:ascii="Courier New" w:hAnsi="Courier New" w:cs="Courier New"/>
              </w:rPr>
              <w:t xml:space="preserve">Hyper-V, </w:t>
            </w:r>
            <w:r w:rsidR="006600E5" w:rsidRPr="006600E5">
              <w:rPr>
                <w:rFonts w:ascii="Courier New" w:hAnsi="Courier New" w:cs="Courier New"/>
              </w:rPr>
              <w:t xml:space="preserve">Autotask, </w:t>
            </w:r>
            <w:r w:rsidR="009A274C">
              <w:rPr>
                <w:rFonts w:ascii="Courier New" w:hAnsi="Courier New" w:cs="Courier New"/>
              </w:rPr>
              <w:t xml:space="preserve">Fortinet services, </w:t>
            </w:r>
            <w:r w:rsidR="006600E5" w:rsidRPr="006600E5">
              <w:rPr>
                <w:rFonts w:ascii="Courier New" w:hAnsi="Courier New" w:cs="Courier New"/>
              </w:rPr>
              <w:t>Solarwinds, Remote Desktop and many other valuable IT service</w:t>
            </w:r>
            <w:r w:rsidR="006600E5">
              <w:rPr>
                <w:rFonts w:ascii="Courier New" w:hAnsi="Courier New" w:cs="Courier New"/>
              </w:rPr>
              <w:t>s.</w:t>
            </w:r>
          </w:p>
          <w:p w:rsidR="006600E5" w:rsidRDefault="006600E5" w:rsidP="002B100C">
            <w:pPr>
              <w:pStyle w:val="Quote"/>
              <w:rPr>
                <w:rFonts w:ascii="Courier New" w:hAnsi="Courier New" w:cs="Courier New"/>
                <w:b/>
                <w:i w:val="0"/>
              </w:rPr>
            </w:pPr>
          </w:p>
          <w:p w:rsidR="00A57272" w:rsidRPr="00D54D0F" w:rsidRDefault="00A57272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AB6E17">
              <w:rPr>
                <w:rFonts w:ascii="Courier New" w:hAnsi="Courier New" w:cs="Courier New"/>
                <w:b/>
                <w:i w:val="0"/>
              </w:rPr>
              <w:t>Garden Savings</w:t>
            </w:r>
            <w:r w:rsidRPr="00D54D0F">
              <w:rPr>
                <w:rFonts w:ascii="Courier New" w:hAnsi="Courier New" w:cs="Courier New"/>
                <w:i w:val="0"/>
              </w:rPr>
              <w:t xml:space="preserve">:  04/02/2016 – </w:t>
            </w:r>
            <w:r w:rsidR="006600E5">
              <w:rPr>
                <w:rFonts w:ascii="Courier New" w:hAnsi="Courier New" w:cs="Courier New"/>
                <w:i w:val="0"/>
              </w:rPr>
              <w:t>20/07/2017</w:t>
            </w:r>
          </w:p>
          <w:p w:rsidR="00A57272" w:rsidRPr="009974A2" w:rsidRDefault="00A57272" w:rsidP="00A57272">
            <w:pPr>
              <w:rPr>
                <w:rFonts w:ascii="Courier New" w:hAnsi="Courier New" w:cs="Courier New"/>
                <w:color w:val="000000"/>
              </w:rPr>
            </w:pPr>
            <w:r w:rsidRPr="009974A2">
              <w:rPr>
                <w:rFonts w:ascii="Courier New" w:hAnsi="Courier New" w:cs="Courier New"/>
                <w:color w:val="000000"/>
              </w:rPr>
              <w:t>Gardens</w:t>
            </w:r>
            <w:r w:rsidR="00574691">
              <w:rPr>
                <w:rFonts w:ascii="Courier New" w:hAnsi="Courier New" w:cs="Courier New"/>
                <w:color w:val="000000"/>
              </w:rPr>
              <w:t>avings is a landscaping company, My</w:t>
            </w:r>
            <w:r w:rsidRPr="009974A2">
              <w:rPr>
                <w:rFonts w:ascii="Courier New" w:hAnsi="Courier New" w:cs="Courier New"/>
                <w:color w:val="000000"/>
              </w:rPr>
              <w:t xml:space="preserve"> responsibilities include</w:t>
            </w:r>
            <w:r w:rsidR="00574691">
              <w:rPr>
                <w:rFonts w:ascii="Courier New" w:hAnsi="Courier New" w:cs="Courier New"/>
                <w:color w:val="000000"/>
              </w:rPr>
              <w:t>d</w:t>
            </w:r>
            <w:r w:rsidRPr="009974A2">
              <w:rPr>
                <w:rFonts w:ascii="Courier New" w:hAnsi="Courier New" w:cs="Courier New"/>
                <w:color w:val="000000"/>
              </w:rPr>
              <w:t xml:space="preserve"> operating ride on lawn-mowers, operating and maintaining a range of power tools</w:t>
            </w:r>
            <w:r w:rsidR="00543BFD" w:rsidRPr="009974A2">
              <w:rPr>
                <w:rFonts w:ascii="Courier New" w:hAnsi="Courier New" w:cs="Courier New"/>
                <w:color w:val="000000"/>
              </w:rPr>
              <w:t>,</w:t>
            </w:r>
            <w:r w:rsidRPr="009974A2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weeding, planting, pruning and general grounds maintenance for commercial businesses and </w:t>
            </w:r>
            <w:r w:rsidR="00543BFD" w:rsidRPr="009974A2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domestic customers to improve the </w:t>
            </w:r>
            <w:r w:rsidRPr="009974A2">
              <w:rPr>
                <w:rFonts w:ascii="Courier New" w:hAnsi="Courier New" w:cs="Courier New"/>
                <w:color w:val="000000"/>
                <w:shd w:val="clear" w:color="auto" w:fill="FFFFFF"/>
              </w:rPr>
              <w:t>appearance of the grounds, gardens and buildings. Striving to create a pleasant environment that is safe and secure for both the grounds owners and visitors. </w:t>
            </w:r>
            <w:r w:rsidR="0013117D" w:rsidRPr="009974A2">
              <w:rPr>
                <w:rFonts w:ascii="Courier New" w:hAnsi="Courier New" w:cs="Courier New"/>
                <w:color w:val="000000"/>
                <w:shd w:val="clear" w:color="auto" w:fill="FFFFFF"/>
              </w:rPr>
              <w:t>I communicate with a wide variety of customers on a daily basis and always make sure they are 100% satisfied with the work I have carried out, I believe this displays a high level of customer service on my behalf.</w:t>
            </w:r>
          </w:p>
          <w:p w:rsidR="00A57272" w:rsidRPr="00D54D0F" w:rsidRDefault="00A57272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</w:p>
          <w:p w:rsidR="00FF4B5E" w:rsidRPr="00D54D0F" w:rsidRDefault="00A57272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  <w:proofErr w:type="spellStart"/>
            <w:r w:rsidRPr="00AB6E17">
              <w:rPr>
                <w:rFonts w:ascii="Courier New" w:hAnsi="Courier New" w:cs="Courier New"/>
                <w:b/>
                <w:i w:val="0"/>
              </w:rPr>
              <w:lastRenderedPageBreak/>
              <w:t>UKmail</w:t>
            </w:r>
            <w:proofErr w:type="spellEnd"/>
            <w:r w:rsidRPr="00AB6E17">
              <w:rPr>
                <w:rFonts w:ascii="Courier New" w:hAnsi="Courier New" w:cs="Courier New"/>
                <w:b/>
                <w:i w:val="0"/>
              </w:rPr>
              <w:t>(agency work</w:t>
            </w:r>
            <w:r w:rsidR="00563351">
              <w:rPr>
                <w:rFonts w:ascii="Courier New" w:hAnsi="Courier New" w:cs="Courier New"/>
                <w:b/>
                <w:i w:val="0"/>
              </w:rPr>
              <w:t>)</w:t>
            </w:r>
            <w:r w:rsidRPr="00AB6E17">
              <w:rPr>
                <w:rFonts w:ascii="Courier New" w:hAnsi="Courier New" w:cs="Courier New"/>
                <w:b/>
                <w:i w:val="0"/>
              </w:rPr>
              <w:t>:</w:t>
            </w:r>
            <w:r w:rsidRPr="00D54D0F">
              <w:rPr>
                <w:rFonts w:ascii="Courier New" w:hAnsi="Courier New" w:cs="Courier New"/>
                <w:i w:val="0"/>
              </w:rPr>
              <w:t xml:space="preserve"> 14/12/2015 – 22/01/2016 </w:t>
            </w:r>
          </w:p>
          <w:p w:rsidR="00FF4B5E" w:rsidRPr="00D54D0F" w:rsidRDefault="00FF4B5E" w:rsidP="00FF4B5E">
            <w:pPr>
              <w:rPr>
                <w:rFonts w:ascii="Courier New" w:hAnsi="Courier New" w:cs="Courier New"/>
              </w:rPr>
            </w:pPr>
            <w:r w:rsidRPr="00D54D0F">
              <w:rPr>
                <w:rFonts w:ascii="Courier New" w:hAnsi="Courier New" w:cs="Courier New"/>
              </w:rPr>
              <w:t>Here my duties include various warehouse duties from production line type work, warehouse cleaning, loading and unloading vans, hand-balling and scanning.</w:t>
            </w:r>
          </w:p>
          <w:p w:rsidR="00FF4B5E" w:rsidRPr="00D54D0F" w:rsidRDefault="00FF4B5E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</w:p>
          <w:p w:rsidR="002B100C" w:rsidRPr="00D54D0F" w:rsidRDefault="002B100C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AB6E17">
              <w:rPr>
                <w:rFonts w:ascii="Courier New" w:hAnsi="Courier New" w:cs="Courier New"/>
                <w:b/>
                <w:i w:val="0"/>
              </w:rPr>
              <w:t>Fujitsu:</w:t>
            </w:r>
            <w:r w:rsidR="00AB6E17">
              <w:rPr>
                <w:rFonts w:ascii="Courier New" w:hAnsi="Courier New" w:cs="Courier New"/>
                <w:b/>
                <w:i w:val="0"/>
              </w:rPr>
              <w:t xml:space="preserve"> </w:t>
            </w:r>
            <w:r w:rsidR="007362DC">
              <w:rPr>
                <w:rFonts w:ascii="Courier New" w:hAnsi="Courier New" w:cs="Courier New"/>
                <w:i w:val="0"/>
              </w:rPr>
              <w:t>01/09</w:t>
            </w:r>
            <w:r w:rsidR="001E4C43" w:rsidRPr="00AB6E17">
              <w:rPr>
                <w:rFonts w:ascii="Courier New" w:hAnsi="Courier New" w:cs="Courier New"/>
                <w:i w:val="0"/>
              </w:rPr>
              <w:t>/2014</w:t>
            </w:r>
            <w:r w:rsidR="00AB6E17">
              <w:rPr>
                <w:rFonts w:ascii="Courier New" w:hAnsi="Courier New" w:cs="Courier New"/>
                <w:i w:val="0"/>
              </w:rPr>
              <w:t xml:space="preserve"> - 27</w:t>
            </w:r>
            <w:r w:rsidR="001E4C43" w:rsidRPr="00D54D0F">
              <w:rPr>
                <w:rFonts w:ascii="Courier New" w:hAnsi="Courier New" w:cs="Courier New"/>
                <w:i w:val="0"/>
              </w:rPr>
              <w:t>/01/2015</w:t>
            </w:r>
            <w:r w:rsidR="00A57272" w:rsidRPr="00D54D0F">
              <w:rPr>
                <w:rFonts w:ascii="Courier New" w:hAnsi="Courier New" w:cs="Courier New"/>
                <w:i w:val="0"/>
              </w:rPr>
              <w:br/>
              <w:t>I</w:t>
            </w:r>
            <w:r w:rsidR="003D6FBB" w:rsidRPr="00D54D0F">
              <w:rPr>
                <w:rFonts w:ascii="Courier New" w:hAnsi="Courier New" w:cs="Courier New"/>
                <w:i w:val="0"/>
              </w:rPr>
              <w:t xml:space="preserve"> finished </w:t>
            </w:r>
            <w:r w:rsidRPr="00D54D0F">
              <w:rPr>
                <w:rFonts w:ascii="Courier New" w:hAnsi="Courier New" w:cs="Courier New"/>
                <w:i w:val="0"/>
              </w:rPr>
              <w:t>work</w:t>
            </w:r>
            <w:r w:rsidR="003D6FBB" w:rsidRPr="00D54D0F">
              <w:rPr>
                <w:rFonts w:ascii="Courier New" w:hAnsi="Courier New" w:cs="Courier New"/>
                <w:i w:val="0"/>
              </w:rPr>
              <w:t>ing for</w:t>
            </w:r>
            <w:r w:rsidRPr="00D54D0F">
              <w:rPr>
                <w:rFonts w:ascii="Courier New" w:hAnsi="Courier New" w:cs="Courier New"/>
                <w:i w:val="0"/>
              </w:rPr>
              <w:t xml:space="preserve"> Fujitsu on a temp to perm basis as a first line support technician supporting the Home Office in various t</w:t>
            </w:r>
            <w:r w:rsidR="006375AF" w:rsidRPr="00D54D0F">
              <w:rPr>
                <w:rFonts w:ascii="Courier New" w:hAnsi="Courier New" w:cs="Courier New"/>
                <w:i w:val="0"/>
              </w:rPr>
              <w:t>echnical difficulties they have, here I was exposed to technologies such as Active Directory, Fujitsu's own manual call logging system, Windows server</w:t>
            </w:r>
            <w:r w:rsidR="0061027B" w:rsidRPr="00D54D0F">
              <w:rPr>
                <w:rFonts w:ascii="Courier New" w:hAnsi="Courier New" w:cs="Courier New"/>
                <w:i w:val="0"/>
              </w:rPr>
              <w:t xml:space="preserve"> 2008 and Citrix systems software.</w:t>
            </w:r>
            <w:r w:rsidR="006375AF" w:rsidRPr="00D54D0F">
              <w:rPr>
                <w:rFonts w:ascii="Courier New" w:hAnsi="Courier New" w:cs="Courier New"/>
                <w:i w:val="0"/>
              </w:rPr>
              <w:t xml:space="preserve"> </w:t>
            </w:r>
          </w:p>
          <w:p w:rsidR="002B100C" w:rsidRPr="00D54D0F" w:rsidRDefault="002B100C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</w:p>
          <w:p w:rsidR="002B100C" w:rsidRPr="00D54D0F" w:rsidRDefault="002B100C" w:rsidP="002B100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AB6E17">
              <w:rPr>
                <w:rFonts w:ascii="Courier New" w:hAnsi="Courier New" w:cs="Courier New"/>
                <w:b/>
                <w:i w:val="0"/>
              </w:rPr>
              <w:t>Direct Affinity Events:</w:t>
            </w:r>
            <w:r w:rsidR="00F1084A">
              <w:rPr>
                <w:rFonts w:ascii="Courier New" w:hAnsi="Courier New" w:cs="Courier New"/>
                <w:i w:val="0"/>
              </w:rPr>
              <w:t xml:space="preserve">  23/07/2013 - 03</w:t>
            </w:r>
            <w:r w:rsidR="001E4C43" w:rsidRPr="00D54D0F">
              <w:rPr>
                <w:rFonts w:ascii="Courier New" w:hAnsi="Courier New" w:cs="Courier New"/>
                <w:i w:val="0"/>
              </w:rPr>
              <w:t>/09/2013</w:t>
            </w:r>
          </w:p>
          <w:p w:rsidR="002B100C" w:rsidRPr="00D54D0F" w:rsidRDefault="002B100C" w:rsidP="002B100C">
            <w:pPr>
              <w:rPr>
                <w:rFonts w:ascii="Courier New" w:hAnsi="Courier New" w:cs="Courier New"/>
              </w:rPr>
            </w:pPr>
            <w:r w:rsidRPr="00D54D0F">
              <w:rPr>
                <w:rFonts w:ascii="Courier New" w:hAnsi="Courier New" w:cs="Courier New"/>
              </w:rPr>
              <w:t>I was placed here on agency work with Hexagon Recruitment my duties included calling customers and providing excellent customer service in order to make appointments on behalf of car dealerships.</w:t>
            </w:r>
          </w:p>
          <w:p w:rsidR="002B100C" w:rsidRPr="00D54D0F" w:rsidRDefault="002B100C" w:rsidP="002B100C">
            <w:pPr>
              <w:rPr>
                <w:rFonts w:ascii="Courier New" w:hAnsi="Courier New" w:cs="Courier New"/>
              </w:rPr>
            </w:pPr>
          </w:p>
          <w:p w:rsidR="00DC5CD8" w:rsidRPr="00D54D0F" w:rsidRDefault="00F208E6" w:rsidP="006073B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13117D">
              <w:rPr>
                <w:rFonts w:ascii="Courier New" w:hAnsi="Courier New" w:cs="Courier New"/>
                <w:b/>
                <w:i w:val="0"/>
              </w:rPr>
              <w:t>Synapse Learning Warrington</w:t>
            </w:r>
            <w:r w:rsidR="001A4186" w:rsidRPr="0013117D">
              <w:rPr>
                <w:rFonts w:ascii="Courier New" w:hAnsi="Courier New" w:cs="Courier New"/>
                <w:b/>
                <w:i w:val="0"/>
              </w:rPr>
              <w:t>:</w:t>
            </w:r>
            <w:r w:rsidR="001E4C43" w:rsidRPr="00D54D0F">
              <w:rPr>
                <w:rFonts w:ascii="Courier New" w:hAnsi="Courier New" w:cs="Courier New"/>
                <w:i w:val="0"/>
              </w:rPr>
              <w:t xml:space="preserve"> 02/05/2011 - 05/07/2011</w:t>
            </w:r>
          </w:p>
          <w:p w:rsidR="00441825" w:rsidRPr="00D54D0F" w:rsidRDefault="00F208E6" w:rsidP="002B100C">
            <w:pPr>
              <w:pStyle w:val="Quote"/>
              <w:rPr>
                <w:i w:val="0"/>
              </w:rPr>
            </w:pPr>
            <w:r w:rsidRPr="00D54D0F">
              <w:rPr>
                <w:rFonts w:ascii="Courier New" w:hAnsi="Courier New" w:cs="Courier New"/>
                <w:i w:val="0"/>
              </w:rPr>
              <w:t>Here I completed an apprenticeship in custome</w:t>
            </w:r>
            <w:r w:rsidR="006073BC" w:rsidRPr="00D54D0F">
              <w:rPr>
                <w:rFonts w:ascii="Courier New" w:hAnsi="Courier New" w:cs="Courier New"/>
                <w:i w:val="0"/>
              </w:rPr>
              <w:t xml:space="preserve">r </w:t>
            </w:r>
            <w:r w:rsidR="00435523" w:rsidRPr="00D54D0F">
              <w:rPr>
                <w:rFonts w:ascii="Courier New" w:hAnsi="Courier New" w:cs="Courier New"/>
                <w:i w:val="0"/>
              </w:rPr>
              <w:t xml:space="preserve">service, </w:t>
            </w:r>
            <w:r w:rsidR="00B77DC9" w:rsidRPr="00D54D0F">
              <w:rPr>
                <w:rFonts w:ascii="Courier New" w:hAnsi="Courier New" w:cs="Courier New"/>
                <w:i w:val="0"/>
              </w:rPr>
              <w:t>my role</w:t>
            </w:r>
            <w:r w:rsidR="00B77DC9" w:rsidRPr="00D54D0F">
              <w:rPr>
                <w:i w:val="0"/>
              </w:rPr>
              <w:t xml:space="preserve"> </w:t>
            </w:r>
            <w:r w:rsidR="00B77DC9" w:rsidRPr="00D54D0F">
              <w:rPr>
                <w:rFonts w:ascii="Courier New" w:hAnsi="Courier New" w:cs="Courier New"/>
                <w:i w:val="0"/>
              </w:rPr>
              <w:t>included calling numbers provided by a database and follow an on screen survey with the customer over the phone to achieve our daily targets.</w:t>
            </w:r>
          </w:p>
          <w:p w:rsidR="001A4186" w:rsidRPr="001A4186" w:rsidRDefault="001A4186" w:rsidP="001A4186"/>
          <w:p w:rsidR="00A91289" w:rsidRPr="0047623E" w:rsidRDefault="00A91289" w:rsidP="006073BC">
            <w:pPr>
              <w:pStyle w:val="Quote"/>
              <w:rPr>
                <w:i w:val="0"/>
              </w:rPr>
            </w:pPr>
          </w:p>
        </w:tc>
      </w:tr>
      <w:tr w:rsidR="004A3B48" w:rsidRPr="0047623E" w:rsidTr="00574691">
        <w:tc>
          <w:tcPr>
            <w:tcW w:w="6828" w:type="dxa"/>
          </w:tcPr>
          <w:p w:rsidR="00D54D0F" w:rsidRDefault="00D54D0F" w:rsidP="006073BC">
            <w:pPr>
              <w:pStyle w:val="Quote"/>
              <w:rPr>
                <w:rFonts w:ascii="Copperplate Gothic Light" w:hAnsi="Copperplate Gothic Light"/>
                <w:b/>
                <w:i w:val="0"/>
              </w:rPr>
            </w:pPr>
          </w:p>
          <w:p w:rsidR="004A3B48" w:rsidRPr="00F51832" w:rsidRDefault="003A18AB" w:rsidP="006073BC">
            <w:pPr>
              <w:pStyle w:val="Quote"/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</w:pPr>
            <w:r w:rsidRPr="00F51832"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  <w:t>Interests</w:t>
            </w:r>
            <w:r w:rsidR="002D16F6" w:rsidRPr="00F51832"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  <w:t xml:space="preserve"> &amp; </w:t>
            </w:r>
            <w:r w:rsidR="00826CF6" w:rsidRPr="00F51832"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  <w:t>achievements</w:t>
            </w:r>
          </w:p>
        </w:tc>
        <w:tc>
          <w:tcPr>
            <w:tcW w:w="6846" w:type="dxa"/>
          </w:tcPr>
          <w:p w:rsidR="00D54D0F" w:rsidRDefault="00D54D0F" w:rsidP="006073BC">
            <w:pPr>
              <w:pStyle w:val="Quote"/>
              <w:rPr>
                <w:i w:val="0"/>
              </w:rPr>
            </w:pPr>
          </w:p>
          <w:p w:rsidR="004A3B48" w:rsidRPr="00D54D0F" w:rsidRDefault="00DC5CD8" w:rsidP="006073BC">
            <w:pPr>
              <w:pStyle w:val="Quote"/>
              <w:rPr>
                <w:i w:val="0"/>
              </w:rPr>
            </w:pPr>
            <w:r w:rsidRPr="00D54D0F">
              <w:rPr>
                <w:rFonts w:ascii="Courier New" w:hAnsi="Courier New" w:cs="Courier New"/>
                <w:i w:val="0"/>
              </w:rPr>
              <w:t>I h</w:t>
            </w:r>
            <w:r w:rsidR="00C57898" w:rsidRPr="00D54D0F">
              <w:rPr>
                <w:rFonts w:ascii="Courier New" w:hAnsi="Courier New" w:cs="Courier New"/>
                <w:i w:val="0"/>
              </w:rPr>
              <w:t>ave a provisional driving licence</w:t>
            </w:r>
            <w:r w:rsidR="00D13C9A" w:rsidRPr="00D54D0F">
              <w:rPr>
                <w:rFonts w:ascii="Courier New" w:hAnsi="Courier New" w:cs="Courier New"/>
                <w:i w:val="0"/>
              </w:rPr>
              <w:t xml:space="preserve"> and </w:t>
            </w:r>
            <w:r w:rsidR="00974903" w:rsidRPr="00D54D0F">
              <w:rPr>
                <w:rFonts w:ascii="Courier New" w:hAnsi="Courier New" w:cs="Courier New"/>
                <w:i w:val="0"/>
              </w:rPr>
              <w:t xml:space="preserve">I am </w:t>
            </w:r>
            <w:r w:rsidR="00D13C9A" w:rsidRPr="00D54D0F">
              <w:rPr>
                <w:rFonts w:ascii="Courier New" w:hAnsi="Courier New" w:cs="Courier New"/>
                <w:i w:val="0"/>
              </w:rPr>
              <w:t>currently taking driving lessons.</w:t>
            </w:r>
            <w:r w:rsidR="0061027B" w:rsidRPr="00D54D0F">
              <w:rPr>
                <w:rFonts w:ascii="Courier New" w:hAnsi="Courier New" w:cs="Courier New"/>
                <w:i w:val="0"/>
              </w:rPr>
              <w:t xml:space="preserve"> I have a</w:t>
            </w:r>
            <w:r w:rsidR="0061027B" w:rsidRPr="00D54D0F">
              <w:rPr>
                <w:rFonts w:ascii="Courier New" w:hAnsi="Courier New" w:cs="Courier New"/>
                <w:i w:val="0"/>
                <w:sz w:val="17"/>
                <w:szCs w:val="17"/>
              </w:rPr>
              <w:t xml:space="preserve"> </w:t>
            </w:r>
            <w:r w:rsidR="0061027B" w:rsidRPr="00D54D0F">
              <w:rPr>
                <w:rFonts w:ascii="Courier New" w:hAnsi="Courier New" w:cs="Courier New"/>
                <w:i w:val="0"/>
              </w:rPr>
              <w:t xml:space="preserve">passion for IT and in the next 6 months I see myself </w:t>
            </w:r>
            <w:r w:rsidR="00543BFD" w:rsidRPr="00D54D0F">
              <w:rPr>
                <w:rFonts w:ascii="Courier New" w:hAnsi="Courier New" w:cs="Courier New"/>
                <w:i w:val="0"/>
              </w:rPr>
              <w:t>further developing</w:t>
            </w:r>
            <w:r w:rsidR="0061027B" w:rsidRPr="00D54D0F">
              <w:rPr>
                <w:rFonts w:ascii="Courier New" w:hAnsi="Courier New" w:cs="Courier New"/>
                <w:i w:val="0"/>
              </w:rPr>
              <w:t xml:space="preserve"> my career in the IT industry, </w:t>
            </w:r>
            <w:r w:rsidR="00D13C9A" w:rsidRPr="00D54D0F">
              <w:rPr>
                <w:rFonts w:ascii="Courier New" w:hAnsi="Courier New" w:cs="Courier New"/>
                <w:i w:val="0"/>
              </w:rPr>
              <w:t>In my spare time I enjoy</w:t>
            </w:r>
            <w:r w:rsidR="003A0975" w:rsidRPr="00D54D0F">
              <w:rPr>
                <w:rFonts w:ascii="Courier New" w:hAnsi="Courier New" w:cs="Courier New"/>
                <w:i w:val="0"/>
              </w:rPr>
              <w:t xml:space="preserve"> </w:t>
            </w:r>
            <w:r w:rsidRPr="00D54D0F">
              <w:rPr>
                <w:rFonts w:ascii="Courier New" w:hAnsi="Courier New" w:cs="Courier New"/>
                <w:i w:val="0"/>
              </w:rPr>
              <w:t>computer gaming,</w:t>
            </w:r>
            <w:r w:rsidR="00D13C9A" w:rsidRPr="00D54D0F">
              <w:rPr>
                <w:rFonts w:ascii="Courier New" w:hAnsi="Courier New" w:cs="Courier New"/>
                <w:i w:val="0"/>
              </w:rPr>
              <w:t xml:space="preserve"> repairing</w:t>
            </w:r>
            <w:r w:rsidR="00C524CC" w:rsidRPr="00D54D0F">
              <w:rPr>
                <w:rFonts w:ascii="Courier New" w:hAnsi="Courier New" w:cs="Courier New"/>
                <w:i w:val="0"/>
              </w:rPr>
              <w:t xml:space="preserve"> </w:t>
            </w:r>
            <w:r w:rsidR="00D13C9A" w:rsidRPr="00D54D0F">
              <w:rPr>
                <w:rFonts w:ascii="Courier New" w:hAnsi="Courier New" w:cs="Courier New"/>
                <w:i w:val="0"/>
              </w:rPr>
              <w:t xml:space="preserve">and building </w:t>
            </w:r>
            <w:r w:rsidR="00C524CC" w:rsidRPr="00D54D0F">
              <w:rPr>
                <w:rFonts w:ascii="Courier New" w:hAnsi="Courier New" w:cs="Courier New"/>
                <w:i w:val="0"/>
              </w:rPr>
              <w:t>computers,</w:t>
            </w:r>
            <w:r w:rsidRPr="00D54D0F">
              <w:rPr>
                <w:rFonts w:ascii="Courier New" w:hAnsi="Courier New" w:cs="Courier New"/>
                <w:i w:val="0"/>
              </w:rPr>
              <w:t xml:space="preserve"> movies</w:t>
            </w:r>
            <w:r w:rsidR="00B72A77" w:rsidRPr="00D54D0F">
              <w:rPr>
                <w:rFonts w:ascii="Courier New" w:hAnsi="Courier New" w:cs="Courier New"/>
                <w:i w:val="0"/>
              </w:rPr>
              <w:t>, cooking</w:t>
            </w:r>
            <w:r w:rsidR="00D13C9A" w:rsidRPr="00D54D0F">
              <w:rPr>
                <w:rFonts w:ascii="Courier New" w:hAnsi="Courier New" w:cs="Courier New"/>
                <w:i w:val="0"/>
              </w:rPr>
              <w:t xml:space="preserve"> and </w:t>
            </w:r>
            <w:r w:rsidR="00441825" w:rsidRPr="00D54D0F">
              <w:rPr>
                <w:rFonts w:ascii="Courier New" w:hAnsi="Courier New" w:cs="Courier New"/>
                <w:i w:val="0"/>
              </w:rPr>
              <w:t>socializing</w:t>
            </w:r>
            <w:r w:rsidR="00D13C9A" w:rsidRPr="00D54D0F">
              <w:rPr>
                <w:rFonts w:ascii="Courier New" w:hAnsi="Courier New" w:cs="Courier New"/>
                <w:i w:val="0"/>
              </w:rPr>
              <w:t xml:space="preserve"> with friends</w:t>
            </w:r>
            <w:r w:rsidR="00D13C9A" w:rsidRPr="00D54D0F">
              <w:rPr>
                <w:i w:val="0"/>
              </w:rPr>
              <w:t>.</w:t>
            </w:r>
          </w:p>
          <w:p w:rsidR="001A4186" w:rsidRDefault="001A4186" w:rsidP="001A4186"/>
          <w:p w:rsidR="00441825" w:rsidRPr="001A4186" w:rsidRDefault="00441825" w:rsidP="001A4186"/>
          <w:p w:rsidR="00DC5CD8" w:rsidRPr="0047623E" w:rsidRDefault="00DC5CD8" w:rsidP="006073BC">
            <w:pPr>
              <w:pStyle w:val="Quote"/>
              <w:rPr>
                <w:i w:val="0"/>
                <w:lang w:val="en-GB"/>
              </w:rPr>
            </w:pPr>
          </w:p>
        </w:tc>
      </w:tr>
    </w:tbl>
    <w:p w:rsidR="007D1E8D" w:rsidRDefault="007D1E8D" w:rsidP="006073BC">
      <w:pPr>
        <w:pStyle w:val="Quote"/>
        <w:rPr>
          <w:rFonts w:ascii="Copperplate Gothic Light" w:hAnsi="Copperplate Gothic Light"/>
          <w:b/>
          <w:i w:val="0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07"/>
        <w:gridCol w:w="6533"/>
      </w:tblGrid>
      <w:tr w:rsidR="00187CD0" w:rsidRPr="00D54D0F" w:rsidTr="00954FCC">
        <w:trPr>
          <w:trHeight w:val="80"/>
        </w:trPr>
        <w:tc>
          <w:tcPr>
            <w:tcW w:w="2160" w:type="dxa"/>
          </w:tcPr>
          <w:p w:rsidR="00187CD0" w:rsidRPr="00F51832" w:rsidRDefault="00187CD0" w:rsidP="00954FCC">
            <w:pPr>
              <w:pStyle w:val="Quote"/>
              <w:rPr>
                <w:rFonts w:ascii="Copperplate Gothic Light" w:hAnsi="Copperplate Gothic Light"/>
                <w:b/>
                <w:i w:val="0"/>
                <w:sz w:val="22"/>
                <w:szCs w:val="22"/>
              </w:rPr>
            </w:pPr>
          </w:p>
        </w:tc>
        <w:tc>
          <w:tcPr>
            <w:tcW w:w="6667" w:type="dxa"/>
          </w:tcPr>
          <w:p w:rsidR="00187CD0" w:rsidRDefault="00E31451" w:rsidP="00E31451">
            <w:pPr>
              <w:rPr>
                <w:rFonts w:ascii="Courier New" w:hAnsi="Courier New" w:cs="Courier New"/>
                <w:lang w:bidi="en-US"/>
              </w:rPr>
            </w:pPr>
            <w:r w:rsidRPr="00D54D0F">
              <w:rPr>
                <w:rFonts w:ascii="Courier New" w:hAnsi="Courier New" w:cs="Courier New"/>
                <w:lang w:bidi="en-US"/>
              </w:rPr>
              <w:t>ICT Technician</w:t>
            </w:r>
            <w:r w:rsidR="00403A7C" w:rsidRPr="00D54D0F">
              <w:rPr>
                <w:rFonts w:ascii="Courier New" w:hAnsi="Courier New" w:cs="Courier New"/>
                <w:lang w:bidi="en-US"/>
              </w:rPr>
              <w:t xml:space="preserve"> Course</w:t>
            </w:r>
            <w:r w:rsidR="009332B9" w:rsidRPr="00D54D0F">
              <w:rPr>
                <w:rFonts w:ascii="Courier New" w:hAnsi="Courier New" w:cs="Courier New"/>
                <w:lang w:bidi="en-US"/>
              </w:rPr>
              <w:t>:</w:t>
            </w:r>
            <w:r w:rsidRPr="00D54D0F">
              <w:rPr>
                <w:rFonts w:ascii="Courier New" w:hAnsi="Courier New" w:cs="Courier New"/>
                <w:lang w:bidi="en-US"/>
              </w:rPr>
              <w:t xml:space="preserve"> NVQ Level 3</w:t>
            </w:r>
            <w:r w:rsidR="009332B9" w:rsidRPr="00D54D0F">
              <w:rPr>
                <w:rFonts w:ascii="Courier New" w:hAnsi="Courier New" w:cs="Courier New"/>
                <w:lang w:bidi="en-US"/>
              </w:rPr>
              <w:t xml:space="preserve"> achieved</w:t>
            </w:r>
            <w:r w:rsidR="001E4C43" w:rsidRPr="00D54D0F">
              <w:rPr>
                <w:rFonts w:ascii="Courier New" w:hAnsi="Courier New" w:cs="Courier New"/>
                <w:lang w:bidi="en-US"/>
              </w:rPr>
              <w:t>, 07/09/2013 - 05/07/2014</w:t>
            </w:r>
          </w:p>
          <w:p w:rsidR="00F51832" w:rsidRPr="00D54D0F" w:rsidRDefault="00F51832" w:rsidP="00E31451">
            <w:pPr>
              <w:rPr>
                <w:rFonts w:ascii="Courier New" w:hAnsi="Courier New" w:cs="Courier New"/>
                <w:lang w:bidi="en-US"/>
              </w:rPr>
            </w:pPr>
          </w:p>
          <w:p w:rsidR="009332B9" w:rsidRDefault="009332B9" w:rsidP="00E31451">
            <w:pPr>
              <w:rPr>
                <w:rFonts w:ascii="Courier New" w:hAnsi="Courier New" w:cs="Courier New"/>
                <w:lang w:bidi="en-US"/>
              </w:rPr>
            </w:pPr>
            <w:r w:rsidRPr="00D54D0F">
              <w:rPr>
                <w:rFonts w:ascii="Courier New" w:hAnsi="Courier New" w:cs="Courier New"/>
                <w:lang w:bidi="en-US"/>
              </w:rPr>
              <w:t>Cisco IT Essentials: Pass achieved</w:t>
            </w:r>
            <w:r w:rsidR="001E4C43" w:rsidRPr="00D54D0F">
              <w:rPr>
                <w:rFonts w:ascii="Courier New" w:hAnsi="Courier New" w:cs="Courier New"/>
                <w:lang w:bidi="en-US"/>
              </w:rPr>
              <w:t>, 07/09/2013 - 05/07/2014</w:t>
            </w:r>
          </w:p>
          <w:p w:rsidR="00F51832" w:rsidRPr="00D54D0F" w:rsidRDefault="00F51832" w:rsidP="00E31451">
            <w:pPr>
              <w:rPr>
                <w:rFonts w:ascii="Courier New" w:hAnsi="Courier New" w:cs="Courier New"/>
                <w:lang w:bidi="en-US"/>
              </w:rPr>
            </w:pPr>
          </w:p>
        </w:tc>
      </w:tr>
      <w:tr w:rsidR="00187CD0" w:rsidRPr="00D54D0F" w:rsidTr="00954FCC">
        <w:trPr>
          <w:trHeight w:val="106"/>
        </w:trPr>
        <w:tc>
          <w:tcPr>
            <w:tcW w:w="2160" w:type="dxa"/>
          </w:tcPr>
          <w:p w:rsidR="00187CD0" w:rsidRPr="0047623E" w:rsidRDefault="00187CD0" w:rsidP="00954FCC">
            <w:pPr>
              <w:pStyle w:val="Quote"/>
              <w:rPr>
                <w:rFonts w:ascii="Copperplate Gothic Light" w:hAnsi="Copperplate Gothic Light"/>
                <w:b/>
                <w:i w:val="0"/>
              </w:rPr>
            </w:pPr>
          </w:p>
        </w:tc>
        <w:tc>
          <w:tcPr>
            <w:tcW w:w="6667" w:type="dxa"/>
          </w:tcPr>
          <w:p w:rsidR="00187CD0" w:rsidRDefault="00187CD0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</w:rPr>
              <w:t>Maths: Grade C achieved</w:t>
            </w:r>
            <w:r w:rsidR="001E4C43" w:rsidRPr="00D54D0F">
              <w:rPr>
                <w:rFonts w:ascii="Courier New" w:hAnsi="Courier New" w:cs="Courier New"/>
                <w:i w:val="0"/>
              </w:rPr>
              <w:t>, 07/09/2005 - 04/06/2010</w:t>
            </w:r>
          </w:p>
          <w:p w:rsidR="00F51832" w:rsidRPr="00F51832" w:rsidRDefault="00F51832" w:rsidP="00F51832"/>
          <w:p w:rsidR="00187CD0" w:rsidRDefault="00187CD0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t>English: Grade C achieved</w:t>
            </w:r>
            <w:r w:rsidR="001E4C43" w:rsidRPr="00D54D0F">
              <w:rPr>
                <w:rFonts w:ascii="Courier New" w:hAnsi="Courier New" w:cs="Courier New"/>
                <w:i w:val="0"/>
                <w:lang w:bidi="en-US"/>
              </w:rPr>
              <w:t xml:space="preserve">, </w:t>
            </w:r>
            <w:r w:rsidR="001E4C43" w:rsidRPr="00D54D0F">
              <w:rPr>
                <w:rFonts w:ascii="Courier New" w:hAnsi="Courier New" w:cs="Courier New"/>
                <w:i w:val="0"/>
              </w:rPr>
              <w:t>07/09/2005 - 04/06/2010</w:t>
            </w:r>
          </w:p>
          <w:p w:rsidR="00F51832" w:rsidRPr="00F51832" w:rsidRDefault="00F51832" w:rsidP="00F51832"/>
          <w:p w:rsidR="00187CD0" w:rsidRDefault="001E4C43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t xml:space="preserve">Science: Grade C achieved, </w:t>
            </w:r>
            <w:r w:rsidRPr="00D54D0F">
              <w:rPr>
                <w:rFonts w:ascii="Courier New" w:hAnsi="Courier New" w:cs="Courier New"/>
                <w:i w:val="0"/>
              </w:rPr>
              <w:t>07/09/2005 - 04/06/2010</w:t>
            </w:r>
          </w:p>
          <w:p w:rsidR="00F51832" w:rsidRPr="00F51832" w:rsidRDefault="00F51832" w:rsidP="00F51832"/>
          <w:p w:rsidR="00187CD0" w:rsidRDefault="00187CD0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t>ICT: Grade C achieved</w:t>
            </w:r>
            <w:r w:rsidR="001E4C43" w:rsidRPr="00D54D0F">
              <w:rPr>
                <w:rFonts w:ascii="Courier New" w:hAnsi="Courier New" w:cs="Courier New"/>
                <w:i w:val="0"/>
                <w:lang w:bidi="en-US"/>
              </w:rPr>
              <w:t xml:space="preserve">, </w:t>
            </w:r>
            <w:r w:rsidR="001E4C43" w:rsidRPr="00D54D0F">
              <w:rPr>
                <w:rFonts w:ascii="Courier New" w:hAnsi="Courier New" w:cs="Courier New"/>
                <w:i w:val="0"/>
              </w:rPr>
              <w:t>07/09/2005 - 04/06/2010</w:t>
            </w:r>
          </w:p>
          <w:p w:rsidR="00F51832" w:rsidRPr="00F51832" w:rsidRDefault="00F51832" w:rsidP="00F51832"/>
          <w:p w:rsidR="00187CD0" w:rsidRDefault="00187CD0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t>Catering and hospitality: Grade D achieved</w:t>
            </w:r>
            <w:r w:rsidR="001E4C43" w:rsidRPr="00D54D0F">
              <w:rPr>
                <w:rFonts w:ascii="Courier New" w:hAnsi="Courier New" w:cs="Courier New"/>
                <w:i w:val="0"/>
                <w:lang w:bidi="en-US"/>
              </w:rPr>
              <w:t xml:space="preserve">, </w:t>
            </w:r>
            <w:r w:rsidR="001E4C43" w:rsidRPr="00D54D0F">
              <w:rPr>
                <w:rFonts w:ascii="Courier New" w:hAnsi="Courier New" w:cs="Courier New"/>
                <w:i w:val="0"/>
              </w:rPr>
              <w:t>07/09/2005 - 04/06/2010</w:t>
            </w:r>
          </w:p>
          <w:p w:rsidR="00F51832" w:rsidRPr="00F51832" w:rsidRDefault="00F51832" w:rsidP="00F51832"/>
          <w:p w:rsidR="00187CD0" w:rsidRDefault="00187CD0" w:rsidP="00954FCC">
            <w:pPr>
              <w:pStyle w:val="Quote"/>
              <w:rPr>
                <w:rFonts w:ascii="Courier New" w:hAnsi="Courier New" w:cs="Courier New"/>
                <w:i w:val="0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t>Media Studies: Grade C achieved</w:t>
            </w:r>
            <w:r w:rsidR="001E4C43" w:rsidRPr="00D54D0F">
              <w:rPr>
                <w:rFonts w:ascii="Courier New" w:hAnsi="Courier New" w:cs="Courier New"/>
                <w:i w:val="0"/>
                <w:lang w:bidi="en-US"/>
              </w:rPr>
              <w:t xml:space="preserve">, </w:t>
            </w:r>
            <w:r w:rsidR="001E4C43" w:rsidRPr="00D54D0F">
              <w:rPr>
                <w:rFonts w:ascii="Courier New" w:hAnsi="Courier New" w:cs="Courier New"/>
                <w:i w:val="0"/>
              </w:rPr>
              <w:t>07/09/2005 - 04/06/2010</w:t>
            </w:r>
          </w:p>
          <w:p w:rsidR="00F51832" w:rsidRPr="00F51832" w:rsidRDefault="00F51832" w:rsidP="00F51832"/>
          <w:p w:rsidR="00187CD0" w:rsidRPr="00D54D0F" w:rsidRDefault="00187CD0" w:rsidP="00441825">
            <w:pPr>
              <w:pStyle w:val="Quote"/>
              <w:rPr>
                <w:rFonts w:ascii="Courier New" w:hAnsi="Courier New" w:cs="Courier New"/>
                <w:i w:val="0"/>
                <w:lang w:bidi="en-US"/>
              </w:rPr>
            </w:pPr>
            <w:r w:rsidRPr="00D54D0F">
              <w:rPr>
                <w:rFonts w:ascii="Courier New" w:hAnsi="Courier New" w:cs="Courier New"/>
                <w:i w:val="0"/>
                <w:lang w:bidi="en-US"/>
              </w:rPr>
              <w:lastRenderedPageBreak/>
              <w:t>Construction: Pass level achieved</w:t>
            </w:r>
            <w:r w:rsidR="001E4C43" w:rsidRPr="00D54D0F">
              <w:rPr>
                <w:rFonts w:ascii="Courier New" w:hAnsi="Courier New" w:cs="Courier New"/>
                <w:i w:val="0"/>
                <w:lang w:bidi="en-US"/>
              </w:rPr>
              <w:t>, 11/09/2011 - 02/07/2012</w:t>
            </w:r>
            <w:r w:rsidR="0061027B" w:rsidRPr="00D54D0F">
              <w:rPr>
                <w:rFonts w:ascii="Courier New" w:hAnsi="Courier New" w:cs="Courier New"/>
                <w:i w:val="0"/>
                <w:lang w:bidi="en-US"/>
              </w:rPr>
              <w:t xml:space="preserve"> </w:t>
            </w:r>
          </w:p>
        </w:tc>
      </w:tr>
    </w:tbl>
    <w:p w:rsidR="00187CD0" w:rsidRPr="00187CD0" w:rsidRDefault="00187CD0" w:rsidP="00187CD0"/>
    <w:sectPr w:rsidR="00187CD0" w:rsidRPr="00187CD0" w:rsidSect="000D147C">
      <w:footerReference w:type="default" r:id="rId8"/>
      <w:pgSz w:w="12240" w:h="15840"/>
      <w:pgMar w:top="1080" w:right="1800" w:bottom="1080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0D" w:rsidRDefault="0073640D">
      <w:r>
        <w:separator/>
      </w:r>
    </w:p>
  </w:endnote>
  <w:endnote w:type="continuationSeparator" w:id="0">
    <w:p w:rsidR="0073640D" w:rsidRDefault="0073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live"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B15" w:rsidRDefault="006F0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0D" w:rsidRDefault="0073640D">
      <w:r>
        <w:separator/>
      </w:r>
    </w:p>
  </w:footnote>
  <w:footnote w:type="continuationSeparator" w:id="0">
    <w:p w:rsidR="0073640D" w:rsidRDefault="0073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15E"/>
    <w:multiLevelType w:val="hybridMultilevel"/>
    <w:tmpl w:val="3B48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6753"/>
    <w:multiLevelType w:val="hybridMultilevel"/>
    <w:tmpl w:val="41DE5566"/>
    <w:lvl w:ilvl="0" w:tplc="79845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13B"/>
    <w:multiLevelType w:val="hybridMultilevel"/>
    <w:tmpl w:val="5CA0F30C"/>
    <w:lvl w:ilvl="0" w:tplc="79845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5644"/>
    <w:multiLevelType w:val="hybridMultilevel"/>
    <w:tmpl w:val="905CB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6757"/>
    <w:multiLevelType w:val="hybridMultilevel"/>
    <w:tmpl w:val="08CE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36BC"/>
    <w:multiLevelType w:val="hybridMultilevel"/>
    <w:tmpl w:val="F440E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55F2"/>
    <w:multiLevelType w:val="hybridMultilevel"/>
    <w:tmpl w:val="3AC27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8641F"/>
    <w:multiLevelType w:val="hybridMultilevel"/>
    <w:tmpl w:val="5AEA2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74281"/>
    <w:multiLevelType w:val="hybridMultilevel"/>
    <w:tmpl w:val="2E4C9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D6EA7"/>
    <w:multiLevelType w:val="hybridMultilevel"/>
    <w:tmpl w:val="8982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94882"/>
    <w:multiLevelType w:val="hybridMultilevel"/>
    <w:tmpl w:val="ED5C998E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1" w15:restartNumberingAfterBreak="0">
    <w:nsid w:val="4F455545"/>
    <w:multiLevelType w:val="hybridMultilevel"/>
    <w:tmpl w:val="0FA0CB52"/>
    <w:lvl w:ilvl="0" w:tplc="79845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DA1F72"/>
    <w:multiLevelType w:val="hybridMultilevel"/>
    <w:tmpl w:val="03A4F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61543"/>
    <w:multiLevelType w:val="hybridMultilevel"/>
    <w:tmpl w:val="AFEA427C"/>
    <w:lvl w:ilvl="0" w:tplc="79845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043E"/>
    <w:multiLevelType w:val="hybridMultilevel"/>
    <w:tmpl w:val="CB3C5CC4"/>
    <w:lvl w:ilvl="0" w:tplc="79845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563558"/>
    <w:multiLevelType w:val="hybridMultilevel"/>
    <w:tmpl w:val="553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A2EF4"/>
    <w:multiLevelType w:val="hybridMultilevel"/>
    <w:tmpl w:val="C7C09B52"/>
    <w:lvl w:ilvl="0" w:tplc="79845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7557B2A"/>
    <w:multiLevelType w:val="hybridMultilevel"/>
    <w:tmpl w:val="59020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B427A"/>
    <w:multiLevelType w:val="hybridMultilevel"/>
    <w:tmpl w:val="1070E026"/>
    <w:lvl w:ilvl="0" w:tplc="79845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21179"/>
    <w:multiLevelType w:val="hybridMultilevel"/>
    <w:tmpl w:val="165C1506"/>
    <w:lvl w:ilvl="0" w:tplc="79845B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9227C"/>
    <w:multiLevelType w:val="hybridMultilevel"/>
    <w:tmpl w:val="45D2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32C7E"/>
    <w:multiLevelType w:val="hybridMultilevel"/>
    <w:tmpl w:val="2158B6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B10114"/>
    <w:multiLevelType w:val="hybridMultilevel"/>
    <w:tmpl w:val="F146C672"/>
    <w:lvl w:ilvl="0" w:tplc="79845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856526"/>
    <w:multiLevelType w:val="hybridMultilevel"/>
    <w:tmpl w:val="6B4828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4"/>
  </w:num>
  <w:num w:numId="4">
    <w:abstractNumId w:val="23"/>
  </w:num>
  <w:num w:numId="5">
    <w:abstractNumId w:val="14"/>
  </w:num>
  <w:num w:numId="6">
    <w:abstractNumId w:val="16"/>
  </w:num>
  <w:num w:numId="7">
    <w:abstractNumId w:val="2"/>
  </w:num>
  <w:num w:numId="8">
    <w:abstractNumId w:val="19"/>
  </w:num>
  <w:num w:numId="9">
    <w:abstractNumId w:val="13"/>
  </w:num>
  <w:num w:numId="10">
    <w:abstractNumId w:val="20"/>
  </w:num>
  <w:num w:numId="11">
    <w:abstractNumId w:val="1"/>
  </w:num>
  <w:num w:numId="12">
    <w:abstractNumId w:val="11"/>
  </w:num>
  <w:num w:numId="13">
    <w:abstractNumId w:val="10"/>
  </w:num>
  <w:num w:numId="14">
    <w:abstractNumId w:val="21"/>
  </w:num>
  <w:num w:numId="15">
    <w:abstractNumId w:val="15"/>
  </w:num>
  <w:num w:numId="16">
    <w:abstractNumId w:val="5"/>
  </w:num>
  <w:num w:numId="17">
    <w:abstractNumId w:val="12"/>
  </w:num>
  <w:num w:numId="18">
    <w:abstractNumId w:val="6"/>
  </w:num>
  <w:num w:numId="19">
    <w:abstractNumId w:val="9"/>
  </w:num>
  <w:num w:numId="20">
    <w:abstractNumId w:val="4"/>
  </w:num>
  <w:num w:numId="21">
    <w:abstractNumId w:val="7"/>
  </w:num>
  <w:num w:numId="22">
    <w:abstractNumId w:val="18"/>
  </w:num>
  <w:num w:numId="23">
    <w:abstractNumId w:val="8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48"/>
    <w:rsid w:val="00014BA0"/>
    <w:rsid w:val="00030226"/>
    <w:rsid w:val="0004377E"/>
    <w:rsid w:val="00061D9B"/>
    <w:rsid w:val="0007699C"/>
    <w:rsid w:val="000836B4"/>
    <w:rsid w:val="000954E7"/>
    <w:rsid w:val="000B75E4"/>
    <w:rsid w:val="000D147C"/>
    <w:rsid w:val="000D365A"/>
    <w:rsid w:val="000D7287"/>
    <w:rsid w:val="00106CEB"/>
    <w:rsid w:val="0013117D"/>
    <w:rsid w:val="001414E9"/>
    <w:rsid w:val="00151028"/>
    <w:rsid w:val="00156D1A"/>
    <w:rsid w:val="00160E04"/>
    <w:rsid w:val="00187CD0"/>
    <w:rsid w:val="001A4186"/>
    <w:rsid w:val="001A72B0"/>
    <w:rsid w:val="001D731E"/>
    <w:rsid w:val="001D7BC1"/>
    <w:rsid w:val="001E069E"/>
    <w:rsid w:val="001E4C43"/>
    <w:rsid w:val="00214C2A"/>
    <w:rsid w:val="00226CF9"/>
    <w:rsid w:val="00240619"/>
    <w:rsid w:val="0024385E"/>
    <w:rsid w:val="00252419"/>
    <w:rsid w:val="00282E7A"/>
    <w:rsid w:val="002903BA"/>
    <w:rsid w:val="002A4526"/>
    <w:rsid w:val="002A78C6"/>
    <w:rsid w:val="002B100C"/>
    <w:rsid w:val="002B21C8"/>
    <w:rsid w:val="002B6ECD"/>
    <w:rsid w:val="002C2758"/>
    <w:rsid w:val="002C4323"/>
    <w:rsid w:val="002D16F6"/>
    <w:rsid w:val="002E77D9"/>
    <w:rsid w:val="003033D8"/>
    <w:rsid w:val="0032190B"/>
    <w:rsid w:val="00331D07"/>
    <w:rsid w:val="00344ADE"/>
    <w:rsid w:val="00386A91"/>
    <w:rsid w:val="003A0975"/>
    <w:rsid w:val="003A18AB"/>
    <w:rsid w:val="003A25D5"/>
    <w:rsid w:val="003C3A6A"/>
    <w:rsid w:val="003D6FBB"/>
    <w:rsid w:val="003D7DE9"/>
    <w:rsid w:val="003D7E04"/>
    <w:rsid w:val="003E71B0"/>
    <w:rsid w:val="003E7D9B"/>
    <w:rsid w:val="003F709E"/>
    <w:rsid w:val="00403A7C"/>
    <w:rsid w:val="00415866"/>
    <w:rsid w:val="0041785B"/>
    <w:rsid w:val="00423BCC"/>
    <w:rsid w:val="00435523"/>
    <w:rsid w:val="00441825"/>
    <w:rsid w:val="0045461D"/>
    <w:rsid w:val="004560FB"/>
    <w:rsid w:val="00465E86"/>
    <w:rsid w:val="00470C70"/>
    <w:rsid w:val="00475D62"/>
    <w:rsid w:val="0047623E"/>
    <w:rsid w:val="00485545"/>
    <w:rsid w:val="004A3B48"/>
    <w:rsid w:val="004A6532"/>
    <w:rsid w:val="004F5AFA"/>
    <w:rsid w:val="0050500B"/>
    <w:rsid w:val="00512904"/>
    <w:rsid w:val="00513A7E"/>
    <w:rsid w:val="00543BFD"/>
    <w:rsid w:val="00546A6B"/>
    <w:rsid w:val="00563351"/>
    <w:rsid w:val="0057234B"/>
    <w:rsid w:val="00574691"/>
    <w:rsid w:val="005A3F89"/>
    <w:rsid w:val="005A407D"/>
    <w:rsid w:val="005A620A"/>
    <w:rsid w:val="005C1555"/>
    <w:rsid w:val="005C3C2A"/>
    <w:rsid w:val="006073BC"/>
    <w:rsid w:val="0061027B"/>
    <w:rsid w:val="006200CB"/>
    <w:rsid w:val="00630690"/>
    <w:rsid w:val="00634191"/>
    <w:rsid w:val="006375AF"/>
    <w:rsid w:val="0065139F"/>
    <w:rsid w:val="0065791A"/>
    <w:rsid w:val="006600E5"/>
    <w:rsid w:val="006604EC"/>
    <w:rsid w:val="00672764"/>
    <w:rsid w:val="006765C0"/>
    <w:rsid w:val="00685CE0"/>
    <w:rsid w:val="006A5EEC"/>
    <w:rsid w:val="006A7305"/>
    <w:rsid w:val="006B6A27"/>
    <w:rsid w:val="006F0B15"/>
    <w:rsid w:val="006F68CA"/>
    <w:rsid w:val="007003CA"/>
    <w:rsid w:val="007320B6"/>
    <w:rsid w:val="00733B45"/>
    <w:rsid w:val="007362DC"/>
    <w:rsid w:val="0073640D"/>
    <w:rsid w:val="00736537"/>
    <w:rsid w:val="00755540"/>
    <w:rsid w:val="00757587"/>
    <w:rsid w:val="007B3E36"/>
    <w:rsid w:val="007C44CB"/>
    <w:rsid w:val="007D1E8D"/>
    <w:rsid w:val="007D4910"/>
    <w:rsid w:val="007E1F1D"/>
    <w:rsid w:val="007E4E8D"/>
    <w:rsid w:val="007F2869"/>
    <w:rsid w:val="007F516E"/>
    <w:rsid w:val="008021EC"/>
    <w:rsid w:val="00826CF6"/>
    <w:rsid w:val="00827F71"/>
    <w:rsid w:val="0086430F"/>
    <w:rsid w:val="00872B8E"/>
    <w:rsid w:val="00874A43"/>
    <w:rsid w:val="008A132F"/>
    <w:rsid w:val="008D0109"/>
    <w:rsid w:val="008F64CC"/>
    <w:rsid w:val="008F73D8"/>
    <w:rsid w:val="00925B4A"/>
    <w:rsid w:val="00932DBE"/>
    <w:rsid w:val="009332B9"/>
    <w:rsid w:val="00954FCC"/>
    <w:rsid w:val="009653E6"/>
    <w:rsid w:val="00965914"/>
    <w:rsid w:val="00966EC1"/>
    <w:rsid w:val="00974903"/>
    <w:rsid w:val="0098032B"/>
    <w:rsid w:val="0099218D"/>
    <w:rsid w:val="00992849"/>
    <w:rsid w:val="009974A2"/>
    <w:rsid w:val="009A274C"/>
    <w:rsid w:val="009B0402"/>
    <w:rsid w:val="009C1265"/>
    <w:rsid w:val="009F21EC"/>
    <w:rsid w:val="00A57272"/>
    <w:rsid w:val="00A738EA"/>
    <w:rsid w:val="00A74634"/>
    <w:rsid w:val="00A91289"/>
    <w:rsid w:val="00A925D6"/>
    <w:rsid w:val="00A9700D"/>
    <w:rsid w:val="00AA085E"/>
    <w:rsid w:val="00AB6E17"/>
    <w:rsid w:val="00AC27D9"/>
    <w:rsid w:val="00AD1F22"/>
    <w:rsid w:val="00AE315F"/>
    <w:rsid w:val="00AF29C8"/>
    <w:rsid w:val="00AF3C5A"/>
    <w:rsid w:val="00B20D06"/>
    <w:rsid w:val="00B40FFD"/>
    <w:rsid w:val="00B67ACE"/>
    <w:rsid w:val="00B72A77"/>
    <w:rsid w:val="00B77DC9"/>
    <w:rsid w:val="00B961F8"/>
    <w:rsid w:val="00BA27BC"/>
    <w:rsid w:val="00BC092C"/>
    <w:rsid w:val="00BC28FA"/>
    <w:rsid w:val="00BC4FA3"/>
    <w:rsid w:val="00BD63A9"/>
    <w:rsid w:val="00BF0192"/>
    <w:rsid w:val="00C06BB1"/>
    <w:rsid w:val="00C076DF"/>
    <w:rsid w:val="00C2276D"/>
    <w:rsid w:val="00C421B7"/>
    <w:rsid w:val="00C513F9"/>
    <w:rsid w:val="00C524CC"/>
    <w:rsid w:val="00C5387C"/>
    <w:rsid w:val="00C57898"/>
    <w:rsid w:val="00C6034C"/>
    <w:rsid w:val="00C635FC"/>
    <w:rsid w:val="00C7524B"/>
    <w:rsid w:val="00C75DD0"/>
    <w:rsid w:val="00CA3A5A"/>
    <w:rsid w:val="00CB7FA9"/>
    <w:rsid w:val="00CC1641"/>
    <w:rsid w:val="00CE5493"/>
    <w:rsid w:val="00D02D1A"/>
    <w:rsid w:val="00D04D7D"/>
    <w:rsid w:val="00D13C9A"/>
    <w:rsid w:val="00D2177B"/>
    <w:rsid w:val="00D23264"/>
    <w:rsid w:val="00D3588B"/>
    <w:rsid w:val="00D54D0F"/>
    <w:rsid w:val="00D67EE8"/>
    <w:rsid w:val="00D7065D"/>
    <w:rsid w:val="00D73806"/>
    <w:rsid w:val="00D745C5"/>
    <w:rsid w:val="00D92C0F"/>
    <w:rsid w:val="00DA720E"/>
    <w:rsid w:val="00DC2005"/>
    <w:rsid w:val="00DC5342"/>
    <w:rsid w:val="00DC5CD8"/>
    <w:rsid w:val="00DD2AD0"/>
    <w:rsid w:val="00DD71D8"/>
    <w:rsid w:val="00DE0332"/>
    <w:rsid w:val="00DF0A20"/>
    <w:rsid w:val="00E071F9"/>
    <w:rsid w:val="00E14C8F"/>
    <w:rsid w:val="00E31451"/>
    <w:rsid w:val="00E405D2"/>
    <w:rsid w:val="00E42F18"/>
    <w:rsid w:val="00E8333B"/>
    <w:rsid w:val="00EC4FE2"/>
    <w:rsid w:val="00EF12D5"/>
    <w:rsid w:val="00EF170A"/>
    <w:rsid w:val="00F1084A"/>
    <w:rsid w:val="00F113BC"/>
    <w:rsid w:val="00F208E6"/>
    <w:rsid w:val="00F25A94"/>
    <w:rsid w:val="00F3376D"/>
    <w:rsid w:val="00F51832"/>
    <w:rsid w:val="00F96118"/>
    <w:rsid w:val="00FA0B68"/>
    <w:rsid w:val="00FA1B01"/>
    <w:rsid w:val="00FA3F66"/>
    <w:rsid w:val="00F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30AAF5-D1B0-4140-812F-880426BA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B48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2D16F6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ntique Olive" w:hAnsi="Antique Olive"/>
      <w:sz w:val="21"/>
      <w:szCs w:val="21"/>
      <w:lang w:val="en-GB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73B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073B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073B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073BC"/>
    <w:rPr>
      <w:rFonts w:ascii="Arial" w:hAnsi="Arial"/>
      <w:i/>
      <w:iCs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Administrator\Desktop\0609151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0A0C-AF48-124A-BC8E-C49054C670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06091511.dot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Melanie Filkins</vt:lpstr>
    </vt:vector>
  </TitlesOfParts>
  <Company>Microsoft Corporation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Melanie Filkins</dc:title>
  <dc:subject/>
  <dc:creator>Ryan</dc:creator>
  <cp:keywords/>
  <cp:lastModifiedBy>Ryan Filkins</cp:lastModifiedBy>
  <cp:revision>2</cp:revision>
  <cp:lastPrinted>1901-01-01T09:00:00Z</cp:lastPrinted>
  <dcterms:created xsi:type="dcterms:W3CDTF">2019-10-16T11:33:00Z</dcterms:created>
  <dcterms:modified xsi:type="dcterms:W3CDTF">2019-10-16T11:33:00Z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