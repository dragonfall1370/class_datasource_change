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10"/>
        <w:gridCol w:w="6930"/>
      </w:tblGrid>
      <w:tr w:rsidR="000C440C" w14:paraId="3BE811E9" w14:textId="77777777">
        <w:trPr>
          <w:trHeight w:val="1440"/>
        </w:trPr>
        <w:tc>
          <w:tcPr>
            <w:tcW w:w="1710" w:type="dxa"/>
          </w:tcPr>
          <w:p w14:paraId="75BA803C" w14:textId="77777777" w:rsidR="000C440C" w:rsidRDefault="000C440C"/>
        </w:tc>
        <w:tc>
          <w:tcPr>
            <w:tcW w:w="6930" w:type="dxa"/>
          </w:tcPr>
          <w:p w14:paraId="0ED677A2" w14:textId="77777777" w:rsidR="000C440C" w:rsidRDefault="00033F1E">
            <w:pPr>
              <w:pStyle w:val="Title"/>
            </w:pPr>
            <w:sdt>
              <w:sdtPr>
                <w:alias w:val="Your Name"/>
                <w:tag w:val=""/>
                <w:id w:val="1103681501"/>
                <w:placeholder>
                  <w:docPart w:val="57821421E0C84DB1876A0F1E1800D89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CA7581">
                  <w:t>Aaron Roberts</w:t>
                </w:r>
              </w:sdtContent>
            </w:sdt>
          </w:p>
          <w:p w14:paraId="54B842D0" w14:textId="77777777" w:rsidR="000C440C" w:rsidRDefault="00033F1E">
            <w:pPr>
              <w:pStyle w:val="ContactInformation"/>
            </w:pPr>
            <w:sdt>
              <w:sdtPr>
                <w:alias w:val="Street Address"/>
                <w:tag w:val=""/>
                <w:id w:val="1856846159"/>
                <w:placeholder>
                  <w:docPart w:val="EE7604D282E448EE873671BA485A013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A7581">
                  <w:t>London NW7</w:t>
                </w:r>
              </w:sdtContent>
            </w:sdt>
            <w:r w:rsidR="00E32242">
              <w:t xml:space="preserve"> </w:t>
            </w:r>
            <w:r w:rsidR="00E32242">
              <w:rPr>
                <w:rFonts w:ascii="Century Gothic" w:hAnsi="Century Gothic"/>
              </w:rPr>
              <w:t xml:space="preserve">− </w:t>
            </w:r>
            <w:sdt>
              <w:sdtPr>
                <w:alias w:val="Telephone"/>
                <w:tag w:val=""/>
                <w:id w:val="50207725"/>
                <w:placeholder>
                  <w:docPart w:val="834B58A989344973A7D9A3DE2AF8A24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CA7581">
                  <w:t>07463719364</w:t>
                </w:r>
              </w:sdtContent>
            </w:sdt>
            <w:r w:rsidR="00E32242">
              <w:t xml:space="preserve"> </w:t>
            </w:r>
            <w:r w:rsidR="00E32242">
              <w:rPr>
                <w:rFonts w:ascii="Century Gothic" w:hAnsi="Century Gothic"/>
              </w:rPr>
              <w:t>–</w:t>
            </w:r>
            <w:r w:rsidR="00E32242">
              <w:t xml:space="preserve"> </w:t>
            </w:r>
            <w:sdt>
              <w:sdtPr>
                <w:alias w:val="Email"/>
                <w:tag w:val=""/>
                <w:id w:val="2033993437"/>
                <w:placeholder>
                  <w:docPart w:val="9C69C3B5B0DE4725925CD6EFE26A8DC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A7581">
                  <w:t>robertsaaron174@gmail.com</w:t>
                </w:r>
              </w:sdtContent>
            </w:sdt>
          </w:p>
        </w:tc>
      </w:tr>
      <w:tr w:rsidR="000C440C" w14:paraId="45C412B2" w14:textId="77777777">
        <w:sdt>
          <w:sdtPr>
            <w:id w:val="733590866"/>
            <w:placeholder>
              <w:docPart w:val="F74A76A0D3D14ED894F6A981395A3E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14:paraId="5103E425" w14:textId="77777777" w:rsidR="000C440C" w:rsidRDefault="00E32242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6930" w:type="dxa"/>
          </w:tcPr>
          <w:p w14:paraId="1D544ABE" w14:textId="4E9E2A8E" w:rsidR="000C440C" w:rsidRDefault="005D55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highly motivated and hardworking individual</w:t>
            </w:r>
            <w:bookmarkStart w:id="0" w:name="_GoBack"/>
            <w:bookmarkEnd w:id="0"/>
            <w:r w:rsidR="007F1211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Seeking a job in IT</w:t>
            </w:r>
            <w:r w:rsidR="00F12EE3">
              <w:rPr>
                <w:rFonts w:asciiTheme="majorHAnsi" w:hAnsiTheme="majorHAnsi"/>
              </w:rPr>
              <w:t xml:space="preserve"> to build upon my interest </w:t>
            </w:r>
            <w:r w:rsidR="007F1211">
              <w:rPr>
                <w:rFonts w:asciiTheme="majorHAnsi" w:hAnsiTheme="majorHAnsi"/>
              </w:rPr>
              <w:t>and knowledge</w:t>
            </w:r>
            <w:r w:rsidR="005D4D07">
              <w:rPr>
                <w:rFonts w:asciiTheme="majorHAnsi" w:hAnsiTheme="majorHAnsi"/>
              </w:rPr>
              <w:t xml:space="preserve"> in</w:t>
            </w:r>
            <w:r w:rsidR="00F12EE3">
              <w:rPr>
                <w:rFonts w:asciiTheme="majorHAnsi" w:hAnsiTheme="majorHAnsi"/>
              </w:rPr>
              <w:t xml:space="preserve"> computing. </w:t>
            </w:r>
            <w:r w:rsidR="00FA41B6">
              <w:rPr>
                <w:rFonts w:asciiTheme="majorHAnsi" w:hAnsiTheme="majorHAnsi"/>
              </w:rPr>
              <w:t xml:space="preserve">Currently studying for CCNA and currently have </w:t>
            </w:r>
            <w:proofErr w:type="spellStart"/>
            <w:r w:rsidR="00FA41B6">
              <w:rPr>
                <w:rFonts w:asciiTheme="majorHAnsi" w:hAnsiTheme="majorHAnsi"/>
              </w:rPr>
              <w:t>Comptia</w:t>
            </w:r>
            <w:proofErr w:type="spellEnd"/>
            <w:r w:rsidR="00FA41B6">
              <w:rPr>
                <w:rFonts w:asciiTheme="majorHAnsi" w:hAnsiTheme="majorHAnsi"/>
              </w:rPr>
              <w:t xml:space="preserve"> A+</w:t>
            </w:r>
            <w:r w:rsidR="002E52FB">
              <w:rPr>
                <w:rFonts w:asciiTheme="majorHAnsi" w:hAnsiTheme="majorHAnsi"/>
              </w:rPr>
              <w:t xml:space="preserve"> with experience of Microsoft operating systems, Linux and Common Microsoft office Applications.</w:t>
            </w:r>
            <w:r w:rsidR="000B2DC1">
              <w:rPr>
                <w:rFonts w:asciiTheme="majorHAnsi" w:hAnsiTheme="majorHAnsi"/>
              </w:rPr>
              <w:t xml:space="preserve"> 1</w:t>
            </w:r>
            <w:r w:rsidR="000B2DC1" w:rsidRPr="000B2DC1">
              <w:rPr>
                <w:rFonts w:asciiTheme="majorHAnsi" w:hAnsiTheme="majorHAnsi"/>
                <w:vertAlign w:val="superscript"/>
              </w:rPr>
              <w:t>st</w:t>
            </w:r>
            <w:r w:rsidR="000B2DC1">
              <w:rPr>
                <w:rFonts w:asciiTheme="majorHAnsi" w:hAnsiTheme="majorHAnsi"/>
              </w:rPr>
              <w:t xml:space="preserve"> </w:t>
            </w:r>
            <w:r w:rsidR="00B835E1">
              <w:rPr>
                <w:rFonts w:asciiTheme="majorHAnsi" w:hAnsiTheme="majorHAnsi"/>
              </w:rPr>
              <w:t>and 2</w:t>
            </w:r>
            <w:r w:rsidR="00B835E1" w:rsidRPr="00B835E1">
              <w:rPr>
                <w:rFonts w:asciiTheme="majorHAnsi" w:hAnsiTheme="majorHAnsi"/>
                <w:vertAlign w:val="superscript"/>
              </w:rPr>
              <w:t>nd</w:t>
            </w:r>
            <w:r w:rsidR="00B835E1">
              <w:rPr>
                <w:rFonts w:asciiTheme="majorHAnsi" w:hAnsiTheme="majorHAnsi"/>
              </w:rPr>
              <w:t xml:space="preserve"> </w:t>
            </w:r>
            <w:r w:rsidR="000B2DC1">
              <w:rPr>
                <w:rFonts w:asciiTheme="majorHAnsi" w:hAnsiTheme="majorHAnsi"/>
              </w:rPr>
              <w:t xml:space="preserve">Line support, </w:t>
            </w:r>
            <w:r w:rsidR="00E4397F">
              <w:rPr>
                <w:rFonts w:asciiTheme="majorHAnsi" w:hAnsiTheme="majorHAnsi"/>
              </w:rPr>
              <w:t xml:space="preserve">Windows </w:t>
            </w:r>
            <w:r w:rsidR="000B2DC1">
              <w:rPr>
                <w:rFonts w:asciiTheme="majorHAnsi" w:hAnsiTheme="majorHAnsi"/>
              </w:rPr>
              <w:t>Laptop</w:t>
            </w:r>
            <w:r w:rsidR="00E4397F">
              <w:rPr>
                <w:rFonts w:asciiTheme="majorHAnsi" w:hAnsiTheme="majorHAnsi"/>
              </w:rPr>
              <w:t xml:space="preserve">, </w:t>
            </w:r>
            <w:r w:rsidR="00CE7AB0">
              <w:rPr>
                <w:rFonts w:asciiTheme="majorHAnsi" w:hAnsiTheme="majorHAnsi"/>
              </w:rPr>
              <w:t xml:space="preserve">Remote desktop support, </w:t>
            </w:r>
            <w:r w:rsidR="00E4397F">
              <w:rPr>
                <w:rFonts w:asciiTheme="majorHAnsi" w:hAnsiTheme="majorHAnsi"/>
              </w:rPr>
              <w:t>Apple Mac</w:t>
            </w:r>
            <w:r w:rsidR="000B2DC1">
              <w:rPr>
                <w:rFonts w:asciiTheme="majorHAnsi" w:hAnsiTheme="majorHAnsi"/>
              </w:rPr>
              <w:t xml:space="preserve"> and Mobile Phone deployment.</w:t>
            </w:r>
          </w:p>
        </w:tc>
      </w:tr>
      <w:tr w:rsidR="000C440C" w14:paraId="6A21A8B4" w14:textId="77777777">
        <w:sdt>
          <w:sdtPr>
            <w:id w:val="1033002868"/>
            <w:placeholder>
              <w:docPart w:val="3967DC34E6A941F8A1F9B98C89FF72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14:paraId="0E0E0EEF" w14:textId="77777777" w:rsidR="000C440C" w:rsidRDefault="00E32242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6930" w:type="dxa"/>
          </w:tcPr>
          <w:p w14:paraId="6037494F" w14:textId="77777777" w:rsidR="00B835E1" w:rsidRPr="00B835E1" w:rsidRDefault="00B835E1">
            <w:pPr>
              <w:pStyle w:val="Heading1"/>
            </w:pPr>
          </w:p>
          <w:p w14:paraId="4BE732CF" w14:textId="74D8A918" w:rsidR="00A06706" w:rsidRPr="00B835E1" w:rsidRDefault="00AF4392" w:rsidP="00A06706">
            <w:pPr>
              <w:pStyle w:val="Heading1"/>
            </w:pPr>
            <w:r>
              <w:t>01</w:t>
            </w:r>
            <w:r w:rsidR="00A06706" w:rsidRPr="00B835E1">
              <w:t>/201</w:t>
            </w:r>
            <w:r>
              <w:t>9</w:t>
            </w:r>
            <w:r w:rsidR="00A06706" w:rsidRPr="00B835E1">
              <w:t>-Present</w:t>
            </w:r>
          </w:p>
          <w:p w14:paraId="7F9506C9" w14:textId="77777777" w:rsidR="00A06706" w:rsidRPr="00B835E1" w:rsidRDefault="00A06706" w:rsidP="00A06706">
            <w:pPr>
              <w:rPr>
                <w:b/>
              </w:rPr>
            </w:pPr>
            <w:r w:rsidRPr="00B835E1">
              <w:rPr>
                <w:b/>
              </w:rPr>
              <w:t xml:space="preserve">University College London Hospital </w:t>
            </w:r>
          </w:p>
          <w:p w14:paraId="13325A30" w14:textId="22010093" w:rsidR="00A06706" w:rsidRDefault="00A06706" w:rsidP="00A06706">
            <w:pPr>
              <w:rPr>
                <w:b/>
              </w:rPr>
            </w:pPr>
            <w:r w:rsidRPr="00B835E1">
              <w:rPr>
                <w:b/>
              </w:rPr>
              <w:t xml:space="preserve">Windows </w:t>
            </w:r>
            <w:r>
              <w:rPr>
                <w:b/>
              </w:rPr>
              <w:t>1</w:t>
            </w:r>
            <w:r w:rsidRPr="00B835E1">
              <w:rPr>
                <w:b/>
              </w:rPr>
              <w:t>0 Rollout Engineer</w:t>
            </w:r>
            <w:r>
              <w:rPr>
                <w:b/>
              </w:rPr>
              <w:t xml:space="preserve"> Team Leader</w:t>
            </w:r>
          </w:p>
          <w:p w14:paraId="0DBA9F02" w14:textId="77777777" w:rsidR="00A06706" w:rsidRDefault="00A06706" w:rsidP="00A06706">
            <w:r>
              <w:t>Responsibilities included</w:t>
            </w:r>
          </w:p>
          <w:p w14:paraId="767C8596" w14:textId="61CCD8EF" w:rsidR="00A06706" w:rsidRDefault="00A06706" w:rsidP="00A06706">
            <w:pPr>
              <w:pStyle w:val="ListParagraph"/>
              <w:numPr>
                <w:ilvl w:val="0"/>
                <w:numId w:val="8"/>
              </w:numPr>
            </w:pPr>
            <w:r>
              <w:t>Data input</w:t>
            </w:r>
          </w:p>
          <w:p w14:paraId="0AAB32DA" w14:textId="001549F5" w:rsidR="00CE7AB0" w:rsidRDefault="00CE7AB0" w:rsidP="00A06706">
            <w:pPr>
              <w:pStyle w:val="ListParagraph"/>
              <w:numPr>
                <w:ilvl w:val="0"/>
                <w:numId w:val="8"/>
              </w:numPr>
            </w:pPr>
            <w:r>
              <w:t xml:space="preserve">Floorwalking </w:t>
            </w:r>
          </w:p>
          <w:p w14:paraId="70D0E388" w14:textId="77777777" w:rsidR="00A06706" w:rsidRDefault="00A06706" w:rsidP="00A06706">
            <w:pPr>
              <w:pStyle w:val="ListParagraph"/>
              <w:numPr>
                <w:ilvl w:val="0"/>
                <w:numId w:val="8"/>
              </w:numPr>
            </w:pPr>
            <w:r>
              <w:t>Teaching end users on how to deal with the new systems in place</w:t>
            </w:r>
          </w:p>
          <w:p w14:paraId="3ED4A6DA" w14:textId="362E11A5" w:rsidR="00A06706" w:rsidRDefault="00A06706" w:rsidP="00A06706">
            <w:pPr>
              <w:pStyle w:val="ListParagraph"/>
              <w:numPr>
                <w:ilvl w:val="0"/>
                <w:numId w:val="8"/>
              </w:numPr>
            </w:pPr>
            <w:r>
              <w:t xml:space="preserve">Teaching other </w:t>
            </w:r>
            <w:proofErr w:type="gramStart"/>
            <w:r>
              <w:t>engineers</w:t>
            </w:r>
            <w:proofErr w:type="gramEnd"/>
            <w:r>
              <w:t xml:space="preserve"> configuration on how to properly set up WOW’s (workstation on wheels)</w:t>
            </w:r>
          </w:p>
          <w:p w14:paraId="2067BD30" w14:textId="7A3C65EA" w:rsidR="00906152" w:rsidRDefault="00906152" w:rsidP="00A06706">
            <w:pPr>
              <w:pStyle w:val="ListParagraph"/>
              <w:numPr>
                <w:ilvl w:val="0"/>
                <w:numId w:val="8"/>
              </w:numPr>
            </w:pPr>
            <w:r>
              <w:t xml:space="preserve">Working by myself and as a TL </w:t>
            </w:r>
          </w:p>
          <w:p w14:paraId="309CD52C" w14:textId="77777777" w:rsidR="00A06706" w:rsidRDefault="00A06706">
            <w:pPr>
              <w:pStyle w:val="Heading1"/>
            </w:pPr>
          </w:p>
          <w:p w14:paraId="33AE9718" w14:textId="77777777" w:rsidR="00A06706" w:rsidRDefault="00A06706">
            <w:pPr>
              <w:pStyle w:val="Heading1"/>
            </w:pPr>
          </w:p>
          <w:p w14:paraId="711C3A14" w14:textId="0BAAD4B3" w:rsidR="00B835E1" w:rsidRPr="00B835E1" w:rsidRDefault="00B835E1">
            <w:pPr>
              <w:pStyle w:val="Heading1"/>
            </w:pPr>
            <w:r w:rsidRPr="00B835E1">
              <w:t>11/2018-Present</w:t>
            </w:r>
          </w:p>
          <w:p w14:paraId="14B9943C" w14:textId="43F76B03" w:rsidR="00B835E1" w:rsidRPr="00B835E1" w:rsidRDefault="00B835E1" w:rsidP="00B835E1">
            <w:pPr>
              <w:rPr>
                <w:b/>
              </w:rPr>
            </w:pPr>
            <w:r w:rsidRPr="00B835E1">
              <w:rPr>
                <w:b/>
              </w:rPr>
              <w:t xml:space="preserve">University College London Hospital </w:t>
            </w:r>
          </w:p>
          <w:p w14:paraId="05D11C6C" w14:textId="1B32FD47" w:rsidR="00B835E1" w:rsidRDefault="00B835E1" w:rsidP="00B835E1">
            <w:pPr>
              <w:rPr>
                <w:b/>
              </w:rPr>
            </w:pPr>
            <w:r w:rsidRPr="00B835E1">
              <w:rPr>
                <w:b/>
              </w:rPr>
              <w:t xml:space="preserve">Windows </w:t>
            </w:r>
            <w:r w:rsidR="00D759AB">
              <w:rPr>
                <w:b/>
              </w:rPr>
              <w:t>1</w:t>
            </w:r>
            <w:r w:rsidRPr="00B835E1">
              <w:rPr>
                <w:b/>
              </w:rPr>
              <w:t>0 Rollout Engineer</w:t>
            </w:r>
          </w:p>
          <w:p w14:paraId="289C19D1" w14:textId="0BCBA991" w:rsidR="00D759AB" w:rsidRDefault="00D759AB" w:rsidP="00B835E1">
            <w:r>
              <w:t>Responsibilities included</w:t>
            </w:r>
          </w:p>
          <w:p w14:paraId="1F34CD9C" w14:textId="4F15CA7C" w:rsidR="00D759AB" w:rsidRDefault="00D759AB" w:rsidP="00D759AB">
            <w:pPr>
              <w:pStyle w:val="ListParagraph"/>
              <w:numPr>
                <w:ilvl w:val="0"/>
                <w:numId w:val="8"/>
              </w:numPr>
            </w:pPr>
            <w:r>
              <w:t>Being part of a team of engineers responsible for the windows 10 rollout to 8000 users across multiple UCLH sites</w:t>
            </w:r>
          </w:p>
          <w:p w14:paraId="4B7F0B01" w14:textId="06FFDC47" w:rsidR="00A04289" w:rsidRDefault="00A04289" w:rsidP="00D759AB">
            <w:pPr>
              <w:pStyle w:val="ListParagraph"/>
              <w:numPr>
                <w:ilvl w:val="0"/>
                <w:numId w:val="8"/>
              </w:numPr>
            </w:pPr>
            <w:r>
              <w:t>Asset Tagging and tracking Computers</w:t>
            </w:r>
          </w:p>
          <w:p w14:paraId="3F86F7A0" w14:textId="4166BC66" w:rsidR="00A04289" w:rsidRDefault="00A04289" w:rsidP="00A04289">
            <w:pPr>
              <w:pStyle w:val="ListParagraph"/>
              <w:numPr>
                <w:ilvl w:val="0"/>
                <w:numId w:val="8"/>
              </w:numPr>
            </w:pPr>
            <w:r>
              <w:t>Data input</w:t>
            </w:r>
          </w:p>
          <w:p w14:paraId="2FD8B145" w14:textId="61D3269D" w:rsidR="00D759AB" w:rsidRDefault="00D759AB" w:rsidP="00D759AB">
            <w:pPr>
              <w:pStyle w:val="ListParagraph"/>
              <w:numPr>
                <w:ilvl w:val="0"/>
                <w:numId w:val="8"/>
              </w:numPr>
            </w:pPr>
            <w:r>
              <w:t>1</w:t>
            </w:r>
            <w:r w:rsidRPr="00D759AB">
              <w:rPr>
                <w:vertAlign w:val="superscript"/>
              </w:rPr>
              <w:t>st</w:t>
            </w:r>
            <w:r>
              <w:t xml:space="preserve"> and 2</w:t>
            </w:r>
            <w:r w:rsidRPr="00D759AB">
              <w:rPr>
                <w:vertAlign w:val="superscript"/>
              </w:rPr>
              <w:t>nd</w:t>
            </w:r>
            <w:r>
              <w:t xml:space="preserve"> line support </w:t>
            </w:r>
          </w:p>
          <w:p w14:paraId="7C7D4E0A" w14:textId="78C68802" w:rsidR="00D759AB" w:rsidRDefault="00D759AB" w:rsidP="00D759AB">
            <w:pPr>
              <w:pStyle w:val="ListParagraph"/>
              <w:numPr>
                <w:ilvl w:val="0"/>
                <w:numId w:val="8"/>
              </w:numPr>
            </w:pPr>
            <w:r>
              <w:t xml:space="preserve">Solving tickets using ServiceNow </w:t>
            </w:r>
          </w:p>
          <w:p w14:paraId="564A84E3" w14:textId="5B03A717" w:rsidR="00D759AB" w:rsidRDefault="00D759AB" w:rsidP="00906152">
            <w:pPr>
              <w:pStyle w:val="ListParagraph"/>
              <w:numPr>
                <w:ilvl w:val="0"/>
                <w:numId w:val="8"/>
              </w:numPr>
            </w:pPr>
            <w:r>
              <w:t xml:space="preserve">Troubleshoot and problem resolving </w:t>
            </w:r>
          </w:p>
          <w:p w14:paraId="63039B3C" w14:textId="3FD99E98" w:rsidR="00D759AB" w:rsidRDefault="00D759AB" w:rsidP="000A4F29">
            <w:pPr>
              <w:pStyle w:val="ListParagraph"/>
              <w:numPr>
                <w:ilvl w:val="0"/>
                <w:numId w:val="8"/>
              </w:numPr>
            </w:pPr>
            <w:r>
              <w:t>Using active directory for password resets and user profiles</w:t>
            </w:r>
          </w:p>
          <w:p w14:paraId="3701A809" w14:textId="0CB31FB7" w:rsidR="00D759AB" w:rsidRDefault="00D759AB" w:rsidP="00D759AB">
            <w:pPr>
              <w:pStyle w:val="ListParagraph"/>
              <w:numPr>
                <w:ilvl w:val="0"/>
                <w:numId w:val="8"/>
              </w:numPr>
            </w:pPr>
            <w:r>
              <w:t xml:space="preserve">Using SCCM to build and image new Windows 10 PC’s </w:t>
            </w:r>
          </w:p>
          <w:p w14:paraId="7F1F4DEE" w14:textId="00A2F599" w:rsidR="00B835E1" w:rsidRDefault="00D759AB" w:rsidP="00B835E1">
            <w:pPr>
              <w:pStyle w:val="ListParagraph"/>
              <w:numPr>
                <w:ilvl w:val="0"/>
                <w:numId w:val="8"/>
              </w:numPr>
            </w:pPr>
            <w:r>
              <w:t>Dealing directly with the end users and VIP’s including CTO’s and Hospital Directors</w:t>
            </w:r>
          </w:p>
          <w:p w14:paraId="2BA746E8" w14:textId="77777777" w:rsidR="00DB14B2" w:rsidRPr="00DB14B2" w:rsidRDefault="00DB14B2" w:rsidP="00DB14B2">
            <w:pPr>
              <w:pStyle w:val="ListParagraph"/>
            </w:pPr>
          </w:p>
          <w:p w14:paraId="4C5F9940" w14:textId="2DB46A89" w:rsidR="003E532C" w:rsidRDefault="003E532C">
            <w:pPr>
              <w:pStyle w:val="Heading1"/>
            </w:pPr>
            <w:r>
              <w:t>07/</w:t>
            </w:r>
            <w:r w:rsidRPr="003E532C">
              <w:t>201</w:t>
            </w:r>
            <w:r w:rsidR="00E4397F">
              <w:t>6</w:t>
            </w:r>
            <w:r w:rsidRPr="003E532C">
              <w:t xml:space="preserve"> – </w:t>
            </w:r>
            <w:r w:rsidR="00A62657">
              <w:t>0</w:t>
            </w:r>
            <w:r w:rsidR="00BA2525">
              <w:t>4</w:t>
            </w:r>
            <w:r w:rsidR="00A62657">
              <w:t>/2</w:t>
            </w:r>
            <w:r w:rsidR="00B835E1">
              <w:t>01</w:t>
            </w:r>
            <w:r w:rsidR="00A62657">
              <w:t>8</w:t>
            </w:r>
          </w:p>
          <w:p w14:paraId="0A870F75" w14:textId="77777777" w:rsidR="003E532C" w:rsidRDefault="003E532C">
            <w:pPr>
              <w:pStyle w:val="Heading1"/>
            </w:pPr>
            <w:r w:rsidRPr="003E532C">
              <w:lastRenderedPageBreak/>
              <w:t>The Assisted Selling Group</w:t>
            </w:r>
          </w:p>
          <w:p w14:paraId="7A68C1DC" w14:textId="77777777" w:rsidR="000C440C" w:rsidRDefault="006F3148">
            <w:pPr>
              <w:pStyle w:val="Heading1"/>
              <w:rPr>
                <w:rFonts w:eastAsiaTheme="minorEastAsia"/>
              </w:rPr>
            </w:pPr>
            <w:r>
              <w:t>Office Coordinator and IT</w:t>
            </w:r>
            <w:r w:rsidR="00CA7581">
              <w:t xml:space="preserve"> Administrator</w:t>
            </w:r>
          </w:p>
          <w:p w14:paraId="1FE20445" w14:textId="77777777" w:rsidR="000C440C" w:rsidRDefault="00CA7581" w:rsidP="00CA758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Responsibilities included</w:t>
            </w:r>
          </w:p>
          <w:p w14:paraId="3CCA7B8C" w14:textId="77777777" w:rsidR="00CA7581" w:rsidRPr="00CA7581" w:rsidRDefault="00CA7581" w:rsidP="003E532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CA7581">
              <w:rPr>
                <w:rFonts w:asciiTheme="majorHAnsi" w:hAnsiTheme="majorHAnsi"/>
              </w:rPr>
              <w:t>Ha</w:t>
            </w:r>
            <w:r w:rsidR="009A4C08">
              <w:rPr>
                <w:rFonts w:asciiTheme="majorHAnsi" w:hAnsiTheme="majorHAnsi"/>
              </w:rPr>
              <w:t xml:space="preserve">ndling of letting enquiries, </w:t>
            </w:r>
            <w:r w:rsidRPr="00CA7581">
              <w:rPr>
                <w:rFonts w:asciiTheme="majorHAnsi" w:hAnsiTheme="majorHAnsi"/>
              </w:rPr>
              <w:t>coordinating appointments and Viewings</w:t>
            </w:r>
          </w:p>
          <w:p w14:paraId="3EF27157" w14:textId="77777777" w:rsidR="00CA7581" w:rsidRDefault="00CA7581" w:rsidP="003E532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Production of lettings packs for potential tenants</w:t>
            </w:r>
          </w:p>
          <w:p w14:paraId="75F2FB62" w14:textId="77777777" w:rsidR="00CA7581" w:rsidRDefault="00CA7581" w:rsidP="003E532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Coordinating with 3</w:t>
            </w:r>
            <w:r w:rsidRPr="00CA7581">
              <w:rPr>
                <w:rFonts w:asciiTheme="majorHAnsi" w:hAnsiTheme="majorHAnsi"/>
                <w:vertAlign w:val="superscript"/>
              </w:rPr>
              <w:t>rd</w:t>
            </w:r>
            <w:r>
              <w:rPr>
                <w:rFonts w:asciiTheme="majorHAnsi" w:hAnsiTheme="majorHAnsi"/>
              </w:rPr>
              <w:t xml:space="preserve"> party tradesmen regarding repairs and invoicing, </w:t>
            </w:r>
            <w:proofErr w:type="spellStart"/>
            <w:r>
              <w:rPr>
                <w:rFonts w:asciiTheme="majorHAnsi" w:hAnsiTheme="majorHAnsi"/>
              </w:rPr>
              <w:t>etc</w:t>
            </w:r>
            <w:proofErr w:type="spellEnd"/>
          </w:p>
          <w:p w14:paraId="05A2C435" w14:textId="77777777" w:rsidR="00CA7581" w:rsidRDefault="00CA7581" w:rsidP="003E532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Completion of administration (reference requests, deposit processing, </w:t>
            </w:r>
            <w:proofErr w:type="spellStart"/>
            <w:r>
              <w:rPr>
                <w:rFonts w:asciiTheme="majorHAnsi" w:hAnsiTheme="majorHAnsi"/>
              </w:rPr>
              <w:t>etc</w:t>
            </w:r>
            <w:proofErr w:type="spellEnd"/>
            <w:r>
              <w:rPr>
                <w:rFonts w:asciiTheme="majorHAnsi" w:hAnsiTheme="majorHAnsi"/>
              </w:rPr>
              <w:t>) for potential tenants</w:t>
            </w:r>
          </w:p>
          <w:p w14:paraId="504DE46B" w14:textId="77777777" w:rsidR="00CA7581" w:rsidRDefault="00CA7581" w:rsidP="003E532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</w:t>
            </w:r>
            <w:r w:rsidR="00484E3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to finish coordination</w:t>
            </w:r>
            <w:r w:rsidR="00484E3E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from tenant enquiries to </w:t>
            </w:r>
            <w:r w:rsidR="00484E3E">
              <w:rPr>
                <w:rFonts w:asciiTheme="majorHAnsi" w:hAnsiTheme="majorHAnsi"/>
              </w:rPr>
              <w:t>tenant acceptance of property possession.</w:t>
            </w:r>
          </w:p>
          <w:p w14:paraId="5740BB6E" w14:textId="77777777" w:rsidR="00484E3E" w:rsidRDefault="009A4C08" w:rsidP="003E532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  <w:r w:rsidR="00484E3E">
              <w:rPr>
                <w:rFonts w:asciiTheme="majorHAnsi" w:hAnsiTheme="majorHAnsi"/>
              </w:rPr>
              <w:t>nd of tenancy processing, including property renewal, deposit refunds.</w:t>
            </w:r>
          </w:p>
          <w:p w14:paraId="69634DA4" w14:textId="77777777" w:rsidR="00484E3E" w:rsidRDefault="00484E3E" w:rsidP="003E532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Notice to quit pr</w:t>
            </w:r>
            <w:r w:rsidR="009A4C08">
              <w:rPr>
                <w:rFonts w:asciiTheme="majorHAnsi" w:hAnsiTheme="majorHAnsi"/>
              </w:rPr>
              <w:t>ocessing and Eviction proceedings</w:t>
            </w:r>
            <w:r>
              <w:rPr>
                <w:rFonts w:asciiTheme="majorHAnsi" w:hAnsiTheme="majorHAnsi"/>
              </w:rPr>
              <w:t xml:space="preserve"> where necessary.</w:t>
            </w:r>
          </w:p>
          <w:p w14:paraId="21A66EE3" w14:textId="77777777" w:rsidR="006F3148" w:rsidRDefault="006F3148" w:rsidP="003E532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administration and 1</w:t>
            </w:r>
            <w:r w:rsidRPr="006F3148">
              <w:rPr>
                <w:rFonts w:asciiTheme="majorHAnsi" w:hAnsiTheme="majorHAnsi"/>
                <w:vertAlign w:val="superscript"/>
              </w:rPr>
              <w:t>st</w:t>
            </w:r>
            <w:r>
              <w:rPr>
                <w:rFonts w:asciiTheme="majorHAnsi" w:hAnsiTheme="majorHAnsi"/>
              </w:rPr>
              <w:t xml:space="preserve"> line support</w:t>
            </w:r>
          </w:p>
          <w:p w14:paraId="08F8B9EF" w14:textId="77777777" w:rsidR="006F3148" w:rsidRDefault="007B5787" w:rsidP="003E532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 updates and email administration</w:t>
            </w:r>
          </w:p>
          <w:p w14:paraId="4901B388" w14:textId="77777777" w:rsidR="00E4397F" w:rsidRDefault="00E4397F" w:rsidP="00E4397F">
            <w:pPr>
              <w:pStyle w:val="ListParagraph"/>
              <w:rPr>
                <w:rFonts w:asciiTheme="majorHAnsi" w:hAnsiTheme="majorHAnsi"/>
              </w:rPr>
            </w:pPr>
          </w:p>
          <w:p w14:paraId="61513A9A" w14:textId="77777777" w:rsidR="00E4397F" w:rsidRPr="00E4397F" w:rsidRDefault="00E4397F" w:rsidP="00E4397F">
            <w:pPr>
              <w:rPr>
                <w:rFonts w:asciiTheme="majorHAnsi" w:hAnsiTheme="majorHAnsi"/>
              </w:rPr>
            </w:pPr>
          </w:p>
          <w:p w14:paraId="044209C1" w14:textId="77777777" w:rsidR="00C32535" w:rsidRDefault="00C32535" w:rsidP="00C32535">
            <w:pPr>
              <w:pStyle w:val="Heading1"/>
            </w:pPr>
            <w:r>
              <w:t xml:space="preserve">07/2014 to 11/2014  </w:t>
            </w:r>
          </w:p>
          <w:p w14:paraId="747CE27D" w14:textId="77777777" w:rsidR="00C32535" w:rsidRPr="00C32535" w:rsidRDefault="00C32535" w:rsidP="00C32535">
            <w:pPr>
              <w:rPr>
                <w:b/>
              </w:rPr>
            </w:pPr>
            <w:r w:rsidRPr="00C32535">
              <w:rPr>
                <w:b/>
              </w:rPr>
              <w:t>BT</w:t>
            </w:r>
          </w:p>
          <w:p w14:paraId="7609CA25" w14:textId="77777777" w:rsidR="00CA7581" w:rsidRDefault="00C32535" w:rsidP="00CA7581">
            <w:pPr>
              <w:rPr>
                <w:rFonts w:asciiTheme="majorHAnsi" w:hAnsiTheme="majorHAnsi"/>
                <w:b/>
              </w:rPr>
            </w:pPr>
            <w:r w:rsidRPr="00C32535">
              <w:rPr>
                <w:rFonts w:asciiTheme="majorHAnsi" w:hAnsiTheme="majorHAnsi"/>
                <w:b/>
              </w:rPr>
              <w:t>IT Admin Trainee – Summer Placement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  <w:p w14:paraId="709CEDA4" w14:textId="77777777" w:rsidR="00C32535" w:rsidRPr="00C32535" w:rsidRDefault="00C32535" w:rsidP="00C3253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C32535">
              <w:rPr>
                <w:rFonts w:asciiTheme="majorHAnsi" w:hAnsiTheme="majorHAnsi"/>
              </w:rPr>
              <w:t>IT Admin Support</w:t>
            </w:r>
          </w:p>
          <w:p w14:paraId="4F55A4B0" w14:textId="77777777" w:rsidR="00C32535" w:rsidRPr="00C32535" w:rsidRDefault="00C32535" w:rsidP="00C3253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C32535">
              <w:rPr>
                <w:rFonts w:asciiTheme="majorHAnsi" w:hAnsiTheme="majorHAnsi"/>
              </w:rPr>
              <w:t>Basic 1</w:t>
            </w:r>
            <w:r w:rsidRPr="00C32535">
              <w:rPr>
                <w:rFonts w:asciiTheme="majorHAnsi" w:hAnsiTheme="majorHAnsi"/>
                <w:vertAlign w:val="superscript"/>
              </w:rPr>
              <w:t>st</w:t>
            </w:r>
            <w:r w:rsidRPr="00C32535">
              <w:rPr>
                <w:rFonts w:asciiTheme="majorHAnsi" w:hAnsiTheme="majorHAnsi"/>
              </w:rPr>
              <w:t xml:space="preserve"> Line Troubleshooting</w:t>
            </w:r>
          </w:p>
          <w:p w14:paraId="239BD45F" w14:textId="77777777" w:rsidR="00C32535" w:rsidRPr="00C32535" w:rsidRDefault="00C32535" w:rsidP="00C3253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C32535">
              <w:rPr>
                <w:rFonts w:asciiTheme="majorHAnsi" w:hAnsiTheme="majorHAnsi"/>
              </w:rPr>
              <w:t>Basic Network configuration and Troubleshooting</w:t>
            </w:r>
          </w:p>
          <w:p w14:paraId="2C2F1196" w14:textId="77777777" w:rsidR="00C32535" w:rsidRPr="00C32535" w:rsidRDefault="00C32535" w:rsidP="00C3253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C32535">
              <w:rPr>
                <w:rFonts w:asciiTheme="majorHAnsi" w:hAnsiTheme="majorHAnsi"/>
              </w:rPr>
              <w:t>Microsoft application support</w:t>
            </w:r>
          </w:p>
          <w:p w14:paraId="24C26F80" w14:textId="77777777" w:rsidR="00C32535" w:rsidRPr="00C32535" w:rsidRDefault="00C32535" w:rsidP="00C3253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C32535">
              <w:rPr>
                <w:rFonts w:asciiTheme="majorHAnsi" w:hAnsiTheme="majorHAnsi"/>
              </w:rPr>
              <w:t>Laptop deployment</w:t>
            </w:r>
          </w:p>
          <w:p w14:paraId="523C4A54" w14:textId="77777777" w:rsidR="00C32535" w:rsidRDefault="00C32535" w:rsidP="00C3253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C32535">
              <w:rPr>
                <w:rFonts w:asciiTheme="majorHAnsi" w:hAnsiTheme="majorHAnsi"/>
              </w:rPr>
              <w:t>Mobile phone deployment</w:t>
            </w:r>
          </w:p>
          <w:p w14:paraId="6DFC67A2" w14:textId="77777777" w:rsidR="000E697F" w:rsidRDefault="00896F50" w:rsidP="00C3253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Apple Mac Deployment</w:t>
            </w:r>
          </w:p>
          <w:p w14:paraId="07209A01" w14:textId="77777777" w:rsidR="00C32535" w:rsidRDefault="00C32535" w:rsidP="00C32535">
            <w:pPr>
              <w:rPr>
                <w:rFonts w:asciiTheme="majorHAnsi" w:hAnsiTheme="majorHAnsi"/>
              </w:rPr>
            </w:pPr>
          </w:p>
          <w:p w14:paraId="08C0DE6D" w14:textId="77777777" w:rsidR="00C32535" w:rsidRPr="00C32535" w:rsidRDefault="00C32535" w:rsidP="00C32535">
            <w:pPr>
              <w:rPr>
                <w:rFonts w:asciiTheme="majorHAnsi" w:hAnsiTheme="majorHAnsi"/>
              </w:rPr>
            </w:pPr>
          </w:p>
        </w:tc>
      </w:tr>
      <w:tr w:rsidR="000C440C" w14:paraId="3DB84578" w14:textId="77777777">
        <w:tc>
          <w:tcPr>
            <w:tcW w:w="1710" w:type="dxa"/>
          </w:tcPr>
          <w:p w14:paraId="2851E892" w14:textId="77777777" w:rsidR="000C440C" w:rsidRDefault="000C440C">
            <w:pPr>
              <w:pStyle w:val="Heading1"/>
            </w:pPr>
          </w:p>
        </w:tc>
        <w:tc>
          <w:tcPr>
            <w:tcW w:w="6930" w:type="dxa"/>
          </w:tcPr>
          <w:p w14:paraId="6953E115" w14:textId="77777777" w:rsidR="009A4C08" w:rsidRDefault="003E532C" w:rsidP="009A4C08">
            <w:pPr>
              <w:pStyle w:val="Heading1"/>
            </w:pPr>
            <w:r>
              <w:t>07/2013 to 11/2013</w:t>
            </w:r>
            <w:r w:rsidR="009A4C08">
              <w:t xml:space="preserve">  </w:t>
            </w:r>
          </w:p>
          <w:p w14:paraId="51EEDDBC" w14:textId="77777777" w:rsidR="009A4C08" w:rsidRDefault="009A4C08" w:rsidP="009A4C08">
            <w:pPr>
              <w:pStyle w:val="Heading1"/>
            </w:pPr>
            <w:r>
              <w:t xml:space="preserve">Cancer Research </w:t>
            </w:r>
          </w:p>
          <w:p w14:paraId="53BD5FD8" w14:textId="77777777" w:rsidR="009A4C08" w:rsidRDefault="009A4C08" w:rsidP="009A4C08">
            <w:pPr>
              <w:pStyle w:val="Heading1"/>
            </w:pPr>
            <w:r>
              <w:t>Sales Advisor</w:t>
            </w:r>
          </w:p>
          <w:p w14:paraId="2312C68D" w14:textId="77777777" w:rsidR="009A4C08" w:rsidRPr="003E532C" w:rsidRDefault="009A4C08" w:rsidP="009A4C08">
            <w:pPr>
              <w:pStyle w:val="Heading1"/>
              <w:rPr>
                <w:b w:val="0"/>
              </w:rPr>
            </w:pPr>
          </w:p>
          <w:p w14:paraId="2257C3F9" w14:textId="77777777" w:rsidR="009A4C08" w:rsidRPr="003E532C" w:rsidRDefault="003E532C" w:rsidP="00C32535">
            <w:pPr>
              <w:pStyle w:val="Heading1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Greeting of</w:t>
            </w:r>
            <w:r w:rsidR="009A4C08" w:rsidRPr="003E532C">
              <w:rPr>
                <w:b w:val="0"/>
              </w:rPr>
              <w:t xml:space="preserve"> customers that entered the shop</w:t>
            </w:r>
          </w:p>
          <w:p w14:paraId="1C05FC81" w14:textId="77777777" w:rsidR="00C32535" w:rsidRDefault="009A4C08" w:rsidP="00C32535">
            <w:pPr>
              <w:pStyle w:val="Heading1"/>
              <w:numPr>
                <w:ilvl w:val="0"/>
                <w:numId w:val="6"/>
              </w:numPr>
              <w:rPr>
                <w:b w:val="0"/>
              </w:rPr>
            </w:pPr>
            <w:r w:rsidRPr="003E532C">
              <w:rPr>
                <w:b w:val="0"/>
              </w:rPr>
              <w:t>Stocking shelves with merchandise</w:t>
            </w:r>
          </w:p>
          <w:p w14:paraId="2CB49A8F" w14:textId="77777777" w:rsidR="009A4C08" w:rsidRPr="003E532C" w:rsidRDefault="00C32535" w:rsidP="00C32535">
            <w:pPr>
              <w:pStyle w:val="Heading1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POS sales</w:t>
            </w:r>
            <w:r w:rsidR="009A4C08" w:rsidRPr="003E532C">
              <w:rPr>
                <w:b w:val="0"/>
              </w:rPr>
              <w:t xml:space="preserve"> </w:t>
            </w:r>
          </w:p>
          <w:p w14:paraId="279A348C" w14:textId="77777777" w:rsidR="009A4C08" w:rsidRPr="003E532C" w:rsidRDefault="009A4C08" w:rsidP="00C32535">
            <w:pPr>
              <w:pStyle w:val="Heading1"/>
              <w:numPr>
                <w:ilvl w:val="0"/>
                <w:numId w:val="6"/>
              </w:numPr>
              <w:rPr>
                <w:b w:val="0"/>
              </w:rPr>
            </w:pPr>
            <w:r w:rsidRPr="003E532C">
              <w:rPr>
                <w:b w:val="0"/>
              </w:rPr>
              <w:t>Keeping the shop tidy and clean</w:t>
            </w:r>
          </w:p>
          <w:p w14:paraId="61DE951B" w14:textId="77777777" w:rsidR="009A4C08" w:rsidRPr="003E532C" w:rsidRDefault="00C32535" w:rsidP="00C32535">
            <w:pPr>
              <w:pStyle w:val="Heading1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Merchandise tagging and stock monitoring</w:t>
            </w:r>
            <w:r w:rsidR="009A4C08" w:rsidRPr="003E532C">
              <w:rPr>
                <w:b w:val="0"/>
              </w:rPr>
              <w:t xml:space="preserve"> </w:t>
            </w:r>
          </w:p>
          <w:p w14:paraId="330B1A21" w14:textId="77777777" w:rsidR="009A4C08" w:rsidRPr="003E532C" w:rsidRDefault="009A4C08" w:rsidP="00C32535">
            <w:pPr>
              <w:pStyle w:val="Heading1"/>
              <w:numPr>
                <w:ilvl w:val="0"/>
                <w:numId w:val="6"/>
              </w:numPr>
              <w:rPr>
                <w:b w:val="0"/>
              </w:rPr>
            </w:pPr>
            <w:r w:rsidRPr="003E532C">
              <w:rPr>
                <w:b w:val="0"/>
              </w:rPr>
              <w:lastRenderedPageBreak/>
              <w:t xml:space="preserve">Responsible for processing card and cash payments </w:t>
            </w:r>
          </w:p>
          <w:p w14:paraId="4BF63E5A" w14:textId="77777777" w:rsidR="003E532C" w:rsidRPr="00E4397F" w:rsidRDefault="009A4C08" w:rsidP="003E532C">
            <w:pPr>
              <w:pStyle w:val="Heading1"/>
              <w:numPr>
                <w:ilvl w:val="0"/>
                <w:numId w:val="6"/>
              </w:numPr>
              <w:rPr>
                <w:b w:val="0"/>
              </w:rPr>
            </w:pPr>
            <w:r w:rsidRPr="003E532C">
              <w:rPr>
                <w:b w:val="0"/>
              </w:rPr>
              <w:t>Involved with stock control and management</w:t>
            </w:r>
          </w:p>
          <w:p w14:paraId="40C2DEC8" w14:textId="77777777" w:rsidR="003E532C" w:rsidRPr="003E532C" w:rsidRDefault="003E532C" w:rsidP="003E532C"/>
          <w:p w14:paraId="0EE98191" w14:textId="77777777" w:rsidR="009A4C08" w:rsidRDefault="003E532C" w:rsidP="009A4C08">
            <w:pPr>
              <w:pStyle w:val="Heading1"/>
            </w:pPr>
            <w:r>
              <w:t>08/2011 to 09</w:t>
            </w:r>
            <w:r w:rsidR="009A4C08">
              <w:t xml:space="preserve">/2011             </w:t>
            </w:r>
          </w:p>
          <w:p w14:paraId="2F1C4229" w14:textId="77777777" w:rsidR="009A4C08" w:rsidRDefault="009A4C08" w:rsidP="009A4C08">
            <w:pPr>
              <w:pStyle w:val="Heading1"/>
            </w:pPr>
            <w:r>
              <w:t xml:space="preserve">Health vision UK </w:t>
            </w:r>
          </w:p>
          <w:p w14:paraId="6A22F85B" w14:textId="77777777" w:rsidR="009A4C08" w:rsidRDefault="009A4C08" w:rsidP="009A4C08">
            <w:pPr>
              <w:pStyle w:val="Heading1"/>
            </w:pPr>
            <w:r>
              <w:t>Assistant Care Home Worker</w:t>
            </w:r>
            <w:r w:rsidR="003E532C">
              <w:t xml:space="preserve"> (Work Experience)</w:t>
            </w:r>
          </w:p>
          <w:p w14:paraId="5A9EB69D" w14:textId="77777777" w:rsidR="009A4C08" w:rsidRPr="003E532C" w:rsidRDefault="009A4C08" w:rsidP="009A4C08">
            <w:pPr>
              <w:pStyle w:val="Heading1"/>
              <w:rPr>
                <w:b w:val="0"/>
              </w:rPr>
            </w:pPr>
          </w:p>
          <w:p w14:paraId="15D09308" w14:textId="77777777" w:rsidR="009A4C08" w:rsidRPr="003E532C" w:rsidRDefault="009A4C08" w:rsidP="009A4C08">
            <w:pPr>
              <w:pStyle w:val="Heading1"/>
              <w:rPr>
                <w:b w:val="0"/>
              </w:rPr>
            </w:pPr>
            <w:r w:rsidRPr="003E532C">
              <w:rPr>
                <w:b w:val="0"/>
              </w:rPr>
              <w:t>o</w:t>
            </w:r>
            <w:r w:rsidRPr="003E532C">
              <w:rPr>
                <w:b w:val="0"/>
              </w:rPr>
              <w:tab/>
              <w:t xml:space="preserve">Built and maintained relationships with clients </w:t>
            </w:r>
          </w:p>
          <w:p w14:paraId="7DA56641" w14:textId="77777777" w:rsidR="003E532C" w:rsidRDefault="009A4C08" w:rsidP="009A4C08">
            <w:pPr>
              <w:pStyle w:val="Heading1"/>
              <w:rPr>
                <w:b w:val="0"/>
              </w:rPr>
            </w:pPr>
            <w:r w:rsidRPr="003E532C">
              <w:rPr>
                <w:b w:val="0"/>
              </w:rPr>
              <w:t>o</w:t>
            </w:r>
            <w:r w:rsidRPr="003E532C">
              <w:rPr>
                <w:b w:val="0"/>
              </w:rPr>
              <w:tab/>
              <w:t>Made special arrangements for c</w:t>
            </w:r>
            <w:r w:rsidR="003E532C">
              <w:rPr>
                <w:b w:val="0"/>
              </w:rPr>
              <w:t>lients that needed or requested</w:t>
            </w:r>
          </w:p>
          <w:p w14:paraId="4D50CF56" w14:textId="77777777" w:rsidR="009A4C08" w:rsidRPr="003E532C" w:rsidRDefault="003E532C" w:rsidP="009A4C08">
            <w:pPr>
              <w:pStyle w:val="Heading1"/>
              <w:rPr>
                <w:b w:val="0"/>
              </w:rPr>
            </w:pPr>
            <w:r>
              <w:rPr>
                <w:b w:val="0"/>
              </w:rPr>
              <w:t xml:space="preserve">               </w:t>
            </w:r>
            <w:r w:rsidR="009A4C08" w:rsidRPr="003E532C">
              <w:rPr>
                <w:b w:val="0"/>
              </w:rPr>
              <w:t>help</w:t>
            </w:r>
          </w:p>
          <w:p w14:paraId="302EFCAC" w14:textId="77777777" w:rsidR="009A4C08" w:rsidRPr="003E532C" w:rsidRDefault="009A4C08" w:rsidP="009A4C08">
            <w:pPr>
              <w:pStyle w:val="Heading1"/>
              <w:rPr>
                <w:b w:val="0"/>
              </w:rPr>
            </w:pPr>
            <w:r w:rsidRPr="003E532C">
              <w:rPr>
                <w:b w:val="0"/>
              </w:rPr>
              <w:t>o</w:t>
            </w:r>
            <w:r w:rsidRPr="003E532C">
              <w:rPr>
                <w:b w:val="0"/>
              </w:rPr>
              <w:tab/>
              <w:t xml:space="preserve">Visiting </w:t>
            </w:r>
            <w:r w:rsidR="003E532C" w:rsidRPr="003E532C">
              <w:rPr>
                <w:b w:val="0"/>
              </w:rPr>
              <w:t>client’s</w:t>
            </w:r>
            <w:r w:rsidRPr="003E532C">
              <w:rPr>
                <w:b w:val="0"/>
              </w:rPr>
              <w:t xml:space="preserve"> homes </w:t>
            </w:r>
            <w:proofErr w:type="gramStart"/>
            <w:r w:rsidRPr="003E532C">
              <w:rPr>
                <w:b w:val="0"/>
              </w:rPr>
              <w:t>on a daily basis</w:t>
            </w:r>
            <w:proofErr w:type="gramEnd"/>
          </w:p>
          <w:p w14:paraId="15A01194" w14:textId="77777777" w:rsidR="009A4C08" w:rsidRPr="003E532C" w:rsidRDefault="009A4C08" w:rsidP="009A4C08">
            <w:pPr>
              <w:pStyle w:val="Heading1"/>
              <w:rPr>
                <w:b w:val="0"/>
              </w:rPr>
            </w:pPr>
            <w:r w:rsidRPr="003E532C">
              <w:rPr>
                <w:b w:val="0"/>
              </w:rPr>
              <w:t>o</w:t>
            </w:r>
            <w:r w:rsidRPr="003E532C">
              <w:rPr>
                <w:b w:val="0"/>
              </w:rPr>
              <w:tab/>
              <w:t>Assist manager with duties and responsibilities</w:t>
            </w:r>
          </w:p>
          <w:p w14:paraId="38CF0BFF" w14:textId="77777777" w:rsidR="009A4C08" w:rsidRDefault="009A4C08" w:rsidP="009A4C08">
            <w:pPr>
              <w:pStyle w:val="Heading1"/>
            </w:pPr>
          </w:p>
          <w:p w14:paraId="7A0BF612" w14:textId="77777777" w:rsidR="009A4C08" w:rsidRDefault="009A4C08" w:rsidP="009A4C08">
            <w:pPr>
              <w:pStyle w:val="Heading1"/>
            </w:pPr>
          </w:p>
          <w:p w14:paraId="37EC18D6" w14:textId="77777777" w:rsidR="009A4C08" w:rsidRDefault="009A4C08" w:rsidP="009A4C08">
            <w:pPr>
              <w:pStyle w:val="Heading1"/>
            </w:pPr>
          </w:p>
          <w:p w14:paraId="77818CCD" w14:textId="77777777" w:rsidR="009A4C08" w:rsidRDefault="003E532C" w:rsidP="009A4C08">
            <w:pPr>
              <w:pStyle w:val="Heading1"/>
            </w:pPr>
            <w:r>
              <w:t>07/2011 to 08</w:t>
            </w:r>
            <w:r w:rsidR="009A4C08">
              <w:t>/</w:t>
            </w:r>
            <w:proofErr w:type="gramStart"/>
            <w:r w:rsidR="009A4C08">
              <w:t xml:space="preserve">2011  </w:t>
            </w:r>
            <w:r>
              <w:t>(</w:t>
            </w:r>
            <w:proofErr w:type="gramEnd"/>
            <w:r>
              <w:t>Work Experience)</w:t>
            </w:r>
            <w:r w:rsidR="009A4C08">
              <w:t xml:space="preserve">           </w:t>
            </w:r>
          </w:p>
          <w:p w14:paraId="4003841E" w14:textId="77777777" w:rsidR="009A4C08" w:rsidRDefault="009A4C08" w:rsidP="009A4C08">
            <w:pPr>
              <w:pStyle w:val="Heading1"/>
            </w:pPr>
            <w:r>
              <w:t xml:space="preserve">Network Rail </w:t>
            </w:r>
          </w:p>
          <w:p w14:paraId="61F03F40" w14:textId="77777777" w:rsidR="009A4C08" w:rsidRDefault="003E532C" w:rsidP="009A4C08">
            <w:pPr>
              <w:pStyle w:val="Heading1"/>
            </w:pPr>
            <w:r>
              <w:t xml:space="preserve">Junior </w:t>
            </w:r>
            <w:r w:rsidR="009A4C08">
              <w:t xml:space="preserve">Customer Service Representative </w:t>
            </w:r>
          </w:p>
          <w:p w14:paraId="58B7579C" w14:textId="77777777" w:rsidR="009A4C08" w:rsidRPr="003E532C" w:rsidRDefault="009A4C08" w:rsidP="009A4C08">
            <w:pPr>
              <w:pStyle w:val="Heading1"/>
              <w:rPr>
                <w:b w:val="0"/>
              </w:rPr>
            </w:pPr>
          </w:p>
          <w:p w14:paraId="0CA8E1F4" w14:textId="77777777" w:rsidR="009A4C08" w:rsidRPr="003E532C" w:rsidRDefault="009A4C08" w:rsidP="009A4C08">
            <w:pPr>
              <w:pStyle w:val="Heading1"/>
              <w:rPr>
                <w:b w:val="0"/>
              </w:rPr>
            </w:pPr>
            <w:r w:rsidRPr="003E532C">
              <w:rPr>
                <w:b w:val="0"/>
              </w:rPr>
              <w:t>o</w:t>
            </w:r>
            <w:r w:rsidRPr="003E532C">
              <w:rPr>
                <w:b w:val="0"/>
              </w:rPr>
              <w:tab/>
              <w:t xml:space="preserve">Was the first point of contact with customers </w:t>
            </w:r>
          </w:p>
          <w:p w14:paraId="45F0FECB" w14:textId="77777777" w:rsidR="009A4C08" w:rsidRPr="003E532C" w:rsidRDefault="009A4C08" w:rsidP="009A4C08">
            <w:pPr>
              <w:pStyle w:val="Heading1"/>
              <w:rPr>
                <w:b w:val="0"/>
              </w:rPr>
            </w:pPr>
            <w:r w:rsidRPr="003E532C">
              <w:rPr>
                <w:b w:val="0"/>
              </w:rPr>
              <w:t>o</w:t>
            </w:r>
            <w:r w:rsidRPr="003E532C">
              <w:rPr>
                <w:b w:val="0"/>
              </w:rPr>
              <w:tab/>
              <w:t xml:space="preserve">Used my judgment to make the correct decisions </w:t>
            </w:r>
          </w:p>
          <w:p w14:paraId="496B9194" w14:textId="77777777" w:rsidR="009A4C08" w:rsidRPr="003E532C" w:rsidRDefault="009A4C08" w:rsidP="009A4C08">
            <w:pPr>
              <w:pStyle w:val="Heading1"/>
              <w:rPr>
                <w:b w:val="0"/>
              </w:rPr>
            </w:pPr>
            <w:r w:rsidRPr="003E532C">
              <w:rPr>
                <w:b w:val="0"/>
              </w:rPr>
              <w:t>o</w:t>
            </w:r>
            <w:r w:rsidRPr="003E532C">
              <w:rPr>
                <w:b w:val="0"/>
              </w:rPr>
              <w:tab/>
              <w:t>Provided excellent customer service</w:t>
            </w:r>
          </w:p>
          <w:p w14:paraId="3EBCC0D2" w14:textId="77777777" w:rsidR="009A4C08" w:rsidRPr="003E532C" w:rsidRDefault="009A4C08" w:rsidP="009A4C08">
            <w:pPr>
              <w:pStyle w:val="Heading1"/>
              <w:rPr>
                <w:b w:val="0"/>
              </w:rPr>
            </w:pPr>
            <w:r w:rsidRPr="003E532C">
              <w:rPr>
                <w:b w:val="0"/>
              </w:rPr>
              <w:t>o</w:t>
            </w:r>
            <w:r w:rsidRPr="003E532C">
              <w:rPr>
                <w:b w:val="0"/>
              </w:rPr>
              <w:tab/>
              <w:t>Offered guidance and advice to customer queries</w:t>
            </w:r>
          </w:p>
          <w:p w14:paraId="6A3DFAE6" w14:textId="77777777" w:rsidR="009A4C08" w:rsidRPr="003E532C" w:rsidRDefault="009A4C08" w:rsidP="009A4C08">
            <w:pPr>
              <w:pStyle w:val="Heading1"/>
              <w:rPr>
                <w:b w:val="0"/>
              </w:rPr>
            </w:pPr>
            <w:r w:rsidRPr="003E532C">
              <w:rPr>
                <w:b w:val="0"/>
              </w:rPr>
              <w:t>o</w:t>
            </w:r>
            <w:r w:rsidRPr="003E532C">
              <w:rPr>
                <w:b w:val="0"/>
              </w:rPr>
              <w:tab/>
              <w:t>Dealing with complains on a regular basis</w:t>
            </w:r>
          </w:p>
          <w:p w14:paraId="66CF35C0" w14:textId="77777777" w:rsidR="003E532C" w:rsidRDefault="003E532C" w:rsidP="003E532C"/>
          <w:p w14:paraId="364DEBAE" w14:textId="77777777" w:rsidR="003E532C" w:rsidRPr="003E532C" w:rsidRDefault="003E532C" w:rsidP="003E532C"/>
          <w:p w14:paraId="66573F63" w14:textId="77777777" w:rsidR="009A4C08" w:rsidRDefault="009A4C08" w:rsidP="009A4C08">
            <w:pPr>
              <w:pStyle w:val="Heading1"/>
            </w:pPr>
            <w:r>
              <w:t>06/2010 to 06/2010</w:t>
            </w:r>
            <w:r>
              <w:tab/>
              <w:t xml:space="preserve">                  </w:t>
            </w:r>
            <w:r>
              <w:tab/>
            </w:r>
          </w:p>
          <w:p w14:paraId="3C279640" w14:textId="77777777" w:rsidR="009A4C08" w:rsidRDefault="009A4C08" w:rsidP="009A4C08">
            <w:pPr>
              <w:pStyle w:val="Heading1"/>
            </w:pPr>
            <w:r>
              <w:t xml:space="preserve">AECOM Architects </w:t>
            </w:r>
          </w:p>
          <w:p w14:paraId="55BBF48F" w14:textId="77777777" w:rsidR="009A4C08" w:rsidRDefault="009A4C08" w:rsidP="009A4C08">
            <w:pPr>
              <w:pStyle w:val="Heading1"/>
            </w:pPr>
            <w:r>
              <w:t>Junior Architect</w:t>
            </w:r>
            <w:r w:rsidR="003E532C">
              <w:t xml:space="preserve"> Assistant</w:t>
            </w:r>
            <w:r>
              <w:t xml:space="preserve"> (Work Experience)</w:t>
            </w:r>
          </w:p>
          <w:p w14:paraId="26A1ED97" w14:textId="77777777" w:rsidR="009A4C08" w:rsidRDefault="009A4C08" w:rsidP="009A4C08">
            <w:pPr>
              <w:pStyle w:val="Heading1"/>
            </w:pPr>
          </w:p>
          <w:p w14:paraId="2D2472F4" w14:textId="77777777" w:rsidR="009A4C08" w:rsidRDefault="009A4C08" w:rsidP="009A4C08">
            <w:pPr>
              <w:pStyle w:val="Heading1"/>
            </w:pPr>
            <w:r w:rsidRPr="003E532C">
              <w:rPr>
                <w:b w:val="0"/>
              </w:rPr>
              <w:t>o</w:t>
            </w:r>
            <w:r>
              <w:tab/>
            </w:r>
            <w:r w:rsidRPr="003E532C">
              <w:rPr>
                <w:b w:val="0"/>
              </w:rPr>
              <w:t>Experience of AutoCAD software, used this to design the stadium</w:t>
            </w:r>
          </w:p>
          <w:p w14:paraId="6A5ABDD9" w14:textId="77777777" w:rsidR="003E532C" w:rsidRDefault="009A4C08" w:rsidP="009A4C08">
            <w:r>
              <w:t>o</w:t>
            </w:r>
            <w:r>
              <w:tab/>
              <w:t>Filling and photocopying designs for Architects</w:t>
            </w:r>
          </w:p>
          <w:p w14:paraId="36322B6A" w14:textId="77777777" w:rsidR="003E532C" w:rsidRDefault="003E532C" w:rsidP="009A4C08">
            <w:pPr>
              <w:rPr>
                <w:rFonts w:asciiTheme="majorHAnsi" w:hAnsiTheme="majorHAnsi"/>
              </w:rPr>
            </w:pPr>
          </w:p>
        </w:tc>
      </w:tr>
      <w:tr w:rsidR="000C440C" w14:paraId="7AB18EB8" w14:textId="77777777">
        <w:sdt>
          <w:sdtPr>
            <w:id w:val="1405184291"/>
            <w:placeholder>
              <w:docPart w:val="8047672CDED8408CB6FDF6D87D898E4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14:paraId="614DDCC4" w14:textId="77777777" w:rsidR="000C440C" w:rsidRDefault="00E32242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930" w:type="dxa"/>
          </w:tcPr>
          <w:p w14:paraId="031B32AF" w14:textId="77777777" w:rsidR="009A4C08" w:rsidRDefault="009A4C08" w:rsidP="009A4C08">
            <w:pPr>
              <w:pStyle w:val="Heading1"/>
            </w:pPr>
            <w:r>
              <w:t xml:space="preserve">09/2013 TO </w:t>
            </w:r>
            <w:r w:rsidR="003C6C33">
              <w:t>06/2018</w:t>
            </w:r>
          </w:p>
          <w:p w14:paraId="45741121" w14:textId="77777777" w:rsidR="009A4C08" w:rsidRDefault="009A4C08" w:rsidP="009A4C08">
            <w:pPr>
              <w:pStyle w:val="Heading1"/>
            </w:pPr>
            <w:r>
              <w:lastRenderedPageBreak/>
              <w:t>B.SC Information Systems and Management</w:t>
            </w:r>
          </w:p>
          <w:p w14:paraId="10C2099E" w14:textId="77777777" w:rsidR="009A4C08" w:rsidRDefault="009A4C08" w:rsidP="009A4C08">
            <w:pPr>
              <w:rPr>
                <w:b/>
              </w:rPr>
            </w:pPr>
            <w:proofErr w:type="spellStart"/>
            <w:proofErr w:type="gramStart"/>
            <w:r w:rsidRPr="009A4C08">
              <w:rPr>
                <w:b/>
              </w:rPr>
              <w:t>Birbeck</w:t>
            </w:r>
            <w:proofErr w:type="spellEnd"/>
            <w:r w:rsidRPr="009A4C08">
              <w:rPr>
                <w:b/>
              </w:rPr>
              <w:t xml:space="preserve"> ,</w:t>
            </w:r>
            <w:proofErr w:type="gramEnd"/>
            <w:r w:rsidRPr="009A4C08">
              <w:rPr>
                <w:b/>
              </w:rPr>
              <w:t xml:space="preserve"> University of London</w:t>
            </w:r>
          </w:p>
          <w:p w14:paraId="7EF7A8B8" w14:textId="77777777" w:rsidR="00A62657" w:rsidRPr="009A4C08" w:rsidRDefault="00A62657" w:rsidP="009A4C08">
            <w:pPr>
              <w:rPr>
                <w:b/>
              </w:rPr>
            </w:pPr>
            <w:r>
              <w:rPr>
                <w:b/>
              </w:rPr>
              <w:t>Certificate of Higher Education (Level 5)</w:t>
            </w:r>
          </w:p>
          <w:p w14:paraId="7E108F21" w14:textId="77777777" w:rsidR="009A4C08" w:rsidRDefault="009A4C08" w:rsidP="009A4C08">
            <w:pPr>
              <w:pStyle w:val="Heading1"/>
            </w:pPr>
          </w:p>
          <w:p w14:paraId="5C4FE198" w14:textId="77777777" w:rsidR="00CD3A35" w:rsidRPr="00CD3A35" w:rsidRDefault="00CD3A35" w:rsidP="009A4C08">
            <w:pPr>
              <w:pStyle w:val="Heading1"/>
            </w:pPr>
            <w:r>
              <w:t>2013</w:t>
            </w:r>
          </w:p>
          <w:p w14:paraId="7F8E60C0" w14:textId="77777777" w:rsidR="00CD3A35" w:rsidRPr="00CD3A35" w:rsidRDefault="00CD3A35" w:rsidP="00CD3A35">
            <w:pPr>
              <w:rPr>
                <w:b/>
              </w:rPr>
            </w:pPr>
            <w:proofErr w:type="spellStart"/>
            <w:r w:rsidRPr="00CD3A35">
              <w:rPr>
                <w:b/>
              </w:rPr>
              <w:t>CompTia</w:t>
            </w:r>
            <w:proofErr w:type="spellEnd"/>
            <w:r w:rsidRPr="00CD3A35">
              <w:rPr>
                <w:b/>
              </w:rPr>
              <w:t>+ Qualified</w:t>
            </w:r>
          </w:p>
          <w:p w14:paraId="1422B278" w14:textId="77777777" w:rsidR="00CD3A35" w:rsidRDefault="00CD3A35" w:rsidP="009A4C08">
            <w:pPr>
              <w:pStyle w:val="Heading1"/>
            </w:pPr>
          </w:p>
          <w:p w14:paraId="12255DDE" w14:textId="77777777" w:rsidR="009A4C08" w:rsidRDefault="009A4C08" w:rsidP="009A4C08">
            <w:pPr>
              <w:pStyle w:val="Heading1"/>
            </w:pPr>
            <w:r>
              <w:t>09/2011 TO 06/2013</w:t>
            </w:r>
          </w:p>
          <w:p w14:paraId="3E8ED0EF" w14:textId="77777777" w:rsidR="009A4C08" w:rsidRDefault="009A4C08" w:rsidP="009A4C08">
            <w:pPr>
              <w:pStyle w:val="Heading1"/>
            </w:pPr>
            <w:r>
              <w:t>Stanmore College</w:t>
            </w:r>
          </w:p>
          <w:p w14:paraId="07F23F03" w14:textId="77777777" w:rsidR="009A4C08" w:rsidRDefault="009A4C08" w:rsidP="009A4C08">
            <w:pPr>
              <w:pStyle w:val="Heading1"/>
            </w:pPr>
            <w:r>
              <w:t xml:space="preserve">BTEC – ICT – MERIT, </w:t>
            </w:r>
            <w:proofErr w:type="gramStart"/>
            <w:r>
              <w:t>MERIT  PASS</w:t>
            </w:r>
            <w:proofErr w:type="gramEnd"/>
            <w:r>
              <w:t xml:space="preserve"> </w:t>
            </w:r>
          </w:p>
          <w:p w14:paraId="736815ED" w14:textId="77777777" w:rsidR="009A4C08" w:rsidRDefault="009A4C08" w:rsidP="009A4C08">
            <w:pPr>
              <w:pStyle w:val="Heading1"/>
            </w:pPr>
          </w:p>
          <w:p w14:paraId="7B1E1C01" w14:textId="77777777" w:rsidR="009A4C08" w:rsidRDefault="009A4C08" w:rsidP="009A4C08">
            <w:pPr>
              <w:pStyle w:val="Heading1"/>
            </w:pPr>
            <w:r>
              <w:t>09/2007 to 06/2011</w:t>
            </w:r>
          </w:p>
          <w:p w14:paraId="4D255CC1" w14:textId="77777777" w:rsidR="009A4C08" w:rsidRDefault="009A4C08" w:rsidP="009A4C08">
            <w:pPr>
              <w:pStyle w:val="Heading1"/>
            </w:pPr>
            <w:r>
              <w:t>Mill Hill County High School</w:t>
            </w:r>
          </w:p>
          <w:p w14:paraId="2D6444D6" w14:textId="77777777" w:rsidR="000C440C" w:rsidRDefault="009A4C08" w:rsidP="009A4C08">
            <w:r>
              <w:t xml:space="preserve">5 </w:t>
            </w:r>
            <w:proofErr w:type="gramStart"/>
            <w:r>
              <w:t>GCSE’S :</w:t>
            </w:r>
            <w:proofErr w:type="gramEnd"/>
            <w:r>
              <w:t xml:space="preserve"> English Language( C ) English Literature ( C ) Mathematics ( C ) ICT ( B ) French ( C ) Science ( C )</w:t>
            </w:r>
          </w:p>
        </w:tc>
      </w:tr>
      <w:tr w:rsidR="000C440C" w14:paraId="76A1A269" w14:textId="77777777">
        <w:tc>
          <w:tcPr>
            <w:tcW w:w="1710" w:type="dxa"/>
          </w:tcPr>
          <w:p w14:paraId="08BD25E7" w14:textId="77777777" w:rsidR="003E532C" w:rsidRDefault="003E532C">
            <w:pPr>
              <w:pStyle w:val="Heading1"/>
            </w:pPr>
          </w:p>
          <w:sdt>
            <w:sdtPr>
              <w:id w:val="-853959375"/>
              <w:placeholder>
                <w:docPart w:val="DE93051013474ABA8E655F6F9C8D3C19"/>
              </w:placeholder>
              <w:temporary/>
              <w:showingPlcHdr/>
              <w15:appearance w15:val="hidden"/>
            </w:sdtPr>
            <w:sdtEndPr/>
            <w:sdtContent>
              <w:p w14:paraId="5B63C889" w14:textId="77777777" w:rsidR="000C440C" w:rsidRDefault="00E32242">
                <w:pPr>
                  <w:pStyle w:val="Heading1"/>
                </w:pPr>
                <w:r>
                  <w:t>References</w:t>
                </w:r>
              </w:p>
            </w:sdtContent>
          </w:sdt>
        </w:tc>
        <w:tc>
          <w:tcPr>
            <w:tcW w:w="6930" w:type="dxa"/>
          </w:tcPr>
          <w:p w14:paraId="1E1123C3" w14:textId="77777777" w:rsidR="003E532C" w:rsidRDefault="003E532C">
            <w:pPr>
              <w:pStyle w:val="Heading1"/>
            </w:pPr>
          </w:p>
          <w:p w14:paraId="1295AA36" w14:textId="77777777" w:rsidR="000C440C" w:rsidRDefault="003E532C">
            <w:pPr>
              <w:pStyle w:val="Heading1"/>
              <w:rPr>
                <w:rFonts w:eastAsiaTheme="minorEastAsia"/>
              </w:rPr>
            </w:pPr>
            <w:r>
              <w:t>Available on request</w:t>
            </w:r>
          </w:p>
          <w:p w14:paraId="12AFA034" w14:textId="77777777" w:rsidR="000C440C" w:rsidRDefault="000C440C"/>
        </w:tc>
      </w:tr>
    </w:tbl>
    <w:p w14:paraId="31E086D6" w14:textId="77777777" w:rsidR="000C440C" w:rsidRDefault="000C440C"/>
    <w:sectPr w:rsidR="000C440C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9DFF9" w14:textId="77777777" w:rsidR="00033F1E" w:rsidRDefault="00033F1E">
      <w:pPr>
        <w:spacing w:after="0" w:line="240" w:lineRule="auto"/>
      </w:pPr>
      <w:r>
        <w:separator/>
      </w:r>
    </w:p>
  </w:endnote>
  <w:endnote w:type="continuationSeparator" w:id="0">
    <w:p w14:paraId="44142072" w14:textId="77777777" w:rsidR="00033F1E" w:rsidRDefault="0003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0C440C" w14:paraId="57590315" w14:textId="77777777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CE53FB8" w14:textId="77777777" w:rsidR="000C440C" w:rsidRDefault="00E32242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3E532C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31CA7812" w14:textId="77777777" w:rsidR="000C440C" w:rsidRDefault="00033F1E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DE93051013474ABA8E655F6F9C8D3C1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CA7581">
                <w:t>Aaron Roberts</w:t>
              </w:r>
            </w:sdtContent>
          </w:sdt>
        </w:p>
        <w:p w14:paraId="3F6D18B1" w14:textId="77777777" w:rsidR="000C440C" w:rsidRDefault="00033F1E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7ECBBE443D2345E188F7623069EC566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CA7581">
                <w:t>London NW7</w:t>
              </w:r>
            </w:sdtContent>
          </w:sdt>
          <w:r w:rsidR="00E32242">
            <w:t xml:space="preserve"> – </w:t>
          </w:r>
          <w:sdt>
            <w:sdtPr>
              <w:alias w:val="Telephone"/>
              <w:tag w:val=""/>
              <w:id w:val="-145366429"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CA7581">
                <w:t>07463719364</w:t>
              </w:r>
            </w:sdtContent>
          </w:sdt>
          <w:r w:rsidR="00E32242">
            <w:t xml:space="preserve"> – </w:t>
          </w:r>
          <w:sdt>
            <w:sdtPr>
              <w:alias w:val="Email"/>
              <w:tag w:val=""/>
              <w:id w:val="1846358867"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CA7581">
                <w:t>robertsaaron174@gmail.com</w:t>
              </w:r>
            </w:sdtContent>
          </w:sdt>
        </w:p>
      </w:tc>
    </w:tr>
  </w:tbl>
  <w:p w14:paraId="0CD83318" w14:textId="77777777" w:rsidR="000C440C" w:rsidRDefault="000C4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DD8B4" w14:textId="77777777" w:rsidR="00033F1E" w:rsidRDefault="00033F1E">
      <w:pPr>
        <w:spacing w:after="0" w:line="240" w:lineRule="auto"/>
      </w:pPr>
      <w:r>
        <w:separator/>
      </w:r>
    </w:p>
  </w:footnote>
  <w:footnote w:type="continuationSeparator" w:id="0">
    <w:p w14:paraId="602C19D2" w14:textId="77777777" w:rsidR="00033F1E" w:rsidRDefault="0003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3B1"/>
    <w:multiLevelType w:val="hybridMultilevel"/>
    <w:tmpl w:val="C8A60CA0"/>
    <w:lvl w:ilvl="0" w:tplc="917A94D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C2328"/>
    <w:multiLevelType w:val="hybridMultilevel"/>
    <w:tmpl w:val="F3F481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B63F5"/>
    <w:multiLevelType w:val="hybridMultilevel"/>
    <w:tmpl w:val="D05259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0DBE"/>
    <w:multiLevelType w:val="hybridMultilevel"/>
    <w:tmpl w:val="16006E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042EF"/>
    <w:multiLevelType w:val="hybridMultilevel"/>
    <w:tmpl w:val="ADD0BA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73B665E0"/>
    <w:multiLevelType w:val="hybridMultilevel"/>
    <w:tmpl w:val="0156C1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36A28"/>
    <w:multiLevelType w:val="hybridMultilevel"/>
    <w:tmpl w:val="B0461D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81"/>
    <w:rsid w:val="00033F1E"/>
    <w:rsid w:val="000A4F29"/>
    <w:rsid w:val="000B2DC1"/>
    <w:rsid w:val="000C440C"/>
    <w:rsid w:val="000E697F"/>
    <w:rsid w:val="000F0208"/>
    <w:rsid w:val="00140FF0"/>
    <w:rsid w:val="001B4D39"/>
    <w:rsid w:val="00200E07"/>
    <w:rsid w:val="002E52FB"/>
    <w:rsid w:val="003727D9"/>
    <w:rsid w:val="003C6C33"/>
    <w:rsid w:val="003E532C"/>
    <w:rsid w:val="00484E3E"/>
    <w:rsid w:val="004D4FAA"/>
    <w:rsid w:val="005229D2"/>
    <w:rsid w:val="005D4D07"/>
    <w:rsid w:val="005D556E"/>
    <w:rsid w:val="005F75E5"/>
    <w:rsid w:val="006C6F31"/>
    <w:rsid w:val="006F3148"/>
    <w:rsid w:val="007B5787"/>
    <w:rsid w:val="007E2B61"/>
    <w:rsid w:val="007F1211"/>
    <w:rsid w:val="00860EE6"/>
    <w:rsid w:val="00896F50"/>
    <w:rsid w:val="008D120A"/>
    <w:rsid w:val="00906152"/>
    <w:rsid w:val="009A4C08"/>
    <w:rsid w:val="00A04289"/>
    <w:rsid w:val="00A06706"/>
    <w:rsid w:val="00A62657"/>
    <w:rsid w:val="00AF4392"/>
    <w:rsid w:val="00B504F6"/>
    <w:rsid w:val="00B835E1"/>
    <w:rsid w:val="00BA2525"/>
    <w:rsid w:val="00BD5C7C"/>
    <w:rsid w:val="00C32535"/>
    <w:rsid w:val="00C32ECD"/>
    <w:rsid w:val="00C6038C"/>
    <w:rsid w:val="00CA7581"/>
    <w:rsid w:val="00CD3A35"/>
    <w:rsid w:val="00CE7AB0"/>
    <w:rsid w:val="00D759AB"/>
    <w:rsid w:val="00DB14B2"/>
    <w:rsid w:val="00E32242"/>
    <w:rsid w:val="00E4397F"/>
    <w:rsid w:val="00E530FE"/>
    <w:rsid w:val="00EB4FC4"/>
    <w:rsid w:val="00F12EE3"/>
    <w:rsid w:val="00FA41B6"/>
    <w:rsid w:val="00F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A4DA0"/>
  <w15:chartTrackingRefBased/>
  <w15:docId w15:val="{AEEA9E94-B1B9-40E8-B207-9922926B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CA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821421E0C84DB1876A0F1E1800D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BB1C2-4A31-4EC6-82E7-7F4F67BFC425}"/>
      </w:docPartPr>
      <w:docPartBody>
        <w:p w:rsidR="00A36612" w:rsidRDefault="00EF7902">
          <w:pPr>
            <w:pStyle w:val="57821421E0C84DB1876A0F1E1800D891"/>
          </w:pPr>
          <w:r>
            <w:t>Your Name</w:t>
          </w:r>
        </w:p>
      </w:docPartBody>
    </w:docPart>
    <w:docPart>
      <w:docPartPr>
        <w:name w:val="EE7604D282E448EE873671BA485A0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CBE25-596B-44A9-B352-B7DF824AB694}"/>
      </w:docPartPr>
      <w:docPartBody>
        <w:p w:rsidR="00A36612" w:rsidRDefault="00EF7902">
          <w:pPr>
            <w:pStyle w:val="EE7604D282E448EE873671BA485A0130"/>
          </w:pPr>
          <w:r>
            <w:t>Street Address, City, ST ZIP Code</w:t>
          </w:r>
        </w:p>
      </w:docPartBody>
    </w:docPart>
    <w:docPart>
      <w:docPartPr>
        <w:name w:val="834B58A989344973A7D9A3DE2AF8A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B40DF-CDC4-4DEA-BEC8-F470EAEDEBB9}"/>
      </w:docPartPr>
      <w:docPartBody>
        <w:p w:rsidR="00A36612" w:rsidRDefault="00EF7902">
          <w:pPr>
            <w:pStyle w:val="834B58A989344973A7D9A3DE2AF8A24F"/>
          </w:pPr>
          <w:r>
            <w:t>Telephone</w:t>
          </w:r>
        </w:p>
      </w:docPartBody>
    </w:docPart>
    <w:docPart>
      <w:docPartPr>
        <w:name w:val="9C69C3B5B0DE4725925CD6EFE26A8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F32D9-F7E5-4F68-AC45-B98BC73242F2}"/>
      </w:docPartPr>
      <w:docPartBody>
        <w:p w:rsidR="00A36612" w:rsidRDefault="00EF7902">
          <w:pPr>
            <w:pStyle w:val="9C69C3B5B0DE4725925CD6EFE26A8DC6"/>
          </w:pPr>
          <w:r>
            <w:t>Email</w:t>
          </w:r>
        </w:p>
      </w:docPartBody>
    </w:docPart>
    <w:docPart>
      <w:docPartPr>
        <w:name w:val="F74A76A0D3D14ED894F6A981395A3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75336-729D-4D02-A872-839CAA3E6865}"/>
      </w:docPartPr>
      <w:docPartBody>
        <w:p w:rsidR="00A36612" w:rsidRDefault="00EF7902">
          <w:pPr>
            <w:pStyle w:val="F74A76A0D3D14ED894F6A981395A3E6E"/>
          </w:pPr>
          <w:r>
            <w:t>Objective</w:t>
          </w:r>
        </w:p>
      </w:docPartBody>
    </w:docPart>
    <w:docPart>
      <w:docPartPr>
        <w:name w:val="3967DC34E6A941F8A1F9B98C89FF7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4281F-F6AD-4FD6-9F27-AEC9DCFFC78F}"/>
      </w:docPartPr>
      <w:docPartBody>
        <w:p w:rsidR="00A36612" w:rsidRDefault="00EF7902">
          <w:pPr>
            <w:pStyle w:val="3967DC34E6A941F8A1F9B98C89FF7275"/>
          </w:pPr>
          <w:r>
            <w:t>Experience</w:t>
          </w:r>
        </w:p>
      </w:docPartBody>
    </w:docPart>
    <w:docPart>
      <w:docPartPr>
        <w:name w:val="8047672CDED8408CB6FDF6D87D898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8DC7-1C1C-4A7D-BA78-7A29A0CD118A}"/>
      </w:docPartPr>
      <w:docPartBody>
        <w:p w:rsidR="00A36612" w:rsidRDefault="00EF7902">
          <w:pPr>
            <w:pStyle w:val="8047672CDED8408CB6FDF6D87D898E4A"/>
          </w:pPr>
          <w:r>
            <w:t>Education</w:t>
          </w:r>
        </w:p>
      </w:docPartBody>
    </w:docPart>
    <w:docPart>
      <w:docPartPr>
        <w:name w:val="DE93051013474ABA8E655F6F9C8D3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0D3EC-1285-4609-BA57-19FAA0821D30}"/>
      </w:docPartPr>
      <w:docPartBody>
        <w:p w:rsidR="00A36612" w:rsidRDefault="00EF7902">
          <w:pPr>
            <w:pStyle w:val="DE93051013474ABA8E655F6F9C8D3C19"/>
          </w:pPr>
          <w:r>
            <w:t>References</w:t>
          </w:r>
        </w:p>
      </w:docPartBody>
    </w:docPart>
    <w:docPart>
      <w:docPartPr>
        <w:name w:val="7ECBBE443D2345E188F7623069EC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6B7C8-0ED0-42DC-95AF-679EC7EA759A}"/>
      </w:docPartPr>
      <w:docPartBody>
        <w:p w:rsidR="00A36612" w:rsidRDefault="00EF7902">
          <w:pPr>
            <w:pStyle w:val="7ECBBE443D2345E188F7623069EC566F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902"/>
    <w:rsid w:val="002C12F4"/>
    <w:rsid w:val="003E3ACC"/>
    <w:rsid w:val="004C52AA"/>
    <w:rsid w:val="00797C23"/>
    <w:rsid w:val="007B27CA"/>
    <w:rsid w:val="008072C8"/>
    <w:rsid w:val="009B2E52"/>
    <w:rsid w:val="00A36612"/>
    <w:rsid w:val="00B326F6"/>
    <w:rsid w:val="00BD7A09"/>
    <w:rsid w:val="00DC35DF"/>
    <w:rsid w:val="00E23577"/>
    <w:rsid w:val="00EF7902"/>
    <w:rsid w:val="00F16976"/>
    <w:rsid w:val="00F52B6C"/>
    <w:rsid w:val="00FB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21421E0C84DB1876A0F1E1800D891">
    <w:name w:val="57821421E0C84DB1876A0F1E1800D891"/>
  </w:style>
  <w:style w:type="paragraph" w:customStyle="1" w:styleId="EE7604D282E448EE873671BA485A0130">
    <w:name w:val="EE7604D282E448EE873671BA485A0130"/>
  </w:style>
  <w:style w:type="paragraph" w:customStyle="1" w:styleId="834B58A989344973A7D9A3DE2AF8A24F">
    <w:name w:val="834B58A989344973A7D9A3DE2AF8A24F"/>
  </w:style>
  <w:style w:type="paragraph" w:customStyle="1" w:styleId="9C69C3B5B0DE4725925CD6EFE26A8DC6">
    <w:name w:val="9C69C3B5B0DE4725925CD6EFE26A8DC6"/>
  </w:style>
  <w:style w:type="paragraph" w:customStyle="1" w:styleId="F74A76A0D3D14ED894F6A981395A3E6E">
    <w:name w:val="F74A76A0D3D14ED894F6A981395A3E6E"/>
  </w:style>
  <w:style w:type="paragraph" w:customStyle="1" w:styleId="086D1C1D6301459BA53D2C49A54C904F">
    <w:name w:val="086D1C1D6301459BA53D2C49A54C904F"/>
  </w:style>
  <w:style w:type="paragraph" w:customStyle="1" w:styleId="3967DC34E6A941F8A1F9B98C89FF7275">
    <w:name w:val="3967DC34E6A941F8A1F9B98C89FF7275"/>
  </w:style>
  <w:style w:type="paragraph" w:customStyle="1" w:styleId="853CF8F6CFFC455D8AD57342B8E80B1F">
    <w:name w:val="853CF8F6CFFC455D8AD57342B8E80B1F"/>
  </w:style>
  <w:style w:type="paragraph" w:customStyle="1" w:styleId="C1291FB678E2434791A55DD7B03E122D">
    <w:name w:val="C1291FB678E2434791A55DD7B03E122D"/>
  </w:style>
  <w:style w:type="paragraph" w:customStyle="1" w:styleId="205165DB3898449D8A97FCA16B7E2D52">
    <w:name w:val="205165DB3898449D8A97FCA16B7E2D52"/>
  </w:style>
  <w:style w:type="paragraph" w:customStyle="1" w:styleId="534536BC136C4E65A2F38A3E44F6B16F">
    <w:name w:val="534536BC136C4E65A2F38A3E44F6B16F"/>
  </w:style>
  <w:style w:type="paragraph" w:customStyle="1" w:styleId="80BB29D73A02404BAF3548FABFE6B728">
    <w:name w:val="80BB29D73A02404BAF3548FABFE6B728"/>
  </w:style>
  <w:style w:type="paragraph" w:customStyle="1" w:styleId="78FA0EC3C2D2489BB075DB5A67585D29">
    <w:name w:val="78FA0EC3C2D2489BB075DB5A67585D29"/>
  </w:style>
  <w:style w:type="paragraph" w:customStyle="1" w:styleId="CCCA5EFF0BC14A3E9B55CB67AEFD1DA5">
    <w:name w:val="CCCA5EFF0BC14A3E9B55CB67AEFD1DA5"/>
  </w:style>
  <w:style w:type="paragraph" w:customStyle="1" w:styleId="AE260E23C47245F7B33391DDB7C31A89">
    <w:name w:val="AE260E23C47245F7B33391DDB7C31A89"/>
  </w:style>
  <w:style w:type="paragraph" w:customStyle="1" w:styleId="0CF0BE8BFA9247789A40CD391D369869">
    <w:name w:val="0CF0BE8BFA9247789A40CD391D369869"/>
  </w:style>
  <w:style w:type="paragraph" w:customStyle="1" w:styleId="61C81022C0FF42E882CF17EE62335C72">
    <w:name w:val="61C81022C0FF42E882CF17EE62335C72"/>
  </w:style>
  <w:style w:type="paragraph" w:customStyle="1" w:styleId="BFCB2BAA14B74160BC8627AAA3736C22">
    <w:name w:val="BFCB2BAA14B74160BC8627AAA3736C22"/>
  </w:style>
  <w:style w:type="paragraph" w:customStyle="1" w:styleId="4B55729788B84924891A44D6EF10480F">
    <w:name w:val="4B55729788B84924891A44D6EF10480F"/>
  </w:style>
  <w:style w:type="paragraph" w:customStyle="1" w:styleId="8047672CDED8408CB6FDF6D87D898E4A">
    <w:name w:val="8047672CDED8408CB6FDF6D87D898E4A"/>
  </w:style>
  <w:style w:type="paragraph" w:customStyle="1" w:styleId="0400BF3B012341468C09B11D8C0AEE9B">
    <w:name w:val="0400BF3B012341468C09B11D8C0AEE9B"/>
  </w:style>
  <w:style w:type="paragraph" w:customStyle="1" w:styleId="FB3944C1A173407B9E43B7E4A5148201">
    <w:name w:val="FB3944C1A173407B9E43B7E4A5148201"/>
  </w:style>
  <w:style w:type="paragraph" w:customStyle="1" w:styleId="49A82C77C527476EA4ACB61094729AF6">
    <w:name w:val="49A82C77C527476EA4ACB61094729AF6"/>
  </w:style>
  <w:style w:type="paragraph" w:customStyle="1" w:styleId="AC66F4114276471386DBFF6883EF91DE">
    <w:name w:val="AC66F4114276471386DBFF6883EF91DE"/>
  </w:style>
  <w:style w:type="paragraph" w:customStyle="1" w:styleId="81E08EE6F5514D8DA76E9E6BF86DD225">
    <w:name w:val="81E08EE6F5514D8DA76E9E6BF86DD225"/>
  </w:style>
  <w:style w:type="paragraph" w:customStyle="1" w:styleId="AB5DFB9119184A06965B114C3BFA46E7">
    <w:name w:val="AB5DFB9119184A06965B114C3BFA46E7"/>
  </w:style>
  <w:style w:type="paragraph" w:customStyle="1" w:styleId="02D53B990E094C2B80D964F8D0474493">
    <w:name w:val="02D53B990E094C2B80D964F8D0474493"/>
  </w:style>
  <w:style w:type="paragraph" w:customStyle="1" w:styleId="463AF4C24E3B4BCF89D1FC6562EDFDEB">
    <w:name w:val="463AF4C24E3B4BCF89D1FC6562EDFDEB"/>
  </w:style>
  <w:style w:type="paragraph" w:customStyle="1" w:styleId="D0037283DAE04A4F962A5A7C3FDEBD67">
    <w:name w:val="D0037283DAE04A4F962A5A7C3FDEBD67"/>
  </w:style>
  <w:style w:type="paragraph" w:customStyle="1" w:styleId="DE93051013474ABA8E655F6F9C8D3C19">
    <w:name w:val="DE93051013474ABA8E655F6F9C8D3C19"/>
  </w:style>
  <w:style w:type="paragraph" w:customStyle="1" w:styleId="FD602D3AE3364FFBA1B6FEA2DA8DA6D5">
    <w:name w:val="FD602D3AE3364FFBA1B6FEA2DA8DA6D5"/>
  </w:style>
  <w:style w:type="paragraph" w:customStyle="1" w:styleId="7ECBBE443D2345E188F7623069EC566F">
    <w:name w:val="7ECBBE443D2345E188F7623069EC566F"/>
  </w:style>
  <w:style w:type="paragraph" w:customStyle="1" w:styleId="CFFE4C4211454C2180DB2B6394F98999">
    <w:name w:val="CFFE4C4211454C2180DB2B6394F98999"/>
    <w:rsid w:val="00797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London NW7</CompanyAddress>
  <CompanyPhone>07463719364</CompanyPhone>
  <CompanyFax>robertsaaron174@gmail.com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116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Roberts</dc:creator>
  <cp:keywords/>
  <dc:description/>
  <cp:lastModifiedBy>aaron roberts</cp:lastModifiedBy>
  <cp:revision>33</cp:revision>
  <dcterms:created xsi:type="dcterms:W3CDTF">2017-08-12T21:38:00Z</dcterms:created>
  <dcterms:modified xsi:type="dcterms:W3CDTF">2019-05-29T18:03:00Z</dcterms:modified>
</cp:coreProperties>
</file>