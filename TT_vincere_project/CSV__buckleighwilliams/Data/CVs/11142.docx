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54D28" w14:textId="46B6DE70" w:rsidR="001C1037" w:rsidRPr="00384C1E" w:rsidRDefault="00E6061D" w:rsidP="001C1037">
      <w:pPr>
        <w:pStyle w:val="Title"/>
        <w:jc w:val="center"/>
        <w:rPr>
          <w:b/>
          <w:color w:val="171616" w:themeColor="background2" w:themeShade="1A"/>
          <w:sz w:val="32"/>
          <w:szCs w:val="32"/>
        </w:rPr>
      </w:pPr>
      <w:r w:rsidRPr="00384C1E">
        <w:rPr>
          <w:b/>
          <w:color w:val="171616" w:themeColor="background2" w:themeShade="1A"/>
          <w:sz w:val="32"/>
          <w:szCs w:val="32"/>
        </w:rPr>
        <w:t>Mahamed Fatah</w:t>
      </w:r>
    </w:p>
    <w:p w14:paraId="47A54D29" w14:textId="4D7D85FB" w:rsidR="00384C1E" w:rsidRDefault="003F2EBB" w:rsidP="001C1037">
      <w:pPr>
        <w:pStyle w:val="Title"/>
        <w:jc w:val="center"/>
        <w:rPr>
          <w:rFonts w:asciiTheme="minorHAnsi" w:hAnsiTheme="minorHAnsi"/>
          <w:color w:val="171616" w:themeColor="background2" w:themeShade="1A"/>
          <w:sz w:val="24"/>
          <w:szCs w:val="24"/>
        </w:rPr>
      </w:pPr>
      <w:r w:rsidRPr="00384C1E">
        <w:rPr>
          <w:rFonts w:asciiTheme="minorHAnsi" w:hAnsiTheme="minorHAnsi"/>
          <w:color w:val="171616" w:themeColor="background2" w:themeShade="1A"/>
          <w:sz w:val="24"/>
          <w:szCs w:val="24"/>
        </w:rPr>
        <w:t xml:space="preserve">208 </w:t>
      </w:r>
      <w:proofErr w:type="spellStart"/>
      <w:r w:rsidRPr="00384C1E">
        <w:rPr>
          <w:rFonts w:asciiTheme="minorHAnsi" w:hAnsiTheme="minorHAnsi"/>
          <w:color w:val="171616" w:themeColor="background2" w:themeShade="1A"/>
          <w:sz w:val="24"/>
          <w:szCs w:val="24"/>
        </w:rPr>
        <w:t>Mansel</w:t>
      </w:r>
      <w:proofErr w:type="spellEnd"/>
      <w:r w:rsidRPr="00384C1E">
        <w:rPr>
          <w:rFonts w:asciiTheme="minorHAnsi" w:hAnsiTheme="minorHAnsi"/>
          <w:color w:val="171616" w:themeColor="background2" w:themeShade="1A"/>
          <w:sz w:val="24"/>
          <w:szCs w:val="24"/>
        </w:rPr>
        <w:t xml:space="preserve"> Road, S</w:t>
      </w:r>
      <w:r w:rsidR="00384C1E" w:rsidRPr="00384C1E">
        <w:rPr>
          <w:rFonts w:asciiTheme="minorHAnsi" w:hAnsiTheme="minorHAnsi"/>
          <w:color w:val="171616" w:themeColor="background2" w:themeShade="1A"/>
          <w:sz w:val="24"/>
          <w:szCs w:val="24"/>
        </w:rPr>
        <w:t xml:space="preserve">mall Heath, Birmingham B10 9NL </w:t>
      </w:r>
    </w:p>
    <w:p w14:paraId="47A54D2A" w14:textId="5403331B" w:rsidR="00384C1E" w:rsidRPr="00384C1E" w:rsidRDefault="009F1857" w:rsidP="001C1037">
      <w:pPr>
        <w:pStyle w:val="Title"/>
        <w:jc w:val="center"/>
        <w:rPr>
          <w:rFonts w:asciiTheme="minorHAnsi" w:hAnsiTheme="minorHAnsi"/>
          <w:color w:val="171616" w:themeColor="background2" w:themeShade="1A"/>
          <w:sz w:val="24"/>
          <w:szCs w:val="24"/>
        </w:rPr>
      </w:pPr>
      <w:r>
        <w:rPr>
          <w:rFonts w:asciiTheme="minorHAnsi" w:hAnsiTheme="minorHAnsi"/>
          <w:color w:val="171616" w:themeColor="background2" w:themeShade="1A"/>
          <w:sz w:val="24"/>
          <w:szCs w:val="24"/>
        </w:rPr>
        <w:t xml:space="preserve">Mobile +44 </w:t>
      </w:r>
      <w:r w:rsidR="00384C1E" w:rsidRPr="00384C1E">
        <w:rPr>
          <w:rFonts w:asciiTheme="minorHAnsi" w:hAnsiTheme="minorHAnsi"/>
          <w:color w:val="171616" w:themeColor="background2" w:themeShade="1A"/>
          <w:sz w:val="24"/>
          <w:szCs w:val="24"/>
        </w:rPr>
        <w:t xml:space="preserve">7375410237 </w:t>
      </w:r>
    </w:p>
    <w:p w14:paraId="47A54D2B" w14:textId="77777777" w:rsidR="003F2EBB" w:rsidRPr="00384C1E" w:rsidRDefault="003F2EBB" w:rsidP="001C1037">
      <w:pPr>
        <w:pStyle w:val="Title"/>
        <w:jc w:val="center"/>
        <w:rPr>
          <w:rFonts w:asciiTheme="minorHAnsi" w:hAnsiTheme="minorHAnsi"/>
          <w:color w:val="171616" w:themeColor="background2" w:themeShade="1A"/>
          <w:sz w:val="24"/>
          <w:szCs w:val="24"/>
        </w:rPr>
      </w:pPr>
      <w:r w:rsidRPr="00384C1E">
        <w:rPr>
          <w:rFonts w:asciiTheme="minorHAnsi" w:hAnsiTheme="minorHAnsi"/>
          <w:color w:val="171616" w:themeColor="background2" w:themeShade="1A"/>
          <w:sz w:val="24"/>
          <w:szCs w:val="24"/>
        </w:rPr>
        <w:t xml:space="preserve"> </w:t>
      </w:r>
      <w:r w:rsidR="00384C1E" w:rsidRPr="00384C1E">
        <w:rPr>
          <w:rFonts w:asciiTheme="minorHAnsi" w:hAnsiTheme="minorHAnsi"/>
          <w:color w:val="171616" w:themeColor="background2" w:themeShade="1A"/>
          <w:sz w:val="24"/>
          <w:szCs w:val="24"/>
        </w:rPr>
        <w:t xml:space="preserve">Email – </w:t>
      </w:r>
      <w:hyperlink r:id="rId9" w:history="1">
        <w:r w:rsidR="00384C1E" w:rsidRPr="00384C1E">
          <w:rPr>
            <w:rStyle w:val="Hyperlink"/>
            <w:rFonts w:asciiTheme="minorHAnsi" w:hAnsiTheme="minorHAnsi"/>
            <w:color w:val="171616" w:themeColor="background2" w:themeShade="1A"/>
            <w:sz w:val="24"/>
            <w:szCs w:val="24"/>
            <w:u w:val="none"/>
          </w:rPr>
          <w:t>MahamedFatah@hotmail.com</w:t>
        </w:r>
      </w:hyperlink>
      <w:r w:rsidR="00384C1E" w:rsidRPr="00384C1E">
        <w:rPr>
          <w:rFonts w:asciiTheme="minorHAnsi" w:hAnsiTheme="minorHAnsi"/>
          <w:color w:val="171616" w:themeColor="background2" w:themeShade="1A"/>
          <w:sz w:val="24"/>
          <w:szCs w:val="24"/>
        </w:rPr>
        <w:t xml:space="preserve"> </w:t>
      </w:r>
    </w:p>
    <w:p w14:paraId="47A54D2C" w14:textId="77777777" w:rsidR="00D221AB" w:rsidRPr="003F2EBB" w:rsidRDefault="00D221AB" w:rsidP="001C1037">
      <w:pPr>
        <w:pStyle w:val="Title"/>
        <w:jc w:val="center"/>
        <w:rPr>
          <w:color w:val="000000" w:themeColor="text1"/>
          <w:sz w:val="32"/>
          <w:szCs w:val="32"/>
        </w:rPr>
      </w:pPr>
    </w:p>
    <w:p w14:paraId="47A54D2D" w14:textId="77777777" w:rsidR="006270A9" w:rsidRPr="00BF0E92" w:rsidRDefault="00D51753" w:rsidP="00141A4C">
      <w:pPr>
        <w:pStyle w:val="Heading1"/>
        <w:rPr>
          <w:color w:val="000000" w:themeColor="text1"/>
          <w:u w:val="single"/>
        </w:rPr>
      </w:pPr>
      <w:r w:rsidRPr="00BF0E92">
        <w:rPr>
          <w:color w:val="000000" w:themeColor="text1"/>
          <w:u w:val="single"/>
        </w:rPr>
        <w:t xml:space="preserve">Personal </w:t>
      </w:r>
      <w:r w:rsidR="009860B0" w:rsidRPr="00BF0E92">
        <w:rPr>
          <w:color w:val="000000" w:themeColor="text1"/>
          <w:u w:val="single"/>
        </w:rPr>
        <w:t>Profile</w:t>
      </w:r>
    </w:p>
    <w:p w14:paraId="47A54D2E" w14:textId="6887CD7F" w:rsidR="003277F5" w:rsidRDefault="00715503" w:rsidP="009860B0">
      <w:pPr>
        <w:rPr>
          <w:sz w:val="24"/>
          <w:szCs w:val="24"/>
        </w:rPr>
      </w:pPr>
      <w:r w:rsidRPr="00C2066E">
        <w:rPr>
          <w:sz w:val="24"/>
          <w:szCs w:val="24"/>
        </w:rPr>
        <w:t>A</w:t>
      </w:r>
      <w:r w:rsidR="009860B0" w:rsidRPr="00C2066E">
        <w:rPr>
          <w:sz w:val="24"/>
          <w:szCs w:val="24"/>
        </w:rPr>
        <w:t>n articulate, enthusiastic and highly motivated</w:t>
      </w:r>
      <w:r w:rsidR="0082406D" w:rsidRPr="00C2066E">
        <w:rPr>
          <w:sz w:val="24"/>
          <w:szCs w:val="24"/>
        </w:rPr>
        <w:t xml:space="preserve"> civil enginee</w:t>
      </w:r>
      <w:r w:rsidR="003A3010">
        <w:rPr>
          <w:sz w:val="24"/>
          <w:szCs w:val="24"/>
        </w:rPr>
        <w:t xml:space="preserve">r with </w:t>
      </w:r>
      <w:proofErr w:type="gramStart"/>
      <w:r w:rsidR="003A3010">
        <w:rPr>
          <w:sz w:val="24"/>
          <w:szCs w:val="24"/>
        </w:rPr>
        <w:t>a</w:t>
      </w:r>
      <w:proofErr w:type="gramEnd"/>
      <w:r w:rsidR="003A3010">
        <w:rPr>
          <w:sz w:val="24"/>
          <w:szCs w:val="24"/>
        </w:rPr>
        <w:t xml:space="preserve"> unquenchable thirst to be successful. </w:t>
      </w:r>
      <w:proofErr w:type="gramStart"/>
      <w:r w:rsidR="003A3010">
        <w:rPr>
          <w:sz w:val="24"/>
          <w:szCs w:val="24"/>
        </w:rPr>
        <w:t>A</w:t>
      </w:r>
      <w:r w:rsidR="00BF0E92">
        <w:rPr>
          <w:sz w:val="24"/>
          <w:szCs w:val="24"/>
        </w:rPr>
        <w:t xml:space="preserve"> passionate individual who</w:t>
      </w:r>
      <w:r w:rsidR="003A3010">
        <w:rPr>
          <w:sz w:val="24"/>
          <w:szCs w:val="24"/>
        </w:rPr>
        <w:t xml:space="preserve"> </w:t>
      </w:r>
      <w:r w:rsidR="009860B0" w:rsidRPr="00C2066E">
        <w:rPr>
          <w:sz w:val="24"/>
          <w:szCs w:val="24"/>
        </w:rPr>
        <w:t>is accus</w:t>
      </w:r>
      <w:r w:rsidR="00B3681B">
        <w:rPr>
          <w:sz w:val="24"/>
          <w:szCs w:val="24"/>
        </w:rPr>
        <w:t xml:space="preserve">tomed to working under pressure </w:t>
      </w:r>
      <w:r w:rsidR="009860B0" w:rsidRPr="00C2066E">
        <w:rPr>
          <w:sz w:val="24"/>
          <w:szCs w:val="24"/>
        </w:rPr>
        <w:t>and using own initiative.</w:t>
      </w:r>
      <w:proofErr w:type="gramEnd"/>
      <w:r w:rsidR="009860B0" w:rsidRPr="00C2066E">
        <w:rPr>
          <w:sz w:val="24"/>
          <w:szCs w:val="24"/>
        </w:rPr>
        <w:t xml:space="preserve"> </w:t>
      </w:r>
      <w:proofErr w:type="gramStart"/>
      <w:r w:rsidRPr="00C2066E">
        <w:rPr>
          <w:sz w:val="24"/>
          <w:szCs w:val="24"/>
        </w:rPr>
        <w:t xml:space="preserve">A </w:t>
      </w:r>
      <w:r w:rsidR="009860B0" w:rsidRPr="00C2066E">
        <w:rPr>
          <w:sz w:val="24"/>
          <w:szCs w:val="24"/>
        </w:rPr>
        <w:t>very capa</w:t>
      </w:r>
      <w:r w:rsidR="004267FA">
        <w:rPr>
          <w:sz w:val="24"/>
          <w:szCs w:val="24"/>
        </w:rPr>
        <w:t xml:space="preserve">ble and clear minded </w:t>
      </w:r>
      <w:r w:rsidR="00BF0E92">
        <w:rPr>
          <w:sz w:val="24"/>
          <w:szCs w:val="24"/>
        </w:rPr>
        <w:t>person</w:t>
      </w:r>
      <w:r w:rsidR="004267FA">
        <w:rPr>
          <w:sz w:val="24"/>
          <w:szCs w:val="24"/>
        </w:rPr>
        <w:t xml:space="preserve"> </w:t>
      </w:r>
      <w:r w:rsidR="009860B0" w:rsidRPr="00C2066E">
        <w:rPr>
          <w:sz w:val="24"/>
          <w:szCs w:val="24"/>
        </w:rPr>
        <w:t>who enjoys a challenge in both practical and analytical areas.</w:t>
      </w:r>
      <w:proofErr w:type="gramEnd"/>
      <w:r w:rsidR="00C2066E">
        <w:rPr>
          <w:sz w:val="24"/>
          <w:szCs w:val="24"/>
        </w:rPr>
        <w:t xml:space="preserve"> </w:t>
      </w:r>
      <w:proofErr w:type="gramStart"/>
      <w:r w:rsidR="00E55291">
        <w:rPr>
          <w:sz w:val="24"/>
          <w:szCs w:val="24"/>
        </w:rPr>
        <w:t>Someone</w:t>
      </w:r>
      <w:r w:rsidR="003A3010">
        <w:rPr>
          <w:sz w:val="24"/>
          <w:szCs w:val="24"/>
        </w:rPr>
        <w:t xml:space="preserve"> </w:t>
      </w:r>
      <w:r w:rsidR="00E55291">
        <w:rPr>
          <w:sz w:val="24"/>
          <w:szCs w:val="24"/>
        </w:rPr>
        <w:t xml:space="preserve">who thrives in </w:t>
      </w:r>
      <w:r w:rsidR="003A3010">
        <w:rPr>
          <w:sz w:val="24"/>
          <w:szCs w:val="24"/>
        </w:rPr>
        <w:t xml:space="preserve">a fast paced </w:t>
      </w:r>
      <w:r w:rsidR="00E55291">
        <w:rPr>
          <w:sz w:val="24"/>
          <w:szCs w:val="24"/>
        </w:rPr>
        <w:t>environment with proven track record</w:t>
      </w:r>
      <w:r w:rsidR="003A3010">
        <w:rPr>
          <w:sz w:val="24"/>
          <w:szCs w:val="24"/>
        </w:rPr>
        <w:t xml:space="preserve"> of delivering exceptional work</w:t>
      </w:r>
      <w:r w:rsidR="00E55291">
        <w:rPr>
          <w:sz w:val="24"/>
          <w:szCs w:val="24"/>
        </w:rPr>
        <w:t xml:space="preserve"> across various industries</w:t>
      </w:r>
      <w:r w:rsidR="00BF0E92">
        <w:rPr>
          <w:sz w:val="24"/>
          <w:szCs w:val="24"/>
        </w:rPr>
        <w:t xml:space="preserve"> effortlessly</w:t>
      </w:r>
      <w:r w:rsidR="00E55291">
        <w:rPr>
          <w:sz w:val="24"/>
          <w:szCs w:val="24"/>
        </w:rPr>
        <w:t>.</w:t>
      </w:r>
      <w:proofErr w:type="gramEnd"/>
      <w:r w:rsidR="00E55291">
        <w:rPr>
          <w:sz w:val="24"/>
          <w:szCs w:val="24"/>
        </w:rPr>
        <w:t xml:space="preserve"> </w:t>
      </w:r>
      <w:r w:rsidR="00C2066E">
        <w:rPr>
          <w:sz w:val="24"/>
          <w:szCs w:val="24"/>
        </w:rPr>
        <w:t>Currently seeking</w:t>
      </w:r>
      <w:r w:rsidR="00E55291">
        <w:rPr>
          <w:sz w:val="24"/>
          <w:szCs w:val="24"/>
        </w:rPr>
        <w:t xml:space="preserve"> an exciting and professional global business where I can demonstrate my diverse skillset to</w:t>
      </w:r>
      <w:r w:rsidR="003A3010">
        <w:rPr>
          <w:sz w:val="24"/>
          <w:szCs w:val="24"/>
        </w:rPr>
        <w:t xml:space="preserve"> achieve personal goals and company objectives.</w:t>
      </w:r>
    </w:p>
    <w:sdt>
      <w:sdtPr>
        <w:alias w:val="Education:"/>
        <w:tag w:val="Education:"/>
        <w:id w:val="807127995"/>
        <w:placeholder>
          <w:docPart w:val="FA9FB61B7F9F4CBA9EB6C483D80C0C7A"/>
        </w:placeholder>
        <w:temporary/>
        <w:showingPlcHdr/>
      </w:sdtPr>
      <w:sdtEndPr/>
      <w:sdtContent>
        <w:p w14:paraId="47A54D2F" w14:textId="77777777" w:rsidR="006270A9" w:rsidRDefault="009D5933">
          <w:pPr>
            <w:pStyle w:val="Heading1"/>
          </w:pPr>
          <w:r w:rsidRPr="00BF0E92">
            <w:rPr>
              <w:color w:val="000000" w:themeColor="text1"/>
              <w:u w:val="single"/>
            </w:rPr>
            <w:t>Education</w:t>
          </w:r>
        </w:p>
      </w:sdtContent>
    </w:sdt>
    <w:p w14:paraId="3DB56DFB" w14:textId="4B3FC49A" w:rsidR="002F72F8" w:rsidRPr="002F72F8" w:rsidRDefault="49408A3B" w:rsidP="49408A3B">
      <w:pPr>
        <w:rPr>
          <w:sz w:val="24"/>
          <w:szCs w:val="24"/>
        </w:rPr>
      </w:pPr>
      <w:r w:rsidRPr="49408A3B">
        <w:rPr>
          <w:b/>
          <w:bCs/>
          <w:sz w:val="24"/>
          <w:szCs w:val="24"/>
        </w:rPr>
        <w:t>Coventry University</w:t>
      </w:r>
      <w:r w:rsidRPr="49408A3B">
        <w:rPr>
          <w:sz w:val="24"/>
          <w:szCs w:val="24"/>
        </w:rPr>
        <w:t> | BSc</w:t>
      </w:r>
      <w:r w:rsidR="002F72F8">
        <w:rPr>
          <w:sz w:val="24"/>
          <w:szCs w:val="24"/>
        </w:rPr>
        <w:t xml:space="preserve"> (Hons)</w:t>
      </w:r>
      <w:r w:rsidRPr="49408A3B">
        <w:rPr>
          <w:sz w:val="24"/>
          <w:szCs w:val="24"/>
        </w:rPr>
        <w:t xml:space="preserve"> C</w:t>
      </w:r>
      <w:r w:rsidR="002F72F8">
        <w:rPr>
          <w:sz w:val="24"/>
          <w:szCs w:val="24"/>
        </w:rPr>
        <w:t xml:space="preserve">ivil Engineering Degree </w:t>
      </w:r>
      <w:r w:rsidR="002F72F8" w:rsidRPr="002F72F8">
        <w:rPr>
          <w:b/>
          <w:sz w:val="24"/>
          <w:szCs w:val="24"/>
        </w:rPr>
        <w:t xml:space="preserve">Grade: </w:t>
      </w:r>
      <w:r w:rsidRPr="002F72F8">
        <w:rPr>
          <w:b/>
          <w:sz w:val="24"/>
          <w:szCs w:val="24"/>
        </w:rPr>
        <w:t>2:</w:t>
      </w:r>
      <w:r w:rsidR="00B74DB2" w:rsidRPr="002F72F8">
        <w:rPr>
          <w:b/>
          <w:sz w:val="24"/>
          <w:szCs w:val="24"/>
        </w:rPr>
        <w:t>1</w:t>
      </w:r>
      <w:r w:rsidR="001A6A8A" w:rsidRPr="002F72F8">
        <w:rPr>
          <w:b/>
          <w:sz w:val="24"/>
          <w:szCs w:val="24"/>
        </w:rPr>
        <w:t xml:space="preserve">  </w:t>
      </w:r>
      <w:r w:rsidR="001A6A8A" w:rsidRPr="002F72F8">
        <w:rPr>
          <w:sz w:val="24"/>
          <w:szCs w:val="24"/>
        </w:rPr>
        <w:t xml:space="preserve">              </w:t>
      </w:r>
    </w:p>
    <w:p w14:paraId="47A54D30" w14:textId="3AA76162" w:rsidR="006270A9" w:rsidRPr="001A2E2F" w:rsidRDefault="002F72F8" w:rsidP="49408A3B">
      <w:pPr>
        <w:rPr>
          <w:sz w:val="24"/>
          <w:szCs w:val="24"/>
        </w:rPr>
      </w:pPr>
      <w:r>
        <w:rPr>
          <w:sz w:val="24"/>
          <w:szCs w:val="24"/>
        </w:rPr>
        <w:t xml:space="preserve">Modules include: </w:t>
      </w:r>
      <w:r w:rsidR="49408A3B" w:rsidRPr="49408A3B">
        <w:rPr>
          <w:sz w:val="24"/>
          <w:szCs w:val="24"/>
        </w:rPr>
        <w:t xml:space="preserve">Geotechnics </w:t>
      </w:r>
      <w:r w:rsidR="49408A3B" w:rsidRPr="49408A3B">
        <w:rPr>
          <w:b/>
          <w:bCs/>
          <w:sz w:val="24"/>
          <w:szCs w:val="24"/>
        </w:rPr>
        <w:t>70%,</w:t>
      </w:r>
      <w:r w:rsidR="49408A3B" w:rsidRPr="49408A3B">
        <w:rPr>
          <w:sz w:val="24"/>
          <w:szCs w:val="24"/>
        </w:rPr>
        <w:t xml:space="preserve"> Structural Analysis &amp; Mathematics </w:t>
      </w:r>
      <w:r w:rsidR="49408A3B" w:rsidRPr="00A73846">
        <w:rPr>
          <w:b/>
          <w:sz w:val="24"/>
          <w:szCs w:val="24"/>
        </w:rPr>
        <w:t>70%</w:t>
      </w:r>
      <w:r w:rsidR="49408A3B" w:rsidRPr="49408A3B">
        <w:rPr>
          <w:sz w:val="24"/>
          <w:szCs w:val="24"/>
        </w:rPr>
        <w:t xml:space="preserve"> and Design Studies </w:t>
      </w:r>
      <w:r>
        <w:rPr>
          <w:b/>
          <w:bCs/>
          <w:sz w:val="24"/>
          <w:szCs w:val="24"/>
        </w:rPr>
        <w:t xml:space="preserve">75% </w:t>
      </w:r>
      <w:r w:rsidR="49408A3B" w:rsidRPr="49408A3B">
        <w:rPr>
          <w:sz w:val="24"/>
          <w:szCs w:val="24"/>
        </w:rPr>
        <w:t>| September 2015- May 2018</w:t>
      </w:r>
      <w:bookmarkStart w:id="0" w:name="_Hlk536653174"/>
      <w:bookmarkEnd w:id="0"/>
    </w:p>
    <w:p w14:paraId="47A54D31" w14:textId="49042D59" w:rsidR="0082406D" w:rsidRPr="001A2E2F" w:rsidRDefault="00C2066E" w:rsidP="00465415">
      <w:pPr>
        <w:rPr>
          <w:sz w:val="24"/>
          <w:szCs w:val="24"/>
        </w:rPr>
      </w:pPr>
      <w:r w:rsidRPr="00C2066E">
        <w:rPr>
          <w:b/>
          <w:sz w:val="24"/>
          <w:szCs w:val="24"/>
        </w:rPr>
        <w:t xml:space="preserve">Joseph </w:t>
      </w:r>
      <w:r w:rsidRPr="00BD2719">
        <w:rPr>
          <w:b/>
          <w:sz w:val="24"/>
          <w:szCs w:val="24"/>
        </w:rPr>
        <w:t>Chamberlain Sixth Form College</w:t>
      </w:r>
      <w:r w:rsidRPr="00C2066E">
        <w:rPr>
          <w:sz w:val="24"/>
          <w:szCs w:val="24"/>
        </w:rPr>
        <w:t xml:space="preserve"> </w:t>
      </w:r>
      <w:r w:rsidR="00465415" w:rsidRPr="001A2E2F">
        <w:rPr>
          <w:sz w:val="24"/>
          <w:szCs w:val="24"/>
        </w:rPr>
        <w:t>|</w:t>
      </w:r>
      <w:r w:rsidRPr="00C2066E">
        <w:rPr>
          <w:sz w:val="24"/>
          <w:szCs w:val="24"/>
        </w:rPr>
        <w:t xml:space="preserve"> </w:t>
      </w:r>
      <w:r w:rsidRPr="001A2E2F">
        <w:rPr>
          <w:sz w:val="24"/>
          <w:szCs w:val="24"/>
        </w:rPr>
        <w:t>D*D*D in BTEC National Extended Diploma in Applied Science</w:t>
      </w:r>
      <w:r w:rsidR="00362A83" w:rsidRPr="001A2E2F">
        <w:rPr>
          <w:sz w:val="24"/>
          <w:szCs w:val="24"/>
        </w:rPr>
        <w:t xml:space="preserve"> </w:t>
      </w:r>
      <w:r w:rsidR="009A4716" w:rsidRPr="001A2E2F">
        <w:rPr>
          <w:sz w:val="24"/>
          <w:szCs w:val="24"/>
        </w:rPr>
        <w:t xml:space="preserve">| </w:t>
      </w:r>
      <w:r w:rsidR="009A4716">
        <w:rPr>
          <w:sz w:val="24"/>
          <w:szCs w:val="24"/>
        </w:rPr>
        <w:t>September</w:t>
      </w:r>
      <w:r w:rsidR="002F72F8">
        <w:rPr>
          <w:sz w:val="24"/>
          <w:szCs w:val="24"/>
        </w:rPr>
        <w:t xml:space="preserve"> 2012 – June 2015 </w:t>
      </w:r>
    </w:p>
    <w:p w14:paraId="5DA0D8E8" w14:textId="52A5BDD2" w:rsidR="001A6A8A" w:rsidRDefault="582DF8CB" w:rsidP="582DF8CB">
      <w:pPr>
        <w:rPr>
          <w:bCs/>
          <w:sz w:val="24"/>
          <w:szCs w:val="24"/>
        </w:rPr>
      </w:pPr>
      <w:r w:rsidRPr="582DF8CB">
        <w:rPr>
          <w:b/>
          <w:bCs/>
          <w:sz w:val="24"/>
          <w:szCs w:val="24"/>
        </w:rPr>
        <w:t xml:space="preserve">International School | </w:t>
      </w:r>
      <w:r w:rsidR="001A6A8A">
        <w:rPr>
          <w:bCs/>
          <w:sz w:val="24"/>
          <w:szCs w:val="24"/>
        </w:rPr>
        <w:t>8</w:t>
      </w:r>
      <w:r w:rsidRPr="00BD2719">
        <w:rPr>
          <w:bCs/>
          <w:sz w:val="24"/>
          <w:szCs w:val="24"/>
        </w:rPr>
        <w:t xml:space="preserve"> GCSE’S GRADE A-C, Including Mathematics, English and Science </w:t>
      </w:r>
    </w:p>
    <w:p w14:paraId="47A54D32" w14:textId="7EAE348A" w:rsidR="006270A9" w:rsidRPr="00BD2719" w:rsidRDefault="582DF8CB" w:rsidP="582DF8CB">
      <w:pPr>
        <w:rPr>
          <w:sz w:val="24"/>
          <w:szCs w:val="24"/>
        </w:rPr>
      </w:pPr>
      <w:r w:rsidRPr="00BD2719">
        <w:rPr>
          <w:bCs/>
          <w:sz w:val="24"/>
          <w:szCs w:val="24"/>
        </w:rPr>
        <w:t>| 2010-2012</w:t>
      </w:r>
    </w:p>
    <w:sdt>
      <w:sdtPr>
        <w:rPr>
          <w:color w:val="000000" w:themeColor="text1"/>
          <w:u w:val="single"/>
        </w:rPr>
        <w:alias w:val="Skills &amp; Abilities:"/>
        <w:tag w:val="Skills &amp; Abilities:"/>
        <w:id w:val="458624136"/>
        <w:placeholder>
          <w:docPart w:val="828D54031A404E42A044F468E77D7CC3"/>
        </w:placeholder>
        <w:temporary/>
        <w:showingPlcHdr/>
      </w:sdtPr>
      <w:sdtEndPr>
        <w:rPr>
          <w:color w:val="2A7B88" w:themeColor="accent1" w:themeShade="BF"/>
          <w:u w:val="none"/>
        </w:rPr>
      </w:sdtEndPr>
      <w:sdtContent>
        <w:p w14:paraId="47A54D33" w14:textId="77777777" w:rsidR="006270A9" w:rsidRDefault="009D5933">
          <w:pPr>
            <w:pStyle w:val="Heading1"/>
          </w:pPr>
          <w:r w:rsidRPr="00BF0E92">
            <w:rPr>
              <w:color w:val="000000" w:themeColor="text1"/>
              <w:u w:val="single"/>
            </w:rPr>
            <w:t>Skills &amp; Abilities</w:t>
          </w:r>
        </w:p>
      </w:sdtContent>
    </w:sdt>
    <w:p w14:paraId="47A54D34" w14:textId="5ABAA4B7" w:rsidR="006270A9" w:rsidRDefault="007825E6" w:rsidP="003277F5">
      <w:pPr>
        <w:pStyle w:val="Heading2"/>
      </w:pPr>
      <w:r>
        <w:t xml:space="preserve">DESIGN:  </w:t>
      </w:r>
    </w:p>
    <w:p w14:paraId="6E6818B9" w14:textId="1B11A430" w:rsidR="002B53A0" w:rsidRPr="00715503" w:rsidRDefault="002B53A0" w:rsidP="002B53A0">
      <w:pPr>
        <w:rPr>
          <w:sz w:val="24"/>
          <w:szCs w:val="24"/>
        </w:rPr>
      </w:pPr>
      <w:proofErr w:type="gramStart"/>
      <w:r w:rsidRPr="00715503">
        <w:rPr>
          <w:sz w:val="24"/>
          <w:szCs w:val="24"/>
        </w:rPr>
        <w:t xml:space="preserve">Certified user of </w:t>
      </w:r>
      <w:r w:rsidR="00390B6A">
        <w:rPr>
          <w:sz w:val="24"/>
          <w:szCs w:val="24"/>
        </w:rPr>
        <w:t xml:space="preserve">Autodesk </w:t>
      </w:r>
      <w:r w:rsidR="00270B87" w:rsidRPr="00715503">
        <w:rPr>
          <w:sz w:val="24"/>
          <w:szCs w:val="24"/>
        </w:rPr>
        <w:t>AutoCAD</w:t>
      </w:r>
      <w:r w:rsidRPr="00715503">
        <w:rPr>
          <w:sz w:val="24"/>
          <w:szCs w:val="24"/>
        </w:rPr>
        <w:t>, Sketchup, Layout and Revit.</w:t>
      </w:r>
      <w:proofErr w:type="gramEnd"/>
      <w:r w:rsidRPr="00715503">
        <w:rPr>
          <w:sz w:val="24"/>
          <w:szCs w:val="24"/>
        </w:rPr>
        <w:t xml:space="preserve"> </w:t>
      </w:r>
      <w:proofErr w:type="gramStart"/>
      <w:r w:rsidRPr="00715503">
        <w:rPr>
          <w:sz w:val="24"/>
          <w:szCs w:val="24"/>
        </w:rPr>
        <w:t>Efficient in techn</w:t>
      </w:r>
      <w:r w:rsidR="00715503" w:rsidRPr="00715503">
        <w:rPr>
          <w:sz w:val="24"/>
          <w:szCs w:val="24"/>
        </w:rPr>
        <w:t xml:space="preserve">ical drawings, 3D modelling and all types of Microsoft </w:t>
      </w:r>
      <w:r w:rsidR="00715503">
        <w:rPr>
          <w:sz w:val="24"/>
          <w:szCs w:val="24"/>
        </w:rPr>
        <w:t>platforms.</w:t>
      </w:r>
      <w:proofErr w:type="gramEnd"/>
    </w:p>
    <w:p w14:paraId="47A54D36" w14:textId="47CF6392" w:rsidR="003277F5" w:rsidRDefault="002B53A0">
      <w:pPr>
        <w:pStyle w:val="Heading2"/>
      </w:pPr>
      <w:r>
        <w:t xml:space="preserve">Practical &amp; Surveying </w:t>
      </w:r>
    </w:p>
    <w:p w14:paraId="3AF0F211" w14:textId="4204E7C0" w:rsidR="002B53A0" w:rsidRPr="009F1857" w:rsidRDefault="002B53A0" w:rsidP="002B53A0">
      <w:pPr>
        <w:rPr>
          <w:sz w:val="24"/>
          <w:szCs w:val="24"/>
        </w:rPr>
      </w:pPr>
      <w:proofErr w:type="gramStart"/>
      <w:r w:rsidRPr="009F1857">
        <w:rPr>
          <w:sz w:val="24"/>
          <w:szCs w:val="24"/>
        </w:rPr>
        <w:t>Efficient in concrete mixing &amp; testing.</w:t>
      </w:r>
      <w:proofErr w:type="gramEnd"/>
      <w:r w:rsidRPr="009F1857">
        <w:rPr>
          <w:sz w:val="24"/>
          <w:szCs w:val="24"/>
        </w:rPr>
        <w:t xml:space="preserve"> </w:t>
      </w:r>
      <w:proofErr w:type="gramStart"/>
      <w:r w:rsidRPr="009F1857">
        <w:rPr>
          <w:sz w:val="24"/>
          <w:szCs w:val="24"/>
        </w:rPr>
        <w:t>Holder of Construction Skills Certification Scheme (CSCS) card which enables me to access onto constru</w:t>
      </w:r>
      <w:r w:rsidR="009F1857" w:rsidRPr="009F1857">
        <w:rPr>
          <w:sz w:val="24"/>
          <w:szCs w:val="24"/>
        </w:rPr>
        <w:t>ction site.</w:t>
      </w:r>
      <w:proofErr w:type="gramEnd"/>
      <w:r w:rsidR="009F1857" w:rsidRPr="009F1857">
        <w:rPr>
          <w:sz w:val="24"/>
          <w:szCs w:val="24"/>
        </w:rPr>
        <w:t xml:space="preserve"> </w:t>
      </w:r>
      <w:r w:rsidRPr="009F1857">
        <w:rPr>
          <w:sz w:val="24"/>
          <w:szCs w:val="24"/>
        </w:rPr>
        <w:t>Excellent in the use of theodolite, total st</w:t>
      </w:r>
      <w:r w:rsidR="00715503">
        <w:rPr>
          <w:sz w:val="24"/>
          <w:szCs w:val="24"/>
        </w:rPr>
        <w:t>ationing and traverse levelling</w:t>
      </w:r>
      <w:r w:rsidRPr="009F1857">
        <w:rPr>
          <w:sz w:val="24"/>
          <w:szCs w:val="24"/>
        </w:rPr>
        <w:t>.</w:t>
      </w:r>
    </w:p>
    <w:p w14:paraId="63B165C6" w14:textId="1BD67FE9" w:rsidR="007825E6" w:rsidRDefault="007825E6" w:rsidP="007825E6">
      <w:pPr>
        <w:pStyle w:val="Heading2"/>
      </w:pPr>
      <w:r>
        <w:t>sOFT SKILLS</w:t>
      </w:r>
      <w:r w:rsidR="00270B87">
        <w:t>:</w:t>
      </w:r>
    </w:p>
    <w:p w14:paraId="69461E8E" w14:textId="1FDF0361" w:rsidR="007825E6" w:rsidRPr="009F1857" w:rsidRDefault="00270B87" w:rsidP="007825E6">
      <w:pPr>
        <w:rPr>
          <w:sz w:val="24"/>
          <w:szCs w:val="24"/>
        </w:rPr>
      </w:pPr>
      <w:r w:rsidRPr="009F1857">
        <w:rPr>
          <w:sz w:val="24"/>
          <w:szCs w:val="24"/>
        </w:rPr>
        <w:t xml:space="preserve">Excellent project management, communication, leadership, problem solving and team work abilities. </w:t>
      </w:r>
    </w:p>
    <w:p w14:paraId="799322A3" w14:textId="3CD10819" w:rsidR="007825E6" w:rsidRDefault="007825E6" w:rsidP="007825E6">
      <w:pPr>
        <w:pStyle w:val="Heading2"/>
      </w:pPr>
      <w:r>
        <w:t>pROFESSIONAL mEMBERSHIPS</w:t>
      </w:r>
    </w:p>
    <w:p w14:paraId="3A306F77" w14:textId="5EC172C9" w:rsidR="007825E6" w:rsidRPr="009F1857" w:rsidRDefault="00270B87" w:rsidP="007825E6">
      <w:pPr>
        <w:rPr>
          <w:sz w:val="24"/>
          <w:szCs w:val="24"/>
        </w:rPr>
      </w:pPr>
      <w:r w:rsidRPr="009F1857">
        <w:rPr>
          <w:sz w:val="24"/>
          <w:szCs w:val="24"/>
        </w:rPr>
        <w:t>Institution of Civil Engineers (</w:t>
      </w:r>
      <w:r w:rsidRPr="009F1857">
        <w:rPr>
          <w:b/>
          <w:sz w:val="24"/>
          <w:szCs w:val="24"/>
        </w:rPr>
        <w:t>ICE</w:t>
      </w:r>
      <w:r w:rsidRPr="009F1857">
        <w:rPr>
          <w:sz w:val="24"/>
          <w:szCs w:val="24"/>
        </w:rPr>
        <w:t>), Institution of Structural Engineers (</w:t>
      </w:r>
      <w:proofErr w:type="spellStart"/>
      <w:r w:rsidRPr="009F1857">
        <w:rPr>
          <w:b/>
          <w:sz w:val="24"/>
          <w:szCs w:val="24"/>
        </w:rPr>
        <w:t>IStructE</w:t>
      </w:r>
      <w:proofErr w:type="spellEnd"/>
      <w:r w:rsidRPr="009F1857">
        <w:rPr>
          <w:sz w:val="24"/>
          <w:szCs w:val="24"/>
        </w:rPr>
        <w:t>), Royal</w:t>
      </w:r>
      <w:r w:rsidRPr="009F1857">
        <w:rPr>
          <w:b/>
          <w:sz w:val="24"/>
          <w:szCs w:val="24"/>
        </w:rPr>
        <w:t xml:space="preserve"> </w:t>
      </w:r>
      <w:r w:rsidRPr="009F1857">
        <w:rPr>
          <w:sz w:val="24"/>
          <w:szCs w:val="24"/>
        </w:rPr>
        <w:t>Institution of Chartered Surveyors (</w:t>
      </w:r>
      <w:r w:rsidRPr="009F1857">
        <w:rPr>
          <w:b/>
          <w:sz w:val="24"/>
          <w:szCs w:val="24"/>
        </w:rPr>
        <w:t>RICS</w:t>
      </w:r>
      <w:r w:rsidRPr="009F1857">
        <w:rPr>
          <w:sz w:val="24"/>
          <w:szCs w:val="24"/>
        </w:rPr>
        <w:t>),</w:t>
      </w:r>
      <w:r w:rsidR="006C04A1">
        <w:rPr>
          <w:sz w:val="24"/>
          <w:szCs w:val="24"/>
        </w:rPr>
        <w:t xml:space="preserve"> Introduction to Leadership </w:t>
      </w:r>
      <w:r w:rsidR="00222FA2">
        <w:rPr>
          <w:sz w:val="24"/>
          <w:szCs w:val="24"/>
        </w:rPr>
        <w:t>(Chartered</w:t>
      </w:r>
      <w:r w:rsidR="006C04A1">
        <w:rPr>
          <w:sz w:val="24"/>
          <w:szCs w:val="24"/>
        </w:rPr>
        <w:t xml:space="preserve"> Management Institute) </w:t>
      </w:r>
    </w:p>
    <w:p w14:paraId="1C5D9DFA" w14:textId="12A2B610" w:rsidR="007825E6" w:rsidRDefault="007825E6" w:rsidP="007825E6">
      <w:pPr>
        <w:pStyle w:val="Heading2"/>
      </w:pPr>
      <w:r>
        <w:lastRenderedPageBreak/>
        <w:t>oTHERS</w:t>
      </w:r>
    </w:p>
    <w:p w14:paraId="6F444125" w14:textId="37BED7A1" w:rsidR="00BF0E92" w:rsidRDefault="00270B87" w:rsidP="001A6A8A">
      <w:pPr>
        <w:rPr>
          <w:sz w:val="24"/>
          <w:szCs w:val="24"/>
        </w:rPr>
      </w:pPr>
      <w:proofErr w:type="gramStart"/>
      <w:r w:rsidRPr="009F1857">
        <w:rPr>
          <w:sz w:val="24"/>
          <w:szCs w:val="24"/>
        </w:rPr>
        <w:t xml:space="preserve">Competent knowledge of Eurocodes and British </w:t>
      </w:r>
      <w:r w:rsidR="00B702C1" w:rsidRPr="009F1857">
        <w:rPr>
          <w:sz w:val="24"/>
          <w:szCs w:val="24"/>
        </w:rPr>
        <w:t>Standards</w:t>
      </w:r>
      <w:r w:rsidR="00B702C1">
        <w:rPr>
          <w:sz w:val="24"/>
          <w:szCs w:val="24"/>
        </w:rPr>
        <w:t>, Building</w:t>
      </w:r>
      <w:r w:rsidR="00BF61F9">
        <w:rPr>
          <w:sz w:val="24"/>
          <w:szCs w:val="24"/>
        </w:rPr>
        <w:t xml:space="preserve"> Regulations and NEC3 </w:t>
      </w:r>
      <w:r w:rsidRPr="009F1857">
        <w:rPr>
          <w:sz w:val="24"/>
          <w:szCs w:val="24"/>
        </w:rPr>
        <w:t>(Engineering and construction contract project management solutions</w:t>
      </w:r>
      <w:r w:rsidR="00BF61F9">
        <w:rPr>
          <w:sz w:val="24"/>
          <w:szCs w:val="24"/>
        </w:rPr>
        <w:t>)</w:t>
      </w:r>
      <w:r w:rsidR="009F1857" w:rsidRPr="009F1857">
        <w:rPr>
          <w:sz w:val="24"/>
          <w:szCs w:val="24"/>
        </w:rPr>
        <w:t>.</w:t>
      </w:r>
      <w:proofErr w:type="gramEnd"/>
      <w:r w:rsidR="00ED027A">
        <w:t xml:space="preserve">  </w:t>
      </w:r>
    </w:p>
    <w:p w14:paraId="688E4B5F" w14:textId="5F2FB304" w:rsidR="008E1BAD" w:rsidRPr="00BF0E92" w:rsidRDefault="0098519A" w:rsidP="009F1857">
      <w:pPr>
        <w:pStyle w:val="Heading1"/>
        <w:rPr>
          <w:color w:val="000000" w:themeColor="text1"/>
          <w:szCs w:val="28"/>
          <w:u w:val="single"/>
        </w:rPr>
      </w:pPr>
      <w:r w:rsidRPr="00BF0E92">
        <w:rPr>
          <w:color w:val="000000" w:themeColor="text1"/>
          <w:szCs w:val="28"/>
          <w:u w:val="single"/>
        </w:rPr>
        <w:t>Work History</w:t>
      </w:r>
    </w:p>
    <w:p w14:paraId="40D521D8" w14:textId="46D8AE78" w:rsidR="00A71174" w:rsidRDefault="0098519A" w:rsidP="00A711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</w:pPr>
      <w:r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Design engineer | blue thorn technology</w:t>
      </w:r>
      <w:r w:rsidR="002B3C0C"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 xml:space="preserve"> ltd</w:t>
      </w:r>
      <w:r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 xml:space="preserve"> | June 2019 current – </w:t>
      </w:r>
    </w:p>
    <w:p w14:paraId="20B37B3D" w14:textId="490F4C12" w:rsidR="00A71174" w:rsidRPr="005326B4" w:rsidRDefault="00A71174" w:rsidP="00A71174">
      <w:pPr>
        <w:pStyle w:val="ListBullet"/>
        <w:rPr>
          <w:rStyle w:val="normaltextrun"/>
          <w:color w:val="auto"/>
          <w:sz w:val="24"/>
          <w:szCs w:val="24"/>
        </w:rPr>
      </w:pPr>
      <w:r w:rsidRPr="005326B4">
        <w:rPr>
          <w:rStyle w:val="normaltextrun"/>
          <w:rFonts w:cs="Segoe UI"/>
          <w:color w:val="404040"/>
          <w:sz w:val="24"/>
          <w:szCs w:val="24"/>
        </w:rPr>
        <w:t>Supporting Project Managers with technical expertise and updates on various projects.</w:t>
      </w:r>
    </w:p>
    <w:p w14:paraId="6AE62D3F" w14:textId="4249E6A4" w:rsidR="00A71174" w:rsidRPr="005326B4" w:rsidRDefault="00A71174" w:rsidP="00A71174">
      <w:pPr>
        <w:pStyle w:val="ListBullet"/>
        <w:rPr>
          <w:rStyle w:val="normaltextrun"/>
          <w:color w:val="auto"/>
          <w:sz w:val="24"/>
          <w:szCs w:val="24"/>
        </w:rPr>
      </w:pPr>
      <w:r w:rsidRPr="005326B4">
        <w:rPr>
          <w:rStyle w:val="normaltextrun"/>
          <w:rFonts w:cs="Segoe UI"/>
          <w:color w:val="404040"/>
          <w:sz w:val="24"/>
          <w:szCs w:val="24"/>
        </w:rPr>
        <w:t>Producing 2D and 3D drawings.</w:t>
      </w:r>
    </w:p>
    <w:p w14:paraId="4D2C9481" w14:textId="442D2F35" w:rsidR="00A71174" w:rsidRPr="005326B4" w:rsidRDefault="00A71174" w:rsidP="00A71174">
      <w:pPr>
        <w:pStyle w:val="ListBullet"/>
        <w:rPr>
          <w:rStyle w:val="normaltextrun"/>
          <w:color w:val="auto"/>
          <w:sz w:val="24"/>
          <w:szCs w:val="24"/>
        </w:rPr>
      </w:pPr>
      <w:r w:rsidRPr="005326B4">
        <w:rPr>
          <w:rStyle w:val="normaltextrun"/>
          <w:rFonts w:cs="Segoe UI"/>
          <w:color w:val="404040"/>
          <w:sz w:val="24"/>
          <w:szCs w:val="24"/>
        </w:rPr>
        <w:t>Producing paperspace, as-built and marked drawings for senior team for further analysis</w:t>
      </w:r>
      <w:r w:rsidR="009A4747">
        <w:rPr>
          <w:rStyle w:val="normaltextrun"/>
          <w:rFonts w:cs="Segoe UI"/>
          <w:color w:val="404040"/>
          <w:sz w:val="24"/>
          <w:szCs w:val="24"/>
        </w:rPr>
        <w:t>.</w:t>
      </w:r>
    </w:p>
    <w:p w14:paraId="497C3F7F" w14:textId="50F1C639" w:rsidR="00A71174" w:rsidRPr="005326B4" w:rsidRDefault="00A71174" w:rsidP="00A71174">
      <w:pPr>
        <w:pStyle w:val="ListBullet"/>
        <w:rPr>
          <w:color w:val="auto"/>
          <w:sz w:val="24"/>
          <w:szCs w:val="24"/>
        </w:rPr>
      </w:pPr>
      <w:r w:rsidRPr="005326B4">
        <w:rPr>
          <w:sz w:val="24"/>
          <w:szCs w:val="24"/>
        </w:rPr>
        <w:t>Use specialized software</w:t>
      </w:r>
      <w:r w:rsidR="005326B4" w:rsidRPr="005326B4">
        <w:rPr>
          <w:sz w:val="24"/>
          <w:szCs w:val="24"/>
        </w:rPr>
        <w:t xml:space="preserve"> such as Revit and AutoCAD</w:t>
      </w:r>
      <w:r w:rsidRPr="005326B4">
        <w:rPr>
          <w:sz w:val="24"/>
          <w:szCs w:val="24"/>
        </w:rPr>
        <w:t xml:space="preserve"> to create models and drawings of products</w:t>
      </w:r>
      <w:r w:rsidRPr="005326B4">
        <w:rPr>
          <w:color w:val="auto"/>
          <w:sz w:val="24"/>
          <w:szCs w:val="24"/>
        </w:rPr>
        <w:t>.</w:t>
      </w:r>
    </w:p>
    <w:p w14:paraId="39763775" w14:textId="2DB43DD1" w:rsidR="00A71174" w:rsidRPr="005326B4" w:rsidRDefault="00A71174" w:rsidP="00A71174">
      <w:pPr>
        <w:pStyle w:val="ListBullet"/>
        <w:rPr>
          <w:color w:val="auto"/>
          <w:sz w:val="24"/>
          <w:szCs w:val="24"/>
        </w:rPr>
      </w:pPr>
      <w:r w:rsidRPr="005326B4">
        <w:rPr>
          <w:rFonts w:cs="Arial"/>
          <w:color w:val="484848"/>
          <w:sz w:val="24"/>
          <w:szCs w:val="24"/>
        </w:rPr>
        <w:t>Ensure components and assemblies adhere to applicable industry and business standards.</w:t>
      </w:r>
    </w:p>
    <w:p w14:paraId="3A2161DD" w14:textId="0249C690" w:rsidR="00A71174" w:rsidRPr="005326B4" w:rsidRDefault="00A71174" w:rsidP="00A71174">
      <w:pPr>
        <w:pStyle w:val="ListBullet"/>
        <w:rPr>
          <w:color w:val="auto"/>
          <w:sz w:val="24"/>
          <w:szCs w:val="24"/>
        </w:rPr>
      </w:pPr>
      <w:r w:rsidRPr="005326B4">
        <w:rPr>
          <w:rFonts w:cs="Arial"/>
          <w:color w:val="484848"/>
          <w:sz w:val="24"/>
          <w:szCs w:val="24"/>
        </w:rPr>
        <w:t>Organize and maintain existing engineering records</w:t>
      </w:r>
    </w:p>
    <w:p w14:paraId="22E4B748" w14:textId="17EFCD31" w:rsidR="00A71174" w:rsidRPr="005326B4" w:rsidRDefault="005326B4" w:rsidP="005326B4">
      <w:pPr>
        <w:pStyle w:val="ListBullet"/>
        <w:rPr>
          <w:color w:val="auto"/>
          <w:sz w:val="24"/>
          <w:szCs w:val="24"/>
        </w:rPr>
      </w:pPr>
      <w:r w:rsidRPr="005326B4">
        <w:rPr>
          <w:sz w:val="24"/>
          <w:szCs w:val="24"/>
        </w:rPr>
        <w:t xml:space="preserve">Liaising with different departments for design issues </w:t>
      </w:r>
      <w:r w:rsidRPr="005326B4">
        <w:rPr>
          <w:rFonts w:cs="Segoe UI"/>
          <w:color w:val="494E51"/>
          <w:sz w:val="24"/>
          <w:szCs w:val="24"/>
        </w:rPr>
        <w:t>in order to ensure smooth delivery of projects.</w:t>
      </w:r>
    </w:p>
    <w:p w14:paraId="4ED2CFDD" w14:textId="096F74A7" w:rsidR="00A71174" w:rsidRPr="005326B4" w:rsidRDefault="00A71174" w:rsidP="00A71174">
      <w:pPr>
        <w:pStyle w:val="ListBullet"/>
        <w:rPr>
          <w:color w:val="auto"/>
          <w:sz w:val="24"/>
          <w:szCs w:val="24"/>
        </w:rPr>
      </w:pPr>
      <w:r w:rsidRPr="005326B4">
        <w:rPr>
          <w:rFonts w:cs="Segoe UI"/>
          <w:color w:val="494E51"/>
          <w:sz w:val="24"/>
          <w:szCs w:val="24"/>
        </w:rPr>
        <w:t>Develop and implement design strategies</w:t>
      </w:r>
      <w:r w:rsidR="005326B4" w:rsidRPr="005326B4">
        <w:rPr>
          <w:rFonts w:cs="Segoe UI"/>
          <w:color w:val="494E51"/>
          <w:sz w:val="24"/>
          <w:szCs w:val="24"/>
        </w:rPr>
        <w:t>.</w:t>
      </w:r>
    </w:p>
    <w:p w14:paraId="5782BB12" w14:textId="63F3F7E0" w:rsidR="00726859" w:rsidRPr="00726859" w:rsidRDefault="00726859" w:rsidP="009272A9">
      <w:pPr>
        <w:rPr>
          <w:color w:val="auto"/>
        </w:rPr>
      </w:pPr>
      <w:r>
        <w:t>Projects worked on:</w:t>
      </w:r>
    </w:p>
    <w:p w14:paraId="57A06ACE" w14:textId="3FEB8039" w:rsidR="00726859" w:rsidRPr="009272A9" w:rsidRDefault="00726859" w:rsidP="009272A9">
      <w:pPr>
        <w:pStyle w:val="ListParagraph"/>
        <w:numPr>
          <w:ilvl w:val="0"/>
          <w:numId w:val="43"/>
        </w:numPr>
        <w:rPr>
          <w:color w:val="auto"/>
        </w:rPr>
      </w:pPr>
      <w:r>
        <w:t>AL Wasl Expo 2020 Plaza</w:t>
      </w:r>
      <w:r w:rsidR="00632DF5">
        <w:t xml:space="preserve"> in Dubai</w:t>
      </w:r>
    </w:p>
    <w:p w14:paraId="21794A55" w14:textId="55DBC6A5" w:rsidR="00726859" w:rsidRPr="009272A9" w:rsidRDefault="00726859" w:rsidP="009272A9">
      <w:pPr>
        <w:pStyle w:val="ListParagraph"/>
        <w:numPr>
          <w:ilvl w:val="0"/>
          <w:numId w:val="43"/>
        </w:numPr>
        <w:rPr>
          <w:color w:val="auto"/>
        </w:rPr>
      </w:pPr>
      <w:r w:rsidRPr="00726859">
        <w:t xml:space="preserve">Brighton and Sussex </w:t>
      </w:r>
      <w:r>
        <w:t xml:space="preserve">Hospital </w:t>
      </w:r>
      <w:r w:rsidRPr="00726859">
        <w:t>Redevelopment</w:t>
      </w:r>
    </w:p>
    <w:p w14:paraId="6B608E97" w14:textId="43536570" w:rsidR="00726859" w:rsidRPr="009272A9" w:rsidRDefault="00726859" w:rsidP="009272A9">
      <w:pPr>
        <w:pStyle w:val="ListParagraph"/>
        <w:numPr>
          <w:ilvl w:val="0"/>
          <w:numId w:val="43"/>
        </w:numPr>
        <w:rPr>
          <w:color w:val="auto"/>
        </w:rPr>
      </w:pPr>
      <w:r>
        <w:t>RFI – Rosalind Franklin Institute project</w:t>
      </w:r>
    </w:p>
    <w:p w14:paraId="7B6D5305" w14:textId="77777777" w:rsidR="00726859" w:rsidRPr="004267FA" w:rsidRDefault="00726859" w:rsidP="00726859">
      <w:pPr>
        <w:pStyle w:val="ListBullet"/>
        <w:numPr>
          <w:ilvl w:val="0"/>
          <w:numId w:val="0"/>
        </w:numPr>
        <w:ind w:left="216"/>
        <w:rPr>
          <w:color w:val="auto"/>
          <w:sz w:val="24"/>
          <w:szCs w:val="24"/>
        </w:rPr>
      </w:pPr>
    </w:p>
    <w:p w14:paraId="32089744" w14:textId="77777777" w:rsidR="0098519A" w:rsidRPr="0098519A" w:rsidRDefault="0098519A" w:rsidP="0098519A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b/>
          <w:bCs/>
          <w:caps/>
          <w:color w:val="262626"/>
          <w:lang w:val="en-US"/>
        </w:rPr>
      </w:pPr>
    </w:p>
    <w:p w14:paraId="594FAC22" w14:textId="2FD5D098" w:rsidR="00535223" w:rsidRDefault="00535223" w:rsidP="00DA4D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</w:pPr>
      <w:r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QUALI</w:t>
      </w:r>
      <w:r w:rsidR="00C2066E"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TY INSPECTOR | GKN DRIVELINE |</w:t>
      </w:r>
      <w:r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 SEPTEMBER 2015-SEPTEMBER 2017</w:t>
      </w:r>
    </w:p>
    <w:p w14:paraId="1EA1705E" w14:textId="77777777" w:rsidR="0098519A" w:rsidRPr="001A6A8A" w:rsidRDefault="0098519A" w:rsidP="0098519A">
      <w:pPr>
        <w:pStyle w:val="ListBullet"/>
        <w:rPr>
          <w:color w:val="auto"/>
          <w:sz w:val="24"/>
          <w:szCs w:val="24"/>
        </w:rPr>
      </w:pPr>
      <w:r w:rsidRPr="001A6A8A">
        <w:rPr>
          <w:rStyle w:val="normaltextrun"/>
          <w:rFonts w:cs="Segoe UI"/>
          <w:color w:val="404040"/>
          <w:sz w:val="24"/>
          <w:szCs w:val="24"/>
        </w:rPr>
        <w:t>Extreme attention inspecting every item with care and detail.</w:t>
      </w:r>
      <w:r w:rsidRPr="001A6A8A">
        <w:rPr>
          <w:rStyle w:val="eop"/>
          <w:rFonts w:cs="Segoe UI"/>
          <w:sz w:val="24"/>
          <w:szCs w:val="24"/>
        </w:rPr>
        <w:t> </w:t>
      </w:r>
    </w:p>
    <w:p w14:paraId="32608ADC" w14:textId="0B6913EA" w:rsidR="0098519A" w:rsidRPr="001A6A8A" w:rsidRDefault="0098519A" w:rsidP="0098519A">
      <w:pPr>
        <w:pStyle w:val="ListBullet"/>
        <w:rPr>
          <w:sz w:val="24"/>
          <w:szCs w:val="24"/>
        </w:rPr>
      </w:pPr>
      <w:r w:rsidRPr="001A6A8A">
        <w:rPr>
          <w:rStyle w:val="normaltextrun"/>
          <w:rFonts w:cs="Segoe UI"/>
          <w:color w:val="404040"/>
          <w:sz w:val="24"/>
          <w:szCs w:val="24"/>
        </w:rPr>
        <w:t xml:space="preserve">Communication between </w:t>
      </w:r>
      <w:r w:rsidR="000252C0" w:rsidRPr="001A6A8A">
        <w:rPr>
          <w:rStyle w:val="normaltextrun"/>
          <w:rFonts w:cs="Segoe UI"/>
          <w:color w:val="404040"/>
          <w:sz w:val="24"/>
          <w:szCs w:val="24"/>
        </w:rPr>
        <w:t>me</w:t>
      </w:r>
      <w:r w:rsidRPr="001A6A8A">
        <w:rPr>
          <w:rStyle w:val="normaltextrun"/>
          <w:rFonts w:cs="Segoe UI"/>
          <w:color w:val="404040"/>
          <w:sz w:val="24"/>
          <w:szCs w:val="24"/>
        </w:rPr>
        <w:t xml:space="preserve"> and other colleagues had to be excellent to maintain and ensure work is being completed.</w:t>
      </w:r>
      <w:r w:rsidRPr="001A6A8A">
        <w:rPr>
          <w:rStyle w:val="eop"/>
          <w:rFonts w:cs="Segoe UI"/>
          <w:sz w:val="24"/>
          <w:szCs w:val="24"/>
        </w:rPr>
        <w:t> </w:t>
      </w:r>
    </w:p>
    <w:p w14:paraId="3CBBEE8E" w14:textId="77777777" w:rsidR="0098519A" w:rsidRPr="001A6A8A" w:rsidRDefault="0098519A" w:rsidP="0098519A">
      <w:pPr>
        <w:pStyle w:val="ListBullet"/>
        <w:rPr>
          <w:rStyle w:val="eop"/>
          <w:sz w:val="24"/>
          <w:szCs w:val="24"/>
        </w:rPr>
      </w:pPr>
      <w:r w:rsidRPr="001A6A8A">
        <w:rPr>
          <w:rStyle w:val="normaltextrun"/>
          <w:rFonts w:cs="Segoe UI"/>
          <w:color w:val="404040"/>
          <w:sz w:val="24"/>
          <w:szCs w:val="24"/>
        </w:rPr>
        <w:t>Time management was an important trait that I exceeded at to ensure product is delivered promptly on time.</w:t>
      </w:r>
      <w:r w:rsidRPr="001A6A8A">
        <w:rPr>
          <w:rStyle w:val="eop"/>
          <w:rFonts w:cs="Segoe UI"/>
          <w:sz w:val="24"/>
          <w:szCs w:val="24"/>
        </w:rPr>
        <w:t> </w:t>
      </w:r>
    </w:p>
    <w:p w14:paraId="0175C8B5" w14:textId="1DAE1683" w:rsidR="0098519A" w:rsidRPr="001A6A8A" w:rsidRDefault="0098519A" w:rsidP="004267FA">
      <w:pPr>
        <w:pStyle w:val="ListBullet"/>
        <w:rPr>
          <w:rStyle w:val="normaltextrun"/>
          <w:rFonts w:cs="Segoe UI"/>
          <w:color w:val="404040"/>
          <w:sz w:val="24"/>
          <w:szCs w:val="24"/>
        </w:rPr>
      </w:pPr>
      <w:r w:rsidRPr="001A6A8A">
        <w:rPr>
          <w:rStyle w:val="normaltextrun"/>
          <w:rFonts w:cs="Segoe UI"/>
          <w:color w:val="404040"/>
          <w:sz w:val="24"/>
          <w:szCs w:val="24"/>
        </w:rPr>
        <w:t>Examine for damaged or missing items.</w:t>
      </w:r>
    </w:p>
    <w:p w14:paraId="2CAD0C1D" w14:textId="77777777" w:rsidR="00DA4D5E" w:rsidRPr="00DA4D5E" w:rsidRDefault="00DA4D5E" w:rsidP="00DA4D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aps/>
          <w:color w:val="262626"/>
          <w:sz w:val="18"/>
          <w:szCs w:val="18"/>
        </w:rPr>
      </w:pPr>
    </w:p>
    <w:p w14:paraId="422151F0" w14:textId="0C413ABC" w:rsidR="004267FA" w:rsidRPr="004267FA" w:rsidRDefault="002B3C0C" w:rsidP="00426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</w:pPr>
      <w:r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pHARMACY ASSISTANT</w:t>
      </w:r>
      <w:r w:rsidR="00535223"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 |</w:t>
      </w:r>
      <w:r w:rsidR="00C2066E"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 xml:space="preserve"> </w:t>
      </w:r>
      <w:r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sMALL HEATH PHARMACY</w:t>
      </w:r>
      <w:r w:rsidR="00DA4D5E"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 xml:space="preserve"> </w:t>
      </w:r>
      <w:r w:rsidR="00535223"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| </w:t>
      </w:r>
      <w:r w:rsidR="00DA4D5E"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Jun</w:t>
      </w:r>
      <w:r>
        <w:rPr>
          <w:rStyle w:val="normaltextrun"/>
          <w:rFonts w:ascii="Cambria" w:hAnsi="Cambria" w:cs="Segoe UI"/>
          <w:b/>
          <w:bCs/>
          <w:caps/>
          <w:color w:val="262626"/>
          <w:lang w:val="en-US"/>
        </w:rPr>
        <w:t>E 2011</w:t>
      </w:r>
    </w:p>
    <w:p w14:paraId="7C1F75AD" w14:textId="7943613B" w:rsidR="004267FA" w:rsidRPr="001A6A8A" w:rsidRDefault="004267FA" w:rsidP="004267FA">
      <w:pPr>
        <w:pStyle w:val="ListBullet"/>
        <w:rPr>
          <w:color w:val="auto"/>
          <w:sz w:val="24"/>
          <w:szCs w:val="24"/>
        </w:rPr>
      </w:pPr>
      <w:r w:rsidRPr="001A6A8A">
        <w:rPr>
          <w:sz w:val="24"/>
          <w:szCs w:val="24"/>
        </w:rPr>
        <w:t>Dispenses prescription medication and other medical products to patients under direction of licensed pharmacist.</w:t>
      </w:r>
    </w:p>
    <w:p w14:paraId="3582D351" w14:textId="4BD659E4" w:rsidR="004267FA" w:rsidRPr="001A6A8A" w:rsidRDefault="004267FA" w:rsidP="004267FA">
      <w:pPr>
        <w:pStyle w:val="ListBullet"/>
        <w:rPr>
          <w:color w:val="auto"/>
          <w:sz w:val="24"/>
          <w:szCs w:val="24"/>
        </w:rPr>
      </w:pPr>
      <w:r w:rsidRPr="001A6A8A">
        <w:rPr>
          <w:sz w:val="24"/>
          <w:szCs w:val="24"/>
          <w:lang w:val="en-GB" w:eastAsia="en-GB"/>
        </w:rPr>
        <w:t>Counts pills, labels bottles, prices, and compounds medications to prepare prescriptions for patients as directed.</w:t>
      </w:r>
    </w:p>
    <w:p w14:paraId="275202D1" w14:textId="0445FA2C" w:rsidR="004267FA" w:rsidRPr="001A6A8A" w:rsidRDefault="004267FA" w:rsidP="004267FA">
      <w:pPr>
        <w:pStyle w:val="ListBullet"/>
        <w:rPr>
          <w:color w:val="auto"/>
          <w:sz w:val="24"/>
          <w:szCs w:val="24"/>
        </w:rPr>
      </w:pPr>
      <w:r w:rsidRPr="001A6A8A">
        <w:rPr>
          <w:sz w:val="24"/>
          <w:szCs w:val="24"/>
          <w:lang w:val="en-GB" w:eastAsia="en-GB"/>
        </w:rPr>
        <w:t>Performs administrative duties, including answering phones, receiving and inputting prescription orders, operating cash registers, and restocking inventory.</w:t>
      </w:r>
    </w:p>
    <w:p w14:paraId="3F5AD66D" w14:textId="28F619BC" w:rsidR="004267FA" w:rsidRPr="001A6A8A" w:rsidRDefault="004267FA" w:rsidP="004267FA">
      <w:pPr>
        <w:pStyle w:val="ListBullet"/>
        <w:rPr>
          <w:color w:val="auto"/>
          <w:sz w:val="24"/>
          <w:szCs w:val="24"/>
        </w:rPr>
      </w:pPr>
      <w:r w:rsidRPr="001A6A8A">
        <w:rPr>
          <w:sz w:val="24"/>
          <w:szCs w:val="24"/>
          <w:lang w:val="en-GB" w:eastAsia="en-GB"/>
        </w:rPr>
        <w:t>Prepares billing information for medications.</w:t>
      </w:r>
    </w:p>
    <w:p w14:paraId="4CEAA96C" w14:textId="0B9B184B" w:rsidR="004267FA" w:rsidRPr="001A6A8A" w:rsidRDefault="004267FA" w:rsidP="004267FA">
      <w:pPr>
        <w:pStyle w:val="ListBullet"/>
        <w:rPr>
          <w:color w:val="auto"/>
          <w:sz w:val="24"/>
          <w:szCs w:val="24"/>
        </w:rPr>
      </w:pPr>
      <w:r w:rsidRPr="001A6A8A">
        <w:rPr>
          <w:sz w:val="24"/>
          <w:szCs w:val="24"/>
          <w:lang w:val="en-GB" w:eastAsia="en-GB"/>
        </w:rPr>
        <w:lastRenderedPageBreak/>
        <w:t>Completes patients' sales transactions for purchase of prescription and over-the-counter medications as well as other pharmaceutical products.</w:t>
      </w:r>
    </w:p>
    <w:p w14:paraId="21A269E2" w14:textId="77777777" w:rsidR="004D7720" w:rsidRPr="00DA4D5E" w:rsidRDefault="004D7720" w:rsidP="00DA4D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aps/>
          <w:color w:val="262626"/>
          <w:sz w:val="18"/>
          <w:szCs w:val="18"/>
        </w:rPr>
      </w:pPr>
    </w:p>
    <w:p w14:paraId="66B767D5" w14:textId="45E43F22" w:rsidR="00C94A64" w:rsidRDefault="009F1857" w:rsidP="008E1BAD">
      <w:pPr>
        <w:pStyle w:val="Heading2"/>
      </w:pPr>
      <w:r w:rsidRPr="009F1857">
        <w:t xml:space="preserve">CHARITIES ACROSS CAPE TOWN – </w:t>
      </w:r>
      <w:r w:rsidR="000F59CB">
        <w:t>4 Months</w:t>
      </w:r>
      <w:r w:rsidRPr="009F1857">
        <w:t xml:space="preserve"> VOLUNTEERING EXPERIENCE</w:t>
      </w:r>
      <w:r w:rsidR="00325213">
        <w:t xml:space="preserve"> November 2018 – March 2019</w:t>
      </w:r>
    </w:p>
    <w:p w14:paraId="7DF94E50" w14:textId="51546229" w:rsidR="00CA6E52" w:rsidRPr="00CA6E52" w:rsidRDefault="00CA6E52" w:rsidP="00CA6E52">
      <w:r>
        <w:t>I undertook a 4 months volunteering experience in Cape Town, South Africa visiting and learning about the numerous charities and organization</w:t>
      </w:r>
      <w:r w:rsidR="00B702C1">
        <w:t>s</w:t>
      </w:r>
      <w:r>
        <w:t xml:space="preserve"> helping to transform</w:t>
      </w:r>
      <w:r w:rsidR="00B702C1">
        <w:t xml:space="preserve"> the lives</w:t>
      </w:r>
      <w:r>
        <w:t xml:space="preserve"> and provide  transferable skills to the youth</w:t>
      </w:r>
      <w:r w:rsidR="00B702C1">
        <w:t xml:space="preserve"> across South Africa</w:t>
      </w:r>
      <w:r>
        <w:t>.</w:t>
      </w:r>
    </w:p>
    <w:p w14:paraId="1E9A2482" w14:textId="61948B6E" w:rsidR="008E6F6E" w:rsidRPr="009F1857" w:rsidRDefault="008E6F6E" w:rsidP="00C94A64">
      <w:pPr>
        <w:pStyle w:val="ListBullet"/>
        <w:rPr>
          <w:sz w:val="24"/>
          <w:szCs w:val="24"/>
        </w:rPr>
      </w:pPr>
      <w:proofErr w:type="spellStart"/>
      <w:r w:rsidRPr="00BF61F9">
        <w:rPr>
          <w:b/>
          <w:sz w:val="24"/>
          <w:szCs w:val="24"/>
        </w:rPr>
        <w:t>Soza</w:t>
      </w:r>
      <w:proofErr w:type="spellEnd"/>
      <w:r w:rsidRPr="00BF61F9">
        <w:rPr>
          <w:b/>
          <w:sz w:val="24"/>
          <w:szCs w:val="24"/>
        </w:rPr>
        <w:t xml:space="preserve"> Foundation</w:t>
      </w:r>
      <w:r w:rsidRPr="009F1857">
        <w:rPr>
          <w:sz w:val="24"/>
          <w:szCs w:val="24"/>
        </w:rPr>
        <w:t xml:space="preserve"> – aims to provide school children with an education and skills courses so they can be employable once they have completed their courses. </w:t>
      </w:r>
    </w:p>
    <w:p w14:paraId="1AB5D926" w14:textId="7074BE4D" w:rsidR="00AA1F3F" w:rsidRPr="009F1857" w:rsidRDefault="00AA1F3F" w:rsidP="00C94A64">
      <w:pPr>
        <w:pStyle w:val="ListBullet"/>
        <w:rPr>
          <w:sz w:val="24"/>
          <w:szCs w:val="24"/>
        </w:rPr>
      </w:pPr>
      <w:r w:rsidRPr="00BF61F9">
        <w:rPr>
          <w:b/>
          <w:sz w:val="24"/>
          <w:szCs w:val="24"/>
        </w:rPr>
        <w:t>PEDI</w:t>
      </w:r>
      <w:r w:rsidRPr="009F1857">
        <w:rPr>
          <w:sz w:val="24"/>
          <w:szCs w:val="24"/>
        </w:rPr>
        <w:t xml:space="preserve"> – an organization that focuses on entrepreneurship within the people of Cape Town.</w:t>
      </w:r>
    </w:p>
    <w:p w14:paraId="1C38BF71" w14:textId="62C50892" w:rsidR="00356C18" w:rsidRPr="00C2066E" w:rsidRDefault="00AA1F3F" w:rsidP="00C2066E">
      <w:pPr>
        <w:pStyle w:val="ListBullet"/>
        <w:rPr>
          <w:sz w:val="24"/>
          <w:szCs w:val="24"/>
        </w:rPr>
      </w:pPr>
      <w:r w:rsidRPr="00BF61F9">
        <w:rPr>
          <w:b/>
          <w:sz w:val="24"/>
          <w:szCs w:val="24"/>
        </w:rPr>
        <w:t>People First Foundation</w:t>
      </w:r>
      <w:r w:rsidRPr="009F1857">
        <w:rPr>
          <w:sz w:val="24"/>
          <w:szCs w:val="24"/>
        </w:rPr>
        <w:t xml:space="preserve"> – an institute that helps and tries to implement leadership and management qualities in the people, especially the youth of South Africa</w:t>
      </w:r>
    </w:p>
    <w:p w14:paraId="7935FAE7" w14:textId="013F7525" w:rsidR="00356C18" w:rsidRDefault="00356C18" w:rsidP="00C2066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7A7DB713" w14:textId="208F64A6" w:rsidR="00356C18" w:rsidRDefault="00356C18" w:rsidP="00356C18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BF0E92">
        <w:rPr>
          <w:rStyle w:val="Heading1Char"/>
          <w:color w:val="000000" w:themeColor="text1"/>
          <w:u w:val="single"/>
        </w:rPr>
        <w:t>Languages</w:t>
      </w:r>
      <w:r w:rsidR="00DA4D5E">
        <w:rPr>
          <w:sz w:val="24"/>
          <w:szCs w:val="24"/>
        </w:rPr>
        <w:t xml:space="preserve">: </w:t>
      </w:r>
      <w:r w:rsidR="00BF61F9">
        <w:rPr>
          <w:sz w:val="24"/>
          <w:szCs w:val="24"/>
        </w:rPr>
        <w:t xml:space="preserve">Fluent in English, Somali and </w:t>
      </w:r>
      <w:r w:rsidR="00DA4D5E">
        <w:rPr>
          <w:sz w:val="24"/>
          <w:szCs w:val="24"/>
        </w:rPr>
        <w:t>Danish</w:t>
      </w:r>
    </w:p>
    <w:p w14:paraId="0157D503" w14:textId="300466D0" w:rsidR="00DC7C45" w:rsidRPr="00BF0E92" w:rsidRDefault="00DC7C45" w:rsidP="00DC7C45">
      <w:pPr>
        <w:pStyle w:val="Heading1"/>
        <w:rPr>
          <w:color w:val="000000" w:themeColor="text1"/>
          <w:u w:val="single"/>
        </w:rPr>
      </w:pPr>
      <w:r w:rsidRPr="00BF0E92">
        <w:rPr>
          <w:color w:val="000000" w:themeColor="text1"/>
          <w:u w:val="single"/>
        </w:rPr>
        <w:t xml:space="preserve">Interests </w:t>
      </w:r>
    </w:p>
    <w:p w14:paraId="47A54D57" w14:textId="436D3F62" w:rsidR="003F2EBB" w:rsidRPr="009F1857" w:rsidRDefault="0082406D" w:rsidP="009F1857">
      <w:pPr>
        <w:pStyle w:val="ListBullet"/>
        <w:rPr>
          <w:sz w:val="24"/>
          <w:szCs w:val="24"/>
        </w:rPr>
      </w:pPr>
      <w:r w:rsidRPr="009F1857">
        <w:rPr>
          <w:sz w:val="24"/>
          <w:szCs w:val="24"/>
        </w:rPr>
        <w:t xml:space="preserve">Keen reader. I have a collection of books </w:t>
      </w:r>
      <w:r w:rsidR="00DC7C45" w:rsidRPr="009F1857">
        <w:rPr>
          <w:sz w:val="24"/>
          <w:szCs w:val="24"/>
        </w:rPr>
        <w:t>based</w:t>
      </w:r>
      <w:r w:rsidR="00DC7C45">
        <w:rPr>
          <w:sz w:val="24"/>
          <w:szCs w:val="24"/>
        </w:rPr>
        <w:t xml:space="preserve"> </w:t>
      </w:r>
      <w:r w:rsidR="00DC7C45" w:rsidRPr="009F1857">
        <w:rPr>
          <w:sz w:val="24"/>
          <w:szCs w:val="24"/>
        </w:rPr>
        <w:t>on</w:t>
      </w:r>
      <w:r w:rsidRPr="009F1857">
        <w:rPr>
          <w:sz w:val="24"/>
          <w:szCs w:val="24"/>
        </w:rPr>
        <w:t xml:space="preserve"> the most influential and i</w:t>
      </w:r>
      <w:r w:rsidR="006E1121">
        <w:rPr>
          <w:sz w:val="24"/>
          <w:szCs w:val="24"/>
        </w:rPr>
        <w:t>nspirational people of all time.</w:t>
      </w:r>
    </w:p>
    <w:p w14:paraId="3A6988C7" w14:textId="48A6C6CC" w:rsidR="009F1857" w:rsidRDefault="00DC7C45" w:rsidP="00C2066E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Football - </w:t>
      </w:r>
      <w:r w:rsidR="009F1857" w:rsidRPr="009F1857">
        <w:rPr>
          <w:sz w:val="24"/>
          <w:szCs w:val="24"/>
        </w:rPr>
        <w:t>Playing for my school football team required a lot of teamwork in a fast-paced enviro</w:t>
      </w:r>
      <w:r>
        <w:rPr>
          <w:sz w:val="24"/>
          <w:szCs w:val="24"/>
        </w:rPr>
        <w:t>nment. We realized the importance of</w:t>
      </w:r>
      <w:r w:rsidR="009F1857" w:rsidRPr="009F1857">
        <w:rPr>
          <w:sz w:val="24"/>
          <w:szCs w:val="24"/>
        </w:rPr>
        <w:t xml:space="preserve"> working as one unit instead of eleven individuals.</w:t>
      </w:r>
    </w:p>
    <w:p w14:paraId="3E1DB77D" w14:textId="77777777" w:rsidR="00A93B78" w:rsidRDefault="00632DF5" w:rsidP="00A93B78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Digital interest – Huge interest in technological developments around the world and how the digital revolution will have an impact on society.</w:t>
      </w:r>
    </w:p>
    <w:p w14:paraId="46FACA1F" w14:textId="37C55DCC" w:rsidR="00A93B78" w:rsidRPr="005C2530" w:rsidRDefault="00DB77C8" w:rsidP="005C2530">
      <w:pPr>
        <w:pStyle w:val="ListBullet"/>
        <w:rPr>
          <w:sz w:val="24"/>
          <w:szCs w:val="24"/>
        </w:rPr>
      </w:pPr>
      <w:bookmarkStart w:id="1" w:name="_GoBack"/>
      <w:r w:rsidRPr="005C2530">
        <w:rPr>
          <w:sz w:val="24"/>
          <w:szCs w:val="24"/>
        </w:rPr>
        <w:t>A regular attendee</w:t>
      </w:r>
      <w:r w:rsidR="00A93B78" w:rsidRPr="005C2530">
        <w:rPr>
          <w:sz w:val="24"/>
          <w:szCs w:val="24"/>
        </w:rPr>
        <w:t xml:space="preserve"> of engineering conferences around the UK such as </w:t>
      </w:r>
      <w:r w:rsidR="00A93B78" w:rsidRPr="005C2530">
        <w:rPr>
          <w:sz w:val="24"/>
          <w:szCs w:val="24"/>
        </w:rPr>
        <w:fldChar w:fldCharType="begin"/>
      </w:r>
      <w:r w:rsidR="00A93B78" w:rsidRPr="005C2530">
        <w:rPr>
          <w:sz w:val="24"/>
          <w:szCs w:val="24"/>
        </w:rPr>
        <w:instrText xml:space="preserve"> HYPERLINK "https://www.thenec.co.uk/whats-on/national-engineering-construction-recruitment/" </w:instrText>
      </w:r>
      <w:r w:rsidR="00A93B78" w:rsidRPr="005C2530">
        <w:rPr>
          <w:sz w:val="24"/>
          <w:szCs w:val="24"/>
        </w:rPr>
        <w:fldChar w:fldCharType="separate"/>
      </w:r>
      <w:r w:rsidR="00A93B78" w:rsidRPr="005C2530">
        <w:rPr>
          <w:sz w:val="24"/>
          <w:szCs w:val="24"/>
          <w:shd w:val="clear" w:color="auto" w:fill="FFFFFF"/>
        </w:rPr>
        <w:t>National Engineering &amp; Construction Recruitment</w:t>
      </w:r>
      <w:r w:rsidR="00A93B78" w:rsidRPr="005C2530">
        <w:rPr>
          <w:sz w:val="24"/>
          <w:szCs w:val="24"/>
          <w:shd w:val="clear" w:color="auto" w:fill="FFFFFF"/>
        </w:rPr>
        <w:t xml:space="preserve"> &amp; Engineering &amp; </w:t>
      </w:r>
      <w:r w:rsidR="005C2530" w:rsidRPr="005C2530">
        <w:rPr>
          <w:sz w:val="24"/>
          <w:szCs w:val="24"/>
          <w:shd w:val="clear" w:color="auto" w:fill="FFFFFF"/>
        </w:rPr>
        <w:t>Birmingham Engineering &amp; Tech Careers Fair.</w:t>
      </w:r>
    </w:p>
    <w:p w14:paraId="4BCBB3A5" w14:textId="1E28E6A6" w:rsidR="00A93B78" w:rsidRPr="00C2066E" w:rsidRDefault="00A93B78" w:rsidP="00A93B78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 w:rsidRPr="005C2530">
        <w:rPr>
          <w:sz w:val="24"/>
          <w:szCs w:val="24"/>
        </w:rPr>
        <w:fldChar w:fldCharType="end"/>
      </w:r>
      <w:bookmarkEnd w:id="1"/>
    </w:p>
    <w:p w14:paraId="47A54D5A" w14:textId="77777777" w:rsidR="00465415" w:rsidRPr="00BF0E92" w:rsidRDefault="00465415">
      <w:pPr>
        <w:pStyle w:val="Heading1"/>
        <w:rPr>
          <w:color w:val="000000" w:themeColor="text1"/>
          <w:u w:val="single"/>
        </w:rPr>
      </w:pPr>
      <w:r w:rsidRPr="00BF0E92">
        <w:rPr>
          <w:color w:val="000000" w:themeColor="text1"/>
          <w:u w:val="single"/>
        </w:rPr>
        <w:t xml:space="preserve">References </w:t>
      </w:r>
    </w:p>
    <w:p w14:paraId="47A54D5B" w14:textId="77777777" w:rsidR="00465415" w:rsidRPr="001A2E2F" w:rsidRDefault="00465415" w:rsidP="00D221AB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1A2E2F">
        <w:rPr>
          <w:sz w:val="24"/>
          <w:szCs w:val="24"/>
        </w:rPr>
        <w:t>Available on request</w:t>
      </w:r>
    </w:p>
    <w:sectPr w:rsidR="00465415" w:rsidRPr="001A2E2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EE02A" w14:textId="77777777" w:rsidR="00C670DB" w:rsidRDefault="00C670DB">
      <w:pPr>
        <w:spacing w:after="0"/>
      </w:pPr>
      <w:r>
        <w:separator/>
      </w:r>
    </w:p>
  </w:endnote>
  <w:endnote w:type="continuationSeparator" w:id="0">
    <w:p w14:paraId="33D2E41F" w14:textId="77777777" w:rsidR="00C670DB" w:rsidRDefault="00C670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G明朝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54D60" w14:textId="49811F05" w:rsidR="001C1037" w:rsidRDefault="001C103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C253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F33C5" w14:textId="77777777" w:rsidR="00C670DB" w:rsidRDefault="00C670DB">
      <w:pPr>
        <w:spacing w:after="0"/>
      </w:pPr>
      <w:r>
        <w:separator/>
      </w:r>
    </w:p>
  </w:footnote>
  <w:footnote w:type="continuationSeparator" w:id="0">
    <w:p w14:paraId="7DF0329B" w14:textId="77777777" w:rsidR="00C670DB" w:rsidRDefault="00C670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5A03FC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60A6CD7"/>
    <w:multiLevelType w:val="hybridMultilevel"/>
    <w:tmpl w:val="6E9CC5D6"/>
    <w:lvl w:ilvl="0" w:tplc="6792BBE4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7365785"/>
    <w:multiLevelType w:val="hybridMultilevel"/>
    <w:tmpl w:val="84C4DF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>
    <w:nsid w:val="0AC26875"/>
    <w:multiLevelType w:val="multilevel"/>
    <w:tmpl w:val="2ACE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0FE8703F"/>
    <w:multiLevelType w:val="multilevel"/>
    <w:tmpl w:val="E392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19C48A8"/>
    <w:multiLevelType w:val="hybridMultilevel"/>
    <w:tmpl w:val="1C96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C22239"/>
    <w:multiLevelType w:val="hybridMultilevel"/>
    <w:tmpl w:val="4DA8A168"/>
    <w:lvl w:ilvl="0" w:tplc="6792BBE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754E12"/>
    <w:multiLevelType w:val="hybridMultilevel"/>
    <w:tmpl w:val="BAA035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1059D"/>
    <w:multiLevelType w:val="hybridMultilevel"/>
    <w:tmpl w:val="1A30FED2"/>
    <w:lvl w:ilvl="0" w:tplc="6792BBE4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B183CBA"/>
    <w:multiLevelType w:val="hybridMultilevel"/>
    <w:tmpl w:val="E676DBD4"/>
    <w:lvl w:ilvl="0" w:tplc="0809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CC310F"/>
    <w:multiLevelType w:val="hybridMultilevel"/>
    <w:tmpl w:val="71621776"/>
    <w:lvl w:ilvl="0" w:tplc="09D21D4C">
      <w:numFmt w:val="bullet"/>
      <w:lvlText w:val="-"/>
      <w:lvlJc w:val="left"/>
      <w:pPr>
        <w:ind w:left="720" w:hanging="360"/>
      </w:pPr>
      <w:rPr>
        <w:rFonts w:ascii="Cambria" w:eastAsia="Times New Roman" w:hAnsi="Cambria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CF2DFB"/>
    <w:multiLevelType w:val="hybridMultilevel"/>
    <w:tmpl w:val="6706CF0E"/>
    <w:lvl w:ilvl="0" w:tplc="6792BBE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8242D"/>
    <w:multiLevelType w:val="hybridMultilevel"/>
    <w:tmpl w:val="3CBC483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206AA2"/>
    <w:multiLevelType w:val="hybridMultilevel"/>
    <w:tmpl w:val="0EAC3472"/>
    <w:lvl w:ilvl="0" w:tplc="6792BBE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A97DA3"/>
    <w:multiLevelType w:val="hybridMultilevel"/>
    <w:tmpl w:val="656EA40E"/>
    <w:lvl w:ilvl="0" w:tplc="1CE275F2">
      <w:start w:val="208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2A7B88" w:themeColor="accent1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54755567"/>
    <w:multiLevelType w:val="multilevel"/>
    <w:tmpl w:val="1BB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5E6AE5"/>
    <w:multiLevelType w:val="hybridMultilevel"/>
    <w:tmpl w:val="58260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C3A89"/>
    <w:multiLevelType w:val="hybridMultilevel"/>
    <w:tmpl w:val="BDEC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A3EFD"/>
    <w:multiLevelType w:val="hybridMultilevel"/>
    <w:tmpl w:val="5282971E"/>
    <w:lvl w:ilvl="0" w:tplc="FFBA3B94">
      <w:numFmt w:val="bullet"/>
      <w:lvlText w:val="-"/>
      <w:lvlJc w:val="left"/>
      <w:pPr>
        <w:ind w:left="720" w:hanging="360"/>
      </w:pPr>
      <w:rPr>
        <w:rFonts w:ascii="Cambria" w:eastAsiaTheme="minorEastAsia" w:hAnsi="Cambria" w:cs="Segoe UI" w:hint="default"/>
        <w:color w:val="494E5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13863"/>
    <w:multiLevelType w:val="multilevel"/>
    <w:tmpl w:val="FD6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8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>
    <w:nsid w:val="7C1205B6"/>
    <w:multiLevelType w:val="hybridMultilevel"/>
    <w:tmpl w:val="274E4FA4"/>
    <w:lvl w:ilvl="0" w:tplc="FFBA3B94">
      <w:numFmt w:val="bullet"/>
      <w:lvlText w:val="-"/>
      <w:lvlJc w:val="left"/>
      <w:pPr>
        <w:ind w:left="576" w:hanging="360"/>
      </w:pPr>
      <w:rPr>
        <w:rFonts w:ascii="Cambria" w:eastAsiaTheme="minorEastAsia" w:hAnsi="Cambria" w:cs="Segoe UI" w:hint="default"/>
        <w:color w:val="494E51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30"/>
  </w:num>
  <w:num w:numId="16">
    <w:abstractNumId w:val="15"/>
  </w:num>
  <w:num w:numId="17">
    <w:abstractNumId w:val="24"/>
  </w:num>
  <w:num w:numId="18">
    <w:abstractNumId w:val="12"/>
  </w:num>
  <w:num w:numId="19">
    <w:abstractNumId w:val="38"/>
  </w:num>
  <w:num w:numId="20">
    <w:abstractNumId w:val="31"/>
  </w:num>
  <w:num w:numId="21">
    <w:abstractNumId w:val="13"/>
  </w:num>
  <w:num w:numId="22">
    <w:abstractNumId w:val="21"/>
  </w:num>
  <w:num w:numId="23">
    <w:abstractNumId w:val="37"/>
  </w:num>
  <w:num w:numId="24">
    <w:abstractNumId w:val="29"/>
  </w:num>
  <w:num w:numId="25">
    <w:abstractNumId w:val="33"/>
  </w:num>
  <w:num w:numId="26">
    <w:abstractNumId w:val="27"/>
  </w:num>
  <w:num w:numId="27">
    <w:abstractNumId w:val="19"/>
  </w:num>
  <w:num w:numId="28">
    <w:abstractNumId w:val="11"/>
  </w:num>
  <w:num w:numId="29">
    <w:abstractNumId w:val="26"/>
  </w:num>
  <w:num w:numId="30">
    <w:abstractNumId w:val="18"/>
  </w:num>
  <w:num w:numId="31">
    <w:abstractNumId w:val="28"/>
  </w:num>
  <w:num w:numId="32">
    <w:abstractNumId w:val="22"/>
  </w:num>
  <w:num w:numId="33">
    <w:abstractNumId w:val="10"/>
  </w:num>
  <w:num w:numId="34">
    <w:abstractNumId w:val="23"/>
  </w:num>
  <w:num w:numId="35">
    <w:abstractNumId w:val="14"/>
  </w:num>
  <w:num w:numId="36">
    <w:abstractNumId w:val="36"/>
  </w:num>
  <w:num w:numId="37">
    <w:abstractNumId w:val="25"/>
  </w:num>
  <w:num w:numId="38">
    <w:abstractNumId w:val="32"/>
  </w:num>
  <w:num w:numId="39">
    <w:abstractNumId w:val="16"/>
  </w:num>
  <w:num w:numId="40">
    <w:abstractNumId w:val="17"/>
  </w:num>
  <w:num w:numId="41">
    <w:abstractNumId w:val="39"/>
  </w:num>
  <w:num w:numId="42">
    <w:abstractNumId w:val="3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37"/>
    <w:rsid w:val="000252C0"/>
    <w:rsid w:val="00034860"/>
    <w:rsid w:val="000426B3"/>
    <w:rsid w:val="00074A63"/>
    <w:rsid w:val="000778C5"/>
    <w:rsid w:val="000A4F59"/>
    <w:rsid w:val="000B540D"/>
    <w:rsid w:val="000F59CB"/>
    <w:rsid w:val="00100C05"/>
    <w:rsid w:val="001023EB"/>
    <w:rsid w:val="00117E76"/>
    <w:rsid w:val="001353CC"/>
    <w:rsid w:val="00141A4C"/>
    <w:rsid w:val="00146D81"/>
    <w:rsid w:val="00163BA7"/>
    <w:rsid w:val="001A2E2F"/>
    <w:rsid w:val="001A6A8A"/>
    <w:rsid w:val="001B29CF"/>
    <w:rsid w:val="001C1037"/>
    <w:rsid w:val="001E3EBC"/>
    <w:rsid w:val="001F5C39"/>
    <w:rsid w:val="00202067"/>
    <w:rsid w:val="002065E4"/>
    <w:rsid w:val="00221467"/>
    <w:rsid w:val="00222FA2"/>
    <w:rsid w:val="002446EC"/>
    <w:rsid w:val="00270B87"/>
    <w:rsid w:val="0028220F"/>
    <w:rsid w:val="00287D38"/>
    <w:rsid w:val="00290001"/>
    <w:rsid w:val="002B3C0C"/>
    <w:rsid w:val="002B53A0"/>
    <w:rsid w:val="002F72F8"/>
    <w:rsid w:val="00325213"/>
    <w:rsid w:val="003277F5"/>
    <w:rsid w:val="00332FB5"/>
    <w:rsid w:val="00344339"/>
    <w:rsid w:val="00356C14"/>
    <w:rsid w:val="00356C18"/>
    <w:rsid w:val="00357E92"/>
    <w:rsid w:val="00362A2F"/>
    <w:rsid w:val="00362A83"/>
    <w:rsid w:val="003672C6"/>
    <w:rsid w:val="00384C1E"/>
    <w:rsid w:val="00387259"/>
    <w:rsid w:val="00390B6A"/>
    <w:rsid w:val="003A3010"/>
    <w:rsid w:val="003E3C5C"/>
    <w:rsid w:val="003E542D"/>
    <w:rsid w:val="003E77DC"/>
    <w:rsid w:val="003F2EBB"/>
    <w:rsid w:val="003F65EA"/>
    <w:rsid w:val="004073D3"/>
    <w:rsid w:val="00407D39"/>
    <w:rsid w:val="004267FA"/>
    <w:rsid w:val="00442C6B"/>
    <w:rsid w:val="004444C0"/>
    <w:rsid w:val="0045170C"/>
    <w:rsid w:val="004628AD"/>
    <w:rsid w:val="00465415"/>
    <w:rsid w:val="004A403E"/>
    <w:rsid w:val="004D5E2B"/>
    <w:rsid w:val="004D7720"/>
    <w:rsid w:val="00500833"/>
    <w:rsid w:val="00501A8C"/>
    <w:rsid w:val="005326B4"/>
    <w:rsid w:val="00535223"/>
    <w:rsid w:val="00535CD6"/>
    <w:rsid w:val="00584D13"/>
    <w:rsid w:val="005B6815"/>
    <w:rsid w:val="005C2530"/>
    <w:rsid w:val="005E151F"/>
    <w:rsid w:val="00617B26"/>
    <w:rsid w:val="006270A9"/>
    <w:rsid w:val="00632DF5"/>
    <w:rsid w:val="00655B7D"/>
    <w:rsid w:val="00656859"/>
    <w:rsid w:val="0067493E"/>
    <w:rsid w:val="0067587F"/>
    <w:rsid w:val="00675956"/>
    <w:rsid w:val="00681034"/>
    <w:rsid w:val="006B397A"/>
    <w:rsid w:val="006C04A1"/>
    <w:rsid w:val="006D2736"/>
    <w:rsid w:val="006E1121"/>
    <w:rsid w:val="00715503"/>
    <w:rsid w:val="00725E65"/>
    <w:rsid w:val="00726859"/>
    <w:rsid w:val="00780EB3"/>
    <w:rsid w:val="007825E6"/>
    <w:rsid w:val="007840F7"/>
    <w:rsid w:val="007930E2"/>
    <w:rsid w:val="007955E5"/>
    <w:rsid w:val="007A26E9"/>
    <w:rsid w:val="007B7501"/>
    <w:rsid w:val="007E15BF"/>
    <w:rsid w:val="00816216"/>
    <w:rsid w:val="00817C9B"/>
    <w:rsid w:val="0082406D"/>
    <w:rsid w:val="00832304"/>
    <w:rsid w:val="00863A03"/>
    <w:rsid w:val="00870C81"/>
    <w:rsid w:val="0087734B"/>
    <w:rsid w:val="008846FE"/>
    <w:rsid w:val="008E1BAD"/>
    <w:rsid w:val="008E6F6E"/>
    <w:rsid w:val="009272A9"/>
    <w:rsid w:val="0098519A"/>
    <w:rsid w:val="009860B0"/>
    <w:rsid w:val="009A4716"/>
    <w:rsid w:val="009A4747"/>
    <w:rsid w:val="009B78EB"/>
    <w:rsid w:val="009D5933"/>
    <w:rsid w:val="009E5777"/>
    <w:rsid w:val="009F1857"/>
    <w:rsid w:val="00A078EA"/>
    <w:rsid w:val="00A24B2E"/>
    <w:rsid w:val="00A257C4"/>
    <w:rsid w:val="00A66901"/>
    <w:rsid w:val="00A71174"/>
    <w:rsid w:val="00A73846"/>
    <w:rsid w:val="00A93B78"/>
    <w:rsid w:val="00AA1F3F"/>
    <w:rsid w:val="00AD1CDD"/>
    <w:rsid w:val="00AF6103"/>
    <w:rsid w:val="00B22AAA"/>
    <w:rsid w:val="00B3681B"/>
    <w:rsid w:val="00B418A4"/>
    <w:rsid w:val="00B4556B"/>
    <w:rsid w:val="00B702C1"/>
    <w:rsid w:val="00B74DB2"/>
    <w:rsid w:val="00BB50B6"/>
    <w:rsid w:val="00BB6575"/>
    <w:rsid w:val="00BC7288"/>
    <w:rsid w:val="00BD2719"/>
    <w:rsid w:val="00BD3A03"/>
    <w:rsid w:val="00BD768D"/>
    <w:rsid w:val="00BF0E92"/>
    <w:rsid w:val="00BF61F9"/>
    <w:rsid w:val="00C2066E"/>
    <w:rsid w:val="00C45B04"/>
    <w:rsid w:val="00C61F8E"/>
    <w:rsid w:val="00C670DB"/>
    <w:rsid w:val="00C94A64"/>
    <w:rsid w:val="00CA6E52"/>
    <w:rsid w:val="00CC2E62"/>
    <w:rsid w:val="00CE3ABA"/>
    <w:rsid w:val="00D221AB"/>
    <w:rsid w:val="00D229B3"/>
    <w:rsid w:val="00D41E87"/>
    <w:rsid w:val="00D4610A"/>
    <w:rsid w:val="00D51753"/>
    <w:rsid w:val="00D92E52"/>
    <w:rsid w:val="00D93AD5"/>
    <w:rsid w:val="00DA4D5E"/>
    <w:rsid w:val="00DB77C8"/>
    <w:rsid w:val="00DC0F7E"/>
    <w:rsid w:val="00DC7C45"/>
    <w:rsid w:val="00DE2A86"/>
    <w:rsid w:val="00DE62C7"/>
    <w:rsid w:val="00DF4A27"/>
    <w:rsid w:val="00E228EE"/>
    <w:rsid w:val="00E247BE"/>
    <w:rsid w:val="00E45DE1"/>
    <w:rsid w:val="00E55291"/>
    <w:rsid w:val="00E6061D"/>
    <w:rsid w:val="00E73D86"/>
    <w:rsid w:val="00E83E4B"/>
    <w:rsid w:val="00E977A5"/>
    <w:rsid w:val="00EA41AD"/>
    <w:rsid w:val="00EA76EF"/>
    <w:rsid w:val="00EC7483"/>
    <w:rsid w:val="00ED027A"/>
    <w:rsid w:val="00EF4042"/>
    <w:rsid w:val="00EF6569"/>
    <w:rsid w:val="00F2025A"/>
    <w:rsid w:val="00F66268"/>
    <w:rsid w:val="00FA0C5F"/>
    <w:rsid w:val="00FC55CF"/>
    <w:rsid w:val="00FD5872"/>
    <w:rsid w:val="00FF2802"/>
    <w:rsid w:val="1E8354F6"/>
    <w:rsid w:val="2CB16735"/>
    <w:rsid w:val="49408A3B"/>
    <w:rsid w:val="582DF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16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606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3EBC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customStyle="1" w:styleId="paragraph">
    <w:name w:val="paragraph"/>
    <w:basedOn w:val="Normal"/>
    <w:rsid w:val="005352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535223"/>
  </w:style>
  <w:style w:type="character" w:customStyle="1" w:styleId="eop">
    <w:name w:val="eop"/>
    <w:basedOn w:val="DefaultParagraphFont"/>
    <w:rsid w:val="00535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606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3EBC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customStyle="1" w:styleId="paragraph">
    <w:name w:val="paragraph"/>
    <w:basedOn w:val="Normal"/>
    <w:rsid w:val="005352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535223"/>
  </w:style>
  <w:style w:type="character" w:customStyle="1" w:styleId="eop">
    <w:name w:val="eop"/>
    <w:basedOn w:val="DefaultParagraphFont"/>
    <w:rsid w:val="0053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5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33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2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5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26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14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ahamedFatah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f%20Fatah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9FB61B7F9F4CBA9EB6C483D80C0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E1AED-57D7-42F9-AF1C-9E623AE3CCB1}"/>
      </w:docPartPr>
      <w:docPartBody>
        <w:p w:rsidR="00BB4578" w:rsidRDefault="00980397">
          <w:pPr>
            <w:pStyle w:val="FA9FB61B7F9F4CBA9EB6C483D80C0C7A"/>
          </w:pPr>
          <w:r>
            <w:t>Education</w:t>
          </w:r>
        </w:p>
      </w:docPartBody>
    </w:docPart>
    <w:docPart>
      <w:docPartPr>
        <w:name w:val="828D54031A404E42A044F468E77D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F1849-5909-4388-8B46-AF18284A80DE}"/>
      </w:docPartPr>
      <w:docPartBody>
        <w:p w:rsidR="00BB4578" w:rsidRDefault="00980397">
          <w:pPr>
            <w:pStyle w:val="828D54031A404E42A044F468E77D7CC3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G明朝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97"/>
    <w:rsid w:val="00073B9B"/>
    <w:rsid w:val="00123122"/>
    <w:rsid w:val="00163B13"/>
    <w:rsid w:val="001A4BE7"/>
    <w:rsid w:val="00204A83"/>
    <w:rsid w:val="002710A3"/>
    <w:rsid w:val="002C4492"/>
    <w:rsid w:val="004913A2"/>
    <w:rsid w:val="004B7F32"/>
    <w:rsid w:val="004F0567"/>
    <w:rsid w:val="00646482"/>
    <w:rsid w:val="006A660A"/>
    <w:rsid w:val="00787D6A"/>
    <w:rsid w:val="0085085C"/>
    <w:rsid w:val="008E7B17"/>
    <w:rsid w:val="00926F06"/>
    <w:rsid w:val="00980397"/>
    <w:rsid w:val="00AA0053"/>
    <w:rsid w:val="00AC50E3"/>
    <w:rsid w:val="00BB4578"/>
    <w:rsid w:val="00C2618A"/>
    <w:rsid w:val="00D433A7"/>
    <w:rsid w:val="00E13E6E"/>
    <w:rsid w:val="00E24515"/>
    <w:rsid w:val="00E43538"/>
    <w:rsid w:val="00EC735B"/>
    <w:rsid w:val="00F15D5D"/>
    <w:rsid w:val="00F245BF"/>
    <w:rsid w:val="00F43652"/>
    <w:rsid w:val="00FE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E6F6CD3404272B6FBF2C0F74B8C66">
    <w:name w:val="955E6F6CD3404272B6FBF2C0F74B8C66"/>
  </w:style>
  <w:style w:type="paragraph" w:customStyle="1" w:styleId="96157C0FD7EE4D069E97BFC0F674387B">
    <w:name w:val="96157C0FD7EE4D069E97BFC0F674387B"/>
  </w:style>
  <w:style w:type="paragraph" w:customStyle="1" w:styleId="64EB98A8F48E48A28B7463710E1664AA">
    <w:name w:val="64EB98A8F48E48A28B7463710E1664AA"/>
  </w:style>
  <w:style w:type="paragraph" w:customStyle="1" w:styleId="91AF9FC1E6654F3D837BA021B06D995E">
    <w:name w:val="91AF9FC1E6654F3D837BA021B06D995E"/>
  </w:style>
  <w:style w:type="paragraph" w:customStyle="1" w:styleId="819CF48D71C74D2097943AFFC463F6F5">
    <w:name w:val="819CF48D71C74D2097943AFFC463F6F5"/>
  </w:style>
  <w:style w:type="paragraph" w:customStyle="1" w:styleId="60D53D8CD0584576975B9A46EDD770D0">
    <w:name w:val="60D53D8CD0584576975B9A46EDD770D0"/>
  </w:style>
  <w:style w:type="paragraph" w:customStyle="1" w:styleId="FA9FB61B7F9F4CBA9EB6C483D80C0C7A">
    <w:name w:val="FA9FB61B7F9F4CBA9EB6C483D80C0C7A"/>
  </w:style>
  <w:style w:type="paragraph" w:customStyle="1" w:styleId="7E98779D8CCA4FF590E120ADD66391DB">
    <w:name w:val="7E98779D8CCA4FF590E120ADD66391DB"/>
  </w:style>
  <w:style w:type="paragraph" w:customStyle="1" w:styleId="4E46F7610B2B43F1A8710C150CA8C724">
    <w:name w:val="4E46F7610B2B43F1A8710C150CA8C724"/>
  </w:style>
  <w:style w:type="paragraph" w:customStyle="1" w:styleId="845432B083034581B753C5E1D47AB0AA">
    <w:name w:val="845432B083034581B753C5E1D47AB0AA"/>
  </w:style>
  <w:style w:type="paragraph" w:customStyle="1" w:styleId="C5C171C3CC5F4EBFA1416F9AE5C73C9A">
    <w:name w:val="C5C171C3CC5F4EBFA1416F9AE5C73C9A"/>
  </w:style>
  <w:style w:type="paragraph" w:customStyle="1" w:styleId="0BDDFCA3E9124FA09B45010C3F816A49">
    <w:name w:val="0BDDFCA3E9124FA09B45010C3F816A49"/>
  </w:style>
  <w:style w:type="paragraph" w:customStyle="1" w:styleId="B813C05980804D7E906BF0EFEB5AA7C7">
    <w:name w:val="B813C05980804D7E906BF0EFEB5AA7C7"/>
  </w:style>
  <w:style w:type="paragraph" w:customStyle="1" w:styleId="04DF04E0EFA94821B33F93C3F8CD7BA7">
    <w:name w:val="04DF04E0EFA94821B33F93C3F8CD7BA7"/>
  </w:style>
  <w:style w:type="paragraph" w:customStyle="1" w:styleId="3F79B3EC33D246DC9CA9FA917CFB4E8B">
    <w:name w:val="3F79B3EC33D246DC9CA9FA917CFB4E8B"/>
  </w:style>
  <w:style w:type="paragraph" w:customStyle="1" w:styleId="828D54031A404E42A044F468E77D7CC3">
    <w:name w:val="828D54031A404E42A044F468E77D7CC3"/>
  </w:style>
  <w:style w:type="paragraph" w:customStyle="1" w:styleId="06F8720CCE284833BC0AE19026A57C4E">
    <w:name w:val="06F8720CCE284833BC0AE19026A57C4E"/>
  </w:style>
  <w:style w:type="paragraph" w:customStyle="1" w:styleId="B1E2B220C17E400E8D6A1AA96191C388">
    <w:name w:val="B1E2B220C17E400E8D6A1AA96191C388"/>
  </w:style>
  <w:style w:type="paragraph" w:customStyle="1" w:styleId="9FFF6CF1F4F04648953F569075A3AC05">
    <w:name w:val="9FFF6CF1F4F04648953F569075A3AC05"/>
  </w:style>
  <w:style w:type="paragraph" w:customStyle="1" w:styleId="48CB83E72FBD4399B0B8B35599E25F55">
    <w:name w:val="48CB83E72FBD4399B0B8B35599E25F55"/>
  </w:style>
  <w:style w:type="paragraph" w:customStyle="1" w:styleId="4D30D0397C2A42E8A92CBEE084EA8193">
    <w:name w:val="4D30D0397C2A42E8A92CBEE084EA8193"/>
  </w:style>
  <w:style w:type="paragraph" w:customStyle="1" w:styleId="6DBFB574C7574F52AEA4F333662DF154">
    <w:name w:val="6DBFB574C7574F52AEA4F333662DF154"/>
  </w:style>
  <w:style w:type="paragraph" w:customStyle="1" w:styleId="C6408271EBC4450EA0E9E268DBFE88A7">
    <w:name w:val="C6408271EBC4450EA0E9E268DBFE88A7"/>
  </w:style>
  <w:style w:type="paragraph" w:customStyle="1" w:styleId="E4E1D1E24DA6481EBE3667A7F0F72F19">
    <w:name w:val="E4E1D1E24DA6481EBE3667A7F0F72F19"/>
  </w:style>
  <w:style w:type="paragraph" w:customStyle="1" w:styleId="8D75A18375864804A385C84DE893993F">
    <w:name w:val="8D75A18375864804A385C84DE893993F"/>
  </w:style>
  <w:style w:type="paragraph" w:customStyle="1" w:styleId="E1901D1167164442A6D4363FE054AC43">
    <w:name w:val="E1901D1167164442A6D4363FE054AC43"/>
  </w:style>
  <w:style w:type="paragraph" w:customStyle="1" w:styleId="0A9C26F81283487EAEFF7FAAD4C7E4A1">
    <w:name w:val="0A9C26F81283487EAEFF7FAAD4C7E4A1"/>
  </w:style>
  <w:style w:type="paragraph" w:customStyle="1" w:styleId="DA13404D9EDE450D80DE1A7FBB3971C5">
    <w:name w:val="DA13404D9EDE450D80DE1A7FBB3971C5"/>
  </w:style>
  <w:style w:type="paragraph" w:customStyle="1" w:styleId="160DCB1FAB7A43D3A1724E1E18D078ED">
    <w:name w:val="160DCB1FAB7A43D3A1724E1E18D078ED"/>
  </w:style>
  <w:style w:type="paragraph" w:customStyle="1" w:styleId="927DC588B0C84607A21D6D60982526D3">
    <w:name w:val="927DC588B0C84607A21D6D60982526D3"/>
  </w:style>
  <w:style w:type="paragraph" w:customStyle="1" w:styleId="670B4060A1B24329B543621C7E940FC8">
    <w:name w:val="670B4060A1B24329B543621C7E940FC8"/>
  </w:style>
  <w:style w:type="paragraph" w:customStyle="1" w:styleId="F40834F9F9064FFDA0DCAE861240CD81">
    <w:name w:val="F40834F9F9064FFDA0DCAE861240CD81"/>
  </w:style>
  <w:style w:type="paragraph" w:customStyle="1" w:styleId="D4F7DF74C68C4939BF0FAA6445371121">
    <w:name w:val="D4F7DF74C68C4939BF0FAA6445371121"/>
  </w:style>
  <w:style w:type="paragraph" w:customStyle="1" w:styleId="9DFF1BE989F141679207A5EF9E2F4B24">
    <w:name w:val="9DFF1BE989F141679207A5EF9E2F4B24"/>
    <w:rsid w:val="00980397"/>
  </w:style>
  <w:style w:type="paragraph" w:customStyle="1" w:styleId="8B93412A953044258EB2464C924E948D">
    <w:name w:val="8B93412A953044258EB2464C924E948D"/>
    <w:rsid w:val="00980397"/>
  </w:style>
  <w:style w:type="paragraph" w:customStyle="1" w:styleId="165DE6B556874880A6B0E9E4E1468257">
    <w:name w:val="165DE6B556874880A6B0E9E4E1468257"/>
    <w:rsid w:val="00980397"/>
  </w:style>
  <w:style w:type="paragraph" w:customStyle="1" w:styleId="CD211242DE1E4ADF839B3F97FF26B154">
    <w:name w:val="CD211242DE1E4ADF839B3F97FF26B154"/>
    <w:rsid w:val="00980397"/>
  </w:style>
  <w:style w:type="paragraph" w:customStyle="1" w:styleId="E330AFBFA2684C26A275CD55D8F7376F">
    <w:name w:val="E330AFBFA2684C26A275CD55D8F7376F"/>
    <w:rsid w:val="009803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E6F6CD3404272B6FBF2C0F74B8C66">
    <w:name w:val="955E6F6CD3404272B6FBF2C0F74B8C66"/>
  </w:style>
  <w:style w:type="paragraph" w:customStyle="1" w:styleId="96157C0FD7EE4D069E97BFC0F674387B">
    <w:name w:val="96157C0FD7EE4D069E97BFC0F674387B"/>
  </w:style>
  <w:style w:type="paragraph" w:customStyle="1" w:styleId="64EB98A8F48E48A28B7463710E1664AA">
    <w:name w:val="64EB98A8F48E48A28B7463710E1664AA"/>
  </w:style>
  <w:style w:type="paragraph" w:customStyle="1" w:styleId="91AF9FC1E6654F3D837BA021B06D995E">
    <w:name w:val="91AF9FC1E6654F3D837BA021B06D995E"/>
  </w:style>
  <w:style w:type="paragraph" w:customStyle="1" w:styleId="819CF48D71C74D2097943AFFC463F6F5">
    <w:name w:val="819CF48D71C74D2097943AFFC463F6F5"/>
  </w:style>
  <w:style w:type="paragraph" w:customStyle="1" w:styleId="60D53D8CD0584576975B9A46EDD770D0">
    <w:name w:val="60D53D8CD0584576975B9A46EDD770D0"/>
  </w:style>
  <w:style w:type="paragraph" w:customStyle="1" w:styleId="FA9FB61B7F9F4CBA9EB6C483D80C0C7A">
    <w:name w:val="FA9FB61B7F9F4CBA9EB6C483D80C0C7A"/>
  </w:style>
  <w:style w:type="paragraph" w:customStyle="1" w:styleId="7E98779D8CCA4FF590E120ADD66391DB">
    <w:name w:val="7E98779D8CCA4FF590E120ADD66391DB"/>
  </w:style>
  <w:style w:type="paragraph" w:customStyle="1" w:styleId="4E46F7610B2B43F1A8710C150CA8C724">
    <w:name w:val="4E46F7610B2B43F1A8710C150CA8C724"/>
  </w:style>
  <w:style w:type="paragraph" w:customStyle="1" w:styleId="845432B083034581B753C5E1D47AB0AA">
    <w:name w:val="845432B083034581B753C5E1D47AB0AA"/>
  </w:style>
  <w:style w:type="paragraph" w:customStyle="1" w:styleId="C5C171C3CC5F4EBFA1416F9AE5C73C9A">
    <w:name w:val="C5C171C3CC5F4EBFA1416F9AE5C73C9A"/>
  </w:style>
  <w:style w:type="paragraph" w:customStyle="1" w:styleId="0BDDFCA3E9124FA09B45010C3F816A49">
    <w:name w:val="0BDDFCA3E9124FA09B45010C3F816A49"/>
  </w:style>
  <w:style w:type="paragraph" w:customStyle="1" w:styleId="B813C05980804D7E906BF0EFEB5AA7C7">
    <w:name w:val="B813C05980804D7E906BF0EFEB5AA7C7"/>
  </w:style>
  <w:style w:type="paragraph" w:customStyle="1" w:styleId="04DF04E0EFA94821B33F93C3F8CD7BA7">
    <w:name w:val="04DF04E0EFA94821B33F93C3F8CD7BA7"/>
  </w:style>
  <w:style w:type="paragraph" w:customStyle="1" w:styleId="3F79B3EC33D246DC9CA9FA917CFB4E8B">
    <w:name w:val="3F79B3EC33D246DC9CA9FA917CFB4E8B"/>
  </w:style>
  <w:style w:type="paragraph" w:customStyle="1" w:styleId="828D54031A404E42A044F468E77D7CC3">
    <w:name w:val="828D54031A404E42A044F468E77D7CC3"/>
  </w:style>
  <w:style w:type="paragraph" w:customStyle="1" w:styleId="06F8720CCE284833BC0AE19026A57C4E">
    <w:name w:val="06F8720CCE284833BC0AE19026A57C4E"/>
  </w:style>
  <w:style w:type="paragraph" w:customStyle="1" w:styleId="B1E2B220C17E400E8D6A1AA96191C388">
    <w:name w:val="B1E2B220C17E400E8D6A1AA96191C388"/>
  </w:style>
  <w:style w:type="paragraph" w:customStyle="1" w:styleId="9FFF6CF1F4F04648953F569075A3AC05">
    <w:name w:val="9FFF6CF1F4F04648953F569075A3AC05"/>
  </w:style>
  <w:style w:type="paragraph" w:customStyle="1" w:styleId="48CB83E72FBD4399B0B8B35599E25F55">
    <w:name w:val="48CB83E72FBD4399B0B8B35599E25F55"/>
  </w:style>
  <w:style w:type="paragraph" w:customStyle="1" w:styleId="4D30D0397C2A42E8A92CBEE084EA8193">
    <w:name w:val="4D30D0397C2A42E8A92CBEE084EA8193"/>
  </w:style>
  <w:style w:type="paragraph" w:customStyle="1" w:styleId="6DBFB574C7574F52AEA4F333662DF154">
    <w:name w:val="6DBFB574C7574F52AEA4F333662DF154"/>
  </w:style>
  <w:style w:type="paragraph" w:customStyle="1" w:styleId="C6408271EBC4450EA0E9E268DBFE88A7">
    <w:name w:val="C6408271EBC4450EA0E9E268DBFE88A7"/>
  </w:style>
  <w:style w:type="paragraph" w:customStyle="1" w:styleId="E4E1D1E24DA6481EBE3667A7F0F72F19">
    <w:name w:val="E4E1D1E24DA6481EBE3667A7F0F72F19"/>
  </w:style>
  <w:style w:type="paragraph" w:customStyle="1" w:styleId="8D75A18375864804A385C84DE893993F">
    <w:name w:val="8D75A18375864804A385C84DE893993F"/>
  </w:style>
  <w:style w:type="paragraph" w:customStyle="1" w:styleId="E1901D1167164442A6D4363FE054AC43">
    <w:name w:val="E1901D1167164442A6D4363FE054AC43"/>
  </w:style>
  <w:style w:type="paragraph" w:customStyle="1" w:styleId="0A9C26F81283487EAEFF7FAAD4C7E4A1">
    <w:name w:val="0A9C26F81283487EAEFF7FAAD4C7E4A1"/>
  </w:style>
  <w:style w:type="paragraph" w:customStyle="1" w:styleId="DA13404D9EDE450D80DE1A7FBB3971C5">
    <w:name w:val="DA13404D9EDE450D80DE1A7FBB3971C5"/>
  </w:style>
  <w:style w:type="paragraph" w:customStyle="1" w:styleId="160DCB1FAB7A43D3A1724E1E18D078ED">
    <w:name w:val="160DCB1FAB7A43D3A1724E1E18D078ED"/>
  </w:style>
  <w:style w:type="paragraph" w:customStyle="1" w:styleId="927DC588B0C84607A21D6D60982526D3">
    <w:name w:val="927DC588B0C84607A21D6D60982526D3"/>
  </w:style>
  <w:style w:type="paragraph" w:customStyle="1" w:styleId="670B4060A1B24329B543621C7E940FC8">
    <w:name w:val="670B4060A1B24329B543621C7E940FC8"/>
  </w:style>
  <w:style w:type="paragraph" w:customStyle="1" w:styleId="F40834F9F9064FFDA0DCAE861240CD81">
    <w:name w:val="F40834F9F9064FFDA0DCAE861240CD81"/>
  </w:style>
  <w:style w:type="paragraph" w:customStyle="1" w:styleId="D4F7DF74C68C4939BF0FAA6445371121">
    <w:name w:val="D4F7DF74C68C4939BF0FAA6445371121"/>
  </w:style>
  <w:style w:type="paragraph" w:customStyle="1" w:styleId="9DFF1BE989F141679207A5EF9E2F4B24">
    <w:name w:val="9DFF1BE989F141679207A5EF9E2F4B24"/>
    <w:rsid w:val="00980397"/>
  </w:style>
  <w:style w:type="paragraph" w:customStyle="1" w:styleId="8B93412A953044258EB2464C924E948D">
    <w:name w:val="8B93412A953044258EB2464C924E948D"/>
    <w:rsid w:val="00980397"/>
  </w:style>
  <w:style w:type="paragraph" w:customStyle="1" w:styleId="165DE6B556874880A6B0E9E4E1468257">
    <w:name w:val="165DE6B556874880A6B0E9E4E1468257"/>
    <w:rsid w:val="00980397"/>
  </w:style>
  <w:style w:type="paragraph" w:customStyle="1" w:styleId="CD211242DE1E4ADF839B3F97FF26B154">
    <w:name w:val="CD211242DE1E4ADF839B3F97FF26B154"/>
    <w:rsid w:val="00980397"/>
  </w:style>
  <w:style w:type="paragraph" w:customStyle="1" w:styleId="E330AFBFA2684C26A275CD55D8F7376F">
    <w:name w:val="E330AFBFA2684C26A275CD55D8F7376F"/>
    <w:rsid w:val="00980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48889-7469-4085-8C54-4D0635AD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Mahamed Fatah</dc:creator>
  <cp:lastModifiedBy>Mahamed Fatah</cp:lastModifiedBy>
  <cp:revision>6</cp:revision>
  <cp:lastPrinted>2019-07-03T10:19:00Z</cp:lastPrinted>
  <dcterms:created xsi:type="dcterms:W3CDTF">2019-09-13T06:49:00Z</dcterms:created>
  <dcterms:modified xsi:type="dcterms:W3CDTF">2019-10-14T09:49:00Z</dcterms:modified>
  <cp:version/>
</cp:coreProperties>
</file>