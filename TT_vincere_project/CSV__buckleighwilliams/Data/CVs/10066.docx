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6BB" w:rsidRDefault="006626BB">
      <w:pPr>
        <w:pStyle w:val="Title"/>
      </w:pPr>
    </w:p>
    <w:p w:rsidR="0033559B" w:rsidRDefault="00FB5B38">
      <w:pPr>
        <w:pStyle w:val="Title"/>
      </w:pPr>
      <w:r>
        <w:t>‍‍</w:t>
      </w:r>
      <w:sdt>
        <w:sdtPr>
          <w:alias w:val="Your Name"/>
          <w:tag w:val=""/>
          <w:id w:val="1246310863"/>
          <w:placeholder>
            <w:docPart w:val="2E0EDB85DA104D2588EB3767105E57C2"/>
          </w:placeholder>
          <w:dataBinding w:prefixMappings="xmlns:ns0='http://purl.org/dc/elements/1.1/' xmlns:ns1='http://schemas.openxmlformats.org/package/2006/metadata/core-properties' " w:xpath="/ns1:coreProperties[1]/ns0:creator[1]" w:storeItemID="{6C3C8BC8-F283-45AE-878A-BAB7291924A1}"/>
          <w:text/>
        </w:sdtPr>
        <w:sdtContent>
          <w:r w:rsidR="005A7786">
            <w:rPr>
              <w:lang w:val="en-GB"/>
            </w:rPr>
            <w:t>Daniel Miles</w:t>
          </w:r>
        </w:sdtContent>
      </w:sdt>
    </w:p>
    <w:p w:rsidR="0033559B" w:rsidRDefault="00052B8D">
      <w:sdt>
        <w:sdtPr>
          <w:alias w:val="Address"/>
          <w:tag w:val=""/>
          <w:id w:val="-593780209"/>
          <w:placeholder>
            <w:docPart w:val="934112CB5A2D4E789BF7F610C6403FBB"/>
          </w:placeholder>
          <w:dataBinding w:prefixMappings="xmlns:ns0='http://schemas.microsoft.com/office/2006/coverPageProps' " w:xpath="/ns0:CoverPageProperties[1]/ns0:CompanyAddress[1]" w:storeItemID="{55AF091B-3C7A-41E3-B477-F2FDAA23CFDA}"/>
          <w:text/>
        </w:sdtPr>
        <w:sdtContent>
          <w:r w:rsidR="005A7786">
            <w:rPr>
              <w:lang w:val="en-GB"/>
            </w:rPr>
            <w:t>13 Poplar Drive, Alsager, Stoke-on-Trent, Cheshire, ST7 2RE</w:t>
          </w:r>
        </w:sdtContent>
      </w:sdt>
      <w:r w:rsidR="00FB5B38">
        <w:t> |</w:t>
      </w:r>
      <w:r w:rsidR="008723E6">
        <w:t xml:space="preserve"> 07580 071885</w:t>
      </w:r>
      <w:r w:rsidR="00FB5B38">
        <w:t>|</w:t>
      </w:r>
      <w:r w:rsidR="00222FC1">
        <w:t xml:space="preserve"> T22DAN@Hotmail.com</w:t>
      </w:r>
    </w:p>
    <w:p w:rsidR="0033559B" w:rsidRDefault="0700E2E2" w:rsidP="00E43F4C">
      <w:pPr>
        <w:pStyle w:val="SectionHeading"/>
      </w:pPr>
      <w:r>
        <w:t>Personal Statement</w:t>
      </w:r>
    </w:p>
    <w:p w:rsidR="0033559B" w:rsidRDefault="0700E2E2" w:rsidP="000E4FF4">
      <w:pPr>
        <w:pStyle w:val="ListBullet"/>
      </w:pPr>
      <w:r>
        <w:t xml:space="preserve">A self-motivated and conscientious person, who enjoys a challenge, with the ability to work alongside people on all levels. Personable, driven and </w:t>
      </w:r>
      <w:r w:rsidR="005D4CBA">
        <w:t xml:space="preserve">technically </w:t>
      </w:r>
      <w:r>
        <w:t>capable with high personal goals and ach</w:t>
      </w:r>
      <w:r w:rsidR="0096764B">
        <w:t xml:space="preserve">ievements, </w:t>
      </w:r>
      <w:r w:rsidR="0096764B">
        <w:rPr>
          <w:lang w:val="en-GB"/>
        </w:rPr>
        <w:t>and</w:t>
      </w:r>
      <w:r w:rsidR="0096764B">
        <w:t xml:space="preserve"> </w:t>
      </w:r>
      <w:r w:rsidR="0096764B">
        <w:rPr>
          <w:lang w:val="en-GB"/>
        </w:rPr>
        <w:t>ability</w:t>
      </w:r>
      <w:r w:rsidR="0096764B">
        <w:t xml:space="preserve"> </w:t>
      </w:r>
      <w:r w:rsidR="0096764B">
        <w:rPr>
          <w:lang w:val="en-GB"/>
        </w:rPr>
        <w:t>to</w:t>
      </w:r>
      <w:r w:rsidR="0096764B">
        <w:t xml:space="preserve"> logically </w:t>
      </w:r>
      <w:r w:rsidR="0096764B">
        <w:rPr>
          <w:lang w:val="en-GB"/>
        </w:rPr>
        <w:t>solve</w:t>
      </w:r>
      <w:r w:rsidR="0096764B">
        <w:t xml:space="preserve"> </w:t>
      </w:r>
      <w:r w:rsidR="0096764B">
        <w:rPr>
          <w:lang w:val="en-GB"/>
        </w:rPr>
        <w:t>issues</w:t>
      </w:r>
      <w:r w:rsidR="0096764B">
        <w:t>.</w:t>
      </w:r>
    </w:p>
    <w:p w:rsidR="0033559B" w:rsidRDefault="0700E2E2" w:rsidP="00E43F4C">
      <w:pPr>
        <w:pStyle w:val="SectionHeading"/>
      </w:pPr>
      <w:r>
        <w:t>Education</w:t>
      </w:r>
    </w:p>
    <w:p w:rsidR="0033559B" w:rsidRDefault="0700E2E2" w:rsidP="00E43F4C">
      <w:pPr>
        <w:pStyle w:val="Subsection"/>
      </w:pPr>
      <w:r>
        <w:t>Computers Business management and electronics | 1999 | salford university</w:t>
      </w:r>
    </w:p>
    <w:p w:rsidR="0033559B" w:rsidRDefault="0700E2E2">
      <w:pPr>
        <w:pStyle w:val="ListBullet"/>
      </w:pPr>
      <w:r>
        <w:t>Achievement: 2:1 BEng (Hons)</w:t>
      </w:r>
    </w:p>
    <w:p w:rsidR="004E7A7E" w:rsidRDefault="004E7A7E">
      <w:pPr>
        <w:pStyle w:val="ListBullet"/>
      </w:pPr>
      <w:r>
        <w:t xml:space="preserve">Gained </w:t>
      </w:r>
      <w:r>
        <w:rPr>
          <w:lang w:val="en-GB"/>
        </w:rPr>
        <w:t>sponsorship</w:t>
      </w:r>
      <w:r>
        <w:t xml:space="preserve"> </w:t>
      </w:r>
      <w:r>
        <w:rPr>
          <w:lang w:val="en-GB"/>
        </w:rPr>
        <w:t>through</w:t>
      </w:r>
      <w:r>
        <w:t xml:space="preserve"> </w:t>
      </w:r>
      <w:r>
        <w:rPr>
          <w:lang w:val="en-GB"/>
        </w:rPr>
        <w:t>degree</w:t>
      </w:r>
      <w:r>
        <w:t xml:space="preserve"> </w:t>
      </w:r>
      <w:r>
        <w:rPr>
          <w:lang w:val="en-GB"/>
        </w:rPr>
        <w:t>from</w:t>
      </w:r>
      <w:r>
        <w:t xml:space="preserve"> </w:t>
      </w:r>
      <w:r>
        <w:rPr>
          <w:lang w:val="en-GB"/>
        </w:rPr>
        <w:t>Siemens</w:t>
      </w:r>
      <w:r>
        <w:t xml:space="preserve"> </w:t>
      </w:r>
      <w:r>
        <w:rPr>
          <w:lang w:val="en-GB"/>
        </w:rPr>
        <w:t>as</w:t>
      </w:r>
      <w:r>
        <w:t xml:space="preserve"> </w:t>
      </w:r>
      <w:r>
        <w:rPr>
          <w:lang w:val="en-GB"/>
        </w:rPr>
        <w:t>their only</w:t>
      </w:r>
      <w:r>
        <w:t xml:space="preserve"> </w:t>
      </w:r>
      <w:r>
        <w:rPr>
          <w:lang w:val="en-GB"/>
        </w:rPr>
        <w:t>chosen</w:t>
      </w:r>
      <w:r>
        <w:t xml:space="preserve"> student</w:t>
      </w:r>
    </w:p>
    <w:p w:rsidR="0033559B" w:rsidRDefault="0700E2E2">
      <w:pPr>
        <w:pStyle w:val="ListBullet"/>
      </w:pPr>
      <w:r>
        <w:t>Other Grades: Diploma in Professional Studies</w:t>
      </w:r>
    </w:p>
    <w:p w:rsidR="0033559B" w:rsidRDefault="0700E2E2">
      <w:pPr>
        <w:pStyle w:val="ListBullet"/>
      </w:pPr>
      <w:r>
        <w:t>Subjects: Graphical Programming, Project Management, Electrical Circuit Design, Low Level Programming, Software &amp; Hardware Design. Accountancy, Quality &amp; Conflict Management.</w:t>
      </w:r>
    </w:p>
    <w:sdt>
      <w:sdtPr>
        <w:rPr>
          <w:b w:val="0"/>
          <w:bCs w:val="0"/>
          <w:caps w:val="0"/>
          <w:color w:val="404040" w:themeColor="text1" w:themeTint="BF"/>
        </w:rPr>
        <w:id w:val="-1106653387"/>
      </w:sdtPr>
      <w:sdtContent>
        <w:sdt>
          <w:sdtPr>
            <w:rPr>
              <w:b w:val="0"/>
              <w:bCs w:val="0"/>
              <w:caps w:val="0"/>
              <w:color w:val="404040" w:themeColor="text1" w:themeTint="BF"/>
            </w:rPr>
            <w:id w:val="-514004892"/>
            <w:placeholder>
              <w:docPart w:val="FAA34C950A624B0F99EDF9CD04AB7E5B"/>
            </w:placeholder>
          </w:sdtPr>
          <w:sdtContent>
            <w:p w:rsidR="0033559B" w:rsidRDefault="00056E77" w:rsidP="00E43F4C">
              <w:pPr>
                <w:pStyle w:val="Subsection"/>
              </w:pPr>
              <w:r>
                <w:t>A Levels</w:t>
              </w:r>
              <w:r w:rsidR="00FB5B38">
                <w:t> | </w:t>
              </w:r>
              <w:r>
                <w:t>1995</w:t>
              </w:r>
              <w:r w:rsidR="00FB5B38">
                <w:t> | </w:t>
              </w:r>
              <w:r>
                <w:t>Stoke-on-Trent City sixth form</w:t>
              </w:r>
            </w:p>
            <w:p w:rsidR="0033559B" w:rsidRDefault="00056E77">
              <w:pPr>
                <w:pStyle w:val="ListBullet"/>
              </w:pPr>
              <w:r>
                <w:t>Achievement</w:t>
              </w:r>
              <w:r w:rsidR="00FB5B38">
                <w:t xml:space="preserve">: </w:t>
              </w:r>
              <w:r>
                <w:t>4 A levels</w:t>
              </w:r>
            </w:p>
            <w:p w:rsidR="0033559B" w:rsidRDefault="00056E77">
              <w:pPr>
                <w:pStyle w:val="ListBullet"/>
              </w:pPr>
              <w:r>
                <w:t>Subjects</w:t>
              </w:r>
              <w:r w:rsidR="00FB5B38">
                <w:t xml:space="preserve">: </w:t>
              </w:r>
              <w:r>
                <w:t>Computers, Business Studies, Electronics, Physics.</w:t>
              </w:r>
            </w:p>
            <w:p w:rsidR="00056E77" w:rsidRDefault="00056E77" w:rsidP="00E43F4C">
              <w:pPr>
                <w:pStyle w:val="Subsection"/>
              </w:pPr>
              <w:r>
                <w:t>GCSE | 1993 | st peters high school</w:t>
              </w:r>
            </w:p>
            <w:p w:rsidR="00056E77" w:rsidRDefault="00056E77" w:rsidP="00056E77">
              <w:pPr>
                <w:pStyle w:val="ListBullet"/>
              </w:pPr>
              <w:r>
                <w:t>Achievement: 7 GCSE</w:t>
              </w:r>
            </w:p>
            <w:p w:rsidR="0033559B" w:rsidRDefault="00056E77" w:rsidP="00056E77">
              <w:pPr>
                <w:pStyle w:val="ListBullet"/>
              </w:pPr>
              <w:r>
                <w:t>Subjects: Business Studies, Dual Science, Math’s, English, English Literature, Design Technology.</w:t>
              </w:r>
            </w:p>
          </w:sdtContent>
        </w:sdt>
      </w:sdtContent>
    </w:sdt>
    <w:p w:rsidR="0033559B" w:rsidRPr="00E43F4C" w:rsidRDefault="0700E2E2" w:rsidP="00E43F4C">
      <w:pPr>
        <w:pStyle w:val="SectionHeading"/>
      </w:pPr>
      <w:r w:rsidRPr="00E43F4C">
        <w:t>Skills &amp; Abilities</w:t>
      </w:r>
    </w:p>
    <w:p w:rsidR="0033559B" w:rsidRDefault="0700E2E2" w:rsidP="00E43F4C">
      <w:pPr>
        <w:pStyle w:val="Subsection"/>
      </w:pPr>
      <w:r>
        <w:t>Management</w:t>
      </w:r>
      <w:r w:rsidR="000E3A7D">
        <w:t xml:space="preserve"> experience</w:t>
      </w:r>
    </w:p>
    <w:p w:rsidR="005D4CBA" w:rsidRPr="005D4CBA" w:rsidRDefault="005D4CBA" w:rsidP="00210033">
      <w:pPr>
        <w:pStyle w:val="ListBullet"/>
      </w:pPr>
      <w:r>
        <w:rPr>
          <w:lang w:val="en-GB"/>
        </w:rPr>
        <w:t>Working as part of agile and waterfall projects</w:t>
      </w:r>
    </w:p>
    <w:p w:rsidR="00210033" w:rsidRDefault="00210033" w:rsidP="00210033">
      <w:pPr>
        <w:pStyle w:val="ListBullet"/>
      </w:pPr>
      <w:r>
        <w:rPr>
          <w:lang w:val="en-GB"/>
        </w:rPr>
        <w:t xml:space="preserve">Change management, utilizing </w:t>
      </w:r>
      <w:r w:rsidRPr="0700E2E2">
        <w:rPr>
          <w:lang w:val="en-GB"/>
        </w:rPr>
        <w:t xml:space="preserve">new technologies to drive business change and improvements. </w:t>
      </w:r>
    </w:p>
    <w:p w:rsidR="00DF4D06" w:rsidRDefault="00DF4D06" w:rsidP="00DB1267">
      <w:pPr>
        <w:pStyle w:val="ListBullet"/>
      </w:pPr>
      <w:r>
        <w:t xml:space="preserve">Technical </w:t>
      </w:r>
      <w:r>
        <w:rPr>
          <w:lang w:val="en-GB"/>
        </w:rPr>
        <w:t>Lead</w:t>
      </w:r>
      <w:r w:rsidR="0000409B">
        <w:rPr>
          <w:lang w:val="en-GB"/>
        </w:rPr>
        <w:t>ership</w:t>
      </w:r>
      <w:r>
        <w:t xml:space="preserve"> </w:t>
      </w:r>
      <w:r>
        <w:rPr>
          <w:lang w:val="en-GB"/>
        </w:rPr>
        <w:t>in</w:t>
      </w:r>
      <w:r>
        <w:t xml:space="preserve"> </w:t>
      </w:r>
      <w:r w:rsidR="00EC3382">
        <w:t xml:space="preserve">30 strong team for </w:t>
      </w:r>
      <w:r>
        <w:rPr>
          <w:lang w:val="en-GB"/>
        </w:rPr>
        <w:t>large</w:t>
      </w:r>
      <w:r>
        <w:t xml:space="preserve"> </w:t>
      </w:r>
      <w:r w:rsidR="00EB607E">
        <w:rPr>
          <w:lang w:val="en-GB"/>
        </w:rPr>
        <w:t>world</w:t>
      </w:r>
      <w:r w:rsidR="00EB607E">
        <w:t>w</w:t>
      </w:r>
      <w:r w:rsidR="00EB607E">
        <w:rPr>
          <w:lang w:val="en-GB"/>
        </w:rPr>
        <w:t>ide</w:t>
      </w:r>
      <w:r>
        <w:t xml:space="preserve"> </w:t>
      </w:r>
      <w:r>
        <w:rPr>
          <w:lang w:val="en-GB"/>
        </w:rPr>
        <w:t>system</w:t>
      </w:r>
      <w:r>
        <w:t xml:space="preserve"> </w:t>
      </w:r>
      <w:r>
        <w:rPr>
          <w:lang w:val="en-GB"/>
        </w:rPr>
        <w:t>deployment</w:t>
      </w:r>
      <w:r>
        <w:t xml:space="preserve"> </w:t>
      </w:r>
      <w:r>
        <w:rPr>
          <w:lang w:val="en-GB"/>
        </w:rPr>
        <w:t>using</w:t>
      </w:r>
      <w:r>
        <w:t xml:space="preserve"> </w:t>
      </w:r>
      <w:r>
        <w:rPr>
          <w:lang w:val="en-GB"/>
        </w:rPr>
        <w:t>agile</w:t>
      </w:r>
      <w:r>
        <w:t xml:space="preserve"> approach </w:t>
      </w:r>
      <w:r>
        <w:rPr>
          <w:lang w:val="en-GB"/>
        </w:rPr>
        <w:t>to</w:t>
      </w:r>
      <w:r>
        <w:t xml:space="preserve"> </w:t>
      </w:r>
      <w:r>
        <w:rPr>
          <w:lang w:val="en-GB"/>
        </w:rPr>
        <w:t>cloud</w:t>
      </w:r>
      <w:r>
        <w:t xml:space="preserve"> </w:t>
      </w:r>
      <w:r>
        <w:rPr>
          <w:lang w:val="en-GB"/>
        </w:rPr>
        <w:t>based</w:t>
      </w:r>
      <w:r>
        <w:t xml:space="preserve"> </w:t>
      </w:r>
      <w:r>
        <w:rPr>
          <w:lang w:val="en-GB"/>
        </w:rPr>
        <w:t>technologies</w:t>
      </w:r>
      <w:r w:rsidR="00EE43B3">
        <w:t>.</w:t>
      </w:r>
    </w:p>
    <w:p w:rsidR="00CC697B" w:rsidRPr="00CC697B" w:rsidRDefault="0700E2E2" w:rsidP="00DB1267">
      <w:pPr>
        <w:pStyle w:val="ListBullet"/>
      </w:pPr>
      <w:r>
        <w:t xml:space="preserve">Domain specialism in CRM ensuring system control, promotion within the business and </w:t>
      </w:r>
      <w:r w:rsidR="00EE43B3">
        <w:t xml:space="preserve">supporting the Capability </w:t>
      </w:r>
      <w:r w:rsidR="00EE43B3">
        <w:rPr>
          <w:lang w:val="en-GB"/>
        </w:rPr>
        <w:t>Execs</w:t>
      </w:r>
      <w:r w:rsidR="0096764B">
        <w:rPr>
          <w:lang w:val="en-GB"/>
        </w:rPr>
        <w:t xml:space="preserve"> from concept to delivery</w:t>
      </w:r>
      <w:r w:rsidR="00EE43B3">
        <w:t>.</w:t>
      </w:r>
    </w:p>
    <w:p w:rsidR="001E31F4" w:rsidRPr="008E391C" w:rsidRDefault="005E0323" w:rsidP="00DB1267">
      <w:pPr>
        <w:pStyle w:val="ListBullet"/>
      </w:pPr>
      <w:r>
        <w:rPr>
          <w:lang w:val="en-GB"/>
        </w:rPr>
        <w:t>Manage</w:t>
      </w:r>
      <w:r w:rsidR="00EE43B3">
        <w:rPr>
          <w:lang w:val="en-GB"/>
        </w:rPr>
        <w:t xml:space="preserve">ment of a </w:t>
      </w:r>
      <w:r>
        <w:rPr>
          <w:lang w:val="en-GB"/>
        </w:rPr>
        <w:t>team</w:t>
      </w:r>
      <w:r w:rsidR="00EE43B3">
        <w:rPr>
          <w:lang w:val="en-GB"/>
        </w:rPr>
        <w:t>,</w:t>
      </w:r>
      <w:r>
        <w:rPr>
          <w:lang w:val="en-GB"/>
        </w:rPr>
        <w:t xml:space="preserve"> to deliver a package of work circa £3m per annum to support development and production of </w:t>
      </w:r>
      <w:r w:rsidR="0096764B">
        <w:rPr>
          <w:lang w:val="en-GB"/>
        </w:rPr>
        <w:t xml:space="preserve">a </w:t>
      </w:r>
      <w:r>
        <w:rPr>
          <w:lang w:val="en-GB"/>
        </w:rPr>
        <w:t>new car</w:t>
      </w:r>
      <w:r w:rsidR="0700E2E2" w:rsidRPr="0700E2E2">
        <w:rPr>
          <w:lang w:val="en-GB"/>
        </w:rPr>
        <w:t>.</w:t>
      </w:r>
    </w:p>
    <w:p w:rsidR="008E391C" w:rsidRDefault="00FB715E" w:rsidP="008E391C">
      <w:pPr>
        <w:pStyle w:val="ListBullet"/>
      </w:pPr>
      <w:r>
        <w:rPr>
          <w:lang w:val="en-GB"/>
        </w:rPr>
        <w:t>M</w:t>
      </w:r>
      <w:r w:rsidR="0700E2E2" w:rsidRPr="0700E2E2">
        <w:rPr>
          <w:lang w:val="en-GB"/>
        </w:rPr>
        <w:t>anagement</w:t>
      </w:r>
      <w:r w:rsidR="0700E2E2">
        <w:t xml:space="preserve"> team </w:t>
      </w:r>
      <w:r>
        <w:t xml:space="preserve">member </w:t>
      </w:r>
      <w:r w:rsidR="0700E2E2" w:rsidRPr="0700E2E2">
        <w:rPr>
          <w:lang w:val="en-GB"/>
        </w:rPr>
        <w:t>with</w:t>
      </w:r>
      <w:r w:rsidR="0700E2E2">
        <w:t xml:space="preserve"> </w:t>
      </w:r>
      <w:r w:rsidR="0700E2E2" w:rsidRPr="0700E2E2">
        <w:rPr>
          <w:lang w:val="en-GB"/>
        </w:rPr>
        <w:t>responsibility</w:t>
      </w:r>
      <w:r w:rsidR="0700E2E2">
        <w:t xml:space="preserve"> </w:t>
      </w:r>
      <w:r w:rsidR="0700E2E2" w:rsidRPr="0700E2E2">
        <w:rPr>
          <w:lang w:val="en-GB"/>
        </w:rPr>
        <w:t>for</w:t>
      </w:r>
      <w:r w:rsidR="0700E2E2">
        <w:t xml:space="preserve"> </w:t>
      </w:r>
      <w:r w:rsidR="0700E2E2" w:rsidRPr="0700E2E2">
        <w:rPr>
          <w:lang w:val="en-GB"/>
        </w:rPr>
        <w:t>the</w:t>
      </w:r>
      <w:r w:rsidR="0700E2E2">
        <w:t xml:space="preserve"> </w:t>
      </w:r>
      <w:r w:rsidR="0700E2E2" w:rsidRPr="0700E2E2">
        <w:rPr>
          <w:lang w:val="en-GB"/>
        </w:rPr>
        <w:t>business</w:t>
      </w:r>
      <w:r w:rsidR="0700E2E2">
        <w:t xml:space="preserve"> </w:t>
      </w:r>
      <w:r w:rsidR="0700E2E2" w:rsidRPr="0700E2E2">
        <w:rPr>
          <w:lang w:val="en-GB"/>
        </w:rPr>
        <w:t>management</w:t>
      </w:r>
      <w:r w:rsidR="0700E2E2">
        <w:t xml:space="preserve"> </w:t>
      </w:r>
      <w:r w:rsidR="0700E2E2" w:rsidRPr="0700E2E2">
        <w:rPr>
          <w:lang w:val="en-GB"/>
        </w:rPr>
        <w:t>system</w:t>
      </w:r>
      <w:r>
        <w:t xml:space="preserve">, Quality &amp; </w:t>
      </w:r>
      <w:r w:rsidR="005E0323">
        <w:rPr>
          <w:lang w:val="en-GB"/>
        </w:rPr>
        <w:t>other</w:t>
      </w:r>
      <w:r w:rsidR="005E0323">
        <w:t xml:space="preserve"> </w:t>
      </w:r>
      <w:r>
        <w:t xml:space="preserve">business </w:t>
      </w:r>
      <w:r>
        <w:rPr>
          <w:lang w:val="en-GB"/>
        </w:rPr>
        <w:t>systems</w:t>
      </w:r>
      <w:r w:rsidR="00EE43B3">
        <w:t>.</w:t>
      </w:r>
    </w:p>
    <w:p w:rsidR="008E391C" w:rsidRDefault="00EE43B3" w:rsidP="008E391C">
      <w:pPr>
        <w:pStyle w:val="ListBullet"/>
      </w:pPr>
      <w:r>
        <w:rPr>
          <w:lang w:val="en-GB"/>
        </w:rPr>
        <w:t xml:space="preserve">Organised </w:t>
      </w:r>
      <w:r w:rsidR="00FB715E">
        <w:rPr>
          <w:lang w:val="en-GB"/>
        </w:rPr>
        <w:t>B</w:t>
      </w:r>
      <w:r w:rsidR="0700E2E2" w:rsidRPr="0700E2E2">
        <w:rPr>
          <w:lang w:val="en-GB"/>
        </w:rPr>
        <w:t>usiness</w:t>
      </w:r>
      <w:r w:rsidR="0700E2E2">
        <w:t xml:space="preserve"> </w:t>
      </w:r>
      <w:r w:rsidR="0700E2E2" w:rsidRPr="0700E2E2">
        <w:rPr>
          <w:lang w:val="en-GB"/>
        </w:rPr>
        <w:t>process</w:t>
      </w:r>
      <w:r w:rsidR="0700E2E2">
        <w:t xml:space="preserve"> </w:t>
      </w:r>
      <w:r w:rsidR="0700E2E2" w:rsidRPr="0700E2E2">
        <w:rPr>
          <w:lang w:val="en-GB"/>
        </w:rPr>
        <w:t>re-engineering</w:t>
      </w:r>
      <w:r w:rsidR="0700E2E2">
        <w:t xml:space="preserve"> </w:t>
      </w:r>
      <w:r w:rsidR="0700E2E2" w:rsidRPr="0700E2E2">
        <w:rPr>
          <w:lang w:val="en-GB"/>
        </w:rPr>
        <w:t>team</w:t>
      </w:r>
      <w:r w:rsidR="0700E2E2">
        <w:t>.</w:t>
      </w:r>
    </w:p>
    <w:p w:rsidR="00D31027" w:rsidRDefault="00EC3382" w:rsidP="00D31027">
      <w:pPr>
        <w:pStyle w:val="ListBullet"/>
      </w:pPr>
      <w:r>
        <w:t xml:space="preserve">High Performance Culture </w:t>
      </w:r>
      <w:r>
        <w:rPr>
          <w:lang w:val="en-GB"/>
        </w:rPr>
        <w:t>champion</w:t>
      </w:r>
      <w:r w:rsidR="00EE43B3">
        <w:t>.</w:t>
      </w:r>
    </w:p>
    <w:p w:rsidR="005D4CBA" w:rsidRPr="00A61450" w:rsidRDefault="005D4CBA" w:rsidP="00D31027">
      <w:pPr>
        <w:pStyle w:val="ListBullet"/>
      </w:pPr>
      <w:r>
        <w:t>Determine suitability of proposed design</w:t>
      </w:r>
      <w:r w:rsidR="00373252">
        <w:t>s</w:t>
      </w:r>
      <w:r>
        <w:t xml:space="preserve"> for</w:t>
      </w:r>
      <w:r w:rsidR="00373252">
        <w:t xml:space="preserve"> wider enterprise, change approval, full release cycle.</w:t>
      </w:r>
      <w:r>
        <w:t xml:space="preserve">  </w:t>
      </w:r>
    </w:p>
    <w:p w:rsidR="00373252" w:rsidRDefault="00373252" w:rsidP="00373252">
      <w:pPr>
        <w:pStyle w:val="Subsection"/>
      </w:pPr>
      <w:r>
        <w:t>Technical competence</w:t>
      </w:r>
    </w:p>
    <w:p w:rsidR="00312E30" w:rsidRDefault="00312E30" w:rsidP="00312E30">
      <w:pPr>
        <w:pStyle w:val="ListBullet"/>
      </w:pPr>
      <w:r>
        <w:t xml:space="preserve">High </w:t>
      </w:r>
      <w:r>
        <w:rPr>
          <w:lang w:val="en-GB"/>
        </w:rPr>
        <w:t>performance</w:t>
      </w:r>
      <w:r>
        <w:t xml:space="preserve"> </w:t>
      </w:r>
      <w:r>
        <w:rPr>
          <w:lang w:val="en-GB"/>
        </w:rPr>
        <w:t>culture</w:t>
      </w:r>
      <w:r>
        <w:t xml:space="preserve"> </w:t>
      </w:r>
      <w:r>
        <w:rPr>
          <w:lang w:val="en-GB"/>
        </w:rPr>
        <w:t>management</w:t>
      </w:r>
      <w:r>
        <w:t xml:space="preserve"> </w:t>
      </w:r>
      <w:r>
        <w:rPr>
          <w:lang w:val="en-GB"/>
        </w:rPr>
        <w:t>level</w:t>
      </w:r>
      <w:r>
        <w:t xml:space="preserve"> </w:t>
      </w:r>
      <w:r>
        <w:rPr>
          <w:lang w:val="en-GB"/>
        </w:rPr>
        <w:t>training</w:t>
      </w:r>
      <w:r>
        <w:t>.</w:t>
      </w:r>
    </w:p>
    <w:p w:rsidR="00C6452C" w:rsidRDefault="0088227B" w:rsidP="00312E30">
      <w:pPr>
        <w:pStyle w:val="ListBullet"/>
      </w:pPr>
      <w:r>
        <w:t>Agile Foundations &amp; Practices, KANBAN, Lean, VSTS.</w:t>
      </w:r>
    </w:p>
    <w:p w:rsidR="00373252" w:rsidRDefault="00373252" w:rsidP="00373252">
      <w:pPr>
        <w:pStyle w:val="ListBullet"/>
      </w:pPr>
      <w:r>
        <w:t xml:space="preserve">ARIS Enterprise </w:t>
      </w:r>
      <w:r>
        <w:rPr>
          <w:lang w:val="en-GB"/>
        </w:rPr>
        <w:t>process</w:t>
      </w:r>
      <w:r>
        <w:t xml:space="preserve"> mapping</w:t>
      </w:r>
    </w:p>
    <w:p w:rsidR="00373252" w:rsidRPr="00DF4D06" w:rsidRDefault="00373252" w:rsidP="00373252">
      <w:pPr>
        <w:pStyle w:val="ListBullet"/>
      </w:pPr>
      <w:r>
        <w:t xml:space="preserve">Delivery of </w:t>
      </w:r>
      <w:r>
        <w:rPr>
          <w:lang w:val="en-GB"/>
        </w:rPr>
        <w:t>on</w:t>
      </w:r>
      <w:r>
        <w:t xml:space="preserve"> </w:t>
      </w:r>
      <w:r>
        <w:rPr>
          <w:lang w:val="en-GB"/>
        </w:rPr>
        <w:t>premises</w:t>
      </w:r>
      <w:r>
        <w:t xml:space="preserve"> </w:t>
      </w:r>
      <w:r>
        <w:rPr>
          <w:lang w:val="en-GB"/>
        </w:rPr>
        <w:t>platforms</w:t>
      </w:r>
      <w:r>
        <w:t xml:space="preserve"> </w:t>
      </w:r>
      <w:r>
        <w:rPr>
          <w:lang w:val="en-GB"/>
        </w:rPr>
        <w:t>and</w:t>
      </w:r>
      <w:r w:rsidRPr="00ED4DF9">
        <w:t xml:space="preserve"> </w:t>
      </w:r>
      <w:r>
        <w:t xml:space="preserve">Azure </w:t>
      </w:r>
      <w:r>
        <w:rPr>
          <w:lang w:val="en-GB"/>
        </w:rPr>
        <w:t>deployments including OMS &amp; Security and monitoring</w:t>
      </w:r>
      <w:r>
        <w:t>.</w:t>
      </w:r>
    </w:p>
    <w:p w:rsidR="00373252" w:rsidRDefault="00373252" w:rsidP="00373252">
      <w:pPr>
        <w:pStyle w:val="ListBullet"/>
      </w:pPr>
      <w:r w:rsidRPr="0700E2E2">
        <w:rPr>
          <w:lang w:val="en-GB"/>
        </w:rPr>
        <w:t>M</w:t>
      </w:r>
      <w:r>
        <w:rPr>
          <w:lang w:val="en-GB"/>
        </w:rPr>
        <w:t xml:space="preserve">icrosoft Dynamics </w:t>
      </w:r>
      <w:r w:rsidRPr="0700E2E2">
        <w:rPr>
          <w:lang w:val="en-GB"/>
        </w:rPr>
        <w:t>CRM Developer 2015 including Azure</w:t>
      </w:r>
      <w:r>
        <w:rPr>
          <w:lang w:val="en-GB"/>
        </w:rPr>
        <w:t xml:space="preserve"> capabilities</w:t>
      </w:r>
      <w:r w:rsidRPr="0700E2E2">
        <w:rPr>
          <w:lang w:val="en-GB"/>
        </w:rPr>
        <w:t>, C#, Visual Studio</w:t>
      </w:r>
      <w:r>
        <w:rPr>
          <w:lang w:val="en-GB"/>
        </w:rPr>
        <w:t>.</w:t>
      </w:r>
    </w:p>
    <w:p w:rsidR="00373252" w:rsidRDefault="00373252" w:rsidP="00312E30">
      <w:pPr>
        <w:pStyle w:val="ListBullet"/>
      </w:pPr>
      <w:r w:rsidRPr="0700E2E2">
        <w:rPr>
          <w:lang w:val="en-GB"/>
        </w:rPr>
        <w:t>Microsoft</w:t>
      </w:r>
      <w:r>
        <w:t xml:space="preserve"> Bilingual DBA </w:t>
      </w:r>
      <w:r w:rsidRPr="0700E2E2">
        <w:rPr>
          <w:lang w:val="en-GB"/>
        </w:rPr>
        <w:t>course</w:t>
      </w:r>
      <w:r>
        <w:t xml:space="preserve"> </w:t>
      </w:r>
      <w:r w:rsidRPr="0700E2E2">
        <w:rPr>
          <w:lang w:val="en-GB"/>
        </w:rPr>
        <w:t>MS</w:t>
      </w:r>
      <w:r>
        <w:t xml:space="preserve"> SQL 2012.</w:t>
      </w:r>
      <w:r w:rsidR="00312E30" w:rsidRPr="00312E30">
        <w:t xml:space="preserve"> </w:t>
      </w:r>
      <w:r w:rsidR="00312E30">
        <w:t>&amp; Oracle DBA.</w:t>
      </w:r>
    </w:p>
    <w:p w:rsidR="00373252" w:rsidRDefault="00373252" w:rsidP="00373252">
      <w:pPr>
        <w:pStyle w:val="ListBullet"/>
      </w:pPr>
      <w:r>
        <w:rPr>
          <w:lang w:val="en-GB"/>
        </w:rPr>
        <w:t xml:space="preserve">Reporting and Analytics – PowerBI, </w:t>
      </w:r>
      <w:r w:rsidRPr="0700E2E2">
        <w:rPr>
          <w:lang w:val="en-GB"/>
        </w:rPr>
        <w:t>Crystal</w:t>
      </w:r>
      <w:r>
        <w:t xml:space="preserve"> </w:t>
      </w:r>
      <w:r w:rsidRPr="0700E2E2">
        <w:rPr>
          <w:lang w:val="en-GB"/>
        </w:rPr>
        <w:t>Reports</w:t>
      </w:r>
      <w:r>
        <w:t xml:space="preserve"> </w:t>
      </w:r>
      <w:r w:rsidRPr="0700E2E2">
        <w:rPr>
          <w:lang w:val="en-GB"/>
        </w:rPr>
        <w:t>Advanced</w:t>
      </w:r>
      <w:r>
        <w:rPr>
          <w:lang w:val="en-GB"/>
        </w:rPr>
        <w:t xml:space="preserve"> developer.</w:t>
      </w:r>
    </w:p>
    <w:p w:rsidR="00373252" w:rsidRDefault="00373252" w:rsidP="00373252">
      <w:pPr>
        <w:pStyle w:val="ListBullet"/>
      </w:pPr>
      <w:r w:rsidRPr="0700E2E2">
        <w:rPr>
          <w:lang w:val="en-GB"/>
        </w:rPr>
        <w:t>Siebel</w:t>
      </w:r>
      <w:r>
        <w:t xml:space="preserve"> 2000 &amp; V7 </w:t>
      </w:r>
      <w:r w:rsidRPr="0700E2E2">
        <w:rPr>
          <w:lang w:val="en-GB"/>
        </w:rPr>
        <w:t>developer (Tools, eScript, workflow, remote client, territory assignment)</w:t>
      </w:r>
      <w:r>
        <w:rPr>
          <w:lang w:val="en-GB"/>
        </w:rPr>
        <w:t>.</w:t>
      </w:r>
    </w:p>
    <w:p w:rsidR="00373252" w:rsidRDefault="00373252" w:rsidP="00373252">
      <w:pPr>
        <w:pStyle w:val="ListBullet"/>
      </w:pPr>
      <w:r>
        <w:t xml:space="preserve">ISO9001 &amp; TS16949 </w:t>
      </w:r>
      <w:r w:rsidRPr="0700E2E2">
        <w:rPr>
          <w:lang w:val="en-GB"/>
        </w:rPr>
        <w:t>Auditor</w:t>
      </w:r>
      <w:r>
        <w:rPr>
          <w:lang w:val="en-GB"/>
        </w:rPr>
        <w:t>.</w:t>
      </w:r>
    </w:p>
    <w:p w:rsidR="00373252" w:rsidRDefault="00373252" w:rsidP="00373252">
      <w:pPr>
        <w:pStyle w:val="ListBullet"/>
      </w:pPr>
      <w:r>
        <w:t xml:space="preserve">Win </w:t>
      </w:r>
      <w:r w:rsidRPr="0700E2E2">
        <w:rPr>
          <w:lang w:val="en-GB"/>
        </w:rPr>
        <w:t>NT</w:t>
      </w:r>
      <w:r>
        <w:t xml:space="preserve"> – </w:t>
      </w:r>
      <w:r w:rsidRPr="0700E2E2">
        <w:rPr>
          <w:lang w:val="en-GB"/>
        </w:rPr>
        <w:t>Win</w:t>
      </w:r>
      <w:r>
        <w:t xml:space="preserve"> 201</w:t>
      </w:r>
      <w:r w:rsidR="00312E30">
        <w:t>6</w:t>
      </w:r>
      <w:r>
        <w:t xml:space="preserve"> </w:t>
      </w:r>
      <w:r>
        <w:rPr>
          <w:lang w:val="en-GB"/>
        </w:rPr>
        <w:t xml:space="preserve">Server, </w:t>
      </w:r>
      <w:r w:rsidRPr="0700E2E2">
        <w:rPr>
          <w:lang w:val="en-GB"/>
        </w:rPr>
        <w:t>Win</w:t>
      </w:r>
      <w:r>
        <w:t xml:space="preserve"> 95, XP, 7, 8, 10.</w:t>
      </w:r>
    </w:p>
    <w:p w:rsidR="00373252" w:rsidRDefault="00373252" w:rsidP="00373252">
      <w:pPr>
        <w:pStyle w:val="ListBullet"/>
      </w:pPr>
      <w:r w:rsidRPr="0700E2E2">
        <w:rPr>
          <w:lang w:val="en-GB"/>
        </w:rPr>
        <w:t>MS</w:t>
      </w:r>
      <w:r>
        <w:t xml:space="preserve"> </w:t>
      </w:r>
      <w:r w:rsidRPr="0700E2E2">
        <w:rPr>
          <w:lang w:val="en-GB"/>
        </w:rPr>
        <w:t>Office</w:t>
      </w:r>
      <w:r>
        <w:t xml:space="preserve">, </w:t>
      </w:r>
      <w:r w:rsidRPr="0700E2E2">
        <w:rPr>
          <w:lang w:val="en-GB"/>
        </w:rPr>
        <w:t>MS</w:t>
      </w:r>
      <w:r>
        <w:t xml:space="preserve"> </w:t>
      </w:r>
      <w:r w:rsidRPr="0700E2E2">
        <w:rPr>
          <w:lang w:val="en-GB"/>
        </w:rPr>
        <w:t>Project</w:t>
      </w:r>
      <w:r>
        <w:t xml:space="preserve">, </w:t>
      </w:r>
      <w:r w:rsidRPr="0700E2E2">
        <w:rPr>
          <w:lang w:val="en-GB"/>
        </w:rPr>
        <w:t>MS</w:t>
      </w:r>
      <w:r>
        <w:t xml:space="preserve"> </w:t>
      </w:r>
      <w:r w:rsidRPr="0700E2E2">
        <w:rPr>
          <w:lang w:val="en-GB"/>
        </w:rPr>
        <w:t>Visio O365 Portal admin</w:t>
      </w:r>
      <w:r w:rsidR="00860673">
        <w:rPr>
          <w:lang w:val="en-GB"/>
        </w:rPr>
        <w:t>, SCCM</w:t>
      </w:r>
    </w:p>
    <w:p w:rsidR="00373252" w:rsidRPr="00C85942" w:rsidRDefault="00373252" w:rsidP="00373252">
      <w:pPr>
        <w:pStyle w:val="ListBullet"/>
      </w:pPr>
      <w:r>
        <w:t xml:space="preserve">SQL, ASP, IIS, VB </w:t>
      </w:r>
      <w:r w:rsidRPr="0700E2E2">
        <w:rPr>
          <w:lang w:val="en-GB"/>
        </w:rPr>
        <w:t>Script</w:t>
      </w:r>
      <w:r>
        <w:t xml:space="preserve">, </w:t>
      </w:r>
      <w:r w:rsidRPr="0700E2E2">
        <w:rPr>
          <w:lang w:val="en-GB"/>
        </w:rPr>
        <w:t>HTML, MS Exchange, Active Directory</w:t>
      </w:r>
      <w:r>
        <w:rPr>
          <w:lang w:val="en-GB"/>
        </w:rPr>
        <w:t>, ADFS -Azure</w:t>
      </w:r>
      <w:r w:rsidRPr="0700E2E2">
        <w:rPr>
          <w:lang w:val="en-GB"/>
        </w:rPr>
        <w:t>, WSUS</w:t>
      </w:r>
      <w:r>
        <w:rPr>
          <w:lang w:val="en-GB"/>
        </w:rPr>
        <w:t>.</w:t>
      </w:r>
    </w:p>
    <w:p w:rsidR="00373252" w:rsidRPr="005347C5" w:rsidRDefault="00373252" w:rsidP="00373252">
      <w:pPr>
        <w:pStyle w:val="ListBullet"/>
      </w:pPr>
      <w:r w:rsidRPr="0700E2E2">
        <w:rPr>
          <w:lang w:val="en-GB"/>
        </w:rPr>
        <w:lastRenderedPageBreak/>
        <w:t>Network infrastructure, Fibre leased lines, firewalls, DNS profiling, Antivirus, BYOD, Asset Management, image deployment, cloud storage.</w:t>
      </w:r>
    </w:p>
    <w:p w:rsidR="00373252" w:rsidRPr="00312E30" w:rsidRDefault="00373252" w:rsidP="00373252">
      <w:pPr>
        <w:pStyle w:val="ListBullet"/>
      </w:pPr>
      <w:r w:rsidRPr="0700E2E2">
        <w:rPr>
          <w:lang w:val="en-GB"/>
        </w:rPr>
        <w:t>Sec-1 Penetration testing internal &amp; External Networks</w:t>
      </w:r>
      <w:r>
        <w:rPr>
          <w:lang w:val="en-GB"/>
        </w:rPr>
        <w:t>.</w:t>
      </w:r>
    </w:p>
    <w:p w:rsidR="00312E30" w:rsidRPr="00EB607E" w:rsidRDefault="00682472" w:rsidP="00373252">
      <w:pPr>
        <w:pStyle w:val="ListBullet"/>
      </w:pPr>
      <w:r>
        <w:rPr>
          <w:lang w:val="en-GB"/>
        </w:rPr>
        <w:t>MS Azure (logic apps, web services, SaaS, PaaS, IaaS</w:t>
      </w:r>
      <w:r w:rsidR="00C6452C">
        <w:rPr>
          <w:lang w:val="en-GB"/>
        </w:rPr>
        <w:t>, ESB, BLOB etc)</w:t>
      </w:r>
    </w:p>
    <w:p w:rsidR="00EB607E" w:rsidRPr="00E43F4C" w:rsidRDefault="00EB607E" w:rsidP="00E43F4C">
      <w:pPr>
        <w:pStyle w:val="Subsection"/>
      </w:pPr>
      <w:r w:rsidRPr="00E43F4C">
        <w:t>Communication</w:t>
      </w:r>
    </w:p>
    <w:p w:rsidR="00EB607E" w:rsidRDefault="00EB607E" w:rsidP="00EB607E">
      <w:pPr>
        <w:pStyle w:val="ListBullet"/>
      </w:pPr>
      <w:r>
        <w:rPr>
          <w:lang w:val="en-GB"/>
        </w:rPr>
        <w:t>Senior management</w:t>
      </w:r>
      <w:r w:rsidR="005F7549">
        <w:rPr>
          <w:lang w:val="en-GB"/>
        </w:rPr>
        <w:t xml:space="preserve"> and stake holder</w:t>
      </w:r>
      <w:r>
        <w:rPr>
          <w:lang w:val="en-GB"/>
        </w:rPr>
        <w:t xml:space="preserve"> enga</w:t>
      </w:r>
      <w:r w:rsidR="00EE43B3">
        <w:rPr>
          <w:lang w:val="en-GB"/>
        </w:rPr>
        <w:t>gement</w:t>
      </w:r>
      <w:r>
        <w:rPr>
          <w:lang w:val="en-GB"/>
        </w:rPr>
        <w:t>.</w:t>
      </w:r>
    </w:p>
    <w:p w:rsidR="00EB607E" w:rsidRDefault="00EB607E" w:rsidP="00EB607E">
      <w:pPr>
        <w:pStyle w:val="ListBullet"/>
      </w:pPr>
      <w:r w:rsidRPr="00FA1FC4">
        <w:rPr>
          <w:lang w:val="en-GB"/>
        </w:rPr>
        <w:t>Clear communicator who can deliver logical and reasoned answers.</w:t>
      </w:r>
    </w:p>
    <w:p w:rsidR="00EE43B3" w:rsidRDefault="00EE43B3" w:rsidP="00ED4DF9">
      <w:pPr>
        <w:pStyle w:val="ListBullet"/>
        <w:rPr>
          <w:lang w:val="en-GB"/>
        </w:rPr>
      </w:pPr>
      <w:r>
        <w:rPr>
          <w:lang w:val="en-GB"/>
        </w:rPr>
        <w:t>Maintained a strong relationship</w:t>
      </w:r>
      <w:r w:rsidR="00ED4DF9" w:rsidRPr="00ED4DF9">
        <w:rPr>
          <w:lang w:val="en-GB"/>
        </w:rPr>
        <w:t xml:space="preserve"> </w:t>
      </w:r>
      <w:r w:rsidR="00ED4DF9">
        <w:rPr>
          <w:lang w:val="en-GB"/>
        </w:rPr>
        <w:t>with various capability owners</w:t>
      </w:r>
      <w:r w:rsidR="005F7549">
        <w:rPr>
          <w:lang w:val="en-GB"/>
        </w:rPr>
        <w:t>, SME and exec level grades to deliver application solutions</w:t>
      </w:r>
      <w:r>
        <w:rPr>
          <w:lang w:val="en-GB"/>
        </w:rPr>
        <w:t>.</w:t>
      </w:r>
    </w:p>
    <w:p w:rsidR="00ED4DF9" w:rsidRPr="00ED4DF9" w:rsidRDefault="00CF1065" w:rsidP="00ED4DF9">
      <w:pPr>
        <w:pStyle w:val="ListBullet"/>
        <w:rPr>
          <w:lang w:val="en-GB"/>
        </w:rPr>
      </w:pPr>
      <w:r>
        <w:rPr>
          <w:lang w:val="en-GB"/>
        </w:rPr>
        <w:t xml:space="preserve">Communicate </w:t>
      </w:r>
      <w:r w:rsidR="00ED4DF9" w:rsidRPr="00ED4DF9">
        <w:rPr>
          <w:lang w:val="en-GB"/>
        </w:rPr>
        <w:t xml:space="preserve">strategies </w:t>
      </w:r>
      <w:r w:rsidR="00EE43B3">
        <w:rPr>
          <w:lang w:val="en-GB"/>
        </w:rPr>
        <w:t xml:space="preserve">to </w:t>
      </w:r>
      <w:r>
        <w:rPr>
          <w:lang w:val="en-GB"/>
        </w:rPr>
        <w:t>business users</w:t>
      </w:r>
      <w:r w:rsidR="0096764B">
        <w:rPr>
          <w:lang w:val="en-GB"/>
        </w:rPr>
        <w:t>, and other architects to ensure they align</w:t>
      </w:r>
      <w:r w:rsidR="00EE43B3">
        <w:rPr>
          <w:lang w:val="en-GB"/>
        </w:rPr>
        <w:t>.</w:t>
      </w:r>
    </w:p>
    <w:p w:rsidR="00ED4DF9" w:rsidRPr="00ED4DF9" w:rsidRDefault="00ED4DF9" w:rsidP="00ED4DF9">
      <w:pPr>
        <w:pStyle w:val="ListBullet"/>
      </w:pPr>
      <w:r w:rsidRPr="00ED4DF9">
        <w:rPr>
          <w:lang w:val="en-GB"/>
        </w:rPr>
        <w:t>Understand demands fr</w:t>
      </w:r>
      <w:r>
        <w:rPr>
          <w:lang w:val="en-GB"/>
        </w:rPr>
        <w:t xml:space="preserve">om internal stakeholders </w:t>
      </w:r>
      <w:r w:rsidRPr="00ED4DF9">
        <w:rPr>
          <w:lang w:val="en-GB"/>
        </w:rPr>
        <w:t>and business teams, together with industry trends to guide roadmap development.</w:t>
      </w:r>
    </w:p>
    <w:p w:rsidR="00EB607E" w:rsidRPr="002814BF" w:rsidRDefault="00EB607E" w:rsidP="00ED4DF9">
      <w:pPr>
        <w:pStyle w:val="ListBullet"/>
      </w:pPr>
      <w:r>
        <w:rPr>
          <w:lang w:val="en-GB"/>
        </w:rPr>
        <w:t>Documentation control in line with national standards</w:t>
      </w:r>
      <w:r w:rsidR="0096764B">
        <w:rPr>
          <w:lang w:val="en-GB"/>
        </w:rPr>
        <w:t>, including reports submitted to funding bodies</w:t>
      </w:r>
      <w:r w:rsidRPr="0700E2E2">
        <w:rPr>
          <w:lang w:val="en-GB"/>
        </w:rPr>
        <w:t>.</w:t>
      </w:r>
    </w:p>
    <w:p w:rsidR="00EB607E" w:rsidRDefault="00EB607E" w:rsidP="00EB607E">
      <w:pPr>
        <w:pStyle w:val="ListBullet"/>
      </w:pPr>
      <w:r>
        <w:t xml:space="preserve">Socializing </w:t>
      </w:r>
      <w:r>
        <w:rPr>
          <w:lang w:val="en-GB"/>
        </w:rPr>
        <w:t>of</w:t>
      </w:r>
      <w:r>
        <w:t xml:space="preserve"> </w:t>
      </w:r>
      <w:r>
        <w:rPr>
          <w:lang w:val="en-GB"/>
        </w:rPr>
        <w:t>ideas</w:t>
      </w:r>
      <w:r>
        <w:t xml:space="preserve"> </w:t>
      </w:r>
      <w:r>
        <w:rPr>
          <w:lang w:val="en-GB"/>
        </w:rPr>
        <w:t>in</w:t>
      </w:r>
      <w:r>
        <w:t xml:space="preserve"> </w:t>
      </w:r>
      <w:r>
        <w:rPr>
          <w:lang w:val="en-GB"/>
        </w:rPr>
        <w:t>a</w:t>
      </w:r>
      <w:r>
        <w:t xml:space="preserve"> complex </w:t>
      </w:r>
      <w:r>
        <w:rPr>
          <w:lang w:val="en-GB"/>
        </w:rPr>
        <w:t>stakeholder</w:t>
      </w:r>
      <w:r>
        <w:t xml:space="preserve"> </w:t>
      </w:r>
      <w:r>
        <w:rPr>
          <w:lang w:val="en-GB"/>
        </w:rPr>
        <w:t>matrix</w:t>
      </w:r>
      <w:r>
        <w:t xml:space="preserve"> </w:t>
      </w:r>
      <w:r>
        <w:rPr>
          <w:lang w:val="en-GB"/>
        </w:rPr>
        <w:t>environment</w:t>
      </w:r>
      <w:r>
        <w:t>.</w:t>
      </w:r>
    </w:p>
    <w:p w:rsidR="00EB607E" w:rsidRDefault="00EB607E" w:rsidP="00EB607E">
      <w:pPr>
        <w:pStyle w:val="ListBullet"/>
      </w:pPr>
      <w:r>
        <w:t>HPC (</w:t>
      </w:r>
      <w:r>
        <w:rPr>
          <w:lang w:val="en-GB"/>
        </w:rPr>
        <w:t>high</w:t>
      </w:r>
      <w:r>
        <w:t xml:space="preserve"> performing </w:t>
      </w:r>
      <w:r>
        <w:rPr>
          <w:lang w:val="en-GB"/>
        </w:rPr>
        <w:t>culture</w:t>
      </w:r>
      <w:r>
        <w:t xml:space="preserve">) </w:t>
      </w:r>
      <w:r>
        <w:rPr>
          <w:lang w:val="en-GB"/>
        </w:rPr>
        <w:t>management</w:t>
      </w:r>
      <w:r>
        <w:t xml:space="preserve"> </w:t>
      </w:r>
      <w:r>
        <w:rPr>
          <w:lang w:val="en-GB"/>
        </w:rPr>
        <w:t>level</w:t>
      </w:r>
      <w:r>
        <w:t xml:space="preserve">, </w:t>
      </w:r>
      <w:r>
        <w:rPr>
          <w:lang w:val="en-GB"/>
        </w:rPr>
        <w:t>ensuring</w:t>
      </w:r>
      <w:r>
        <w:t xml:space="preserve"> </w:t>
      </w:r>
      <w:r>
        <w:rPr>
          <w:lang w:val="en-GB"/>
        </w:rPr>
        <w:t>corporate</w:t>
      </w:r>
      <w:r>
        <w:t xml:space="preserve"> </w:t>
      </w:r>
      <w:r>
        <w:rPr>
          <w:lang w:val="en-GB"/>
        </w:rPr>
        <w:t>initiative</w:t>
      </w:r>
      <w:r>
        <w:t xml:space="preserve"> </w:t>
      </w:r>
      <w:r>
        <w:rPr>
          <w:lang w:val="en-GB"/>
        </w:rPr>
        <w:t>is</w:t>
      </w:r>
      <w:r>
        <w:t xml:space="preserve"> </w:t>
      </w:r>
      <w:r>
        <w:rPr>
          <w:lang w:val="en-GB"/>
        </w:rPr>
        <w:t>delivered</w:t>
      </w:r>
      <w:r>
        <w:t xml:space="preserve"> </w:t>
      </w:r>
      <w:r>
        <w:rPr>
          <w:lang w:val="en-GB"/>
        </w:rPr>
        <w:t>to</w:t>
      </w:r>
      <w:r>
        <w:t xml:space="preserve"> </w:t>
      </w:r>
      <w:r>
        <w:rPr>
          <w:lang w:val="en-GB"/>
        </w:rPr>
        <w:t>team</w:t>
      </w:r>
      <w:r w:rsidR="00EE43B3">
        <w:t>.</w:t>
      </w:r>
    </w:p>
    <w:p w:rsidR="000E3A7D" w:rsidRDefault="000E3A7D" w:rsidP="00EB607E">
      <w:pPr>
        <w:pStyle w:val="ListBullet"/>
      </w:pPr>
      <w:r>
        <w:t xml:space="preserve">Develop </w:t>
      </w:r>
      <w:r>
        <w:rPr>
          <w:lang w:val="en-GB"/>
        </w:rPr>
        <w:t>system</w:t>
      </w:r>
      <w:r>
        <w:t xml:space="preserve"> conceptual documentation </w:t>
      </w:r>
      <w:r>
        <w:rPr>
          <w:lang w:val="en-GB"/>
        </w:rPr>
        <w:t>to</w:t>
      </w:r>
      <w:r>
        <w:t xml:space="preserve"> </w:t>
      </w:r>
      <w:r>
        <w:rPr>
          <w:lang w:val="en-GB"/>
        </w:rPr>
        <w:t>provide business and IT</w:t>
      </w:r>
      <w:r>
        <w:t xml:space="preserve"> </w:t>
      </w:r>
      <w:r>
        <w:rPr>
          <w:lang w:val="en-GB"/>
        </w:rPr>
        <w:t>stakeholders</w:t>
      </w:r>
      <w:r>
        <w:t xml:space="preserve"> </w:t>
      </w:r>
      <w:r>
        <w:rPr>
          <w:lang w:val="en-GB"/>
        </w:rPr>
        <w:t>with</w:t>
      </w:r>
      <w:r>
        <w:t xml:space="preserve"> necessary </w:t>
      </w:r>
      <w:r>
        <w:rPr>
          <w:lang w:val="en-GB"/>
        </w:rPr>
        <w:t>information</w:t>
      </w:r>
      <w:r>
        <w:t xml:space="preserve"> </w:t>
      </w:r>
      <w:r>
        <w:rPr>
          <w:lang w:val="en-GB"/>
        </w:rPr>
        <w:t>to</w:t>
      </w:r>
      <w:r>
        <w:t xml:space="preserve"> </w:t>
      </w:r>
      <w:r>
        <w:rPr>
          <w:lang w:val="en-GB"/>
        </w:rPr>
        <w:t>sign</w:t>
      </w:r>
      <w:r>
        <w:t xml:space="preserve"> </w:t>
      </w:r>
      <w:r>
        <w:rPr>
          <w:lang w:val="en-GB"/>
        </w:rPr>
        <w:t>off</w:t>
      </w:r>
      <w:r>
        <w:t xml:space="preserve"> design</w:t>
      </w:r>
    </w:p>
    <w:p w:rsidR="00E43F4C" w:rsidRPr="00373252" w:rsidRDefault="00373252" w:rsidP="00373252">
      <w:pPr>
        <w:pStyle w:val="ListBullet"/>
        <w:rPr>
          <w:b/>
          <w:bCs/>
          <w:caps/>
          <w:color w:val="262626" w:themeColor="text1" w:themeTint="D9"/>
        </w:rPr>
      </w:pPr>
      <w:r>
        <w:t>Ensure KPI’s are determined and communicated through the business</w:t>
      </w:r>
    </w:p>
    <w:p w:rsidR="005D4CBA" w:rsidRDefault="005D4CBA" w:rsidP="005D4CBA">
      <w:pPr>
        <w:pStyle w:val="Subsection"/>
      </w:pPr>
      <w:r>
        <w:t>Strategy &amp; Ar</w:t>
      </w:r>
      <w:r>
        <w:rPr>
          <w:lang w:val="en-GB"/>
        </w:rPr>
        <w:t>chitecture</w:t>
      </w:r>
      <w:r>
        <w:t xml:space="preserve"> experience</w:t>
      </w:r>
    </w:p>
    <w:p w:rsidR="00860673" w:rsidRPr="00860673" w:rsidRDefault="00675353" w:rsidP="005D4CBA">
      <w:pPr>
        <w:pStyle w:val="ListBullet"/>
      </w:pPr>
      <w:r>
        <w:t>Design architecture for the modern digital workplace</w:t>
      </w:r>
    </w:p>
    <w:p w:rsidR="005D4CBA" w:rsidRDefault="005D4CBA" w:rsidP="005D4CBA">
      <w:pPr>
        <w:pStyle w:val="ListBullet"/>
      </w:pPr>
      <w:r>
        <w:rPr>
          <w:lang w:val="en-GB"/>
        </w:rPr>
        <w:t>Working with my key stakeholders</w:t>
      </w:r>
      <w:r>
        <w:t xml:space="preserve"> </w:t>
      </w:r>
      <w:r>
        <w:rPr>
          <w:lang w:val="en-GB"/>
        </w:rPr>
        <w:t>to</w:t>
      </w:r>
      <w:r>
        <w:t xml:space="preserve"> </w:t>
      </w:r>
      <w:r>
        <w:rPr>
          <w:lang w:val="en-GB"/>
        </w:rPr>
        <w:t>determine</w:t>
      </w:r>
      <w:r>
        <w:t xml:space="preserve"> </w:t>
      </w:r>
      <w:r>
        <w:rPr>
          <w:lang w:val="en-GB"/>
        </w:rPr>
        <w:t>strategy</w:t>
      </w:r>
      <w:r>
        <w:t xml:space="preserve">, </w:t>
      </w:r>
      <w:r>
        <w:rPr>
          <w:lang w:val="en-GB"/>
        </w:rPr>
        <w:t>to</w:t>
      </w:r>
      <w:r>
        <w:t xml:space="preserve"> </w:t>
      </w:r>
      <w:r>
        <w:rPr>
          <w:lang w:val="en-GB"/>
        </w:rPr>
        <w:t>ensure</w:t>
      </w:r>
      <w:r>
        <w:t xml:space="preserve"> </w:t>
      </w:r>
      <w:r>
        <w:rPr>
          <w:lang w:val="en-GB"/>
        </w:rPr>
        <w:t>platform</w:t>
      </w:r>
      <w:r>
        <w:t xml:space="preserve"> </w:t>
      </w:r>
      <w:r>
        <w:rPr>
          <w:lang w:val="en-GB"/>
        </w:rPr>
        <w:t>roadmap is maintained and</w:t>
      </w:r>
      <w:r>
        <w:t xml:space="preserve"> </w:t>
      </w:r>
      <w:r>
        <w:rPr>
          <w:lang w:val="en-GB"/>
        </w:rPr>
        <w:t>enterprise</w:t>
      </w:r>
      <w:r>
        <w:t xml:space="preserve"> </w:t>
      </w:r>
      <w:r>
        <w:rPr>
          <w:lang w:val="en-GB"/>
        </w:rPr>
        <w:t>architecture</w:t>
      </w:r>
      <w:r>
        <w:t xml:space="preserve"> </w:t>
      </w:r>
      <w:r>
        <w:rPr>
          <w:lang w:val="en-GB"/>
        </w:rPr>
        <w:t>is</w:t>
      </w:r>
      <w:r>
        <w:t xml:space="preserve"> </w:t>
      </w:r>
      <w:r>
        <w:rPr>
          <w:lang w:val="en-GB"/>
        </w:rPr>
        <w:t>updated</w:t>
      </w:r>
      <w:r>
        <w:t xml:space="preserve"> </w:t>
      </w:r>
      <w:r>
        <w:rPr>
          <w:lang w:val="en-GB"/>
        </w:rPr>
        <w:t>with</w:t>
      </w:r>
      <w:r>
        <w:t xml:space="preserve"> </w:t>
      </w:r>
      <w:r>
        <w:rPr>
          <w:lang w:val="en-GB"/>
        </w:rPr>
        <w:t>the</w:t>
      </w:r>
      <w:r>
        <w:t xml:space="preserve"> </w:t>
      </w:r>
      <w:r>
        <w:rPr>
          <w:lang w:val="en-GB"/>
        </w:rPr>
        <w:t>strategic</w:t>
      </w:r>
      <w:r>
        <w:t xml:space="preserve"> </w:t>
      </w:r>
      <w:r>
        <w:rPr>
          <w:lang w:val="en-GB"/>
        </w:rPr>
        <w:t>applications</w:t>
      </w:r>
      <w:r>
        <w:t xml:space="preserve">. </w:t>
      </w:r>
      <w:r>
        <w:rPr>
          <w:lang w:val="en-GB"/>
        </w:rPr>
        <w:t>Ensure</w:t>
      </w:r>
      <w:r>
        <w:t xml:space="preserve"> </w:t>
      </w:r>
      <w:r>
        <w:rPr>
          <w:lang w:val="en-GB"/>
        </w:rPr>
        <w:t>the</w:t>
      </w:r>
      <w:r>
        <w:t xml:space="preserve"> </w:t>
      </w:r>
      <w:r>
        <w:rPr>
          <w:lang w:val="en-GB"/>
        </w:rPr>
        <w:t>Capability</w:t>
      </w:r>
      <w:r>
        <w:t xml:space="preserve"> </w:t>
      </w:r>
      <w:r>
        <w:rPr>
          <w:lang w:val="en-GB"/>
        </w:rPr>
        <w:t>Execs</w:t>
      </w:r>
      <w:r>
        <w:t xml:space="preserve"> </w:t>
      </w:r>
      <w:r w:rsidR="00CF57A6">
        <w:rPr>
          <w:lang w:val="en-GB"/>
        </w:rPr>
        <w:t>can</w:t>
      </w:r>
      <w:r>
        <w:rPr>
          <w:lang w:val="en-GB"/>
        </w:rPr>
        <w:t xml:space="preserve"> communicate the vision to the wider business.</w:t>
      </w:r>
    </w:p>
    <w:p w:rsidR="005D4CBA" w:rsidRDefault="005D4CBA" w:rsidP="005D4CBA">
      <w:pPr>
        <w:pStyle w:val="ListBullet"/>
      </w:pPr>
      <w:r>
        <w:rPr>
          <w:lang w:val="en-GB"/>
        </w:rPr>
        <w:t>Designed</w:t>
      </w:r>
      <w:r>
        <w:t xml:space="preserve"> </w:t>
      </w:r>
      <w:r>
        <w:rPr>
          <w:lang w:val="en-GB"/>
        </w:rPr>
        <w:t>Enterprise</w:t>
      </w:r>
      <w:r>
        <w:t xml:space="preserve"> </w:t>
      </w:r>
      <w:r>
        <w:rPr>
          <w:lang w:val="en-GB"/>
        </w:rPr>
        <w:t>wide</w:t>
      </w:r>
      <w:r>
        <w:t xml:space="preserve"> </w:t>
      </w:r>
      <w:r>
        <w:rPr>
          <w:lang w:val="en-GB"/>
        </w:rPr>
        <w:t>Power</w:t>
      </w:r>
      <w:r>
        <w:t xml:space="preserve"> </w:t>
      </w:r>
      <w:r>
        <w:rPr>
          <w:lang w:val="en-GB"/>
        </w:rPr>
        <w:t>BI</w:t>
      </w:r>
      <w:r>
        <w:t xml:space="preserve"> </w:t>
      </w:r>
      <w:r>
        <w:rPr>
          <w:lang w:val="en-GB"/>
        </w:rPr>
        <w:t>architecture</w:t>
      </w:r>
      <w:r>
        <w:t xml:space="preserve"> </w:t>
      </w:r>
      <w:r>
        <w:rPr>
          <w:lang w:val="en-GB"/>
        </w:rPr>
        <w:t>for</w:t>
      </w:r>
      <w:r>
        <w:t xml:space="preserve"> </w:t>
      </w:r>
      <w:r>
        <w:rPr>
          <w:lang w:val="en-GB"/>
        </w:rPr>
        <w:t>cloud</w:t>
      </w:r>
      <w:r>
        <w:t xml:space="preserve"> </w:t>
      </w:r>
      <w:r>
        <w:rPr>
          <w:lang w:val="en-GB"/>
        </w:rPr>
        <w:t>and</w:t>
      </w:r>
      <w:r>
        <w:t xml:space="preserve"> </w:t>
      </w:r>
      <w:r>
        <w:rPr>
          <w:lang w:val="en-GB"/>
        </w:rPr>
        <w:t>on</w:t>
      </w:r>
      <w:r>
        <w:t xml:space="preserve"> </w:t>
      </w:r>
      <w:r>
        <w:rPr>
          <w:lang w:val="en-GB"/>
        </w:rPr>
        <w:t>perm</w:t>
      </w:r>
      <w:r>
        <w:t xml:space="preserve"> </w:t>
      </w:r>
      <w:r>
        <w:rPr>
          <w:lang w:val="en-GB"/>
        </w:rPr>
        <w:t>hybrid</w:t>
      </w:r>
      <w:r>
        <w:t xml:space="preserve"> approach.</w:t>
      </w:r>
    </w:p>
    <w:p w:rsidR="005D4CBA" w:rsidRPr="00E43F4C" w:rsidRDefault="005D4CBA" w:rsidP="005D4CBA">
      <w:pPr>
        <w:pStyle w:val="ListBullet"/>
      </w:pPr>
      <w:r>
        <w:rPr>
          <w:lang w:val="en-GB"/>
        </w:rPr>
        <w:t>Designed Enterprise wide architecture for marked and unmarked data to deliver a sync’s cloud to on prem hybrid solution.</w:t>
      </w:r>
    </w:p>
    <w:p w:rsidR="005D4CBA" w:rsidRDefault="005D4CBA" w:rsidP="005D4CBA">
      <w:pPr>
        <w:pStyle w:val="ListBullet"/>
      </w:pPr>
      <w:r>
        <w:rPr>
          <w:lang w:val="en-GB"/>
        </w:rPr>
        <w:t>Designed the infrastructure architecture to support semi-automated production environment.</w:t>
      </w:r>
    </w:p>
    <w:p w:rsidR="0033559B" w:rsidRDefault="0700E2E2" w:rsidP="00E43F4C">
      <w:pPr>
        <w:pStyle w:val="Subsection"/>
      </w:pPr>
      <w:r>
        <w:t>Project management</w:t>
      </w:r>
    </w:p>
    <w:p w:rsidR="00852AB2" w:rsidRDefault="00852AB2" w:rsidP="00DF4D06">
      <w:pPr>
        <w:pStyle w:val="ListBullet"/>
      </w:pPr>
      <w:r>
        <w:t>Lead GDPR activities to ensure compliance for Customer &amp; Service applications</w:t>
      </w:r>
    </w:p>
    <w:p w:rsidR="00DF4D06" w:rsidRPr="00DF4D06" w:rsidRDefault="00DF4D06" w:rsidP="00DF4D06">
      <w:pPr>
        <w:pStyle w:val="ListBullet"/>
      </w:pPr>
      <w:r>
        <w:t xml:space="preserve">Leading </w:t>
      </w:r>
      <w:r w:rsidRPr="00DF4D06">
        <w:rPr>
          <w:lang w:val="en-GB"/>
        </w:rPr>
        <w:t>technical</w:t>
      </w:r>
      <w:r>
        <w:t xml:space="preserve"> </w:t>
      </w:r>
      <w:r w:rsidRPr="00DF4D06">
        <w:rPr>
          <w:lang w:val="en-GB"/>
        </w:rPr>
        <w:t>role</w:t>
      </w:r>
      <w:r>
        <w:t xml:space="preserve"> </w:t>
      </w:r>
      <w:r w:rsidRPr="00DF4D06">
        <w:rPr>
          <w:lang w:val="en-GB"/>
        </w:rPr>
        <w:t>for implementation of new CRM system which takes advantage of cloud deployment principles, IoT readings providing instant reporting capabilities. System spans all areas of Sales and Service business circa 5000 users</w:t>
      </w:r>
      <w:r>
        <w:rPr>
          <w:lang w:val="en-GB"/>
        </w:rPr>
        <w:t xml:space="preserve"> and £10m plus project</w:t>
      </w:r>
    </w:p>
    <w:p w:rsidR="00E8269A" w:rsidRDefault="0700E2E2" w:rsidP="009D0352">
      <w:pPr>
        <w:pStyle w:val="ListBullet"/>
      </w:pPr>
      <w:r>
        <w:t xml:space="preserve">Implementing </w:t>
      </w:r>
      <w:r w:rsidRPr="0700E2E2">
        <w:rPr>
          <w:lang w:val="en-GB"/>
        </w:rPr>
        <w:t>a</w:t>
      </w:r>
      <w:r>
        <w:t xml:space="preserve"> new ERP </w:t>
      </w:r>
      <w:r w:rsidRPr="0700E2E2">
        <w:rPr>
          <w:lang w:val="en-GB"/>
        </w:rPr>
        <w:t>system</w:t>
      </w:r>
      <w:r>
        <w:t xml:space="preserve"> </w:t>
      </w:r>
      <w:r w:rsidRPr="0700E2E2">
        <w:rPr>
          <w:lang w:val="en-GB"/>
        </w:rPr>
        <w:t>throughout</w:t>
      </w:r>
      <w:r>
        <w:t xml:space="preserve"> </w:t>
      </w:r>
      <w:r w:rsidRPr="0700E2E2">
        <w:rPr>
          <w:lang w:val="en-GB"/>
        </w:rPr>
        <w:t>the</w:t>
      </w:r>
      <w:r>
        <w:t xml:space="preserve"> business including production planning, finance, order management, </w:t>
      </w:r>
      <w:r w:rsidRPr="0700E2E2">
        <w:rPr>
          <w:lang w:val="en-GB"/>
        </w:rPr>
        <w:t>quality</w:t>
      </w:r>
      <w:r>
        <w:t>.</w:t>
      </w:r>
    </w:p>
    <w:p w:rsidR="00DB1267" w:rsidRPr="00DB1267" w:rsidRDefault="0700E2E2" w:rsidP="009D0352">
      <w:pPr>
        <w:pStyle w:val="ListBullet"/>
      </w:pPr>
      <w:r>
        <w:t xml:space="preserve">Entire </w:t>
      </w:r>
      <w:r w:rsidRPr="0700E2E2">
        <w:rPr>
          <w:lang w:val="en-GB"/>
        </w:rPr>
        <w:t>production</w:t>
      </w:r>
      <w:r>
        <w:t xml:space="preserve"> </w:t>
      </w:r>
      <w:r w:rsidRPr="0700E2E2">
        <w:rPr>
          <w:lang w:val="en-GB"/>
        </w:rPr>
        <w:t>facility</w:t>
      </w:r>
      <w:r>
        <w:t xml:space="preserve"> </w:t>
      </w:r>
      <w:r w:rsidRPr="0700E2E2">
        <w:rPr>
          <w:lang w:val="en-GB"/>
        </w:rPr>
        <w:t>move</w:t>
      </w:r>
      <w:r>
        <w:t xml:space="preserve">, </w:t>
      </w:r>
      <w:r w:rsidRPr="0700E2E2">
        <w:rPr>
          <w:lang w:val="en-GB"/>
        </w:rPr>
        <w:t xml:space="preserve">responsible for the service connections, voice, data, new system design and implementation including hardware refresh, </w:t>
      </w:r>
      <w:r w:rsidR="00F60D3C" w:rsidRPr="0700E2E2">
        <w:rPr>
          <w:lang w:val="en-GB"/>
        </w:rPr>
        <w:t>multi-site</w:t>
      </w:r>
      <w:r w:rsidRPr="0700E2E2">
        <w:rPr>
          <w:lang w:val="en-GB"/>
        </w:rPr>
        <w:t xml:space="preserve"> connectivity, VPN.</w:t>
      </w:r>
    </w:p>
    <w:p w:rsidR="00DB1267" w:rsidRDefault="0700E2E2" w:rsidP="009D0352">
      <w:pPr>
        <w:pStyle w:val="ListBullet"/>
      </w:pPr>
      <w:r w:rsidRPr="0700E2E2">
        <w:rPr>
          <w:lang w:val="en-GB"/>
        </w:rPr>
        <w:t>Management and dev</w:t>
      </w:r>
      <w:r w:rsidR="00ED4DF9">
        <w:rPr>
          <w:lang w:val="en-GB"/>
        </w:rPr>
        <w:t>elopment of key components</w:t>
      </w:r>
      <w:r w:rsidRPr="0700E2E2">
        <w:rPr>
          <w:lang w:val="en-GB"/>
        </w:rPr>
        <w:t xml:space="preserve"> for a luxury car manufacture.</w:t>
      </w:r>
    </w:p>
    <w:p w:rsidR="0033559B" w:rsidRDefault="0700E2E2" w:rsidP="009D0352">
      <w:pPr>
        <w:pStyle w:val="ListBullet"/>
      </w:pPr>
      <w:r>
        <w:t xml:space="preserve">Complete implementation of multi million pound Siebel Sales and Service </w:t>
      </w:r>
      <w:r w:rsidRPr="0700E2E2">
        <w:rPr>
          <w:lang w:val="en-GB"/>
        </w:rPr>
        <w:t>system</w:t>
      </w:r>
      <w:r>
        <w:t xml:space="preserve">, </w:t>
      </w:r>
      <w:r w:rsidRPr="0700E2E2">
        <w:rPr>
          <w:lang w:val="en-GB"/>
        </w:rPr>
        <w:t>including management of strategic suppliers.</w:t>
      </w:r>
    </w:p>
    <w:p w:rsidR="00486901" w:rsidRPr="00092A2B" w:rsidRDefault="0700E2E2" w:rsidP="009D0352">
      <w:pPr>
        <w:pStyle w:val="ListBullet"/>
      </w:pPr>
      <w:r>
        <w:t xml:space="preserve">Management </w:t>
      </w:r>
      <w:r w:rsidRPr="0700E2E2">
        <w:rPr>
          <w:lang w:val="en-GB"/>
        </w:rPr>
        <w:t>of</w:t>
      </w:r>
      <w:r>
        <w:t xml:space="preserve"> </w:t>
      </w:r>
      <w:r w:rsidRPr="0700E2E2">
        <w:rPr>
          <w:lang w:val="en-GB"/>
        </w:rPr>
        <w:t>system</w:t>
      </w:r>
      <w:r>
        <w:t xml:space="preserve"> </w:t>
      </w:r>
      <w:r w:rsidRPr="0700E2E2">
        <w:rPr>
          <w:lang w:val="en-GB"/>
        </w:rPr>
        <w:t>development</w:t>
      </w:r>
      <w:r>
        <w:t xml:space="preserve"> </w:t>
      </w:r>
      <w:r w:rsidRPr="0700E2E2">
        <w:rPr>
          <w:lang w:val="en-GB"/>
        </w:rPr>
        <w:t>and</w:t>
      </w:r>
      <w:r>
        <w:t xml:space="preserve"> </w:t>
      </w:r>
      <w:r w:rsidRPr="0700E2E2">
        <w:rPr>
          <w:lang w:val="en-GB"/>
        </w:rPr>
        <w:t>implementation</w:t>
      </w:r>
      <w:r>
        <w:t xml:space="preserve"> </w:t>
      </w:r>
      <w:r w:rsidRPr="0700E2E2">
        <w:rPr>
          <w:lang w:val="en-GB"/>
        </w:rPr>
        <w:t>to</w:t>
      </w:r>
      <w:r>
        <w:t xml:space="preserve"> </w:t>
      </w:r>
      <w:r w:rsidRPr="0700E2E2">
        <w:rPr>
          <w:lang w:val="en-GB"/>
        </w:rPr>
        <w:t>two</w:t>
      </w:r>
      <w:r>
        <w:t xml:space="preserve"> </w:t>
      </w:r>
      <w:r w:rsidRPr="0700E2E2">
        <w:rPr>
          <w:lang w:val="en-GB"/>
        </w:rPr>
        <w:t>third</w:t>
      </w:r>
      <w:r>
        <w:t xml:space="preserve"> </w:t>
      </w:r>
      <w:r w:rsidRPr="0700E2E2">
        <w:rPr>
          <w:lang w:val="en-GB"/>
        </w:rPr>
        <w:t>party companies to enable outsourcing of some business functions and achieve cost savings.</w:t>
      </w:r>
    </w:p>
    <w:p w:rsidR="00092A2B" w:rsidRPr="00D60486" w:rsidRDefault="0700E2E2" w:rsidP="009D0352">
      <w:pPr>
        <w:pStyle w:val="ListBullet"/>
      </w:pPr>
      <w:r w:rsidRPr="0700E2E2">
        <w:rPr>
          <w:lang w:val="en-GB"/>
        </w:rPr>
        <w:t>Development of disaster recovery and business continuity plan, including hardware, software and buildings.</w:t>
      </w:r>
    </w:p>
    <w:p w:rsidR="00D60486" w:rsidRPr="00773FE2" w:rsidRDefault="0700E2E2" w:rsidP="009D0352">
      <w:pPr>
        <w:pStyle w:val="ListBullet"/>
      </w:pPr>
      <w:r w:rsidRPr="0700E2E2">
        <w:rPr>
          <w:lang w:val="en-GB"/>
        </w:rPr>
        <w:t>Development of procedures and policies in line with company vision including best practice and continuous improvement.</w:t>
      </w:r>
    </w:p>
    <w:p w:rsidR="00773FE2" w:rsidRDefault="00773FE2" w:rsidP="004E7A7E">
      <w:pPr>
        <w:pStyle w:val="ListBullet"/>
        <w:spacing w:after="0"/>
      </w:pPr>
      <w:r>
        <w:t xml:space="preserve">Company </w:t>
      </w:r>
      <w:r>
        <w:rPr>
          <w:lang w:val="en-GB"/>
        </w:rPr>
        <w:t>wide</w:t>
      </w:r>
      <w:r>
        <w:t xml:space="preserve"> </w:t>
      </w:r>
      <w:r>
        <w:rPr>
          <w:lang w:val="en-GB"/>
        </w:rPr>
        <w:t>deployment</w:t>
      </w:r>
      <w:r>
        <w:t xml:space="preserve"> </w:t>
      </w:r>
      <w:r>
        <w:rPr>
          <w:lang w:val="en-GB"/>
        </w:rPr>
        <w:t>of</w:t>
      </w:r>
      <w:r>
        <w:t xml:space="preserve"> </w:t>
      </w:r>
      <w:r>
        <w:rPr>
          <w:lang w:val="en-GB"/>
        </w:rPr>
        <w:t>enterprise</w:t>
      </w:r>
      <w:r>
        <w:t xml:space="preserve"> </w:t>
      </w:r>
      <w:r>
        <w:rPr>
          <w:lang w:val="en-GB"/>
        </w:rPr>
        <w:t>infrastructure</w:t>
      </w:r>
      <w:r>
        <w:t xml:space="preserve"> </w:t>
      </w:r>
      <w:r>
        <w:rPr>
          <w:lang w:val="en-GB"/>
        </w:rPr>
        <w:t>and</w:t>
      </w:r>
      <w:r>
        <w:t xml:space="preserve"> </w:t>
      </w:r>
      <w:r>
        <w:rPr>
          <w:lang w:val="en-GB"/>
        </w:rPr>
        <w:t>software</w:t>
      </w:r>
      <w:r>
        <w:t xml:space="preserve"> </w:t>
      </w:r>
      <w:r>
        <w:rPr>
          <w:lang w:val="en-GB"/>
        </w:rPr>
        <w:t>projects</w:t>
      </w:r>
      <w:r>
        <w:t>.</w:t>
      </w:r>
    </w:p>
    <w:p w:rsidR="0033559B" w:rsidRDefault="0700E2E2" w:rsidP="00E43F4C">
      <w:pPr>
        <w:pStyle w:val="SectionHeading"/>
      </w:pPr>
      <w:r>
        <w:t>Experience</w:t>
      </w:r>
    </w:p>
    <w:sdt>
      <w:sdtPr>
        <w:rPr>
          <w:b w:val="0"/>
          <w:bCs w:val="0"/>
          <w:caps w:val="0"/>
          <w:color w:val="404040" w:themeColor="text1" w:themeTint="BF"/>
        </w:rPr>
        <w:id w:val="417760904"/>
      </w:sdtPr>
      <w:sdtContent>
        <w:sdt>
          <w:sdtPr>
            <w:rPr>
              <w:b w:val="0"/>
              <w:bCs w:val="0"/>
              <w:caps w:val="0"/>
              <w:color w:val="404040" w:themeColor="text1" w:themeTint="BF"/>
            </w:rPr>
            <w:id w:val="-1773932447"/>
            <w:placeholder>
              <w:docPart w:val="9F84A915CF76421AB8310AD6AA9F7292"/>
            </w:placeholder>
          </w:sdtPr>
          <w:sdtContent>
            <w:p w:rsidR="00DF4D06" w:rsidRDefault="00E42B2C" w:rsidP="00E43F4C">
              <w:pPr>
                <w:pStyle w:val="Subsection"/>
              </w:pPr>
              <w:r>
                <w:t>Lead S</w:t>
              </w:r>
              <w:r w:rsidR="002F063A">
                <w:t>olution architect (</w:t>
              </w:r>
              <w:r w:rsidR="00773FE2">
                <w:t>DOMAIN SPECIALIST</w:t>
              </w:r>
              <w:r w:rsidR="002F063A">
                <w:t>)</w:t>
              </w:r>
              <w:r w:rsidR="00773FE2">
                <w:t xml:space="preserve"> | </w:t>
              </w:r>
              <w:r w:rsidR="00EB10BD">
                <w:t xml:space="preserve">Rolls-royce plc | 2014 </w:t>
              </w:r>
              <w:r w:rsidR="00367E30">
                <w:t>–</w:t>
              </w:r>
              <w:r w:rsidR="00EB10BD">
                <w:t xml:space="preserve"> current</w:t>
              </w:r>
              <w:r w:rsidR="00367E30">
                <w:t xml:space="preserve"> (</w:t>
              </w:r>
              <w:r w:rsidR="00367E30">
                <w:rPr>
                  <w:lang w:val="en-GB"/>
                </w:rPr>
                <w:t>SC</w:t>
              </w:r>
              <w:r w:rsidR="00752C15">
                <w:t xml:space="preserve"> cleared</w:t>
              </w:r>
              <w:r w:rsidR="00367E30">
                <w:t>)</w:t>
              </w:r>
            </w:p>
            <w:p w:rsidR="007B2F8F" w:rsidRPr="00933034" w:rsidRDefault="00151262" w:rsidP="00DF4D06">
              <w:pPr>
                <w:pStyle w:val="ListBullet"/>
                <w:rPr>
                  <w:b/>
                </w:rPr>
              </w:pPr>
              <w:r w:rsidRPr="00933034">
                <w:rPr>
                  <w:b/>
                  <w:lang w:val="en-GB"/>
                </w:rPr>
                <w:t>Rolls-Royce is the largest aviation engine manufacture in the world</w:t>
              </w:r>
              <w:r w:rsidR="00AF2082" w:rsidRPr="00933034">
                <w:rPr>
                  <w:b/>
                  <w:lang w:val="en-GB"/>
                </w:rPr>
                <w:t xml:space="preserve"> relying on cutting edge technology to </w:t>
              </w:r>
              <w:r w:rsidR="000F1478" w:rsidRPr="00933034">
                <w:rPr>
                  <w:b/>
                  <w:lang w:val="en-GB"/>
                </w:rPr>
                <w:t>differentiate and enhance</w:t>
              </w:r>
              <w:r w:rsidR="005260A6" w:rsidRPr="00933034">
                <w:rPr>
                  <w:b/>
                  <w:lang w:val="en-GB"/>
                </w:rPr>
                <w:t xml:space="preserve">. My role is part of the core IT </w:t>
              </w:r>
              <w:r w:rsidR="006D7F1D" w:rsidRPr="00933034">
                <w:rPr>
                  <w:b/>
                  <w:lang w:val="en-GB"/>
                </w:rPr>
                <w:t>team covering the global customer &amp; service function</w:t>
              </w:r>
              <w:r w:rsidR="000D33EB">
                <w:rPr>
                  <w:b/>
                  <w:lang w:val="en-GB"/>
                </w:rPr>
                <w:t xml:space="preserve"> and supports their </w:t>
              </w:r>
              <w:r w:rsidR="00830331">
                <w:rPr>
                  <w:b/>
                  <w:lang w:val="en-GB"/>
                </w:rPr>
                <w:t>multiyear</w:t>
              </w:r>
              <w:r w:rsidR="000D33EB">
                <w:rPr>
                  <w:b/>
                  <w:lang w:val="en-GB"/>
                </w:rPr>
                <w:t xml:space="preserve"> </w:t>
              </w:r>
              <w:r w:rsidR="00830331">
                <w:rPr>
                  <w:b/>
                  <w:lang w:val="en-GB"/>
                </w:rPr>
                <w:t>program to transform in to a digital company</w:t>
              </w:r>
              <w:r w:rsidR="006D7F1D" w:rsidRPr="00933034">
                <w:rPr>
                  <w:b/>
                  <w:lang w:val="en-GB"/>
                </w:rPr>
                <w:t>.</w:t>
              </w:r>
            </w:p>
            <w:p w:rsidR="002E02F6" w:rsidRPr="00933034" w:rsidRDefault="007B2F8F" w:rsidP="00DF4D06">
              <w:pPr>
                <w:pStyle w:val="ListBullet"/>
                <w:rPr>
                  <w:b/>
                </w:rPr>
              </w:pPr>
              <w:r w:rsidRPr="00933034">
                <w:rPr>
                  <w:b/>
                  <w:lang w:val="en-GB"/>
                </w:rPr>
                <w:t xml:space="preserve">My primary function is to </w:t>
              </w:r>
              <w:r w:rsidR="009253DA" w:rsidRPr="00933034">
                <w:rPr>
                  <w:b/>
                  <w:lang w:val="en-GB"/>
                </w:rPr>
                <w:t>enable and technically lead the cradle to grave</w:t>
              </w:r>
              <w:r w:rsidR="00BB294F" w:rsidRPr="00933034">
                <w:rPr>
                  <w:b/>
                  <w:lang w:val="en-GB"/>
                </w:rPr>
                <w:t xml:space="preserve"> </w:t>
              </w:r>
              <w:r w:rsidR="005E2A71" w:rsidRPr="00933034">
                <w:rPr>
                  <w:b/>
                  <w:lang w:val="en-GB"/>
                </w:rPr>
                <w:t>applications</w:t>
              </w:r>
              <w:r w:rsidR="00BB294F" w:rsidRPr="00933034">
                <w:rPr>
                  <w:b/>
                  <w:lang w:val="en-GB"/>
                </w:rPr>
                <w:t xml:space="preserve"> and process which the business </w:t>
              </w:r>
              <w:r w:rsidR="004F0CCD" w:rsidRPr="00933034">
                <w:rPr>
                  <w:b/>
                  <w:lang w:val="en-GB"/>
                </w:rPr>
                <w:t>relies</w:t>
              </w:r>
              <w:r w:rsidR="00202D3C" w:rsidRPr="00933034">
                <w:rPr>
                  <w:b/>
                  <w:lang w:val="en-GB"/>
                </w:rPr>
                <w:t xml:space="preserve"> on to service our global customer base both B2B </w:t>
              </w:r>
              <w:r w:rsidR="005E2A71" w:rsidRPr="00933034">
                <w:rPr>
                  <w:b/>
                  <w:lang w:val="en-GB"/>
                </w:rPr>
                <w:t>and</w:t>
              </w:r>
              <w:r w:rsidR="00202D3C" w:rsidRPr="00933034">
                <w:rPr>
                  <w:b/>
                  <w:lang w:val="en-GB"/>
                </w:rPr>
                <w:t xml:space="preserve"> B2C</w:t>
              </w:r>
              <w:r w:rsidR="00D70435" w:rsidRPr="00933034">
                <w:rPr>
                  <w:b/>
                  <w:lang w:val="en-GB"/>
                </w:rPr>
                <w:t xml:space="preserve">. As a </w:t>
              </w:r>
              <w:r w:rsidR="004F0CCD" w:rsidRPr="00933034">
                <w:rPr>
                  <w:b/>
                  <w:lang w:val="en-GB"/>
                </w:rPr>
                <w:t>central</w:t>
              </w:r>
              <w:r w:rsidR="00D70435" w:rsidRPr="00933034">
                <w:rPr>
                  <w:b/>
                  <w:lang w:val="en-GB"/>
                </w:rPr>
                <w:t xml:space="preserve"> resource I work across multiple </w:t>
              </w:r>
              <w:r w:rsidR="00E42B2C">
                <w:rPr>
                  <w:b/>
                  <w:lang w:val="en-GB"/>
                </w:rPr>
                <w:t xml:space="preserve">agile </w:t>
              </w:r>
              <w:r w:rsidR="00D70435" w:rsidRPr="00933034">
                <w:rPr>
                  <w:b/>
                  <w:lang w:val="en-GB"/>
                </w:rPr>
                <w:t>workstreams</w:t>
              </w:r>
              <w:r w:rsidR="0026717F" w:rsidRPr="00933034">
                <w:rPr>
                  <w:b/>
                  <w:lang w:val="en-GB"/>
                </w:rPr>
                <w:t xml:space="preserve"> </w:t>
              </w:r>
              <w:r w:rsidR="00E42B2C">
                <w:rPr>
                  <w:b/>
                  <w:lang w:val="en-GB"/>
                </w:rPr>
                <w:t xml:space="preserve"> </w:t>
              </w:r>
              <w:r w:rsidR="0026717F" w:rsidRPr="00933034">
                <w:rPr>
                  <w:b/>
                  <w:lang w:val="en-GB"/>
                </w:rPr>
                <w:t xml:space="preserve">and technologies including classic on premises </w:t>
              </w:r>
              <w:r w:rsidR="002674A8" w:rsidRPr="00933034">
                <w:rPr>
                  <w:b/>
                  <w:lang w:val="en-GB"/>
                </w:rPr>
                <w:t xml:space="preserve">systems </w:t>
              </w:r>
              <w:r w:rsidR="0026717F" w:rsidRPr="00933034">
                <w:rPr>
                  <w:b/>
                  <w:lang w:val="en-GB"/>
                </w:rPr>
                <w:t xml:space="preserve">through to hybrid and full cloud </w:t>
              </w:r>
              <w:r w:rsidR="002E02F6" w:rsidRPr="00933034">
                <w:rPr>
                  <w:b/>
                  <w:lang w:val="en-GB"/>
                </w:rPr>
                <w:t>stack.</w:t>
              </w:r>
            </w:p>
            <w:p w:rsidR="00DF4D06" w:rsidRDefault="002E02F6" w:rsidP="00DF4D06">
              <w:pPr>
                <w:pStyle w:val="ListBullet"/>
              </w:pPr>
              <w:r w:rsidRPr="00CF57A6">
                <w:rPr>
                  <w:lang w:val="en-GB"/>
                </w:rPr>
                <w:t>T</w:t>
              </w:r>
              <w:r w:rsidR="00DF4D06" w:rsidRPr="00CF57A6">
                <w:rPr>
                  <w:lang w:val="en-GB"/>
                </w:rPr>
                <w:t>echnical</w:t>
              </w:r>
              <w:r w:rsidR="00DF4D06" w:rsidRPr="00CF57A6">
                <w:t xml:space="preserve"> </w:t>
              </w:r>
              <w:r w:rsidRPr="00CF57A6">
                <w:t xml:space="preserve">lead and architect for </w:t>
              </w:r>
              <w:r w:rsidR="00975FEC" w:rsidRPr="00CF57A6">
                <w:t xml:space="preserve">large hybrid cloud program </w:t>
              </w:r>
              <w:r w:rsidR="005E2A71" w:rsidRPr="00CF57A6">
                <w:t>to manage</w:t>
              </w:r>
              <w:r w:rsidR="00DF4D06" w:rsidRPr="00CF57A6">
                <w:t xml:space="preserve"> </w:t>
              </w:r>
              <w:r w:rsidR="005E2A71" w:rsidRPr="00CF57A6">
                <w:t>classified &amp; ex</w:t>
              </w:r>
              <w:r w:rsidR="00C24701" w:rsidRPr="00CF57A6">
                <w:rPr>
                  <w:lang w:val="en-GB"/>
                </w:rPr>
                <w:t>port</w:t>
              </w:r>
              <w:r w:rsidR="00C24701" w:rsidRPr="00CF57A6">
                <w:t xml:space="preserve"> </w:t>
              </w:r>
              <w:r w:rsidR="00DF4D06" w:rsidRPr="00CF57A6">
                <w:rPr>
                  <w:lang w:val="en-GB"/>
                </w:rPr>
                <w:t>control</w:t>
              </w:r>
              <w:r w:rsidR="005E2A71" w:rsidRPr="00CF57A6">
                <w:rPr>
                  <w:lang w:val="en-GB"/>
                </w:rPr>
                <w:t>led data</w:t>
              </w:r>
              <w:r w:rsidR="00377354" w:rsidRPr="00CF57A6">
                <w:rPr>
                  <w:lang w:val="en-GB"/>
                </w:rPr>
                <w:t xml:space="preserve"> incorporating </w:t>
              </w:r>
              <w:r w:rsidR="005C3F2E" w:rsidRPr="00CF57A6">
                <w:rPr>
                  <w:lang w:val="en-GB"/>
                </w:rPr>
                <w:t xml:space="preserve">big data analysis, Realtime aircraft monitoring feeds and </w:t>
              </w:r>
              <w:r w:rsidR="00182651" w:rsidRPr="00CF57A6">
                <w:rPr>
                  <w:lang w:val="en-GB"/>
                </w:rPr>
                <w:t>line of business integrations.</w:t>
              </w:r>
            </w:p>
            <w:p w:rsidR="00163200" w:rsidRDefault="00C24701" w:rsidP="004D0066">
              <w:pPr>
                <w:pStyle w:val="ListBullet"/>
              </w:pPr>
              <w:r>
                <w:rPr>
                  <w:lang w:val="en-GB"/>
                </w:rPr>
                <w:t>Lead</w:t>
              </w:r>
              <w:r>
                <w:t xml:space="preserve"> </w:t>
              </w:r>
              <w:r>
                <w:rPr>
                  <w:lang w:val="en-GB"/>
                </w:rPr>
                <w:t>technical</w:t>
              </w:r>
              <w:r>
                <w:t xml:space="preserve"> </w:t>
              </w:r>
              <w:r>
                <w:rPr>
                  <w:lang w:val="en-GB"/>
                </w:rPr>
                <w:t>responsibility</w:t>
              </w:r>
              <w:r>
                <w:t xml:space="preserve"> </w:t>
              </w:r>
              <w:r w:rsidR="00163200">
                <w:rPr>
                  <w:lang w:val="en-GB"/>
                </w:rPr>
                <w:t>across</w:t>
              </w:r>
              <w:r w:rsidR="00163200">
                <w:t xml:space="preserve"> different work streams </w:t>
              </w:r>
              <w:r w:rsidR="00163200">
                <w:rPr>
                  <w:lang w:val="en-GB"/>
                </w:rPr>
                <w:t>ensuring</w:t>
              </w:r>
              <w:r w:rsidR="00163200">
                <w:t xml:space="preserve"> </w:t>
              </w:r>
              <w:r w:rsidR="00163200">
                <w:rPr>
                  <w:lang w:val="en-GB"/>
                </w:rPr>
                <w:t>joined</w:t>
              </w:r>
              <w:r w:rsidR="00163200">
                <w:t xml:space="preserve"> </w:t>
              </w:r>
              <w:r w:rsidR="00163200">
                <w:rPr>
                  <w:lang w:val="en-GB"/>
                </w:rPr>
                <w:t>up</w:t>
              </w:r>
              <w:r w:rsidR="00163200">
                <w:t xml:space="preserve"> approach</w:t>
              </w:r>
              <w:r w:rsidR="00483E8B">
                <w:t>.</w:t>
              </w:r>
            </w:p>
            <w:p w:rsidR="00DF4D06" w:rsidRDefault="004D0066" w:rsidP="005A7786">
              <w:pPr>
                <w:pStyle w:val="ListBullet"/>
              </w:pPr>
              <w:r>
                <w:rPr>
                  <w:lang w:val="en-GB"/>
                </w:rPr>
                <w:t>Creation and review</w:t>
              </w:r>
              <w:r w:rsidR="004E7A7E">
                <w:rPr>
                  <w:lang w:val="en-GB"/>
                </w:rPr>
                <w:t xml:space="preserve"> of product</w:t>
              </w:r>
              <w:r w:rsidR="00A26C98">
                <w:t xml:space="preserve"> </w:t>
              </w:r>
              <w:r w:rsidR="00A26C98">
                <w:rPr>
                  <w:lang w:val="en-GB"/>
                </w:rPr>
                <w:t>road</w:t>
              </w:r>
              <w:r w:rsidR="00A26C98">
                <w:t xml:space="preserve"> </w:t>
              </w:r>
              <w:r>
                <w:rPr>
                  <w:lang w:val="en-GB"/>
                </w:rPr>
                <w:t>maps, t</w:t>
              </w:r>
              <w:r w:rsidR="004E7A7E">
                <w:rPr>
                  <w:lang w:val="en-GB"/>
                </w:rPr>
                <w:t>hen communicate this through the business</w:t>
              </w:r>
              <w:r>
                <w:rPr>
                  <w:lang w:val="en-GB"/>
                </w:rPr>
                <w:t>.</w:t>
              </w:r>
            </w:p>
            <w:p w:rsidR="005A7786" w:rsidRDefault="00483E8B" w:rsidP="004D0066">
              <w:pPr>
                <w:pStyle w:val="ListBullet"/>
              </w:pPr>
              <w:r>
                <w:rPr>
                  <w:lang w:val="en-GB"/>
                </w:rPr>
                <w:t>Determine</w:t>
              </w:r>
              <w:r>
                <w:t xml:space="preserve"> </w:t>
              </w:r>
              <w:r w:rsidR="00C76BE1">
                <w:t>p</w:t>
              </w:r>
              <w:r w:rsidR="005F63A6">
                <w:t xml:space="preserve">latform </w:t>
              </w:r>
              <w:r>
                <w:rPr>
                  <w:lang w:val="en-GB"/>
                </w:rPr>
                <w:t>architecture</w:t>
              </w:r>
              <w:r>
                <w:t xml:space="preserve"> </w:t>
              </w:r>
              <w:r>
                <w:rPr>
                  <w:lang w:val="en-GB"/>
                </w:rPr>
                <w:t>and</w:t>
              </w:r>
              <w:r>
                <w:t xml:space="preserve"> </w:t>
              </w:r>
              <w:r>
                <w:rPr>
                  <w:lang w:val="en-GB"/>
                </w:rPr>
                <w:t>deliver</w:t>
              </w:r>
              <w:r>
                <w:t xml:space="preserve"> </w:t>
              </w:r>
              <w:r>
                <w:rPr>
                  <w:lang w:val="en-GB"/>
                </w:rPr>
                <w:t>documentation</w:t>
              </w:r>
              <w:r>
                <w:t xml:space="preserve"> </w:t>
              </w:r>
              <w:r>
                <w:rPr>
                  <w:lang w:val="en-GB"/>
                </w:rPr>
                <w:t>to</w:t>
              </w:r>
              <w:r>
                <w:t xml:space="preserve"> </w:t>
              </w:r>
              <w:r>
                <w:rPr>
                  <w:lang w:val="en-GB"/>
                </w:rPr>
                <w:t>key</w:t>
              </w:r>
              <w:r>
                <w:t xml:space="preserve"> </w:t>
              </w:r>
              <w:r w:rsidR="004D0066">
                <w:rPr>
                  <w:lang w:val="en-GB"/>
                </w:rPr>
                <w:t>stakeholders</w:t>
              </w:r>
              <w:r>
                <w:t>.</w:t>
              </w:r>
            </w:p>
            <w:p w:rsidR="005F169C" w:rsidRDefault="004D0066" w:rsidP="005F169C">
              <w:pPr>
                <w:pStyle w:val="ListBullet"/>
              </w:pPr>
              <w:r>
                <w:t xml:space="preserve">Input </w:t>
              </w:r>
              <w:r>
                <w:rPr>
                  <w:lang w:val="en-GB"/>
                </w:rPr>
                <w:t>into</w:t>
              </w:r>
              <w:r>
                <w:t xml:space="preserve"> </w:t>
              </w:r>
              <w:r>
                <w:rPr>
                  <w:lang w:val="en-GB"/>
                </w:rPr>
                <w:t>global</w:t>
              </w:r>
              <w:r>
                <w:t xml:space="preserve"> </w:t>
              </w:r>
              <w:r>
                <w:rPr>
                  <w:lang w:val="en-GB"/>
                </w:rPr>
                <w:t>product roadmaps</w:t>
              </w:r>
              <w:r w:rsidR="005F169C">
                <w:t xml:space="preserve"> </w:t>
              </w:r>
              <w:r>
                <w:rPr>
                  <w:lang w:val="en-GB"/>
                </w:rPr>
                <w:t>to</w:t>
              </w:r>
              <w:r>
                <w:t xml:space="preserve"> </w:t>
              </w:r>
              <w:r>
                <w:rPr>
                  <w:lang w:val="en-GB"/>
                </w:rPr>
                <w:t xml:space="preserve">align </w:t>
              </w:r>
              <w:r w:rsidR="005F169C">
                <w:t>business needs and strategic directions.</w:t>
              </w:r>
            </w:p>
            <w:p w:rsidR="004D0066" w:rsidRDefault="004D0066" w:rsidP="004D0066">
              <w:pPr>
                <w:pStyle w:val="ListBullet"/>
              </w:pPr>
              <w:r>
                <w:t>Ensure</w:t>
              </w:r>
              <w:r w:rsidR="005F169C">
                <w:t xml:space="preserve"> best </w:t>
              </w:r>
              <w:r w:rsidR="005F169C">
                <w:rPr>
                  <w:lang w:val="en-GB"/>
                </w:rPr>
                <w:t>practice</w:t>
              </w:r>
              <w:r>
                <w:t xml:space="preserve"> </w:t>
              </w:r>
              <w:r>
                <w:rPr>
                  <w:lang w:val="en-GB"/>
                </w:rPr>
                <w:t>technical</w:t>
              </w:r>
              <w:r>
                <w:t xml:space="preserve"> </w:t>
              </w:r>
              <w:r>
                <w:rPr>
                  <w:lang w:val="en-GB"/>
                </w:rPr>
                <w:t>deployment</w:t>
              </w:r>
              <w:r>
                <w:t xml:space="preserve"> </w:t>
              </w:r>
              <w:r>
                <w:rPr>
                  <w:lang w:val="en-GB"/>
                </w:rPr>
                <w:t>of applications</w:t>
              </w:r>
              <w:r w:rsidR="00EB607E">
                <w:rPr>
                  <w:lang w:val="en-GB"/>
                </w:rPr>
                <w:t>.</w:t>
              </w:r>
            </w:p>
            <w:p w:rsidR="00EB607E" w:rsidRDefault="005F169C" w:rsidP="00EB607E">
              <w:pPr>
                <w:pStyle w:val="ListBullet"/>
              </w:pPr>
              <w:r>
                <w:t>Negotiating with 3</w:t>
              </w:r>
              <w:r w:rsidRPr="005F169C">
                <w:rPr>
                  <w:vertAlign w:val="superscript"/>
                </w:rPr>
                <w:t>rd</w:t>
              </w:r>
              <w:r>
                <w:t xml:space="preserve"> party suppliers for service and supp</w:t>
              </w:r>
              <w:r w:rsidR="00EB607E">
                <w:t xml:space="preserve">ort </w:t>
              </w:r>
              <w:r w:rsidR="00EB607E">
                <w:rPr>
                  <w:lang w:val="en-GB"/>
                </w:rPr>
                <w:t>agreements</w:t>
              </w:r>
              <w:r w:rsidR="00EB607E">
                <w:t>.</w:t>
              </w:r>
            </w:p>
            <w:p w:rsidR="005F169C" w:rsidRDefault="00EB607E" w:rsidP="00EB607E">
              <w:pPr>
                <w:pStyle w:val="ListBullet"/>
              </w:pPr>
              <w:r>
                <w:rPr>
                  <w:lang w:val="en-GB"/>
                </w:rPr>
                <w:t>Lead</w:t>
              </w:r>
              <w:r>
                <w:t xml:space="preserve"> </w:t>
              </w:r>
              <w:r>
                <w:rPr>
                  <w:lang w:val="en-GB"/>
                </w:rPr>
                <w:t>the</w:t>
              </w:r>
              <w:r>
                <w:t xml:space="preserve"> </w:t>
              </w:r>
              <w:r>
                <w:rPr>
                  <w:lang w:val="en-GB"/>
                </w:rPr>
                <w:t>technical</w:t>
              </w:r>
              <w:r>
                <w:t xml:space="preserve"> </w:t>
              </w:r>
              <w:r>
                <w:rPr>
                  <w:lang w:val="en-GB"/>
                </w:rPr>
                <w:t>issues</w:t>
              </w:r>
              <w:r>
                <w:t xml:space="preserve"> </w:t>
              </w:r>
              <w:r>
                <w:rPr>
                  <w:lang w:val="en-GB"/>
                </w:rPr>
                <w:t>resolution</w:t>
              </w:r>
              <w:r>
                <w:t xml:space="preserve"> </w:t>
              </w:r>
              <w:r>
                <w:rPr>
                  <w:lang w:val="en-GB"/>
                </w:rPr>
                <w:t>and</w:t>
              </w:r>
              <w:r>
                <w:t xml:space="preserve"> </w:t>
              </w:r>
              <w:r>
                <w:rPr>
                  <w:lang w:val="en-GB"/>
                </w:rPr>
                <w:t>engage</w:t>
              </w:r>
              <w:r>
                <w:t xml:space="preserve"> necessary </w:t>
              </w:r>
              <w:r>
                <w:rPr>
                  <w:lang w:val="en-GB"/>
                </w:rPr>
                <w:t>eco</w:t>
              </w:r>
              <w:r>
                <w:t xml:space="preserve"> </w:t>
              </w:r>
              <w:r>
                <w:rPr>
                  <w:lang w:val="en-GB"/>
                </w:rPr>
                <w:t>system</w:t>
              </w:r>
              <w:r>
                <w:t xml:space="preserve"> </w:t>
              </w:r>
              <w:r>
                <w:rPr>
                  <w:lang w:val="en-GB"/>
                </w:rPr>
                <w:t>partners</w:t>
              </w:r>
              <w:r>
                <w:t>.</w:t>
              </w:r>
            </w:p>
            <w:p w:rsidR="00A426D7" w:rsidRDefault="00EB607E" w:rsidP="005F169C">
              <w:pPr>
                <w:pStyle w:val="ListBullet"/>
              </w:pPr>
              <w:r>
                <w:t xml:space="preserve">Technical </w:t>
              </w:r>
              <w:r>
                <w:rPr>
                  <w:lang w:val="en-GB"/>
                </w:rPr>
                <w:t>validation</w:t>
              </w:r>
              <w:r>
                <w:t xml:space="preserve"> </w:t>
              </w:r>
              <w:r>
                <w:rPr>
                  <w:lang w:val="en-GB"/>
                </w:rPr>
                <w:t>of</w:t>
              </w:r>
              <w:r>
                <w:t xml:space="preserve"> changes</w:t>
              </w:r>
              <w:r w:rsidR="009C25F8">
                <w:t xml:space="preserve"> </w:t>
              </w:r>
              <w:r>
                <w:rPr>
                  <w:lang w:val="en-GB"/>
                </w:rPr>
                <w:t>and manage these through the corporate change processes</w:t>
              </w:r>
              <w:r w:rsidR="009C25F8">
                <w:t>.</w:t>
              </w:r>
            </w:p>
            <w:p w:rsidR="009C25F8" w:rsidRDefault="00A426D7" w:rsidP="00EB607E">
              <w:pPr>
                <w:pStyle w:val="ListBullet"/>
              </w:pPr>
              <w:r>
                <w:t xml:space="preserve">Designed and developed </w:t>
              </w:r>
              <w:r w:rsidR="009C25F8">
                <w:rPr>
                  <w:lang w:val="en-GB"/>
                </w:rPr>
                <w:t>solution</w:t>
              </w:r>
              <w:r w:rsidR="00EB607E">
                <w:rPr>
                  <w:lang w:val="en-GB"/>
                </w:rPr>
                <w:t>s</w:t>
              </w:r>
              <w:r w:rsidR="009C25F8">
                <w:t xml:space="preserve"> </w:t>
              </w:r>
              <w:r w:rsidR="009C25F8">
                <w:rPr>
                  <w:lang w:val="en-GB"/>
                </w:rPr>
                <w:t>using</w:t>
              </w:r>
              <w:r w:rsidR="009C25F8">
                <w:t xml:space="preserve"> strategic tools </w:t>
              </w:r>
              <w:r w:rsidR="009C25F8">
                <w:rPr>
                  <w:lang w:val="en-GB"/>
                </w:rPr>
                <w:t>for</w:t>
              </w:r>
              <w:r w:rsidR="009C25F8">
                <w:t xml:space="preserve"> </w:t>
              </w:r>
              <w:r w:rsidR="009C25F8">
                <w:rPr>
                  <w:lang w:val="en-GB"/>
                </w:rPr>
                <w:t>major</w:t>
              </w:r>
              <w:r w:rsidR="009C25F8">
                <w:t xml:space="preserve"> </w:t>
              </w:r>
              <w:r w:rsidR="004E7A7E">
                <w:rPr>
                  <w:lang w:val="en-GB"/>
                </w:rPr>
                <w:t>customer</w:t>
              </w:r>
              <w:r w:rsidR="009C25F8">
                <w:t xml:space="preserve"> </w:t>
              </w:r>
              <w:r w:rsidR="009C25F8">
                <w:rPr>
                  <w:lang w:val="en-GB"/>
                </w:rPr>
                <w:t>international</w:t>
              </w:r>
              <w:r w:rsidR="009C25F8">
                <w:t xml:space="preserve"> </w:t>
              </w:r>
              <w:r w:rsidR="009C25F8">
                <w:rPr>
                  <w:lang w:val="en-GB"/>
                </w:rPr>
                <w:t>events</w:t>
              </w:r>
              <w:r w:rsidR="00EB607E">
                <w:t xml:space="preserve"> &amp; </w:t>
              </w:r>
              <w:r w:rsidR="00EB607E">
                <w:rPr>
                  <w:lang w:val="en-GB"/>
                </w:rPr>
                <w:t>customer</w:t>
              </w:r>
              <w:r w:rsidR="00EB607E">
                <w:t xml:space="preserve"> satisfaction</w:t>
              </w:r>
            </w:p>
            <w:p w:rsidR="00EB607E" w:rsidRDefault="004E7A7E" w:rsidP="009C25F8">
              <w:pPr>
                <w:pStyle w:val="ListBullet"/>
              </w:pPr>
              <w:r>
                <w:rPr>
                  <w:lang w:val="en-GB"/>
                </w:rPr>
                <w:t>Working</w:t>
              </w:r>
              <w:r>
                <w:t xml:space="preserve"> </w:t>
              </w:r>
              <w:r>
                <w:rPr>
                  <w:lang w:val="en-GB"/>
                </w:rPr>
                <w:t>in</w:t>
              </w:r>
              <w:r>
                <w:t xml:space="preserve"> </w:t>
              </w:r>
              <w:r>
                <w:rPr>
                  <w:lang w:val="en-GB"/>
                </w:rPr>
                <w:t>the</w:t>
              </w:r>
              <w:r>
                <w:t xml:space="preserve"> </w:t>
              </w:r>
              <w:r>
                <w:rPr>
                  <w:lang w:val="en-GB"/>
                </w:rPr>
                <w:t>Advanced</w:t>
              </w:r>
              <w:r>
                <w:t xml:space="preserve"> </w:t>
              </w:r>
              <w:r>
                <w:rPr>
                  <w:lang w:val="en-GB"/>
                </w:rPr>
                <w:t>Research</w:t>
              </w:r>
              <w:r>
                <w:t xml:space="preserve"> </w:t>
              </w:r>
              <w:r>
                <w:rPr>
                  <w:lang w:val="en-GB"/>
                </w:rPr>
                <w:t>facility</w:t>
              </w:r>
              <w:r>
                <w:t xml:space="preserve"> </w:t>
              </w:r>
              <w:r>
                <w:rPr>
                  <w:lang w:val="en-GB"/>
                </w:rPr>
                <w:t>to</w:t>
              </w:r>
              <w:r>
                <w:t xml:space="preserve"> </w:t>
              </w:r>
              <w:r>
                <w:rPr>
                  <w:lang w:val="en-GB"/>
                </w:rPr>
                <w:t>provide</w:t>
              </w:r>
              <w:r>
                <w:t xml:space="preserve"> </w:t>
              </w:r>
              <w:r>
                <w:rPr>
                  <w:lang w:val="en-GB"/>
                </w:rPr>
                <w:t>proof</w:t>
              </w:r>
              <w:r>
                <w:t xml:space="preserve"> </w:t>
              </w:r>
              <w:r>
                <w:rPr>
                  <w:lang w:val="en-GB"/>
                </w:rPr>
                <w:t>of</w:t>
              </w:r>
              <w:r>
                <w:t xml:space="preserve"> </w:t>
              </w:r>
              <w:r>
                <w:rPr>
                  <w:lang w:val="en-GB"/>
                </w:rPr>
                <w:t>concepts</w:t>
              </w:r>
              <w:r>
                <w:t xml:space="preserve">, </w:t>
              </w:r>
              <w:r>
                <w:rPr>
                  <w:lang w:val="en-GB"/>
                </w:rPr>
                <w:t>art</w:t>
              </w:r>
              <w:r>
                <w:t xml:space="preserve"> </w:t>
              </w:r>
              <w:r>
                <w:rPr>
                  <w:lang w:val="en-GB"/>
                </w:rPr>
                <w:t>of</w:t>
              </w:r>
              <w:r>
                <w:t xml:space="preserve"> </w:t>
              </w:r>
              <w:r>
                <w:rPr>
                  <w:lang w:val="en-GB"/>
                </w:rPr>
                <w:t>possible</w:t>
              </w:r>
              <w:r>
                <w:t xml:space="preserve"> </w:t>
              </w:r>
              <w:r>
                <w:rPr>
                  <w:lang w:val="en-GB"/>
                </w:rPr>
                <w:t>to</w:t>
              </w:r>
              <w:r>
                <w:t xml:space="preserve"> </w:t>
              </w:r>
              <w:r>
                <w:rPr>
                  <w:lang w:val="en-GB"/>
                </w:rPr>
                <w:t>support</w:t>
              </w:r>
              <w:r>
                <w:t xml:space="preserve"> </w:t>
              </w:r>
              <w:r>
                <w:rPr>
                  <w:lang w:val="en-GB"/>
                </w:rPr>
                <w:t>rapid</w:t>
              </w:r>
              <w:r>
                <w:t xml:space="preserve"> </w:t>
              </w:r>
              <w:r>
                <w:rPr>
                  <w:lang w:val="en-GB"/>
                </w:rPr>
                <w:t>agile</w:t>
              </w:r>
              <w:r>
                <w:t xml:space="preserve"> d</w:t>
              </w:r>
              <w:r w:rsidR="00EC3382">
                <w:t>evelopment</w:t>
              </w:r>
            </w:p>
          </w:sdtContent>
        </w:sdt>
        <w:sdt>
          <w:sdtPr>
            <w:rPr>
              <w:b w:val="0"/>
              <w:bCs w:val="0"/>
              <w:caps w:val="0"/>
              <w:color w:val="404040" w:themeColor="text1" w:themeTint="BF"/>
            </w:rPr>
            <w:id w:val="1389071067"/>
          </w:sdtPr>
          <w:sdtContent>
            <w:bookmarkStart w:id="0" w:name="_GoBack" w:displacedByCustomXml="prev"/>
            <w:p w:rsidR="005F169C" w:rsidRDefault="005F169C" w:rsidP="00170A10">
              <w:pPr>
                <w:pStyle w:val="Subsection"/>
              </w:pPr>
              <w:r>
                <w:t>IT &amp; Quality systems manager | olympus engineering | 2006 - 2014</w:t>
              </w:r>
            </w:p>
            <w:bookmarkEnd w:id="0"/>
            <w:p w:rsidR="005F169C" w:rsidRPr="00541B35" w:rsidRDefault="00E44B79" w:rsidP="005A7786">
              <w:pPr>
                <w:pStyle w:val="ListBullet"/>
                <w:rPr>
                  <w:b/>
                </w:rPr>
              </w:pPr>
              <w:r>
                <w:rPr>
                  <w:b/>
                </w:rPr>
                <w:t>Working for a large precision manufacturer I was a</w:t>
              </w:r>
              <w:r w:rsidR="00CF1065" w:rsidRPr="00541B35">
                <w:rPr>
                  <w:b/>
                </w:rPr>
                <w:t xml:space="preserve"> </w:t>
              </w:r>
              <w:r w:rsidR="005F169C" w:rsidRPr="00541B35">
                <w:rPr>
                  <w:b/>
                </w:rPr>
                <w:t xml:space="preserve">member of the </w:t>
              </w:r>
              <w:r w:rsidR="00CF1065" w:rsidRPr="00541B35">
                <w:rPr>
                  <w:b/>
                  <w:lang w:val="en-GB"/>
                </w:rPr>
                <w:t>senior</w:t>
              </w:r>
              <w:r w:rsidR="00CF1065" w:rsidRPr="00541B35">
                <w:rPr>
                  <w:b/>
                </w:rPr>
                <w:t xml:space="preserve"> management team, with responsibility </w:t>
              </w:r>
              <w:r w:rsidR="00EB607E" w:rsidRPr="00541B35">
                <w:rPr>
                  <w:b/>
                </w:rPr>
                <w:t xml:space="preserve">for the IT landscape &amp; </w:t>
              </w:r>
              <w:r w:rsidR="00EB607E" w:rsidRPr="00541B35">
                <w:rPr>
                  <w:b/>
                  <w:lang w:val="en-GB"/>
                </w:rPr>
                <w:t>management</w:t>
              </w:r>
              <w:r w:rsidR="00EB607E" w:rsidRPr="00541B35">
                <w:rPr>
                  <w:b/>
                </w:rPr>
                <w:t xml:space="preserve"> </w:t>
              </w:r>
              <w:r w:rsidR="005F169C" w:rsidRPr="00541B35">
                <w:rPr>
                  <w:b/>
                </w:rPr>
                <w:t xml:space="preserve">system. </w:t>
              </w:r>
              <w:r w:rsidR="00CF1065" w:rsidRPr="00541B35">
                <w:rPr>
                  <w:b/>
                </w:rPr>
                <w:t xml:space="preserve">This role required me to participate monthly management meetings to help shape future business direction. My daily role required me to </w:t>
              </w:r>
              <w:r w:rsidR="005F169C" w:rsidRPr="00541B35">
                <w:rPr>
                  <w:b/>
                </w:rPr>
                <w:t>develop</w:t>
              </w:r>
              <w:r w:rsidR="00CF1065" w:rsidRPr="00541B35">
                <w:rPr>
                  <w:b/>
                </w:rPr>
                <w:t xml:space="preserve"> the </w:t>
              </w:r>
              <w:r w:rsidR="005F169C" w:rsidRPr="00541B35">
                <w:rPr>
                  <w:b/>
                  <w:lang w:val="en-GB"/>
                </w:rPr>
                <w:t>IT</w:t>
              </w:r>
              <w:r w:rsidR="005F169C" w:rsidRPr="00541B35">
                <w:rPr>
                  <w:b/>
                </w:rPr>
                <w:t xml:space="preserve"> </w:t>
              </w:r>
              <w:r w:rsidR="00CF1065" w:rsidRPr="00541B35">
                <w:rPr>
                  <w:b/>
                </w:rPr>
                <w:t>landscape including the strategic direction, evaluation</w:t>
              </w:r>
              <w:r w:rsidR="005F169C" w:rsidRPr="00541B35">
                <w:rPr>
                  <w:b/>
                </w:rPr>
                <w:t xml:space="preserve"> of new technologies, process improvements to move the business forward and maintain a competitive edge. </w:t>
              </w:r>
            </w:p>
            <w:p w:rsidR="00297CC6" w:rsidRPr="00541B35" w:rsidRDefault="00297CC6" w:rsidP="00297CC6">
              <w:pPr>
                <w:pStyle w:val="ListBullet"/>
                <w:rPr>
                  <w:b/>
                </w:rPr>
              </w:pPr>
              <w:r w:rsidRPr="00541B35">
                <w:rPr>
                  <w:b/>
                  <w:lang w:val="en-GB"/>
                </w:rPr>
                <w:t>Responsible</w:t>
              </w:r>
              <w:r w:rsidRPr="00541B35">
                <w:rPr>
                  <w:b/>
                </w:rPr>
                <w:t xml:space="preserve"> </w:t>
              </w:r>
              <w:r w:rsidRPr="00541B35">
                <w:rPr>
                  <w:b/>
                  <w:lang w:val="en-GB"/>
                </w:rPr>
                <w:t>for</w:t>
              </w:r>
              <w:r w:rsidRPr="00541B35">
                <w:rPr>
                  <w:b/>
                </w:rPr>
                <w:t xml:space="preserve"> </w:t>
              </w:r>
              <w:r w:rsidRPr="00541B35">
                <w:rPr>
                  <w:b/>
                  <w:lang w:val="en-GB"/>
                </w:rPr>
                <w:t>the</w:t>
              </w:r>
              <w:r w:rsidRPr="00541B35">
                <w:rPr>
                  <w:b/>
                </w:rPr>
                <w:t xml:space="preserve"> </w:t>
              </w:r>
              <w:r w:rsidRPr="00541B35">
                <w:rPr>
                  <w:b/>
                  <w:lang w:val="en-GB"/>
                </w:rPr>
                <w:t>Quality</w:t>
              </w:r>
              <w:r w:rsidRPr="00541B35">
                <w:rPr>
                  <w:b/>
                </w:rPr>
                <w:t xml:space="preserve"> </w:t>
              </w:r>
              <w:r w:rsidRPr="00541B35">
                <w:rPr>
                  <w:b/>
                  <w:lang w:val="en-GB"/>
                </w:rPr>
                <w:t>Management</w:t>
              </w:r>
              <w:r w:rsidRPr="00541B35">
                <w:rPr>
                  <w:b/>
                </w:rPr>
                <w:t xml:space="preserve"> </w:t>
              </w:r>
              <w:r w:rsidRPr="00541B35">
                <w:rPr>
                  <w:b/>
                  <w:lang w:val="en-GB"/>
                </w:rPr>
                <w:t>System</w:t>
              </w:r>
              <w:r w:rsidRPr="00541B35">
                <w:rPr>
                  <w:b/>
                </w:rPr>
                <w:t xml:space="preserve"> including </w:t>
              </w:r>
              <w:r w:rsidRPr="00541B35">
                <w:rPr>
                  <w:b/>
                  <w:lang w:val="en-GB"/>
                </w:rPr>
                <w:t>internal</w:t>
              </w:r>
              <w:r w:rsidRPr="00541B35">
                <w:rPr>
                  <w:b/>
                </w:rPr>
                <w:t xml:space="preserve"> </w:t>
              </w:r>
              <w:r w:rsidRPr="00541B35">
                <w:rPr>
                  <w:b/>
                  <w:lang w:val="en-GB"/>
                </w:rPr>
                <w:t>auditing</w:t>
              </w:r>
              <w:r w:rsidRPr="00541B35">
                <w:rPr>
                  <w:b/>
                </w:rPr>
                <w:t xml:space="preserve">, </w:t>
              </w:r>
              <w:r w:rsidRPr="00541B35">
                <w:rPr>
                  <w:b/>
                  <w:lang w:val="en-GB"/>
                </w:rPr>
                <w:t>problem</w:t>
              </w:r>
              <w:r w:rsidRPr="00541B35">
                <w:rPr>
                  <w:b/>
                </w:rPr>
                <w:t xml:space="preserve"> </w:t>
              </w:r>
              <w:r w:rsidRPr="00541B35">
                <w:rPr>
                  <w:b/>
                  <w:lang w:val="en-GB"/>
                </w:rPr>
                <w:t>management</w:t>
              </w:r>
              <w:r w:rsidRPr="00541B35">
                <w:rPr>
                  <w:b/>
                </w:rPr>
                <w:t xml:space="preserve">, </w:t>
              </w:r>
              <w:r w:rsidRPr="00541B35">
                <w:rPr>
                  <w:b/>
                  <w:lang w:val="en-GB"/>
                </w:rPr>
                <w:t>document</w:t>
              </w:r>
              <w:r w:rsidRPr="00541B35">
                <w:rPr>
                  <w:b/>
                </w:rPr>
                <w:t xml:space="preserve"> </w:t>
              </w:r>
              <w:r w:rsidRPr="00541B35">
                <w:rPr>
                  <w:b/>
                  <w:lang w:val="en-GB"/>
                </w:rPr>
                <w:t>control, supplier auditing and process control</w:t>
              </w:r>
              <w:r w:rsidRPr="00541B35">
                <w:rPr>
                  <w:b/>
                </w:rPr>
                <w:t>.</w:t>
              </w:r>
            </w:p>
            <w:p w:rsidR="005F169C" w:rsidRPr="00A2170D" w:rsidRDefault="00EB607E" w:rsidP="005A7786">
              <w:pPr>
                <w:pStyle w:val="ListBullet"/>
              </w:pPr>
              <w:r>
                <w:t xml:space="preserve">Secured </w:t>
              </w:r>
              <w:r>
                <w:rPr>
                  <w:lang w:val="en-GB"/>
                </w:rPr>
                <w:t>and</w:t>
              </w:r>
              <w:r>
                <w:t xml:space="preserve"> d</w:t>
              </w:r>
              <w:r w:rsidR="005F169C" w:rsidRPr="00C00117">
                <w:t>elivered a £3M</w:t>
              </w:r>
              <w:r>
                <w:t>/</w:t>
              </w:r>
              <w:r w:rsidR="00184957">
                <w:t>year</w:t>
              </w:r>
              <w:r w:rsidR="005F169C" w:rsidRPr="00C00117">
                <w:t xml:space="preserve"> package of work for a luxury car manufacture ensuring customer and international quality requirements were achieved. This required detailed management and accurate resource planning to support the customer’s assembly deadlines.</w:t>
              </w:r>
            </w:p>
            <w:p w:rsidR="005F169C" w:rsidRDefault="005F169C" w:rsidP="005A7786">
              <w:pPr>
                <w:pStyle w:val="ListBullet"/>
              </w:pPr>
              <w:r>
                <w:rPr>
                  <w:lang w:val="en-GB"/>
                </w:rPr>
                <w:t>Infrastructure</w:t>
              </w:r>
              <w:r>
                <w:t xml:space="preserve"> </w:t>
              </w:r>
              <w:r>
                <w:rPr>
                  <w:lang w:val="en-GB"/>
                </w:rPr>
                <w:t>replacement</w:t>
              </w:r>
              <w:r>
                <w:t xml:space="preserve"> including desktops and </w:t>
              </w:r>
              <w:r>
                <w:rPr>
                  <w:lang w:val="en-GB"/>
                </w:rPr>
                <w:t>servers</w:t>
              </w:r>
              <w:r>
                <w:t xml:space="preserve">, </w:t>
              </w:r>
              <w:r>
                <w:rPr>
                  <w:lang w:val="en-GB"/>
                </w:rPr>
                <w:t>gigabit</w:t>
              </w:r>
              <w:r>
                <w:t xml:space="preserve"> </w:t>
              </w:r>
              <w:r>
                <w:rPr>
                  <w:lang w:val="en-GB"/>
                </w:rPr>
                <w:t>Ethernet</w:t>
              </w:r>
              <w:r>
                <w:t xml:space="preserve"> </w:t>
              </w:r>
              <w:r>
                <w:rPr>
                  <w:lang w:val="en-GB"/>
                </w:rPr>
                <w:t>to</w:t>
              </w:r>
              <w:r>
                <w:t xml:space="preserve"> </w:t>
              </w:r>
              <w:r>
                <w:rPr>
                  <w:lang w:val="en-GB"/>
                </w:rPr>
                <w:t>desktop</w:t>
              </w:r>
              <w:r>
                <w:t xml:space="preserve">, multi </w:t>
              </w:r>
              <w:r>
                <w:rPr>
                  <w:lang w:val="en-GB"/>
                </w:rPr>
                <w:t>site</w:t>
              </w:r>
              <w:r>
                <w:t xml:space="preserve"> connectivity.</w:t>
              </w:r>
            </w:p>
            <w:p w:rsidR="005F169C" w:rsidRDefault="00EB607E" w:rsidP="005A7786">
              <w:pPr>
                <w:pStyle w:val="ListBullet"/>
              </w:pPr>
              <w:r>
                <w:rPr>
                  <w:lang w:val="en-GB"/>
                </w:rPr>
                <w:t>Responsibility to ensure intention accreditations were achieved, driving process control and governance throughout business</w:t>
              </w:r>
            </w:p>
          </w:sdtContent>
        </w:sdt>
        <w:sdt>
          <w:sdtPr>
            <w:rPr>
              <w:b w:val="0"/>
              <w:bCs w:val="0"/>
              <w:caps w:val="0"/>
              <w:color w:val="404040" w:themeColor="text1" w:themeTint="BF"/>
            </w:rPr>
            <w:id w:val="509566505"/>
          </w:sdtPr>
          <w:sdtContent>
            <w:p w:rsidR="00A26C98" w:rsidRDefault="00A26C98" w:rsidP="00E43F4C">
              <w:pPr>
                <w:pStyle w:val="Subsection"/>
              </w:pPr>
              <w:r>
                <w:t>IT manager | olympus engineering | 2005 - 2006</w:t>
              </w:r>
            </w:p>
            <w:p w:rsidR="00A26C98" w:rsidRDefault="00A26C98" w:rsidP="00A26C98">
              <w:pPr>
                <w:pStyle w:val="ListBullet"/>
              </w:pPr>
              <w:r>
                <w:t>Responsibility for voice &amp; data and business systems</w:t>
              </w:r>
              <w:r w:rsidRPr="004E5F9F">
                <w:t>.</w:t>
              </w:r>
              <w:r>
                <w:t xml:space="preserve"> This role </w:t>
              </w:r>
              <w:r>
                <w:rPr>
                  <w:lang w:val="en-GB"/>
                </w:rPr>
                <w:t>gave</w:t>
              </w:r>
              <w:r>
                <w:t xml:space="preserve"> me </w:t>
              </w:r>
              <w:r>
                <w:rPr>
                  <w:lang w:val="en-GB"/>
                </w:rPr>
                <w:t>the</w:t>
              </w:r>
              <w:r>
                <w:t xml:space="preserve"> </w:t>
              </w:r>
              <w:r>
                <w:rPr>
                  <w:lang w:val="en-GB"/>
                </w:rPr>
                <w:t>ability</w:t>
              </w:r>
              <w:r>
                <w:t xml:space="preserve"> to develop the infrastructure allowing the business to double in size business without any reinvestment in core systems.</w:t>
              </w:r>
            </w:p>
            <w:p w:rsidR="00A26C98" w:rsidRPr="0085436D" w:rsidRDefault="00A26C98" w:rsidP="00A26C98">
              <w:pPr>
                <w:pStyle w:val="ListBullet"/>
              </w:pPr>
              <w:r>
                <w:rPr>
                  <w:lang w:val="en-GB"/>
                </w:rPr>
                <w:t>Local</w:t>
              </w:r>
              <w:r>
                <w:t xml:space="preserve"> </w:t>
              </w:r>
              <w:r>
                <w:rPr>
                  <w:lang w:val="en-GB"/>
                </w:rPr>
                <w:t>support</w:t>
              </w:r>
              <w:r>
                <w:t xml:space="preserve"> </w:t>
              </w:r>
              <w:r>
                <w:rPr>
                  <w:lang w:val="en-GB"/>
                </w:rPr>
                <w:t>to</w:t>
              </w:r>
              <w:r>
                <w:t xml:space="preserve"> users </w:t>
              </w:r>
              <w:r>
                <w:rPr>
                  <w:lang w:val="en-GB"/>
                </w:rPr>
                <w:t>for</w:t>
              </w:r>
              <w:r>
                <w:t xml:space="preserve"> </w:t>
              </w:r>
              <w:r>
                <w:rPr>
                  <w:lang w:val="en-GB"/>
                </w:rPr>
                <w:t>business</w:t>
              </w:r>
              <w:r>
                <w:t xml:space="preserve"> </w:t>
              </w:r>
              <w:r>
                <w:rPr>
                  <w:lang w:val="en-GB"/>
                </w:rPr>
                <w:t>systems</w:t>
              </w:r>
              <w:r>
                <w:t xml:space="preserve">, </w:t>
              </w:r>
              <w:r>
                <w:rPr>
                  <w:lang w:val="en-GB"/>
                </w:rPr>
                <w:t>Crystal</w:t>
              </w:r>
              <w:r>
                <w:t xml:space="preserve"> </w:t>
              </w:r>
              <w:r>
                <w:rPr>
                  <w:lang w:val="en-GB"/>
                </w:rPr>
                <w:t>Reports</w:t>
              </w:r>
              <w:r>
                <w:t xml:space="preserve"> </w:t>
              </w:r>
              <w:r>
                <w:rPr>
                  <w:lang w:val="en-GB"/>
                </w:rPr>
                <w:t>design</w:t>
              </w:r>
              <w:r>
                <w:t xml:space="preserve"> &amp; </w:t>
              </w:r>
              <w:r>
                <w:rPr>
                  <w:lang w:val="en-GB"/>
                </w:rPr>
                <w:t>development</w:t>
              </w:r>
              <w:r>
                <w:t xml:space="preserve">, </w:t>
              </w:r>
              <w:r>
                <w:rPr>
                  <w:lang w:val="en-GB"/>
                </w:rPr>
                <w:t>Server</w:t>
              </w:r>
              <w:r>
                <w:t xml:space="preserve"> </w:t>
              </w:r>
              <w:r>
                <w:rPr>
                  <w:lang w:val="en-GB"/>
                </w:rPr>
                <w:t>and</w:t>
              </w:r>
              <w:r>
                <w:t xml:space="preserve"> </w:t>
              </w:r>
              <w:r>
                <w:rPr>
                  <w:lang w:val="en-GB"/>
                </w:rPr>
                <w:t>hardware</w:t>
              </w:r>
              <w:r>
                <w:t xml:space="preserve"> </w:t>
              </w:r>
              <w:r>
                <w:rPr>
                  <w:lang w:val="en-GB"/>
                </w:rPr>
                <w:t>maintenance</w:t>
              </w:r>
              <w:r>
                <w:t>,</w:t>
              </w:r>
              <w:r>
                <w:rPr>
                  <w:lang w:val="en-GB"/>
                </w:rPr>
                <w:t xml:space="preserve"> backups and patching.</w:t>
              </w:r>
            </w:p>
            <w:p w:rsidR="00A26C98" w:rsidRPr="0085436D" w:rsidRDefault="00A26C98" w:rsidP="00A26C98">
              <w:pPr>
                <w:pStyle w:val="ListBullet"/>
              </w:pPr>
              <w:r>
                <w:rPr>
                  <w:lang w:val="en-GB"/>
                </w:rPr>
                <w:t>Development of disaster recovery plan and system failover using mirrored data store and off site backups.</w:t>
              </w:r>
            </w:p>
            <w:p w:rsidR="00A26C98" w:rsidRDefault="00A26C98" w:rsidP="00A26C98">
              <w:pPr>
                <w:pStyle w:val="ListBullet"/>
              </w:pPr>
              <w:r>
                <w:rPr>
                  <w:lang w:val="en-GB"/>
                </w:rPr>
                <w:t>Multi-site connectivity for voice and data to enable production data availability on both locations.</w:t>
              </w:r>
            </w:p>
            <w:p w:rsidR="00A26C98" w:rsidRDefault="00A26C98" w:rsidP="00E43F4C">
              <w:pPr>
                <w:pStyle w:val="Subsection"/>
              </w:pPr>
              <w:r>
                <w:t>I&amp;c serv</w:t>
              </w:r>
              <w:r w:rsidR="00852AB2">
                <w:t>ice officer | Siemens Plc | 2004</w:t>
              </w:r>
              <w:r>
                <w:t xml:space="preserve"> - 2005</w:t>
              </w:r>
            </w:p>
            <w:p w:rsidR="00A26C98" w:rsidRPr="00541B35" w:rsidRDefault="00A26C98" w:rsidP="00A26C98">
              <w:pPr>
                <w:pStyle w:val="ListBullet"/>
                <w:rPr>
                  <w:b/>
                </w:rPr>
              </w:pPr>
              <w:r w:rsidRPr="00541B35">
                <w:rPr>
                  <w:b/>
                </w:rPr>
                <w:t>Working for the CIO</w:t>
              </w:r>
              <w:r>
                <w:rPr>
                  <w:b/>
                </w:rPr>
                <w:t xml:space="preserve"> </w:t>
              </w:r>
              <w:r w:rsidR="00541B35">
                <w:rPr>
                  <w:b/>
                </w:rPr>
                <w:t>in one of the largest employers in the world</w:t>
              </w:r>
              <w:r w:rsidRPr="00541B35">
                <w:rPr>
                  <w:b/>
                </w:rPr>
                <w:t xml:space="preserve"> I was responsible for ensuring the provision of service from our nominated IT supplier met business needs and conformed to the terms of their SLA’s. This role included purchasing assets low value and capex based, the provision of comms both fixed line &amp; mobile and the participation in the international business acquisition team.</w:t>
              </w:r>
            </w:p>
            <w:p w:rsidR="00A26C98" w:rsidRPr="00541B35" w:rsidRDefault="00B5293A" w:rsidP="00A26C98">
              <w:pPr>
                <w:pStyle w:val="ListBullet"/>
                <w:rPr>
                  <w:b/>
                </w:rPr>
              </w:pPr>
              <w:r>
                <w:rPr>
                  <w:b/>
                  <w:lang w:val="en-GB"/>
                </w:rPr>
                <w:t>I also managed the i</w:t>
              </w:r>
              <w:r w:rsidR="00A26C98" w:rsidRPr="00541B35">
                <w:rPr>
                  <w:b/>
                  <w:lang w:val="en-GB"/>
                </w:rPr>
                <w:t>mplementation</w:t>
              </w:r>
              <w:r w:rsidR="00A26C98" w:rsidRPr="00541B35">
                <w:rPr>
                  <w:b/>
                </w:rPr>
                <w:t xml:space="preserve"> </w:t>
              </w:r>
              <w:r w:rsidR="00A26C98" w:rsidRPr="00541B35">
                <w:rPr>
                  <w:b/>
                  <w:lang w:val="en-GB"/>
                </w:rPr>
                <w:t>of</w:t>
              </w:r>
              <w:r w:rsidR="00A26C98" w:rsidRPr="00541B35">
                <w:rPr>
                  <w:b/>
                </w:rPr>
                <w:t xml:space="preserve"> </w:t>
              </w:r>
              <w:r w:rsidR="00A26C98" w:rsidRPr="00541B35">
                <w:rPr>
                  <w:b/>
                  <w:lang w:val="en-GB"/>
                </w:rPr>
                <w:t>company</w:t>
              </w:r>
              <w:r w:rsidR="00A26C98" w:rsidRPr="00541B35">
                <w:rPr>
                  <w:b/>
                </w:rPr>
                <w:t>w</w:t>
              </w:r>
              <w:r w:rsidR="00A26C98" w:rsidRPr="00541B35">
                <w:rPr>
                  <w:b/>
                  <w:lang w:val="en-GB"/>
                </w:rPr>
                <w:t>ide</w:t>
              </w:r>
              <w:r w:rsidR="00A26C98" w:rsidRPr="00541B35">
                <w:rPr>
                  <w:b/>
                </w:rPr>
                <w:t xml:space="preserve"> </w:t>
              </w:r>
              <w:r w:rsidR="00A26C98" w:rsidRPr="00541B35">
                <w:rPr>
                  <w:b/>
                  <w:lang w:val="en-GB"/>
                </w:rPr>
                <w:t>Siebel</w:t>
              </w:r>
              <w:r w:rsidR="00A26C98" w:rsidRPr="00541B35">
                <w:rPr>
                  <w:b/>
                </w:rPr>
                <w:t xml:space="preserve"> </w:t>
              </w:r>
              <w:r w:rsidR="00A26C98" w:rsidRPr="00541B35">
                <w:rPr>
                  <w:b/>
                  <w:lang w:val="en-GB"/>
                </w:rPr>
                <w:t>system</w:t>
              </w:r>
              <w:r w:rsidR="00A26C98" w:rsidRPr="00541B35">
                <w:rPr>
                  <w:b/>
                </w:rPr>
                <w:t xml:space="preserve">. This </w:t>
              </w:r>
              <w:r w:rsidR="00A26C98" w:rsidRPr="00541B35">
                <w:rPr>
                  <w:b/>
                  <w:lang w:val="en-GB"/>
                </w:rPr>
                <w:t>role</w:t>
              </w:r>
              <w:r w:rsidR="00A26C98" w:rsidRPr="00541B35">
                <w:rPr>
                  <w:b/>
                </w:rPr>
                <w:t xml:space="preserve"> required </w:t>
              </w:r>
              <w:r w:rsidR="00A26C98" w:rsidRPr="00541B35">
                <w:rPr>
                  <w:b/>
                  <w:lang w:val="en-GB"/>
                </w:rPr>
                <w:t>me</w:t>
              </w:r>
              <w:r w:rsidR="00A26C98" w:rsidRPr="00541B35">
                <w:rPr>
                  <w:b/>
                </w:rPr>
                <w:t xml:space="preserve"> </w:t>
              </w:r>
              <w:r w:rsidR="00A26C98" w:rsidRPr="00541B35">
                <w:rPr>
                  <w:b/>
                  <w:lang w:val="en-GB"/>
                </w:rPr>
                <w:t>to</w:t>
              </w:r>
              <w:r w:rsidR="00A26C98" w:rsidRPr="00541B35">
                <w:rPr>
                  <w:b/>
                </w:rPr>
                <w:t xml:space="preserve"> </w:t>
              </w:r>
              <w:r w:rsidR="00A26C98" w:rsidRPr="00541B35">
                <w:rPr>
                  <w:b/>
                  <w:lang w:val="en-GB"/>
                </w:rPr>
                <w:t>define</w:t>
              </w:r>
              <w:r w:rsidR="00A26C98" w:rsidRPr="00541B35">
                <w:rPr>
                  <w:b/>
                </w:rPr>
                <w:t xml:space="preserve"> </w:t>
              </w:r>
              <w:r w:rsidR="00A26C98" w:rsidRPr="00541B35">
                <w:rPr>
                  <w:b/>
                  <w:lang w:val="en-GB"/>
                </w:rPr>
                <w:t>and</w:t>
              </w:r>
              <w:r w:rsidR="00A26C98" w:rsidRPr="00541B35">
                <w:rPr>
                  <w:b/>
                </w:rPr>
                <w:t xml:space="preserve"> </w:t>
              </w:r>
              <w:r w:rsidR="00A26C98" w:rsidRPr="00541B35">
                <w:rPr>
                  <w:b/>
                  <w:lang w:val="en-GB"/>
                </w:rPr>
                <w:t>document user requirements from senior management, develop</w:t>
              </w:r>
              <w:r w:rsidR="00A26C98" w:rsidRPr="00541B35">
                <w:rPr>
                  <w:b/>
                </w:rPr>
                <w:t xml:space="preserve"> </w:t>
              </w:r>
              <w:r w:rsidR="00A26C98" w:rsidRPr="00541B35">
                <w:rPr>
                  <w:b/>
                  <w:lang w:val="en-GB"/>
                </w:rPr>
                <w:t>the</w:t>
              </w:r>
              <w:r w:rsidR="00A26C98" w:rsidRPr="00541B35">
                <w:rPr>
                  <w:b/>
                </w:rPr>
                <w:t xml:space="preserve"> </w:t>
              </w:r>
              <w:r w:rsidR="00A26C98" w:rsidRPr="00541B35">
                <w:rPr>
                  <w:b/>
                  <w:lang w:val="en-GB"/>
                </w:rPr>
                <w:t>system</w:t>
              </w:r>
              <w:r w:rsidR="00A26C98" w:rsidRPr="00541B35">
                <w:rPr>
                  <w:b/>
                </w:rPr>
                <w:t xml:space="preserve"> </w:t>
              </w:r>
              <w:r w:rsidR="00A26C98" w:rsidRPr="00541B35">
                <w:rPr>
                  <w:b/>
                  <w:lang w:val="en-GB"/>
                </w:rPr>
                <w:t>along</w:t>
              </w:r>
              <w:r w:rsidR="00A26C98" w:rsidRPr="00541B35">
                <w:rPr>
                  <w:b/>
                </w:rPr>
                <w:t xml:space="preserve"> </w:t>
              </w:r>
              <w:r w:rsidR="00A26C98" w:rsidRPr="00541B35">
                <w:rPr>
                  <w:b/>
                  <w:lang w:val="en-GB"/>
                </w:rPr>
                <w:t>with</w:t>
              </w:r>
              <w:r w:rsidR="00A26C98" w:rsidRPr="00541B35">
                <w:rPr>
                  <w:b/>
                </w:rPr>
                <w:t xml:space="preserve"> </w:t>
              </w:r>
              <w:r w:rsidR="00A26C98" w:rsidRPr="00541B35">
                <w:rPr>
                  <w:b/>
                  <w:lang w:val="en-GB"/>
                </w:rPr>
                <w:t>a</w:t>
              </w:r>
              <w:r w:rsidR="00A26C98" w:rsidRPr="00541B35">
                <w:rPr>
                  <w:b/>
                </w:rPr>
                <w:t xml:space="preserve"> third party software </w:t>
              </w:r>
              <w:r w:rsidR="00A26C98" w:rsidRPr="00541B35">
                <w:rPr>
                  <w:b/>
                  <w:lang w:val="en-GB"/>
                </w:rPr>
                <w:t>house, test changes, engage key users to train and encourage adoption then migrate into production system and train end users.</w:t>
              </w:r>
            </w:p>
            <w:p w:rsidR="00A26C98" w:rsidRDefault="00A26C98" w:rsidP="00A26C98">
              <w:pPr>
                <w:pStyle w:val="ListBullet"/>
              </w:pPr>
              <w:r>
                <w:rPr>
                  <w:lang w:val="en-GB"/>
                </w:rPr>
                <w:t>Integration of two third party suppliers to enable out of hours call centre and literature fulfilment processes to be outsourced ensuring companywide cost savings were met.</w:t>
              </w:r>
            </w:p>
            <w:p w:rsidR="00A26C98" w:rsidRDefault="00A26C98" w:rsidP="00E43F4C">
              <w:pPr>
                <w:pStyle w:val="Subsection"/>
              </w:pPr>
              <w:r>
                <w:t>senior systems ana</w:t>
              </w:r>
              <w:r w:rsidR="00852AB2">
                <w:t>lyst | Siemens Plc | 2002 - 2004</w:t>
              </w:r>
            </w:p>
            <w:p w:rsidR="00A26C98" w:rsidRPr="00F93BA1" w:rsidRDefault="00A26C98" w:rsidP="00A26C98">
              <w:pPr>
                <w:pStyle w:val="ListBullet"/>
              </w:pPr>
              <w:r w:rsidRPr="00032EF0">
                <w:t>I had responsibility for a development team which looked after business systems such as SAP, Siebel, eBusiness, Internet / Intranet, office applications and business reporting. A highly business focused team, whose results directly impact the divisions ability to transact effective business, required daily interface with all different levels</w:t>
              </w:r>
              <w:r>
                <w:t xml:space="preserve"> of people within the business.</w:t>
              </w:r>
            </w:p>
            <w:p w:rsidR="00A26C98" w:rsidRDefault="00A26C98" w:rsidP="00E43F4C">
              <w:pPr>
                <w:pStyle w:val="Subsection"/>
              </w:pPr>
              <w:r>
                <w:t>Systems analyst | Siemens Plc | </w:t>
              </w:r>
              <w:r>
                <w:rPr>
                  <w:lang w:val="en-GB"/>
                </w:rPr>
                <w:t>1996</w:t>
              </w:r>
              <w:r>
                <w:t xml:space="preserve"> - 2002</w:t>
              </w:r>
            </w:p>
            <w:p w:rsidR="00A26C98" w:rsidRDefault="00A26C98" w:rsidP="00A26C98">
              <w:pPr>
                <w:pStyle w:val="ListBullet"/>
              </w:pPr>
              <w:r>
                <w:t xml:space="preserve">I </w:t>
              </w:r>
              <w:r>
                <w:rPr>
                  <w:lang w:val="en-GB"/>
                </w:rPr>
                <w:t>provided</w:t>
              </w:r>
              <w:r>
                <w:t xml:space="preserve"> 2</w:t>
              </w:r>
              <w:r w:rsidRPr="00F24C1B">
                <w:rPr>
                  <w:vertAlign w:val="superscript"/>
                </w:rPr>
                <w:t>nd</w:t>
              </w:r>
              <w:r>
                <w:t xml:space="preserve"> </w:t>
              </w:r>
              <w:r>
                <w:rPr>
                  <w:lang w:val="en-GB"/>
                </w:rPr>
                <w:t>line</w:t>
              </w:r>
              <w:r>
                <w:t xml:space="preserve"> </w:t>
              </w:r>
              <w:r>
                <w:rPr>
                  <w:lang w:val="en-GB"/>
                </w:rPr>
                <w:t>support</w:t>
              </w:r>
              <w:r>
                <w:t xml:space="preserve"> </w:t>
              </w:r>
              <w:r>
                <w:rPr>
                  <w:lang w:val="en-GB"/>
                </w:rPr>
                <w:t>to</w:t>
              </w:r>
              <w:r>
                <w:t xml:space="preserve"> </w:t>
              </w:r>
              <w:r>
                <w:rPr>
                  <w:lang w:val="en-GB"/>
                </w:rPr>
                <w:t>key</w:t>
              </w:r>
              <w:r>
                <w:t xml:space="preserve"> </w:t>
              </w:r>
              <w:r>
                <w:rPr>
                  <w:lang w:val="en-GB"/>
                </w:rPr>
                <w:t>business</w:t>
              </w:r>
              <w:r>
                <w:t xml:space="preserve"> </w:t>
              </w:r>
              <w:r>
                <w:rPr>
                  <w:lang w:val="en-GB"/>
                </w:rPr>
                <w:t>systems</w:t>
              </w:r>
              <w:r>
                <w:t xml:space="preserve">, developing </w:t>
              </w:r>
              <w:r>
                <w:rPr>
                  <w:lang w:val="en-GB"/>
                </w:rPr>
                <w:t>the</w:t>
              </w:r>
              <w:r>
                <w:t xml:space="preserve"> </w:t>
              </w:r>
              <w:r>
                <w:rPr>
                  <w:lang w:val="en-GB"/>
                </w:rPr>
                <w:t>internet</w:t>
              </w:r>
              <w:r>
                <w:t xml:space="preserve"> &amp; intranet </w:t>
              </w:r>
              <w:r>
                <w:rPr>
                  <w:lang w:val="en-GB"/>
                </w:rPr>
                <w:t>sites</w:t>
              </w:r>
              <w:r>
                <w:t xml:space="preserve"> </w:t>
              </w:r>
              <w:r>
                <w:rPr>
                  <w:lang w:val="en-GB"/>
                </w:rPr>
                <w:t>to</w:t>
              </w:r>
              <w:r>
                <w:t xml:space="preserve"> </w:t>
              </w:r>
              <w:r>
                <w:rPr>
                  <w:lang w:val="en-GB"/>
                </w:rPr>
                <w:t>serve</w:t>
              </w:r>
              <w:r>
                <w:t xml:space="preserve"> </w:t>
              </w:r>
              <w:r>
                <w:rPr>
                  <w:lang w:val="en-GB"/>
                </w:rPr>
                <w:t>both</w:t>
              </w:r>
              <w:r>
                <w:t xml:space="preserve"> </w:t>
              </w:r>
              <w:r>
                <w:rPr>
                  <w:lang w:val="en-GB"/>
                </w:rPr>
                <w:t>internal</w:t>
              </w:r>
              <w:r>
                <w:t xml:space="preserve"> </w:t>
              </w:r>
              <w:r>
                <w:rPr>
                  <w:lang w:val="en-GB"/>
                </w:rPr>
                <w:t>and</w:t>
              </w:r>
              <w:r>
                <w:t xml:space="preserve"> </w:t>
              </w:r>
              <w:r>
                <w:rPr>
                  <w:lang w:val="en-GB"/>
                </w:rPr>
                <w:t>external</w:t>
              </w:r>
              <w:r>
                <w:t xml:space="preserve"> customers.</w:t>
              </w:r>
            </w:p>
            <w:p w:rsidR="00F93BA1" w:rsidRDefault="00A26C98" w:rsidP="00A26C98">
              <w:pPr>
                <w:pStyle w:val="ListBullet"/>
              </w:pPr>
              <w:r w:rsidRPr="0700E2E2">
                <w:rPr>
                  <w:lang w:val="en-GB"/>
                </w:rPr>
                <w:t>My</w:t>
              </w:r>
              <w:r>
                <w:t xml:space="preserve"> </w:t>
              </w:r>
              <w:r w:rsidRPr="0700E2E2">
                <w:rPr>
                  <w:lang w:val="en-GB"/>
                </w:rPr>
                <w:t>role</w:t>
              </w:r>
              <w:r>
                <w:t xml:space="preserve"> </w:t>
              </w:r>
              <w:r w:rsidRPr="0700E2E2">
                <w:rPr>
                  <w:lang w:val="en-GB"/>
                </w:rPr>
                <w:t>included</w:t>
              </w:r>
              <w:r>
                <w:t xml:space="preserve"> </w:t>
              </w:r>
              <w:r w:rsidRPr="0700E2E2">
                <w:rPr>
                  <w:lang w:val="en-GB"/>
                </w:rPr>
                <w:t>the</w:t>
              </w:r>
              <w:r>
                <w:t xml:space="preserve"> </w:t>
              </w:r>
              <w:r w:rsidRPr="0700E2E2">
                <w:rPr>
                  <w:lang w:val="en-GB"/>
                </w:rPr>
                <w:t>evaluation</w:t>
              </w:r>
              <w:r>
                <w:t xml:space="preserve"> </w:t>
              </w:r>
              <w:r w:rsidRPr="0700E2E2">
                <w:rPr>
                  <w:lang w:val="en-GB"/>
                </w:rPr>
                <w:t>of</w:t>
              </w:r>
              <w:r>
                <w:t xml:space="preserve"> new technologies </w:t>
              </w:r>
              <w:r w:rsidRPr="0700E2E2">
                <w:rPr>
                  <w:lang w:val="en-GB"/>
                </w:rPr>
                <w:t>to</w:t>
              </w:r>
              <w:r>
                <w:t xml:space="preserve"> </w:t>
              </w:r>
              <w:r w:rsidRPr="0700E2E2">
                <w:rPr>
                  <w:lang w:val="en-GB"/>
                </w:rPr>
                <w:t>develop</w:t>
              </w:r>
              <w:r>
                <w:t xml:space="preserve"> </w:t>
              </w:r>
              <w:r w:rsidRPr="0700E2E2">
                <w:rPr>
                  <w:lang w:val="en-GB"/>
                </w:rPr>
                <w:t>and</w:t>
              </w:r>
              <w:r>
                <w:t xml:space="preserve"> </w:t>
              </w:r>
              <w:r w:rsidRPr="0700E2E2">
                <w:rPr>
                  <w:lang w:val="en-GB"/>
                </w:rPr>
                <w:t>use</w:t>
              </w:r>
              <w:r>
                <w:t xml:space="preserve"> </w:t>
              </w:r>
              <w:r w:rsidRPr="0700E2E2">
                <w:rPr>
                  <w:lang w:val="en-GB"/>
                </w:rPr>
                <w:t>within</w:t>
              </w:r>
              <w:r>
                <w:t xml:space="preserve"> </w:t>
              </w:r>
              <w:r w:rsidRPr="0700E2E2">
                <w:rPr>
                  <w:lang w:val="en-GB"/>
                </w:rPr>
                <w:t>the</w:t>
              </w:r>
              <w:r>
                <w:t xml:space="preserve"> </w:t>
              </w:r>
              <w:r w:rsidRPr="0700E2E2">
                <w:rPr>
                  <w:lang w:val="en-GB"/>
                </w:rPr>
                <w:t>business</w:t>
              </w:r>
              <w:r>
                <w:t xml:space="preserve"> </w:t>
              </w:r>
              <w:r w:rsidRPr="0700E2E2">
                <w:rPr>
                  <w:lang w:val="en-GB"/>
                </w:rPr>
                <w:t>giving</w:t>
              </w:r>
              <w:r>
                <w:t xml:space="preserve"> savings </w:t>
              </w:r>
              <w:r w:rsidRPr="0700E2E2">
                <w:rPr>
                  <w:lang w:val="en-GB"/>
                </w:rPr>
                <w:t>or</w:t>
              </w:r>
              <w:r>
                <w:t xml:space="preserve"> competitive </w:t>
              </w:r>
              <w:r w:rsidRPr="0700E2E2">
                <w:rPr>
                  <w:lang w:val="en-GB"/>
                </w:rPr>
                <w:t>advantages</w:t>
              </w:r>
              <w:r>
                <w:t>.</w:t>
              </w:r>
            </w:p>
          </w:sdtContent>
        </w:sdt>
      </w:sdtContent>
    </w:sdt>
    <w:p w:rsidR="005A7786" w:rsidRDefault="0700E2E2" w:rsidP="00E43F4C">
      <w:pPr>
        <w:pStyle w:val="SectionHeading"/>
      </w:pPr>
      <w:r w:rsidRPr="0700E2E2">
        <w:rPr>
          <w:lang w:val="en-GB"/>
        </w:rPr>
        <w:t>Hobbies &amp; Interests</w:t>
      </w:r>
    </w:p>
    <w:p w:rsidR="005A7786" w:rsidRDefault="0700E2E2" w:rsidP="005A7786">
      <w:pPr>
        <w:pStyle w:val="ListBullet"/>
      </w:pPr>
      <w:r>
        <w:t xml:space="preserve">I look after the voice and data for a large local church </w:t>
      </w:r>
      <w:r w:rsidRPr="0700E2E2">
        <w:rPr>
          <w:lang w:val="en-GB"/>
        </w:rPr>
        <w:t>whose</w:t>
      </w:r>
      <w:r>
        <w:t xml:space="preserve"> charitable works help the surrounding community.</w:t>
      </w:r>
    </w:p>
    <w:p w:rsidR="00CC697B" w:rsidRDefault="0700E2E2" w:rsidP="00CC697B">
      <w:pPr>
        <w:pStyle w:val="ListBullet"/>
      </w:pPr>
      <w:r>
        <w:t xml:space="preserve">I enjoy sound engineering and have engineered at some large concerts, live television &amp; radio and for some </w:t>
      </w:r>
      <w:r w:rsidRPr="0700E2E2">
        <w:rPr>
          <w:lang w:val="en-GB"/>
        </w:rPr>
        <w:t>well</w:t>
      </w:r>
      <w:r>
        <w:t xml:space="preserve"> known personalities.</w:t>
      </w:r>
    </w:p>
    <w:p w:rsidR="7EDC5957" w:rsidRPr="00CC697B" w:rsidRDefault="00B76C3D" w:rsidP="00CC697B">
      <w:pPr>
        <w:pStyle w:val="ListBullet"/>
      </w:pPr>
      <w:r>
        <w:t>Astronomy</w:t>
      </w:r>
    </w:p>
    <w:p w:rsidR="005A7786" w:rsidRDefault="0700E2E2" w:rsidP="00E43F4C">
      <w:pPr>
        <w:pStyle w:val="SectionHeading"/>
      </w:pPr>
      <w:r>
        <w:t>References</w:t>
      </w:r>
    </w:p>
    <w:p w:rsidR="005A7786" w:rsidRDefault="0700E2E2" w:rsidP="00E43F4C">
      <w:pPr>
        <w:pStyle w:val="Subsection"/>
      </w:pPr>
      <w:r>
        <w:t>Professional &amp; personal</w:t>
      </w:r>
    </w:p>
    <w:p w:rsidR="005A7786" w:rsidRDefault="0700E2E2" w:rsidP="005A7786">
      <w:pPr>
        <w:pStyle w:val="ListBullet"/>
        <w:numPr>
          <w:ilvl w:val="0"/>
          <w:numId w:val="0"/>
        </w:numPr>
        <w:ind w:left="144" w:hanging="144"/>
      </w:pPr>
      <w:r w:rsidRPr="0700E2E2">
        <w:rPr>
          <w:lang w:val="en-GB"/>
        </w:rPr>
        <w:t>Available on request.</w:t>
      </w:r>
    </w:p>
    <w:sectPr w:rsidR="005A7786" w:rsidSect="0000409B">
      <w:headerReference w:type="even" r:id="rId10"/>
      <w:headerReference w:type="default" r:id="rId11"/>
      <w:footerReference w:type="even" r:id="rId12"/>
      <w:footerReference w:type="default" r:id="rId13"/>
      <w:headerReference w:type="first" r:id="rId14"/>
      <w:footerReference w:type="first" r:id="rId15"/>
      <w:pgSz w:w="12240" w:h="15840"/>
      <w:pgMar w:top="426" w:right="474" w:bottom="0" w:left="1276" w:header="720" w:footer="17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C7A" w:rsidRDefault="00815C7A">
      <w:pPr>
        <w:spacing w:after="0"/>
      </w:pPr>
      <w:r>
        <w:separator/>
      </w:r>
    </w:p>
  </w:endnote>
  <w:endnote w:type="continuationSeparator" w:id="0">
    <w:p w:rsidR="00815C7A" w:rsidRDefault="00815C7A">
      <w:pPr>
        <w:spacing w:after="0"/>
      </w:pPr>
      <w:r>
        <w:continuationSeparator/>
      </w:r>
    </w:p>
  </w:endnote>
  <w:endnote w:type="continuationNotice" w:id="1">
    <w:p w:rsidR="00815C7A" w:rsidRDefault="00815C7A">
      <w:pPr>
        <w:spacing w:after="0"/>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B" w:rsidRDefault="006626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A7E" w:rsidRDefault="004E7A7E">
    <w:pPr>
      <w:pStyle w:val="Footer"/>
    </w:pPr>
    <w:r>
      <w:t xml:space="preserve">Page </w:t>
    </w:r>
    <w:r w:rsidR="00052B8D" w:rsidRPr="0700E2E2">
      <w:rPr>
        <w:noProof/>
      </w:rPr>
      <w:fldChar w:fldCharType="begin"/>
    </w:r>
    <w:r w:rsidRPr="0700E2E2">
      <w:rPr>
        <w:noProof/>
      </w:rPr>
      <w:instrText xml:space="preserve"> PAGE   \* MERGEFORMAT </w:instrText>
    </w:r>
    <w:r w:rsidR="00052B8D" w:rsidRPr="0700E2E2">
      <w:rPr>
        <w:noProof/>
      </w:rPr>
      <w:fldChar w:fldCharType="separate"/>
    </w:r>
    <w:r w:rsidR="006626BB">
      <w:rPr>
        <w:noProof/>
      </w:rPr>
      <w:t>1</w:t>
    </w:r>
    <w:r w:rsidR="00052B8D" w:rsidRPr="0700E2E2">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B" w:rsidRDefault="006626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C7A" w:rsidRDefault="00815C7A">
      <w:pPr>
        <w:spacing w:after="0"/>
      </w:pPr>
      <w:r>
        <w:separator/>
      </w:r>
    </w:p>
  </w:footnote>
  <w:footnote w:type="continuationSeparator" w:id="0">
    <w:p w:rsidR="00815C7A" w:rsidRDefault="00815C7A">
      <w:pPr>
        <w:spacing w:after="0"/>
      </w:pPr>
      <w:r>
        <w:continuationSeparator/>
      </w:r>
    </w:p>
  </w:footnote>
  <w:footnote w:type="continuationNotice" w:id="1">
    <w:p w:rsidR="00815C7A" w:rsidRDefault="00815C7A">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B" w:rsidRDefault="006626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B" w:rsidRDefault="006626BB">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6BB" w:rsidRDefault="00662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8CA3B36"/>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1F344533"/>
    <w:multiLevelType w:val="hybridMultilevel"/>
    <w:tmpl w:val="EE2A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rsids>
    <w:rsidRoot w:val="000E4FF4"/>
    <w:rsid w:val="0000409B"/>
    <w:rsid w:val="00032EF0"/>
    <w:rsid w:val="000362A0"/>
    <w:rsid w:val="0004763B"/>
    <w:rsid w:val="00052B8D"/>
    <w:rsid w:val="00056E77"/>
    <w:rsid w:val="0006245E"/>
    <w:rsid w:val="0008348F"/>
    <w:rsid w:val="00092A2B"/>
    <w:rsid w:val="000D33EB"/>
    <w:rsid w:val="000D5539"/>
    <w:rsid w:val="000E3A7D"/>
    <w:rsid w:val="000E4FF4"/>
    <w:rsid w:val="000F1478"/>
    <w:rsid w:val="000F4F5A"/>
    <w:rsid w:val="00116036"/>
    <w:rsid w:val="00151262"/>
    <w:rsid w:val="00163200"/>
    <w:rsid w:val="00170A10"/>
    <w:rsid w:val="001775A5"/>
    <w:rsid w:val="001802A4"/>
    <w:rsid w:val="00182651"/>
    <w:rsid w:val="00183B00"/>
    <w:rsid w:val="00184957"/>
    <w:rsid w:val="001A69E3"/>
    <w:rsid w:val="001E31F4"/>
    <w:rsid w:val="00202D3C"/>
    <w:rsid w:val="00210033"/>
    <w:rsid w:val="00222FC1"/>
    <w:rsid w:val="00242DE6"/>
    <w:rsid w:val="00243DB6"/>
    <w:rsid w:val="0026717F"/>
    <w:rsid w:val="002674A8"/>
    <w:rsid w:val="002723A6"/>
    <w:rsid w:val="002814BF"/>
    <w:rsid w:val="00286EA4"/>
    <w:rsid w:val="0029436A"/>
    <w:rsid w:val="00297CC6"/>
    <w:rsid w:val="002A16B1"/>
    <w:rsid w:val="002A50DB"/>
    <w:rsid w:val="002B06B9"/>
    <w:rsid w:val="002B5C93"/>
    <w:rsid w:val="002D4214"/>
    <w:rsid w:val="002E02F6"/>
    <w:rsid w:val="002F063A"/>
    <w:rsid w:val="00312E30"/>
    <w:rsid w:val="00323E09"/>
    <w:rsid w:val="0033559B"/>
    <w:rsid w:val="00345C29"/>
    <w:rsid w:val="00367E30"/>
    <w:rsid w:val="003714E9"/>
    <w:rsid w:val="00373252"/>
    <w:rsid w:val="00377354"/>
    <w:rsid w:val="003F33B3"/>
    <w:rsid w:val="00411F84"/>
    <w:rsid w:val="00434383"/>
    <w:rsid w:val="0045114F"/>
    <w:rsid w:val="00466770"/>
    <w:rsid w:val="00483E8B"/>
    <w:rsid w:val="00486901"/>
    <w:rsid w:val="00487CB1"/>
    <w:rsid w:val="004C0916"/>
    <w:rsid w:val="004D0066"/>
    <w:rsid w:val="004D38EC"/>
    <w:rsid w:val="004E5F9F"/>
    <w:rsid w:val="004E7A7E"/>
    <w:rsid w:val="004F0CCD"/>
    <w:rsid w:val="00523A50"/>
    <w:rsid w:val="00525359"/>
    <w:rsid w:val="005254D1"/>
    <w:rsid w:val="005260A6"/>
    <w:rsid w:val="005347C5"/>
    <w:rsid w:val="00541B35"/>
    <w:rsid w:val="00564DA5"/>
    <w:rsid w:val="005873A4"/>
    <w:rsid w:val="005951DD"/>
    <w:rsid w:val="0059761C"/>
    <w:rsid w:val="005A1B0D"/>
    <w:rsid w:val="005A7786"/>
    <w:rsid w:val="005B2257"/>
    <w:rsid w:val="005B35F2"/>
    <w:rsid w:val="005C3F2E"/>
    <w:rsid w:val="005C5B57"/>
    <w:rsid w:val="005D4CBA"/>
    <w:rsid w:val="005D5E3E"/>
    <w:rsid w:val="005E0323"/>
    <w:rsid w:val="005E2A71"/>
    <w:rsid w:val="005F169C"/>
    <w:rsid w:val="005F63A6"/>
    <w:rsid w:val="005F7549"/>
    <w:rsid w:val="006309F8"/>
    <w:rsid w:val="00651A9E"/>
    <w:rsid w:val="006626BB"/>
    <w:rsid w:val="00675353"/>
    <w:rsid w:val="00682472"/>
    <w:rsid w:val="0068472B"/>
    <w:rsid w:val="006D711B"/>
    <w:rsid w:val="006D7F1D"/>
    <w:rsid w:val="006E51C3"/>
    <w:rsid w:val="007026B5"/>
    <w:rsid w:val="007263BF"/>
    <w:rsid w:val="00734917"/>
    <w:rsid w:val="00752C15"/>
    <w:rsid w:val="007709CC"/>
    <w:rsid w:val="00773FE2"/>
    <w:rsid w:val="007B1877"/>
    <w:rsid w:val="007B2F8F"/>
    <w:rsid w:val="007D2EB7"/>
    <w:rsid w:val="007E3EDD"/>
    <w:rsid w:val="00815C7A"/>
    <w:rsid w:val="00830331"/>
    <w:rsid w:val="00852AB2"/>
    <w:rsid w:val="0085436D"/>
    <w:rsid w:val="00860673"/>
    <w:rsid w:val="008723E6"/>
    <w:rsid w:val="0088227B"/>
    <w:rsid w:val="008D6B16"/>
    <w:rsid w:val="008E248E"/>
    <w:rsid w:val="008E391C"/>
    <w:rsid w:val="008F79DD"/>
    <w:rsid w:val="009253DA"/>
    <w:rsid w:val="00933034"/>
    <w:rsid w:val="0096764B"/>
    <w:rsid w:val="00975FEC"/>
    <w:rsid w:val="009C25F8"/>
    <w:rsid w:val="009D0352"/>
    <w:rsid w:val="009E14D5"/>
    <w:rsid w:val="00A028C3"/>
    <w:rsid w:val="00A26C98"/>
    <w:rsid w:val="00A426D7"/>
    <w:rsid w:val="00A61450"/>
    <w:rsid w:val="00A65449"/>
    <w:rsid w:val="00AA622C"/>
    <w:rsid w:val="00AB3F18"/>
    <w:rsid w:val="00AC6134"/>
    <w:rsid w:val="00AD6AE1"/>
    <w:rsid w:val="00AF2082"/>
    <w:rsid w:val="00AF2DAB"/>
    <w:rsid w:val="00B4296F"/>
    <w:rsid w:val="00B5293A"/>
    <w:rsid w:val="00B6560F"/>
    <w:rsid w:val="00B76C3D"/>
    <w:rsid w:val="00B94C3C"/>
    <w:rsid w:val="00BA1DA5"/>
    <w:rsid w:val="00BA5B26"/>
    <w:rsid w:val="00BB294F"/>
    <w:rsid w:val="00C00117"/>
    <w:rsid w:val="00C03221"/>
    <w:rsid w:val="00C20837"/>
    <w:rsid w:val="00C20932"/>
    <w:rsid w:val="00C2206D"/>
    <w:rsid w:val="00C24701"/>
    <w:rsid w:val="00C2495D"/>
    <w:rsid w:val="00C6452C"/>
    <w:rsid w:val="00C76BE1"/>
    <w:rsid w:val="00C81B79"/>
    <w:rsid w:val="00C85942"/>
    <w:rsid w:val="00CA45A5"/>
    <w:rsid w:val="00CC697B"/>
    <w:rsid w:val="00CF1065"/>
    <w:rsid w:val="00CF57A6"/>
    <w:rsid w:val="00D05C76"/>
    <w:rsid w:val="00D20C2F"/>
    <w:rsid w:val="00D31027"/>
    <w:rsid w:val="00D60486"/>
    <w:rsid w:val="00D64789"/>
    <w:rsid w:val="00D70435"/>
    <w:rsid w:val="00D726C6"/>
    <w:rsid w:val="00D97E60"/>
    <w:rsid w:val="00DB1267"/>
    <w:rsid w:val="00DB76E6"/>
    <w:rsid w:val="00DC3AD1"/>
    <w:rsid w:val="00DD1E6C"/>
    <w:rsid w:val="00DF4D06"/>
    <w:rsid w:val="00E42B2C"/>
    <w:rsid w:val="00E43F4C"/>
    <w:rsid w:val="00E44B79"/>
    <w:rsid w:val="00E8269A"/>
    <w:rsid w:val="00EB10BD"/>
    <w:rsid w:val="00EB30AB"/>
    <w:rsid w:val="00EB607E"/>
    <w:rsid w:val="00EC3382"/>
    <w:rsid w:val="00EC6383"/>
    <w:rsid w:val="00ED2556"/>
    <w:rsid w:val="00ED4DF9"/>
    <w:rsid w:val="00EE43B3"/>
    <w:rsid w:val="00EF385D"/>
    <w:rsid w:val="00F004E6"/>
    <w:rsid w:val="00F163EA"/>
    <w:rsid w:val="00F24C1B"/>
    <w:rsid w:val="00F60D3C"/>
    <w:rsid w:val="00F632C0"/>
    <w:rsid w:val="00F85D1A"/>
    <w:rsid w:val="00F93BA1"/>
    <w:rsid w:val="00FA1FC4"/>
    <w:rsid w:val="00FB5B38"/>
    <w:rsid w:val="00FB715E"/>
    <w:rsid w:val="00FE0935"/>
    <w:rsid w:val="0700E2E2"/>
    <w:rsid w:val="6B0954E9"/>
    <w:rsid w:val="7EDC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052B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052B8D"/>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sid w:val="00052B8D"/>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052B8D"/>
    <w:rPr>
      <w:color w:val="808080"/>
    </w:rPr>
  </w:style>
  <w:style w:type="paragraph" w:customStyle="1" w:styleId="SectionHeading">
    <w:name w:val="Section Heading"/>
    <w:basedOn w:val="Normal"/>
    <w:next w:val="Normal"/>
    <w:uiPriority w:val="1"/>
    <w:qFormat/>
    <w:rsid w:val="00E43F4C"/>
    <w:pPr>
      <w:spacing w:before="24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052B8D"/>
    <w:pPr>
      <w:numPr>
        <w:numId w:val="1"/>
      </w:numPr>
      <w:spacing w:after="80"/>
    </w:pPr>
  </w:style>
  <w:style w:type="paragraph" w:customStyle="1" w:styleId="Subsection">
    <w:name w:val="Subsection"/>
    <w:basedOn w:val="Normal"/>
    <w:uiPriority w:val="1"/>
    <w:qFormat/>
    <w:rsid w:val="00E43F4C"/>
    <w:pPr>
      <w:spacing w:before="120" w:after="120"/>
    </w:pPr>
    <w:rPr>
      <w:b/>
      <w:bCs/>
      <w:caps/>
      <w:color w:val="262626" w:themeColor="text1" w:themeTint="D9"/>
    </w:rPr>
  </w:style>
  <w:style w:type="paragraph" w:styleId="Header">
    <w:name w:val="header"/>
    <w:basedOn w:val="Normal"/>
    <w:link w:val="HeaderChar"/>
    <w:uiPriority w:val="99"/>
    <w:unhideWhenUsed/>
    <w:rsid w:val="00052B8D"/>
    <w:pPr>
      <w:tabs>
        <w:tab w:val="center" w:pos="4680"/>
        <w:tab w:val="right" w:pos="9360"/>
      </w:tabs>
      <w:spacing w:after="0"/>
    </w:pPr>
  </w:style>
  <w:style w:type="character" w:customStyle="1" w:styleId="HeaderChar">
    <w:name w:val="Header Char"/>
    <w:basedOn w:val="DefaultParagraphFont"/>
    <w:link w:val="Header"/>
    <w:uiPriority w:val="99"/>
    <w:rsid w:val="00052B8D"/>
  </w:style>
  <w:style w:type="paragraph" w:styleId="Footer">
    <w:name w:val="footer"/>
    <w:basedOn w:val="Normal"/>
    <w:link w:val="FooterChar"/>
    <w:uiPriority w:val="99"/>
    <w:unhideWhenUsed/>
    <w:rsid w:val="00052B8D"/>
    <w:pPr>
      <w:spacing w:after="0"/>
      <w:jc w:val="right"/>
    </w:pPr>
    <w:rPr>
      <w:color w:val="39A5B7" w:themeColor="accent1"/>
    </w:rPr>
  </w:style>
  <w:style w:type="character" w:customStyle="1" w:styleId="FooterChar">
    <w:name w:val="Footer Char"/>
    <w:basedOn w:val="DefaultParagraphFont"/>
    <w:link w:val="Footer"/>
    <w:uiPriority w:val="99"/>
    <w:rsid w:val="00052B8D"/>
    <w:rPr>
      <w:color w:val="39A5B7" w:themeColor="accent1"/>
    </w:rPr>
  </w:style>
  <w:style w:type="paragraph" w:styleId="Date">
    <w:name w:val="Date"/>
    <w:basedOn w:val="Normal"/>
    <w:next w:val="Normal"/>
    <w:link w:val="DateChar"/>
    <w:uiPriority w:val="1"/>
    <w:unhideWhenUsed/>
    <w:qFormat/>
    <w:rsid w:val="00052B8D"/>
    <w:pPr>
      <w:spacing w:before="720"/>
      <w:contextualSpacing/>
    </w:pPr>
    <w:rPr>
      <w:b/>
      <w:bCs/>
      <w:color w:val="0D0D0D" w:themeColor="text1" w:themeTint="F2"/>
    </w:rPr>
  </w:style>
  <w:style w:type="character" w:customStyle="1" w:styleId="DateChar">
    <w:name w:val="Date Char"/>
    <w:basedOn w:val="DefaultParagraphFont"/>
    <w:link w:val="Date"/>
    <w:uiPriority w:val="1"/>
    <w:rsid w:val="00052B8D"/>
    <w:rPr>
      <w:b/>
      <w:bCs/>
      <w:color w:val="0D0D0D" w:themeColor="text1" w:themeTint="F2"/>
    </w:rPr>
  </w:style>
  <w:style w:type="paragraph" w:customStyle="1" w:styleId="Address">
    <w:name w:val="Address"/>
    <w:basedOn w:val="Normal"/>
    <w:uiPriority w:val="1"/>
    <w:qFormat/>
    <w:rsid w:val="00052B8D"/>
    <w:pPr>
      <w:spacing w:line="336" w:lineRule="auto"/>
      <w:contextualSpacing/>
    </w:pPr>
  </w:style>
  <w:style w:type="paragraph" w:styleId="Salutation">
    <w:name w:val="Salutation"/>
    <w:basedOn w:val="Normal"/>
    <w:next w:val="Normal"/>
    <w:link w:val="SalutationChar"/>
    <w:uiPriority w:val="2"/>
    <w:unhideWhenUsed/>
    <w:qFormat/>
    <w:rsid w:val="00052B8D"/>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052B8D"/>
    <w:rPr>
      <w:b/>
      <w:bCs/>
      <w:color w:val="0D0D0D" w:themeColor="text1" w:themeTint="F2"/>
    </w:rPr>
  </w:style>
  <w:style w:type="paragraph" w:styleId="Closing">
    <w:name w:val="Closing"/>
    <w:basedOn w:val="Normal"/>
    <w:next w:val="Signature"/>
    <w:link w:val="ClosingChar"/>
    <w:uiPriority w:val="2"/>
    <w:unhideWhenUsed/>
    <w:qFormat/>
    <w:rsid w:val="00052B8D"/>
    <w:pPr>
      <w:spacing w:before="720" w:after="0"/>
    </w:pPr>
    <w:rPr>
      <w:b/>
      <w:bCs/>
      <w:color w:val="0D0D0D" w:themeColor="text1" w:themeTint="F2"/>
    </w:rPr>
  </w:style>
  <w:style w:type="character" w:customStyle="1" w:styleId="ClosingChar">
    <w:name w:val="Closing Char"/>
    <w:basedOn w:val="DefaultParagraphFont"/>
    <w:link w:val="Closing"/>
    <w:uiPriority w:val="2"/>
    <w:rsid w:val="00052B8D"/>
    <w:rPr>
      <w:b/>
      <w:bCs/>
      <w:color w:val="0D0D0D" w:themeColor="text1" w:themeTint="F2"/>
    </w:rPr>
  </w:style>
  <w:style w:type="paragraph" w:styleId="Signature">
    <w:name w:val="Signature"/>
    <w:basedOn w:val="Normal"/>
    <w:link w:val="SignatureChar"/>
    <w:uiPriority w:val="2"/>
    <w:unhideWhenUsed/>
    <w:qFormat/>
    <w:rsid w:val="00052B8D"/>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052B8D"/>
    <w:rPr>
      <w:b/>
      <w:bCs/>
      <w:color w:val="0D0D0D" w:themeColor="text1" w:themeTint="F2"/>
    </w:rPr>
  </w:style>
  <w:style w:type="paragraph" w:styleId="BalloonText">
    <w:name w:val="Balloon Text"/>
    <w:basedOn w:val="Normal"/>
    <w:link w:val="BalloonTextChar"/>
    <w:uiPriority w:val="99"/>
    <w:semiHidden/>
    <w:unhideWhenUsed/>
    <w:rsid w:val="006626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6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22da_000\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0EDB85DA104D2588EB3767105E57C2"/>
        <w:category>
          <w:name w:val="General"/>
          <w:gallery w:val="placeholder"/>
        </w:category>
        <w:types>
          <w:type w:val="bbPlcHdr"/>
        </w:types>
        <w:behaviors>
          <w:behavior w:val="content"/>
        </w:behaviors>
        <w:guid w:val="{97678642-44E1-4529-BF30-D14C8A017C1B}"/>
      </w:docPartPr>
      <w:docPartBody>
        <w:p w:rsidR="00CC169C" w:rsidRDefault="00CC169C">
          <w:pPr>
            <w:pStyle w:val="2E0EDB85DA104D2588EB3767105E57C2"/>
          </w:pPr>
          <w:r>
            <w:t>[Your Name]</w:t>
          </w:r>
        </w:p>
      </w:docPartBody>
    </w:docPart>
    <w:docPart>
      <w:docPartPr>
        <w:name w:val="934112CB5A2D4E789BF7F610C6403FBB"/>
        <w:category>
          <w:name w:val="General"/>
          <w:gallery w:val="placeholder"/>
        </w:category>
        <w:types>
          <w:type w:val="bbPlcHdr"/>
        </w:types>
        <w:behaviors>
          <w:behavior w:val="content"/>
        </w:behaviors>
        <w:guid w:val="{2F7D9752-01E5-4B24-9949-D35E117CF71D}"/>
      </w:docPartPr>
      <w:docPartBody>
        <w:p w:rsidR="00CC169C" w:rsidRDefault="00CC169C">
          <w:pPr>
            <w:pStyle w:val="934112CB5A2D4E789BF7F610C6403FBB"/>
          </w:pPr>
          <w:r>
            <w:t>[Address, City, ST  ZIP Code]</w:t>
          </w:r>
        </w:p>
      </w:docPartBody>
    </w:docPart>
    <w:docPart>
      <w:docPartPr>
        <w:name w:val="FAA34C950A624B0F99EDF9CD04AB7E5B"/>
        <w:category>
          <w:name w:val="General"/>
          <w:gallery w:val="placeholder"/>
        </w:category>
        <w:types>
          <w:type w:val="bbPlcHdr"/>
        </w:types>
        <w:behaviors>
          <w:behavior w:val="content"/>
        </w:behaviors>
        <w:guid w:val="{10B72852-CE54-4A00-8EFE-99A7B51D6DBA}"/>
      </w:docPartPr>
      <w:docPartBody>
        <w:p w:rsidR="00CC169C" w:rsidRDefault="00CC169C">
          <w:pPr>
            <w:pStyle w:val="FAA34C950A624B0F99EDF9CD04AB7E5B"/>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CC169C"/>
    <w:rsid w:val="001C092C"/>
    <w:rsid w:val="00283A7E"/>
    <w:rsid w:val="002A0F2A"/>
    <w:rsid w:val="0034404B"/>
    <w:rsid w:val="003B101D"/>
    <w:rsid w:val="003D1B2C"/>
    <w:rsid w:val="00437E9D"/>
    <w:rsid w:val="005B63FC"/>
    <w:rsid w:val="00634AAB"/>
    <w:rsid w:val="006444D7"/>
    <w:rsid w:val="00811CA4"/>
    <w:rsid w:val="0091045D"/>
    <w:rsid w:val="009E5BFD"/>
    <w:rsid w:val="00A30DBD"/>
    <w:rsid w:val="00B235E5"/>
    <w:rsid w:val="00BD1025"/>
    <w:rsid w:val="00C8453D"/>
    <w:rsid w:val="00C97280"/>
    <w:rsid w:val="00CC169C"/>
    <w:rsid w:val="00D2023A"/>
    <w:rsid w:val="00E44AD2"/>
    <w:rsid w:val="00EB29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EDB85DA104D2588EB3767105E57C2">
    <w:name w:val="2E0EDB85DA104D2588EB3767105E57C2"/>
    <w:rsid w:val="003B101D"/>
  </w:style>
  <w:style w:type="paragraph" w:customStyle="1" w:styleId="934112CB5A2D4E789BF7F610C6403FBB">
    <w:name w:val="934112CB5A2D4E789BF7F610C6403FBB"/>
    <w:rsid w:val="003B101D"/>
  </w:style>
  <w:style w:type="paragraph" w:customStyle="1" w:styleId="A1AA90918864422DB38B3D90C10C6FE8">
    <w:name w:val="A1AA90918864422DB38B3D90C10C6FE8"/>
    <w:rsid w:val="003B101D"/>
  </w:style>
  <w:style w:type="paragraph" w:customStyle="1" w:styleId="1D7340E329554A61A4F38A8E6B3B072E">
    <w:name w:val="1D7340E329554A61A4F38A8E6B3B072E"/>
    <w:rsid w:val="003B101D"/>
  </w:style>
  <w:style w:type="paragraph" w:customStyle="1" w:styleId="F86602BA95F144A2B5029AD454EA2F2E">
    <w:name w:val="F86602BA95F144A2B5029AD454EA2F2E"/>
    <w:rsid w:val="003B101D"/>
  </w:style>
  <w:style w:type="paragraph" w:customStyle="1" w:styleId="BCCF7F7E91BE465A82F35A97C3CAE3B9">
    <w:name w:val="BCCF7F7E91BE465A82F35A97C3CAE3B9"/>
    <w:rsid w:val="003B101D"/>
  </w:style>
  <w:style w:type="paragraph" w:customStyle="1" w:styleId="95FE6AF2D1F9452AABF7919162CB142E">
    <w:name w:val="95FE6AF2D1F9452AABF7919162CB142E"/>
    <w:rsid w:val="003B101D"/>
  </w:style>
  <w:style w:type="paragraph" w:customStyle="1" w:styleId="3C2DC160611F44BAAB7CB396D9C2EEEC">
    <w:name w:val="3C2DC160611F44BAAB7CB396D9C2EEEC"/>
    <w:rsid w:val="003B101D"/>
  </w:style>
  <w:style w:type="paragraph" w:customStyle="1" w:styleId="9481D87911FB436887CEED4F3F2C5D45">
    <w:name w:val="9481D87911FB436887CEED4F3F2C5D45"/>
    <w:rsid w:val="003B101D"/>
  </w:style>
  <w:style w:type="character" w:styleId="PlaceholderText">
    <w:name w:val="Placeholder Text"/>
    <w:basedOn w:val="DefaultParagraphFont"/>
    <w:uiPriority w:val="99"/>
    <w:semiHidden/>
    <w:rsid w:val="00BD1025"/>
    <w:rPr>
      <w:color w:val="808080"/>
    </w:rPr>
  </w:style>
  <w:style w:type="paragraph" w:customStyle="1" w:styleId="FAA34C950A624B0F99EDF9CD04AB7E5B">
    <w:name w:val="FAA34C950A624B0F99EDF9CD04AB7E5B"/>
    <w:rsid w:val="003B101D"/>
  </w:style>
  <w:style w:type="paragraph" w:customStyle="1" w:styleId="972DD020EB6649E5BB699EB99871DAB9">
    <w:name w:val="972DD020EB6649E5BB699EB99871DAB9"/>
    <w:rsid w:val="003B101D"/>
  </w:style>
  <w:style w:type="paragraph" w:styleId="ListBullet">
    <w:name w:val="List Bullet"/>
    <w:basedOn w:val="Normal"/>
    <w:uiPriority w:val="1"/>
    <w:unhideWhenUsed/>
    <w:qFormat/>
    <w:rsid w:val="003B101D"/>
    <w:pPr>
      <w:numPr>
        <w:numId w:val="1"/>
      </w:numPr>
      <w:spacing w:after="80" w:line="240" w:lineRule="auto"/>
    </w:pPr>
    <w:rPr>
      <w:rFonts w:cs="Times New Roman"/>
      <w:color w:val="404040" w:themeColor="text1" w:themeTint="BF"/>
      <w:sz w:val="18"/>
      <w:lang w:val="en-US" w:eastAsia="en-US"/>
    </w:rPr>
  </w:style>
  <w:style w:type="paragraph" w:customStyle="1" w:styleId="BF221DC4AABE49119A633BEFC04F1723">
    <w:name w:val="BF221DC4AABE49119A633BEFC04F1723"/>
    <w:rsid w:val="003B101D"/>
  </w:style>
  <w:style w:type="paragraph" w:customStyle="1" w:styleId="B028097680EA4D3592B13E74523850DF">
    <w:name w:val="B028097680EA4D3592B13E74523850DF"/>
    <w:rsid w:val="003B101D"/>
  </w:style>
  <w:style w:type="paragraph" w:customStyle="1" w:styleId="175C18DE5199422685ED76CF1FD61C91">
    <w:name w:val="175C18DE5199422685ED76CF1FD61C91"/>
    <w:rsid w:val="003B101D"/>
  </w:style>
  <w:style w:type="paragraph" w:customStyle="1" w:styleId="462FE7324ECE4F9B9F7AF0172152F4D0">
    <w:name w:val="462FE7324ECE4F9B9F7AF0172152F4D0"/>
    <w:rsid w:val="003B101D"/>
  </w:style>
  <w:style w:type="paragraph" w:customStyle="1" w:styleId="AFCA89842E2D47AE9442349C58CD101C">
    <w:name w:val="AFCA89842E2D47AE9442349C58CD101C"/>
    <w:rsid w:val="003B101D"/>
  </w:style>
  <w:style w:type="paragraph" w:customStyle="1" w:styleId="B3440B32575545F683A805D54DE702CE">
    <w:name w:val="B3440B32575545F683A805D54DE702CE"/>
    <w:rsid w:val="003B101D"/>
  </w:style>
  <w:style w:type="paragraph" w:customStyle="1" w:styleId="A605ABEEE1134D83A03BCD85D22AC3BC">
    <w:name w:val="A605ABEEE1134D83A03BCD85D22AC3BC"/>
    <w:rsid w:val="003B101D"/>
  </w:style>
  <w:style w:type="paragraph" w:customStyle="1" w:styleId="5F62BEB9B33344BAB12398AA288F7DBA">
    <w:name w:val="5F62BEB9B33344BAB12398AA288F7DBA"/>
    <w:rsid w:val="00CC169C"/>
  </w:style>
  <w:style w:type="paragraph" w:customStyle="1" w:styleId="6618E5A462474C4F8D746EFE29A4E6D7">
    <w:name w:val="6618E5A462474C4F8D746EFE29A4E6D7"/>
    <w:rsid w:val="00CC169C"/>
  </w:style>
  <w:style w:type="paragraph" w:customStyle="1" w:styleId="5333BCC88F2045B9A2AA662A4653A9A8">
    <w:name w:val="5333BCC88F2045B9A2AA662A4653A9A8"/>
    <w:rsid w:val="00CC169C"/>
  </w:style>
  <w:style w:type="paragraph" w:customStyle="1" w:styleId="1193BFC0D0FA4828BDDD41448B789A16">
    <w:name w:val="1193BFC0D0FA4828BDDD41448B789A16"/>
    <w:rsid w:val="00CC169C"/>
  </w:style>
  <w:style w:type="paragraph" w:customStyle="1" w:styleId="07C13A04BE72436CA090E08C3C6A393D">
    <w:name w:val="07C13A04BE72436CA090E08C3C6A393D"/>
    <w:rsid w:val="00CC169C"/>
  </w:style>
  <w:style w:type="paragraph" w:customStyle="1" w:styleId="9A63EFF97F2641B2BB73FD1A64456D4D">
    <w:name w:val="9A63EFF97F2641B2BB73FD1A64456D4D"/>
    <w:rsid w:val="003B101D"/>
  </w:style>
  <w:style w:type="paragraph" w:customStyle="1" w:styleId="2275873F0F2A4293A5BEF8BD6F1116F1">
    <w:name w:val="2275873F0F2A4293A5BEF8BD6F1116F1"/>
    <w:rsid w:val="003B101D"/>
  </w:style>
  <w:style w:type="paragraph" w:customStyle="1" w:styleId="E93AC035B6674341BDD84E1FD7297223">
    <w:name w:val="E93AC035B6674341BDD84E1FD7297223"/>
    <w:rsid w:val="003B101D"/>
  </w:style>
  <w:style w:type="paragraph" w:customStyle="1" w:styleId="0ED55CA11E144391BD431FE754B3FD74">
    <w:name w:val="0ED55CA11E144391BD431FE754B3FD74"/>
    <w:rsid w:val="003B101D"/>
  </w:style>
  <w:style w:type="paragraph" w:customStyle="1" w:styleId="8483D8E10E354229993F1B6BFD91D567">
    <w:name w:val="8483D8E10E354229993F1B6BFD91D567"/>
    <w:rsid w:val="003B101D"/>
  </w:style>
  <w:style w:type="paragraph" w:customStyle="1" w:styleId="F57E2FE3789E41CC8DB192F2CF650000">
    <w:name w:val="F57E2FE3789E41CC8DB192F2CF650000"/>
    <w:rsid w:val="003B101D"/>
  </w:style>
  <w:style w:type="paragraph" w:customStyle="1" w:styleId="4F97F36A2B534681995AD16CB8F7FD3F">
    <w:name w:val="4F97F36A2B534681995AD16CB8F7FD3F"/>
    <w:rsid w:val="003B101D"/>
  </w:style>
  <w:style w:type="paragraph" w:customStyle="1" w:styleId="9F84A915CF76421AB8310AD6AA9F7292">
    <w:name w:val="9F84A915CF76421AB8310AD6AA9F7292"/>
    <w:rsid w:val="003B101D"/>
  </w:style>
  <w:style w:type="paragraph" w:customStyle="1" w:styleId="E74CFB1C166A4C79BCB83FE600255BF8">
    <w:name w:val="E74CFB1C166A4C79BCB83FE600255BF8"/>
    <w:rsid w:val="003B101D"/>
  </w:style>
  <w:style w:type="paragraph" w:customStyle="1" w:styleId="152A4B1D6B7E4ABBAE3F09448CDE8CA8">
    <w:name w:val="152A4B1D6B7E4ABBAE3F09448CDE8CA8"/>
    <w:rsid w:val="003B101D"/>
  </w:style>
  <w:style w:type="paragraph" w:customStyle="1" w:styleId="F426B368BE8642409C29A1C56150FBD9">
    <w:name w:val="F426B368BE8642409C29A1C56150FBD9"/>
    <w:rsid w:val="003B101D"/>
  </w:style>
  <w:style w:type="paragraph" w:customStyle="1" w:styleId="B844C76C8B874729BC9EA5971F03463C">
    <w:name w:val="B844C76C8B874729BC9EA5971F03463C"/>
    <w:rsid w:val="003B101D"/>
  </w:style>
  <w:style w:type="paragraph" w:customStyle="1" w:styleId="DC6364C84146401F88F46DA7CCF6BB88">
    <w:name w:val="DC6364C84146401F88F46DA7CCF6BB88"/>
    <w:rsid w:val="003B101D"/>
  </w:style>
  <w:style w:type="paragraph" w:customStyle="1" w:styleId="06DB5AB609F64E4E9D02240EA22FB6C0">
    <w:name w:val="06DB5AB609F64E4E9D02240EA22FB6C0"/>
    <w:rsid w:val="003B101D"/>
  </w:style>
  <w:style w:type="paragraph" w:customStyle="1" w:styleId="E307AD40103543AB8253CED06F3B67E4">
    <w:name w:val="E307AD40103543AB8253CED06F3B67E4"/>
    <w:rsid w:val="00D2023A"/>
  </w:style>
  <w:style w:type="paragraph" w:customStyle="1" w:styleId="3E50E30C1A4E413585860D52D7C405CF">
    <w:name w:val="3E50E30C1A4E413585860D52D7C405CF"/>
    <w:rsid w:val="00BD1025"/>
  </w:style>
  <w:style w:type="paragraph" w:customStyle="1" w:styleId="9955E7EB9F5B4AF7B46490E32FD2C3E2">
    <w:name w:val="9955E7EB9F5B4AF7B46490E32FD2C3E2"/>
    <w:rsid w:val="00BD1025"/>
  </w:style>
  <w:style w:type="paragraph" w:customStyle="1" w:styleId="4DC96120EBD04DB0B60E0867CE3946A8">
    <w:name w:val="4DC96120EBD04DB0B60E0867CE3946A8"/>
    <w:rsid w:val="00BD1025"/>
  </w:style>
  <w:style w:type="paragraph" w:customStyle="1" w:styleId="F9EBA79E93124DBCAFD6F2347F0FB6DA">
    <w:name w:val="F9EBA79E93124DBCAFD6F2347F0FB6DA"/>
    <w:rsid w:val="00BD10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 Poplar Drive, Alsager, Stoke-on-Trent, Cheshire, ST7 2RE</CompanyAddress>
  <CompanyPhone>01270 872078</CompanyPhone>
  <CompanyFax/>
  <CompanyEmail>Daniel.Miles@tesco.net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ACA9BA9D-C524-4AA5-BC3A-F7866E4D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0</TotalTime>
  <Pages>3</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Miles</dc:creator>
  <cp:keywords/>
  <dc:description/>
  <cp:lastModifiedBy>Windows User</cp:lastModifiedBy>
  <cp:revision>2</cp:revision>
  <dcterms:created xsi:type="dcterms:W3CDTF">2019-06-20T22:13:00Z</dcterms:created>
  <dcterms:modified xsi:type="dcterms:W3CDTF">2019-06-20T22:13:00Z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