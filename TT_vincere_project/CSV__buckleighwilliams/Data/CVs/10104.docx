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7C" w:rsidRDefault="00666D7C" w:rsidP="00165BAF">
      <w:pPr>
        <w:pStyle w:val="ContactInfo"/>
        <w:rPr>
          <w:rFonts w:cstheme="minorHAnsi"/>
          <w:b/>
          <w:bCs/>
          <w:sz w:val="20"/>
          <w:szCs w:val="20"/>
        </w:rPr>
      </w:pPr>
    </w:p>
    <w:p w:rsidR="00165BAF" w:rsidRPr="00044365" w:rsidRDefault="00AD27A4" w:rsidP="00165BAF">
      <w:pPr>
        <w:pStyle w:val="ContactInfo"/>
        <w:rPr>
          <w:rFonts w:cstheme="minorHAnsi"/>
          <w:b/>
          <w:bCs/>
          <w:sz w:val="20"/>
          <w:szCs w:val="20"/>
        </w:rPr>
      </w:pPr>
      <w:r w:rsidRPr="00044365">
        <w:rPr>
          <w:rFonts w:cstheme="minorHAnsi"/>
          <w:b/>
          <w:bCs/>
          <w:sz w:val="20"/>
          <w:szCs w:val="20"/>
        </w:rPr>
        <w:t>OMO IREMIREN</w:t>
      </w:r>
    </w:p>
    <w:p w:rsidR="00165BAF" w:rsidRPr="00044365" w:rsidRDefault="00CB5775" w:rsidP="00165BAF">
      <w:pPr>
        <w:pStyle w:val="ContactInf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Enter phone:"/>
          <w:tag w:val="Enter phone:"/>
          <w:id w:val="233596362"/>
          <w:placeholder>
            <w:docPart w:val="B3407853947D48BAB512052CE12C8DA5"/>
          </w:placeholder>
          <w:temporary/>
          <w:showingPlcHdr/>
        </w:sdtPr>
        <w:sdtContent>
          <w:r w:rsidR="00165BAF" w:rsidRPr="00044365">
            <w:rPr>
              <w:rFonts w:cstheme="minorHAnsi"/>
              <w:sz w:val="20"/>
              <w:szCs w:val="20"/>
            </w:rPr>
            <w:t>Phone</w:t>
          </w:r>
        </w:sdtContent>
      </w:sdt>
      <w:r w:rsidR="00A04575" w:rsidRPr="00044365">
        <w:rPr>
          <w:rFonts w:cstheme="minorHAnsi"/>
          <w:sz w:val="20"/>
          <w:szCs w:val="20"/>
        </w:rPr>
        <w:t>:</w:t>
      </w:r>
      <w:r w:rsidR="00AD27A4" w:rsidRPr="00044365">
        <w:rPr>
          <w:rFonts w:cstheme="minorHAnsi"/>
          <w:sz w:val="20"/>
          <w:szCs w:val="20"/>
        </w:rPr>
        <w:t xml:space="preserve"> 07375810447</w:t>
      </w:r>
    </w:p>
    <w:p w:rsidR="007001D6" w:rsidRPr="00044365" w:rsidRDefault="00CB5775" w:rsidP="00165BAF">
      <w:pPr>
        <w:pStyle w:val="ContactInfo"/>
        <w:rPr>
          <w:rFonts w:cstheme="minorHAnsi"/>
          <w:sz w:val="20"/>
          <w:szCs w:val="20"/>
        </w:rPr>
      </w:pPr>
      <w:sdt>
        <w:sdtPr>
          <w:rPr>
            <w:rFonts w:cstheme="minorHAnsi"/>
            <w:sz w:val="20"/>
            <w:szCs w:val="20"/>
          </w:rPr>
          <w:alias w:val="Enter email:"/>
          <w:tag w:val="Enter email:"/>
          <w:id w:val="1465617578"/>
          <w:placeholder>
            <w:docPart w:val="A21631C0F181475D81959B37E6E66434"/>
          </w:placeholder>
          <w:temporary/>
          <w:showingPlcHdr/>
        </w:sdtPr>
        <w:sdtContent>
          <w:r w:rsidR="00165BAF" w:rsidRPr="00044365">
            <w:rPr>
              <w:rFonts w:cstheme="minorHAnsi"/>
              <w:sz w:val="20"/>
              <w:szCs w:val="20"/>
            </w:rPr>
            <w:t>Email</w:t>
          </w:r>
        </w:sdtContent>
      </w:sdt>
      <w:r w:rsidR="00A04575" w:rsidRPr="00044365">
        <w:rPr>
          <w:rFonts w:cstheme="minorHAnsi"/>
          <w:sz w:val="20"/>
          <w:szCs w:val="20"/>
        </w:rPr>
        <w:t>:</w:t>
      </w:r>
      <w:r w:rsidR="00AD27A4" w:rsidRPr="00044365">
        <w:rPr>
          <w:rFonts w:cstheme="minorHAnsi"/>
          <w:sz w:val="20"/>
          <w:szCs w:val="20"/>
        </w:rPr>
        <w:t xml:space="preserve"> </w:t>
      </w:r>
      <w:hyperlink r:id="rId7" w:history="1">
        <w:r w:rsidR="00FA6704" w:rsidRPr="00044365">
          <w:rPr>
            <w:rStyle w:val="Hyperlink"/>
            <w:rFonts w:cstheme="minorHAnsi"/>
            <w:sz w:val="20"/>
            <w:szCs w:val="20"/>
          </w:rPr>
          <w:t>omoiremiren72@gmail.com</w:t>
        </w:r>
      </w:hyperlink>
    </w:p>
    <w:p w:rsidR="00FA6704" w:rsidRPr="00044365" w:rsidRDefault="00FA6704" w:rsidP="00FA6704">
      <w:pPr>
        <w:ind w:left="-142"/>
        <w:rPr>
          <w:rFonts w:cstheme="minorHAnsi"/>
          <w:sz w:val="20"/>
          <w:szCs w:val="20"/>
        </w:rPr>
      </w:pPr>
      <w:r w:rsidRPr="00044365">
        <w:rPr>
          <w:rFonts w:cstheme="minorHAnsi"/>
          <w:b/>
          <w:color w:val="000000"/>
          <w:sz w:val="20"/>
          <w:szCs w:val="20"/>
          <w:u w:val="single"/>
        </w:rPr>
        <w:t xml:space="preserve">Technical Support and </w:t>
      </w:r>
      <w:r w:rsidR="004824AD">
        <w:rPr>
          <w:rFonts w:cstheme="minorHAnsi"/>
          <w:b/>
          <w:color w:val="000000"/>
          <w:sz w:val="20"/>
          <w:szCs w:val="20"/>
          <w:u w:val="single"/>
        </w:rPr>
        <w:t xml:space="preserve">Azure </w:t>
      </w:r>
      <w:r w:rsidRPr="00044365">
        <w:rPr>
          <w:rFonts w:cstheme="minorHAnsi"/>
          <w:b/>
          <w:color w:val="000000"/>
          <w:sz w:val="20"/>
          <w:szCs w:val="20"/>
          <w:u w:val="single"/>
        </w:rPr>
        <w:t>Cloud Engineer</w:t>
      </w:r>
    </w:p>
    <w:p w:rsidR="00165BAF" w:rsidRPr="00044365" w:rsidRDefault="00CB5775" w:rsidP="00165BAF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Summary:"/>
          <w:tag w:val="Summary:"/>
          <w:id w:val="-1062706221"/>
          <w:placeholder>
            <w:docPart w:val="50D40B14ACB54DAFBB64DF648408E12D"/>
          </w:placeholder>
          <w:temporary/>
          <w:showingPlcHdr/>
        </w:sdtPr>
        <w:sdtContent>
          <w:r w:rsidR="00165BAF" w:rsidRPr="00044365">
            <w:rPr>
              <w:rFonts w:asciiTheme="minorHAnsi" w:hAnsiTheme="minorHAnsi" w:cstheme="minorHAnsi"/>
              <w:sz w:val="20"/>
              <w:szCs w:val="20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/>
      </w:tblPr>
      <w:tblGrid>
        <w:gridCol w:w="9187"/>
      </w:tblGrid>
      <w:tr w:rsidR="00033380" w:rsidRPr="00044365" w:rsidTr="005C0355">
        <w:tc>
          <w:tcPr>
            <w:tcW w:w="8640" w:type="dxa"/>
          </w:tcPr>
          <w:p w:rsidR="00AD27A4" w:rsidRPr="00044365" w:rsidRDefault="00AD27A4" w:rsidP="00AD27A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044365">
              <w:rPr>
                <w:rFonts w:cstheme="minorHAnsi"/>
                <w:color w:val="000000"/>
                <w:sz w:val="20"/>
                <w:szCs w:val="20"/>
              </w:rPr>
              <w:t xml:space="preserve">A resourceful and goal-driven individual with over 10+ years in the IT industry specialising technical support and </w:t>
            </w:r>
            <w:r w:rsidR="004824AD">
              <w:rPr>
                <w:rFonts w:cstheme="minorHAnsi"/>
                <w:color w:val="000000"/>
                <w:sz w:val="20"/>
                <w:szCs w:val="20"/>
              </w:rPr>
              <w:t xml:space="preserve">Microsoft </w:t>
            </w:r>
            <w:r w:rsidRPr="00044365">
              <w:rPr>
                <w:rFonts w:cstheme="minorHAnsi"/>
                <w:color w:val="000000"/>
                <w:sz w:val="20"/>
                <w:szCs w:val="20"/>
              </w:rPr>
              <w:t>Azure systems administration, deployment and management.</w:t>
            </w:r>
          </w:p>
          <w:p w:rsidR="00AD27A4" w:rsidRPr="00044365" w:rsidRDefault="00AD27A4" w:rsidP="00AD27A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044365">
              <w:rPr>
                <w:rFonts w:cstheme="minorHAnsi"/>
                <w:color w:val="000000"/>
                <w:sz w:val="20"/>
                <w:szCs w:val="20"/>
              </w:rPr>
              <w:t xml:space="preserve">I maintain my knowledge and skills by constantly engaging </w:t>
            </w:r>
            <w:r w:rsidR="008D4A14" w:rsidRPr="00044365">
              <w:rPr>
                <w:rFonts w:cstheme="minorHAnsi"/>
                <w:color w:val="000000"/>
                <w:sz w:val="20"/>
                <w:szCs w:val="20"/>
              </w:rPr>
              <w:t xml:space="preserve">in </w:t>
            </w:r>
            <w:r w:rsidRPr="00044365">
              <w:rPr>
                <w:rFonts w:cstheme="minorHAnsi"/>
                <w:color w:val="000000"/>
                <w:sz w:val="20"/>
                <w:szCs w:val="20"/>
              </w:rPr>
              <w:t xml:space="preserve">training and </w:t>
            </w:r>
            <w:r w:rsidR="008D4A14" w:rsidRPr="00044365">
              <w:rPr>
                <w:rFonts w:cstheme="minorHAnsi"/>
                <w:color w:val="000000"/>
                <w:sz w:val="20"/>
                <w:szCs w:val="20"/>
              </w:rPr>
              <w:t>keeping abreast</w:t>
            </w:r>
            <w:r w:rsidRPr="00044365">
              <w:rPr>
                <w:rFonts w:cstheme="minorHAnsi"/>
                <w:color w:val="000000"/>
                <w:sz w:val="20"/>
                <w:szCs w:val="20"/>
              </w:rPr>
              <w:t xml:space="preserve"> current trends in the industry.</w:t>
            </w:r>
          </w:p>
          <w:p w:rsidR="00AD27A4" w:rsidRPr="00044365" w:rsidRDefault="00AD27A4" w:rsidP="00AD27A4">
            <w:pPr>
              <w:pStyle w:val="NoSpacing"/>
              <w:rPr>
                <w:rFonts w:cstheme="minorHAnsi"/>
                <w:color w:val="000000"/>
                <w:sz w:val="20"/>
                <w:szCs w:val="20"/>
              </w:rPr>
            </w:pPr>
            <w:r w:rsidRPr="00044365">
              <w:rPr>
                <w:rFonts w:cstheme="minorHAnsi"/>
                <w:color w:val="000000"/>
                <w:sz w:val="20"/>
                <w:szCs w:val="20"/>
              </w:rPr>
              <w:t>I believe in offering a high level of professionalism in all tasks I perform adhering to business guidelines and processes.</w:t>
            </w:r>
          </w:p>
          <w:p w:rsidR="00033380" w:rsidRPr="00044365" w:rsidRDefault="00AD27A4" w:rsidP="00AD27A4">
            <w:pPr>
              <w:rPr>
                <w:rFonts w:cstheme="minorHAnsi"/>
                <w:sz w:val="20"/>
                <w:szCs w:val="20"/>
              </w:rPr>
            </w:pPr>
            <w:r w:rsidRPr="00044365">
              <w:rPr>
                <w:rFonts w:cstheme="minorHAnsi"/>
                <w:color w:val="000000"/>
                <w:sz w:val="20"/>
                <w:szCs w:val="20"/>
              </w:rPr>
              <w:t>I easily operate independently when needed to and can also function as a key team member.</w:t>
            </w:r>
          </w:p>
        </w:tc>
      </w:tr>
    </w:tbl>
    <w:p w:rsidR="00033380" w:rsidRPr="00044365" w:rsidRDefault="00A04575" w:rsidP="0003338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044365">
        <w:rPr>
          <w:rFonts w:asciiTheme="minorHAnsi" w:hAnsiTheme="minorHAnsi" w:cstheme="minorHAnsi"/>
          <w:sz w:val="20"/>
          <w:szCs w:val="20"/>
        </w:rPr>
        <w:t>Training &amp; education</w:t>
      </w:r>
    </w:p>
    <w:p w:rsidR="00A04575" w:rsidRPr="00044365" w:rsidRDefault="00A04575" w:rsidP="00A04575">
      <w:pPr>
        <w:pStyle w:val="NoSpacing"/>
        <w:rPr>
          <w:rFonts w:cstheme="minorHAnsi"/>
          <w:sz w:val="20"/>
          <w:szCs w:val="20"/>
        </w:rPr>
      </w:pPr>
      <w:r w:rsidRPr="00044365">
        <w:rPr>
          <w:rFonts w:cstheme="minorHAnsi"/>
          <w:sz w:val="20"/>
          <w:szCs w:val="20"/>
        </w:rPr>
        <w:t xml:space="preserve">Microsoft Certified: Azure Administrator Associate </w:t>
      </w:r>
    </w:p>
    <w:p w:rsidR="00A04575" w:rsidRPr="00044365" w:rsidRDefault="00A04575" w:rsidP="00A04575">
      <w:pPr>
        <w:pStyle w:val="NoSpacing"/>
        <w:rPr>
          <w:rFonts w:cstheme="minorHAnsi"/>
          <w:sz w:val="20"/>
          <w:szCs w:val="20"/>
        </w:rPr>
      </w:pPr>
      <w:r w:rsidRPr="00044365">
        <w:rPr>
          <w:rFonts w:cstheme="minorHAnsi"/>
          <w:sz w:val="20"/>
          <w:szCs w:val="20"/>
        </w:rPr>
        <w:t>Solent University, Southampton: BA Business Admin</w:t>
      </w:r>
    </w:p>
    <w:p w:rsidR="003F1728" w:rsidRPr="00044365" w:rsidRDefault="003F1728" w:rsidP="003F1728">
      <w:pPr>
        <w:pStyle w:val="NoSpacing"/>
        <w:rPr>
          <w:rFonts w:cstheme="minorHAnsi"/>
          <w:sz w:val="20"/>
          <w:szCs w:val="20"/>
        </w:rPr>
      </w:pPr>
      <w:r w:rsidRPr="00044365">
        <w:rPr>
          <w:rFonts w:cstheme="minorHAnsi"/>
          <w:sz w:val="20"/>
          <w:szCs w:val="20"/>
        </w:rPr>
        <w:t>Middlesex University, London: Computer Networks CertHE</w:t>
      </w:r>
    </w:p>
    <w:p w:rsidR="00A04575" w:rsidRPr="00044365" w:rsidRDefault="00A04575" w:rsidP="00A04575">
      <w:pPr>
        <w:pStyle w:val="NoSpacing"/>
        <w:rPr>
          <w:rFonts w:cstheme="minorHAnsi"/>
          <w:sz w:val="20"/>
          <w:szCs w:val="20"/>
        </w:rPr>
      </w:pPr>
      <w:r w:rsidRPr="00044365">
        <w:rPr>
          <w:rFonts w:cstheme="minorHAnsi"/>
          <w:sz w:val="20"/>
          <w:szCs w:val="20"/>
        </w:rPr>
        <w:t xml:space="preserve">EC- Council: Certified Ethical Hacker </w:t>
      </w:r>
    </w:p>
    <w:p w:rsidR="00A04575" w:rsidRPr="00044365" w:rsidRDefault="00A04575" w:rsidP="00A04575">
      <w:pPr>
        <w:pStyle w:val="NoSpacing"/>
        <w:rPr>
          <w:rFonts w:cstheme="minorHAnsi"/>
          <w:sz w:val="20"/>
          <w:szCs w:val="20"/>
        </w:rPr>
      </w:pPr>
      <w:r w:rsidRPr="00044365">
        <w:rPr>
          <w:rFonts w:cstheme="minorHAnsi"/>
          <w:sz w:val="20"/>
          <w:szCs w:val="20"/>
        </w:rPr>
        <w:t xml:space="preserve">CompTIA Network A+ </w:t>
      </w:r>
    </w:p>
    <w:p w:rsidR="00A04575" w:rsidRPr="00044365" w:rsidRDefault="00A04575" w:rsidP="00A04575">
      <w:pPr>
        <w:pStyle w:val="NoSpacing"/>
        <w:rPr>
          <w:rFonts w:cstheme="minorHAnsi"/>
          <w:sz w:val="20"/>
          <w:szCs w:val="20"/>
        </w:rPr>
      </w:pPr>
      <w:r w:rsidRPr="00044365">
        <w:rPr>
          <w:rFonts w:cstheme="minorHAnsi"/>
          <w:sz w:val="20"/>
          <w:szCs w:val="20"/>
        </w:rPr>
        <w:t>ITIL v3</w:t>
      </w:r>
    </w:p>
    <w:p w:rsidR="00033380" w:rsidRPr="00044365" w:rsidRDefault="00A04575" w:rsidP="00033380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044365">
        <w:rPr>
          <w:rFonts w:asciiTheme="minorHAnsi" w:hAnsiTheme="minorHAnsi" w:cstheme="minorHAnsi"/>
          <w:sz w:val="20"/>
          <w:szCs w:val="20"/>
        </w:rPr>
        <w:t>Technical skills</w:t>
      </w:r>
    </w:p>
    <w:p w:rsidR="00A04575" w:rsidRPr="00044365" w:rsidRDefault="00A04575" w:rsidP="00A04575">
      <w:pPr>
        <w:pStyle w:val="NoSpacing"/>
        <w:rPr>
          <w:rFonts w:cstheme="minorHAnsi"/>
          <w:color w:val="000000"/>
          <w:sz w:val="20"/>
          <w:szCs w:val="20"/>
        </w:rPr>
      </w:pP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</w:rPr>
        <w:t>Microsoft Azure Active Directory Services</w:t>
      </w:r>
      <w:r w:rsidR="00A7743E" w:rsidRPr="00044365">
        <w:rPr>
          <w:rFonts w:cstheme="minorHAnsi"/>
          <w:color w:val="000000"/>
          <w:sz w:val="20"/>
          <w:szCs w:val="20"/>
        </w:rPr>
        <w:t xml:space="preserve"> a</w:t>
      </w:r>
      <w:r w:rsidRPr="00044365">
        <w:rPr>
          <w:rFonts w:cstheme="minorHAnsi"/>
          <w:color w:val="000000"/>
          <w:sz w:val="20"/>
          <w:szCs w:val="20"/>
        </w:rPr>
        <w:t>dministration and MFA</w:t>
      </w:r>
      <w:r w:rsidR="00A7743E" w:rsidRPr="00044365">
        <w:rPr>
          <w:rFonts w:cstheme="minorHAnsi"/>
          <w:color w:val="000000"/>
          <w:sz w:val="20"/>
          <w:szCs w:val="20"/>
        </w:rPr>
        <w:t xml:space="preserve"> deployment</w:t>
      </w: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</w:rPr>
        <w:t>Implementing and managing Azure Virtual machines and storage</w:t>
      </w: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</w:rPr>
        <w:t>Configuring Azure networks and deploying VMs</w:t>
      </w: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</w:rPr>
        <w:t>Managing and monitoring Azure Resources</w:t>
      </w: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</w:rPr>
        <w:t>Managing Azure Hybrid environment</w:t>
      </w:r>
    </w:p>
    <w:p w:rsidR="00A04575" w:rsidRPr="00044365" w:rsidRDefault="00A04575" w:rsidP="00A04575">
      <w:pPr>
        <w:numPr>
          <w:ilvl w:val="0"/>
          <w:numId w:val="20"/>
        </w:numPr>
        <w:spacing w:before="0"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  <w:lang w:eastAsia="en-GB"/>
        </w:rPr>
        <w:t xml:space="preserve">Windows Server </w:t>
      </w:r>
      <w:r w:rsidR="000F54D6">
        <w:rPr>
          <w:rFonts w:cstheme="minorHAnsi"/>
          <w:color w:val="000000"/>
          <w:sz w:val="20"/>
          <w:szCs w:val="20"/>
          <w:lang w:eastAsia="en-GB"/>
        </w:rPr>
        <w:t>and Exchange management</w:t>
      </w:r>
      <w:r w:rsidRPr="00044365">
        <w:rPr>
          <w:rFonts w:cstheme="minorHAnsi"/>
          <w:color w:val="000000"/>
          <w:sz w:val="20"/>
          <w:szCs w:val="20"/>
          <w:lang w:eastAsia="en-GB"/>
        </w:rPr>
        <w:t xml:space="preserve"> </w:t>
      </w:r>
    </w:p>
    <w:p w:rsidR="00A04575" w:rsidRPr="00044365" w:rsidRDefault="00A04575" w:rsidP="00A04575">
      <w:pPr>
        <w:numPr>
          <w:ilvl w:val="0"/>
          <w:numId w:val="20"/>
        </w:numPr>
        <w:spacing w:before="0"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  <w:lang w:eastAsia="en-GB"/>
        </w:rPr>
        <w:t>Microsoft Windows OS, Mac OS, Linux</w:t>
      </w:r>
    </w:p>
    <w:p w:rsidR="00A04575" w:rsidRPr="00044365" w:rsidRDefault="00A04575" w:rsidP="00A04575">
      <w:pPr>
        <w:numPr>
          <w:ilvl w:val="0"/>
          <w:numId w:val="20"/>
        </w:numPr>
        <w:spacing w:before="0"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  <w:lang w:eastAsia="en-GB"/>
        </w:rPr>
        <w:t>Microsoft office 365, Skype for Business</w:t>
      </w:r>
    </w:p>
    <w:p w:rsidR="00A04575" w:rsidRPr="00044365" w:rsidRDefault="00A04575" w:rsidP="00A04575">
      <w:pPr>
        <w:numPr>
          <w:ilvl w:val="0"/>
          <w:numId w:val="20"/>
        </w:numPr>
        <w:spacing w:before="0" w:after="0" w:line="240" w:lineRule="auto"/>
        <w:rPr>
          <w:rFonts w:cstheme="minorHAnsi"/>
          <w:color w:val="000000"/>
          <w:sz w:val="20"/>
          <w:szCs w:val="20"/>
          <w:lang w:eastAsia="en-GB"/>
        </w:rPr>
      </w:pPr>
      <w:r w:rsidRPr="00044365">
        <w:rPr>
          <w:rFonts w:cstheme="minorHAnsi"/>
          <w:color w:val="000000"/>
          <w:sz w:val="20"/>
          <w:szCs w:val="20"/>
          <w:lang w:eastAsia="en-GB"/>
        </w:rPr>
        <w:t>Mobile Device management and Printer configuration and management</w:t>
      </w: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Virtualisation: Hyper-V, VMware, RDC, Citrix, VPN</w:t>
      </w: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  <w:lang/>
        </w:rPr>
      </w:pPr>
      <w:r w:rsidRPr="00044365">
        <w:rPr>
          <w:rFonts w:cstheme="minorHAnsi"/>
          <w:color w:val="000000"/>
          <w:sz w:val="20"/>
          <w:szCs w:val="20"/>
          <w:lang/>
        </w:rPr>
        <w:t>Systems Backup and Disaster Recovery</w:t>
      </w:r>
    </w:p>
    <w:p w:rsidR="00A04575" w:rsidRPr="0004436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 xml:space="preserve">Network management and administration; DHCP, DNS, </w:t>
      </w:r>
    </w:p>
    <w:p w:rsidR="00A04575" w:rsidRDefault="00A04575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Wireless and wired Networks – Cisco Meraki, HP</w:t>
      </w:r>
    </w:p>
    <w:p w:rsidR="000F54D6" w:rsidRDefault="000F54D6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Backup and Disaster recovery</w:t>
      </w:r>
    </w:p>
    <w:p w:rsidR="004824AD" w:rsidRPr="00044365" w:rsidRDefault="004824AD" w:rsidP="00A04575">
      <w:pPr>
        <w:pStyle w:val="NoSpacing"/>
        <w:numPr>
          <w:ilvl w:val="0"/>
          <w:numId w:val="20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IAAS, PAAS, SAAS</w:t>
      </w:r>
    </w:p>
    <w:p w:rsidR="00A04575" w:rsidRPr="00044365" w:rsidRDefault="00A04575" w:rsidP="00A04575">
      <w:pPr>
        <w:pStyle w:val="NoSpacing"/>
        <w:rPr>
          <w:rFonts w:cstheme="minorHAnsi"/>
          <w:color w:val="000000"/>
          <w:sz w:val="20"/>
          <w:szCs w:val="20"/>
        </w:rPr>
      </w:pPr>
    </w:p>
    <w:p w:rsidR="00300698" w:rsidRPr="00044365" w:rsidRDefault="00A04575" w:rsidP="0030069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044365">
        <w:rPr>
          <w:rFonts w:asciiTheme="minorHAnsi" w:hAnsiTheme="minorHAnsi" w:cstheme="minorHAnsi"/>
          <w:sz w:val="20"/>
          <w:szCs w:val="20"/>
        </w:rPr>
        <w:t>roles</w:t>
      </w:r>
    </w:p>
    <w:p w:rsidR="00A04575" w:rsidRPr="00044365" w:rsidRDefault="00A04575" w:rsidP="00A04575">
      <w:pPr>
        <w:rPr>
          <w:rFonts w:cstheme="minorHAnsi"/>
          <w:b/>
          <w:bCs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 xml:space="preserve">May 2019 – Till Date </w:t>
      </w:r>
      <w:r w:rsidRPr="00044365">
        <w:rPr>
          <w:rFonts w:cstheme="minorHAnsi"/>
          <w:b/>
          <w:bCs/>
          <w:color w:val="000000"/>
          <w:sz w:val="20"/>
          <w:szCs w:val="20"/>
        </w:rPr>
        <w:t>Towergate Insurance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Position: Cloud Engineer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b/>
          <w:bCs/>
          <w:color w:val="000000"/>
          <w:sz w:val="20"/>
          <w:szCs w:val="20"/>
        </w:rPr>
        <w:t xml:space="preserve">Environment: </w:t>
      </w:r>
      <w:r w:rsidRPr="00044365">
        <w:rPr>
          <w:rFonts w:cstheme="minorHAnsi"/>
          <w:color w:val="000000"/>
          <w:sz w:val="20"/>
          <w:szCs w:val="20"/>
        </w:rPr>
        <w:t>Microsoft Azure Windows, Windows Server, Active Directory, Azure AD, Microsoft Exchange Server, Meraki, Office 365, SCCM, Mitel IP Phones, application support, Mimecast, Windows 10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Collaborating with the Azure architect I was involved in configuring virtual machines, monitoring and troubleshooting network issues.</w:t>
      </w:r>
    </w:p>
    <w:p w:rsidR="00A04575" w:rsidRPr="00044365" w:rsidRDefault="007333A7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lastRenderedPageBreak/>
        <w:t>I was responsible for d</w:t>
      </w:r>
      <w:r w:rsidR="00A04575" w:rsidRPr="00044365">
        <w:rPr>
          <w:rFonts w:cstheme="minorHAnsi"/>
          <w:color w:val="000000"/>
          <w:sz w:val="20"/>
          <w:szCs w:val="20"/>
        </w:rPr>
        <w:t xml:space="preserve">eploying and managing access to </w:t>
      </w:r>
      <w:r w:rsidRPr="00044365">
        <w:rPr>
          <w:rFonts w:cstheme="minorHAnsi"/>
          <w:color w:val="000000"/>
          <w:sz w:val="20"/>
          <w:szCs w:val="20"/>
        </w:rPr>
        <w:t xml:space="preserve">various </w:t>
      </w:r>
      <w:r w:rsidR="00A04575" w:rsidRPr="00044365">
        <w:rPr>
          <w:rFonts w:cstheme="minorHAnsi"/>
          <w:color w:val="000000"/>
          <w:sz w:val="20"/>
          <w:szCs w:val="20"/>
        </w:rPr>
        <w:t>file shares</w:t>
      </w:r>
      <w:r w:rsidRPr="00044365">
        <w:rPr>
          <w:rFonts w:cstheme="minorHAnsi"/>
          <w:color w:val="000000"/>
          <w:sz w:val="20"/>
          <w:szCs w:val="20"/>
        </w:rPr>
        <w:t xml:space="preserve"> Azure Blob storage accounts</w:t>
      </w:r>
    </w:p>
    <w:p w:rsidR="007333A7" w:rsidRPr="00044365" w:rsidRDefault="007333A7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 xml:space="preserve">I was required to create access to </w:t>
      </w:r>
      <w:r w:rsidR="00D16775" w:rsidRPr="00044365">
        <w:rPr>
          <w:rFonts w:cstheme="minorHAnsi"/>
          <w:color w:val="000000"/>
          <w:sz w:val="20"/>
          <w:szCs w:val="20"/>
        </w:rPr>
        <w:t>cloud resources to user</w:t>
      </w:r>
      <w:r w:rsidR="00B54064">
        <w:rPr>
          <w:rFonts w:cstheme="minorHAnsi"/>
          <w:color w:val="000000"/>
          <w:sz w:val="20"/>
          <w:szCs w:val="20"/>
        </w:rPr>
        <w:t>s</w:t>
      </w:r>
      <w:bookmarkStart w:id="0" w:name="_GoBack"/>
      <w:bookmarkEnd w:id="0"/>
      <w:r w:rsidR="00D16775" w:rsidRPr="00044365">
        <w:rPr>
          <w:rFonts w:cstheme="minorHAnsi"/>
          <w:color w:val="000000"/>
          <w:sz w:val="20"/>
          <w:szCs w:val="20"/>
        </w:rPr>
        <w:t xml:space="preserve"> within and outside the organization using SAS and secure account KEYS.</w:t>
      </w:r>
    </w:p>
    <w:p w:rsidR="00A04575" w:rsidRPr="00044365" w:rsidRDefault="007333A7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I was tasked with c</w:t>
      </w:r>
      <w:r w:rsidR="00A04575" w:rsidRPr="00044365">
        <w:rPr>
          <w:rFonts w:cstheme="minorHAnsi"/>
          <w:color w:val="000000"/>
          <w:sz w:val="20"/>
          <w:szCs w:val="20"/>
        </w:rPr>
        <w:t>onfigur</w:t>
      </w:r>
      <w:r w:rsidRPr="00044365">
        <w:rPr>
          <w:rFonts w:cstheme="minorHAnsi"/>
          <w:color w:val="000000"/>
          <w:sz w:val="20"/>
          <w:szCs w:val="20"/>
        </w:rPr>
        <w:t>ing</w:t>
      </w:r>
      <w:r w:rsidR="00A04575" w:rsidRPr="00044365">
        <w:rPr>
          <w:rFonts w:cstheme="minorHAnsi"/>
          <w:color w:val="000000"/>
          <w:sz w:val="20"/>
          <w:szCs w:val="20"/>
        </w:rPr>
        <w:t xml:space="preserve"> and </w:t>
      </w:r>
      <w:r w:rsidRPr="00044365">
        <w:rPr>
          <w:rFonts w:cstheme="minorHAnsi"/>
          <w:color w:val="000000"/>
          <w:sz w:val="20"/>
          <w:szCs w:val="20"/>
        </w:rPr>
        <w:t>troubleshooting</w:t>
      </w:r>
      <w:r w:rsidR="00A04575" w:rsidRPr="00044365">
        <w:rPr>
          <w:rFonts w:cstheme="minorHAnsi"/>
          <w:color w:val="000000"/>
          <w:sz w:val="20"/>
          <w:szCs w:val="20"/>
        </w:rPr>
        <w:t xml:space="preserve"> various Azure VPN connection between on-Prem - cloud networks</w:t>
      </w:r>
      <w:r w:rsidR="00A7743E" w:rsidRPr="00044365">
        <w:rPr>
          <w:rFonts w:cstheme="minorHAnsi"/>
          <w:color w:val="000000"/>
          <w:sz w:val="20"/>
          <w:szCs w:val="20"/>
        </w:rPr>
        <w:t>.</w:t>
      </w:r>
    </w:p>
    <w:p w:rsidR="00A04575" w:rsidRPr="00044365" w:rsidRDefault="007333A7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I c</w:t>
      </w:r>
      <w:r w:rsidR="00A04575" w:rsidRPr="00044365">
        <w:rPr>
          <w:rFonts w:cstheme="minorHAnsi"/>
          <w:color w:val="000000"/>
          <w:sz w:val="20"/>
          <w:szCs w:val="20"/>
        </w:rPr>
        <w:t>onfigu</w:t>
      </w:r>
      <w:r w:rsidRPr="00044365">
        <w:rPr>
          <w:rFonts w:cstheme="minorHAnsi"/>
          <w:color w:val="000000"/>
          <w:sz w:val="20"/>
          <w:szCs w:val="20"/>
        </w:rPr>
        <w:t>red</w:t>
      </w:r>
      <w:r w:rsidR="00A04575" w:rsidRPr="00044365">
        <w:rPr>
          <w:rFonts w:cstheme="minorHAnsi"/>
          <w:color w:val="000000"/>
          <w:sz w:val="20"/>
          <w:szCs w:val="20"/>
        </w:rPr>
        <w:t xml:space="preserve"> of </w:t>
      </w:r>
      <w:r w:rsidRPr="00044365">
        <w:rPr>
          <w:rFonts w:cstheme="minorHAnsi"/>
          <w:color w:val="000000"/>
          <w:sz w:val="20"/>
          <w:szCs w:val="20"/>
        </w:rPr>
        <w:t xml:space="preserve">several </w:t>
      </w:r>
      <w:r w:rsidR="00A04575" w:rsidRPr="00044365">
        <w:rPr>
          <w:rFonts w:cstheme="minorHAnsi"/>
          <w:color w:val="000000"/>
          <w:sz w:val="20"/>
          <w:szCs w:val="20"/>
        </w:rPr>
        <w:t>Microsoft DevTest environment for development with the applications team for product testing before deployment.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Creating Virtual Machines along with setting up policies and using Formulas and Custom Images to deploy custom networks.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 xml:space="preserve">Migrated AD to Azure AD, integrating users and devices from On-Prem into cloud environment and Configuring </w:t>
      </w:r>
      <w:r w:rsidR="00D16775" w:rsidRPr="00044365">
        <w:rPr>
          <w:rFonts w:cstheme="minorHAnsi"/>
          <w:color w:val="000000"/>
          <w:sz w:val="20"/>
          <w:szCs w:val="20"/>
        </w:rPr>
        <w:t>RBAC and utilizing MFA where required</w:t>
      </w:r>
      <w:r w:rsidRPr="00044365">
        <w:rPr>
          <w:rFonts w:cstheme="minorHAnsi"/>
          <w:color w:val="000000"/>
          <w:sz w:val="20"/>
          <w:szCs w:val="20"/>
        </w:rPr>
        <w:t>.</w:t>
      </w:r>
    </w:p>
    <w:p w:rsidR="00D16775" w:rsidRPr="00044365" w:rsidRDefault="00D16775" w:rsidP="00D167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I was also required remotely login to Virtual Machines to troubleshoot, monitor utilization.</w:t>
      </w:r>
    </w:p>
    <w:p w:rsidR="00D16775" w:rsidRPr="00044365" w:rsidRDefault="00D16775" w:rsidP="00D167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I generally administered day to day activity of the cloud environment, supporting teams as needed with their requirements.</w:t>
      </w:r>
    </w:p>
    <w:p w:rsidR="00D16775" w:rsidRPr="00044365" w:rsidRDefault="00D16775" w:rsidP="00D167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I Managed Windows 2012 servers, supporting AD, troubleshooting IP &amp; DNS issues.</w:t>
      </w:r>
    </w:p>
    <w:p w:rsidR="00A04575" w:rsidRPr="00044365" w:rsidRDefault="00D167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 xml:space="preserve">Microsoft Exchange </w:t>
      </w:r>
      <w:r w:rsidR="00A04575" w:rsidRPr="00044365">
        <w:rPr>
          <w:rFonts w:cstheme="minorHAnsi"/>
          <w:color w:val="000000"/>
          <w:sz w:val="20"/>
          <w:szCs w:val="20"/>
        </w:rPr>
        <w:t>management, deploying security groups and GPO.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Dealt with escalations from 1</w:t>
      </w:r>
      <w:r w:rsidRPr="00044365">
        <w:rPr>
          <w:rFonts w:cstheme="minorHAnsi"/>
          <w:color w:val="000000"/>
          <w:sz w:val="20"/>
          <w:szCs w:val="20"/>
          <w:vertAlign w:val="superscript"/>
        </w:rPr>
        <w:t>st</w:t>
      </w:r>
      <w:r w:rsidRPr="00044365">
        <w:rPr>
          <w:rFonts w:cstheme="minorHAnsi"/>
          <w:color w:val="000000"/>
          <w:sz w:val="20"/>
          <w:szCs w:val="20"/>
        </w:rPr>
        <w:t xml:space="preserve"> and 2</w:t>
      </w:r>
      <w:r w:rsidRPr="00044365">
        <w:rPr>
          <w:rFonts w:cstheme="minorHAnsi"/>
          <w:color w:val="000000"/>
          <w:sz w:val="20"/>
          <w:szCs w:val="20"/>
          <w:vertAlign w:val="superscript"/>
        </w:rPr>
        <w:t>nd</w:t>
      </w:r>
      <w:r w:rsidRPr="00044365">
        <w:rPr>
          <w:rFonts w:cstheme="minorHAnsi"/>
          <w:color w:val="000000"/>
          <w:sz w:val="20"/>
          <w:szCs w:val="20"/>
        </w:rPr>
        <w:t xml:space="preserve"> Line team.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Developed and maintained knowledge-based articles.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</w:p>
    <w:p w:rsidR="00A04575" w:rsidRPr="00044365" w:rsidRDefault="00A04575" w:rsidP="00A04575">
      <w:pPr>
        <w:rPr>
          <w:rFonts w:cstheme="minorHAnsi"/>
          <w:b/>
          <w:bCs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 xml:space="preserve">May 2018 – May 2019 </w:t>
      </w:r>
      <w:r w:rsidRPr="00044365">
        <w:rPr>
          <w:rFonts w:cstheme="minorHAnsi"/>
          <w:b/>
          <w:bCs/>
          <w:color w:val="000000"/>
          <w:sz w:val="20"/>
          <w:szCs w:val="20"/>
        </w:rPr>
        <w:t>Optionis Accountancy Group Ltd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Position: Technical Support &amp; Cloud Engineer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b/>
          <w:color w:val="000000"/>
          <w:sz w:val="20"/>
          <w:szCs w:val="20"/>
        </w:rPr>
        <w:t>Environment</w:t>
      </w:r>
      <w:r w:rsidRPr="00044365">
        <w:rPr>
          <w:rFonts w:cstheme="minorHAnsi"/>
          <w:color w:val="000000"/>
          <w:sz w:val="20"/>
          <w:szCs w:val="20"/>
        </w:rPr>
        <w:t>: Microsoft Azure Subscription, Microsoft Server 2012 R2, MS Exchange Server, Mimecast, Mitel, SQL Management Studio, Meraki, PRTG network tools, Windows 10, Office 365, Hyper-V, SCCM, WDS, Deployment management.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</w:p>
    <w:p w:rsidR="00A04575" w:rsidRPr="00044365" w:rsidRDefault="00D167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I d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 xml:space="preserve">eployed various aspects of a secure Azure Infrastructure as given in </w:t>
      </w:r>
      <w:r w:rsidR="00A7743E" w:rsidRPr="00044365">
        <w:rPr>
          <w:rFonts w:cstheme="minorHAnsi"/>
          <w:color w:val="222222"/>
          <w:sz w:val="20"/>
          <w:szCs w:val="20"/>
          <w:lang w:eastAsia="en-GB"/>
        </w:rPr>
        <w:t xml:space="preserve">business 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>estate design</w:t>
      </w:r>
    </w:p>
    <w:p w:rsidR="00A04575" w:rsidRPr="00044365" w:rsidRDefault="00D167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I m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>onitored and maintained Azure storage accounts setting secure access to users as directed.</w:t>
      </w:r>
    </w:p>
    <w:p w:rsidR="00A04575" w:rsidRPr="00044365" w:rsidRDefault="00D167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I c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>reated custom dashboards to monitor subscription usage and accompanying alerts groups for notifications</w:t>
      </w:r>
    </w:p>
    <w:p w:rsidR="00434608" w:rsidRPr="00044365" w:rsidRDefault="00D167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Using Workspace and metrics I was able to monitor Azure resource utilization and report back to the business on ways to cut down Spending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>.</w:t>
      </w:r>
    </w:p>
    <w:p w:rsidR="00A04575" w:rsidRPr="00044365" w:rsidRDefault="00D167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I m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 xml:space="preserve">anaged </w:t>
      </w:r>
      <w:r w:rsidRPr="00044365">
        <w:rPr>
          <w:rFonts w:cstheme="minorHAnsi"/>
          <w:color w:val="222222"/>
          <w:sz w:val="20"/>
          <w:szCs w:val="20"/>
          <w:lang w:eastAsia="en-GB"/>
        </w:rPr>
        <w:t xml:space="preserve">a 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>hybrid environment between Active Directory Services and Azure AD via Azure Ad Connect</w:t>
      </w:r>
      <w:r w:rsidRPr="00044365">
        <w:rPr>
          <w:rFonts w:cstheme="minorHAnsi"/>
          <w:color w:val="222222"/>
          <w:sz w:val="20"/>
          <w:szCs w:val="20"/>
          <w:lang w:eastAsia="en-GB"/>
        </w:rPr>
        <w:t xml:space="preserve"> utilizing RBAC to give users access to company resources outside the local network.</w:t>
      </w:r>
    </w:p>
    <w:p w:rsidR="00A04575" w:rsidRPr="00044365" w:rsidRDefault="00A045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Key awareness related to cloud security principles and patch management</w:t>
      </w:r>
    </w:p>
    <w:p w:rsidR="00A04575" w:rsidRPr="00044365" w:rsidRDefault="00A045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Knowledge of networking concepts (DNS, TCP/IP, and Firewalls)</w:t>
      </w:r>
    </w:p>
    <w:p w:rsidR="00A04575" w:rsidRPr="00044365" w:rsidRDefault="00D167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I setup cloud infrastructure as require by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 xml:space="preserve"> other teams within the organization, </w:t>
      </w:r>
      <w:r w:rsidRPr="00044365">
        <w:rPr>
          <w:rFonts w:cstheme="minorHAnsi"/>
          <w:color w:val="222222"/>
          <w:sz w:val="20"/>
          <w:szCs w:val="20"/>
          <w:lang w:eastAsia="en-GB"/>
        </w:rPr>
        <w:t>who require a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>pplication Build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>s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>, Configuration Management, Deployment &amp; Release Engineering</w:t>
      </w:r>
      <w:r w:rsidRPr="00044365">
        <w:rPr>
          <w:rFonts w:cstheme="minorHAnsi"/>
          <w:color w:val="222222"/>
          <w:sz w:val="20"/>
          <w:szCs w:val="20"/>
          <w:lang w:eastAsia="en-GB"/>
        </w:rPr>
        <w:t>.</w:t>
      </w:r>
    </w:p>
    <w:p w:rsidR="00A04575" w:rsidRPr="00044365" w:rsidRDefault="00434608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Involved in creating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 xml:space="preserve"> articulate solutions and communicat</w:t>
      </w:r>
      <w:r w:rsidRPr="00044365">
        <w:rPr>
          <w:rFonts w:cstheme="minorHAnsi"/>
          <w:color w:val="222222"/>
          <w:sz w:val="20"/>
          <w:szCs w:val="20"/>
          <w:lang w:eastAsia="en-GB"/>
        </w:rPr>
        <w:t>ing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 xml:space="preserve"> with stakeholders on a day to day basis.</w:t>
      </w:r>
    </w:p>
    <w:p w:rsidR="00A04575" w:rsidRPr="00044365" w:rsidRDefault="00D167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I worked with custom</w:t>
      </w:r>
      <w:r w:rsidR="00A04575" w:rsidRPr="00044365">
        <w:rPr>
          <w:rFonts w:cstheme="minorHAnsi"/>
          <w:color w:val="222222"/>
          <w:sz w:val="20"/>
          <w:szCs w:val="20"/>
          <w:lang w:eastAsia="en-GB"/>
        </w:rPr>
        <w:t xml:space="preserve"> ARM templates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 xml:space="preserve"> and </w:t>
      </w:r>
      <w:r w:rsidR="00044365" w:rsidRPr="00044365">
        <w:rPr>
          <w:rFonts w:cstheme="minorHAnsi"/>
          <w:color w:val="222222"/>
          <w:sz w:val="20"/>
          <w:szCs w:val="20"/>
          <w:lang w:eastAsia="en-GB"/>
        </w:rPr>
        <w:t xml:space="preserve">configured 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 xml:space="preserve">automated </w:t>
      </w:r>
      <w:r w:rsidR="00044365" w:rsidRPr="00044365">
        <w:rPr>
          <w:rFonts w:cstheme="minorHAnsi"/>
          <w:color w:val="222222"/>
          <w:sz w:val="20"/>
          <w:szCs w:val="20"/>
          <w:lang w:eastAsia="en-GB"/>
        </w:rPr>
        <w:t>deployment where required</w:t>
      </w:r>
    </w:p>
    <w:p w:rsidR="00A04575" w:rsidRPr="00044365" w:rsidRDefault="00A0457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Ability to work with virtualization technology</w:t>
      </w:r>
    </w:p>
    <w:p w:rsidR="00434608" w:rsidRPr="00044365" w:rsidRDefault="0004436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 xml:space="preserve">I was responsible for 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>Microsoft Active Directory management</w:t>
      </w:r>
    </w:p>
    <w:p w:rsidR="00434608" w:rsidRPr="00044365" w:rsidRDefault="00044365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 xml:space="preserve">I was responsible for </w:t>
      </w:r>
      <w:r w:rsidR="00434608" w:rsidRPr="00044365">
        <w:rPr>
          <w:rFonts w:cstheme="minorHAnsi"/>
          <w:color w:val="222222"/>
          <w:sz w:val="20"/>
          <w:szCs w:val="20"/>
          <w:lang w:eastAsia="en-GB"/>
        </w:rPr>
        <w:t>Microsoft Exchange management and troubleshooting</w:t>
      </w:r>
    </w:p>
    <w:p w:rsidR="00434608" w:rsidRPr="00044365" w:rsidRDefault="00434608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Windows 10 Deployment</w:t>
      </w:r>
    </w:p>
    <w:p w:rsidR="00434608" w:rsidRPr="00044365" w:rsidRDefault="00434608" w:rsidP="00A04575">
      <w:pPr>
        <w:numPr>
          <w:ilvl w:val="0"/>
          <w:numId w:val="21"/>
        </w:numPr>
        <w:shd w:val="clear" w:color="auto" w:fill="FFFFFF"/>
        <w:spacing w:before="0" w:after="0" w:line="240" w:lineRule="auto"/>
        <w:rPr>
          <w:rFonts w:cstheme="minorHAnsi"/>
          <w:sz w:val="20"/>
          <w:szCs w:val="20"/>
        </w:rPr>
      </w:pPr>
      <w:r w:rsidRPr="00044365">
        <w:rPr>
          <w:rFonts w:cstheme="minorHAnsi"/>
          <w:color w:val="222222"/>
          <w:sz w:val="20"/>
          <w:szCs w:val="20"/>
          <w:lang w:eastAsia="en-GB"/>
        </w:rPr>
        <w:t>Mimecast management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</w:p>
    <w:p w:rsidR="00A04575" w:rsidRPr="00044365" w:rsidRDefault="00A04575" w:rsidP="00A04575">
      <w:pPr>
        <w:rPr>
          <w:rFonts w:cstheme="minorHAnsi"/>
          <w:b/>
          <w:bCs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 xml:space="preserve">May 2016 –   April 2018, </w:t>
      </w:r>
      <w:r w:rsidRPr="00044365">
        <w:rPr>
          <w:rFonts w:cstheme="minorHAnsi"/>
          <w:b/>
          <w:bCs/>
          <w:color w:val="000000"/>
          <w:sz w:val="20"/>
          <w:szCs w:val="20"/>
        </w:rPr>
        <w:t>Kaatchi Ltd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Position: IT Support Analyst</w:t>
      </w:r>
      <w:r w:rsidR="00044365">
        <w:rPr>
          <w:rFonts w:cstheme="minorHAnsi"/>
          <w:color w:val="000000"/>
          <w:sz w:val="20"/>
          <w:szCs w:val="20"/>
        </w:rPr>
        <w:t xml:space="preserve"> &amp; Cloud Engineer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b/>
          <w:color w:val="000000"/>
          <w:sz w:val="20"/>
          <w:szCs w:val="20"/>
        </w:rPr>
        <w:t>Environment</w:t>
      </w:r>
      <w:r w:rsidRPr="00044365">
        <w:rPr>
          <w:rFonts w:cstheme="minorHAnsi"/>
          <w:color w:val="000000"/>
          <w:sz w:val="20"/>
          <w:szCs w:val="20"/>
        </w:rPr>
        <w:t xml:space="preserve">: </w:t>
      </w:r>
      <w:r w:rsidR="00605351">
        <w:rPr>
          <w:rFonts w:cstheme="minorHAnsi"/>
          <w:color w:val="000000"/>
          <w:sz w:val="20"/>
          <w:szCs w:val="20"/>
        </w:rPr>
        <w:t xml:space="preserve">Azure IAAS, </w:t>
      </w:r>
      <w:r w:rsidRPr="00044365">
        <w:rPr>
          <w:rFonts w:cstheme="minorHAnsi"/>
          <w:color w:val="000000"/>
          <w:sz w:val="20"/>
          <w:szCs w:val="20"/>
        </w:rPr>
        <w:t xml:space="preserve">Microsoft Server 2012 R2, MS Exchange, Office 365, Cisco, 3CX, Jira, ManageEngine, Spice Works, SQL Management Studio, Meraki, Symantec </w:t>
      </w:r>
      <w:r w:rsidRPr="00044365">
        <w:rPr>
          <w:rFonts w:cstheme="minorHAnsi"/>
          <w:color w:val="000000"/>
          <w:sz w:val="20"/>
          <w:szCs w:val="20"/>
        </w:rPr>
        <w:lastRenderedPageBreak/>
        <w:t>Antivirus, PRTG network tools, Windows deployment, SCCM, Desktop and laptop builds.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</w:p>
    <w:p w:rsidR="000F54D6" w:rsidRPr="000F54D6" w:rsidRDefault="00605351" w:rsidP="000F54D6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 managed Microsoft Azure IAAS p</w:t>
      </w:r>
      <w:r w:rsidRPr="000F54D6">
        <w:rPr>
          <w:sz w:val="20"/>
          <w:szCs w:val="20"/>
        </w:rPr>
        <w:t>l</w:t>
      </w:r>
      <w:r>
        <w:rPr>
          <w:sz w:val="20"/>
          <w:szCs w:val="20"/>
        </w:rPr>
        <w:t>atform</w:t>
      </w:r>
      <w:r w:rsidR="000F54D6" w:rsidRPr="000F54D6">
        <w:rPr>
          <w:sz w:val="20"/>
          <w:szCs w:val="20"/>
        </w:rPr>
        <w:t xml:space="preserve"> advised on Virtual Machine compute specifications drawn from requirements as presented by the business</w:t>
      </w:r>
      <w:r>
        <w:rPr>
          <w:sz w:val="20"/>
          <w:szCs w:val="20"/>
        </w:rPr>
        <w:t xml:space="preserve"> using Azure tools.</w:t>
      </w:r>
    </w:p>
    <w:p w:rsidR="000F54D6" w:rsidRPr="000F54D6" w:rsidRDefault="000F54D6" w:rsidP="000F54D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F54D6">
        <w:rPr>
          <w:sz w:val="20"/>
          <w:szCs w:val="20"/>
        </w:rPr>
        <w:t>I performed numerous virtual machine deployments using custom Arm templates to automate the task</w:t>
      </w:r>
    </w:p>
    <w:p w:rsidR="000F54D6" w:rsidRPr="000F54D6" w:rsidRDefault="000F54D6" w:rsidP="000F54D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F54D6">
        <w:rPr>
          <w:sz w:val="20"/>
          <w:szCs w:val="20"/>
        </w:rPr>
        <w:t xml:space="preserve">Migrating Physical servers to the Azure infrastructure in add in </w:t>
      </w:r>
      <w:r w:rsidR="00605351" w:rsidRPr="000F54D6">
        <w:rPr>
          <w:sz w:val="20"/>
          <w:szCs w:val="20"/>
        </w:rPr>
        <w:t>minimizing</w:t>
      </w:r>
      <w:r w:rsidRPr="000F54D6">
        <w:rPr>
          <w:sz w:val="20"/>
          <w:szCs w:val="20"/>
        </w:rPr>
        <w:t xml:space="preserve"> cost </w:t>
      </w:r>
    </w:p>
    <w:p w:rsidR="000F54D6" w:rsidRPr="000F54D6" w:rsidRDefault="000F54D6" w:rsidP="000F54D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F54D6">
        <w:rPr>
          <w:sz w:val="20"/>
          <w:szCs w:val="20"/>
        </w:rPr>
        <w:t>I configured Azure Recovery Services Vault to aid in Disaster recovery for physical and Virtual servers.</w:t>
      </w:r>
    </w:p>
    <w:p w:rsidR="000F54D6" w:rsidRPr="000F54D6" w:rsidRDefault="000F54D6" w:rsidP="000F54D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F54D6">
        <w:rPr>
          <w:sz w:val="20"/>
          <w:szCs w:val="20"/>
        </w:rPr>
        <w:t xml:space="preserve">I configured and monitored Azure </w:t>
      </w:r>
      <w:r w:rsidR="00605351">
        <w:rPr>
          <w:sz w:val="20"/>
          <w:szCs w:val="20"/>
        </w:rPr>
        <w:t>file shares and storage accounts assigning access with RBAc.</w:t>
      </w:r>
    </w:p>
    <w:p w:rsidR="000F54D6" w:rsidRPr="000F54D6" w:rsidRDefault="000F54D6" w:rsidP="000F54D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F54D6">
        <w:rPr>
          <w:sz w:val="20"/>
          <w:szCs w:val="20"/>
        </w:rPr>
        <w:t xml:space="preserve">I recommended and implemented Azure policies to ensure all cloud infrastructure deployments where carried in line with organisation set parameters. 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 xml:space="preserve">I managed </w:t>
      </w:r>
      <w:r w:rsidR="00E16D49" w:rsidRPr="00044365">
        <w:rPr>
          <w:rFonts w:asciiTheme="minorHAnsi" w:hAnsiTheme="minorHAnsi" w:cstheme="minorHAnsi"/>
          <w:color w:val="000000"/>
        </w:rPr>
        <w:t xml:space="preserve">Microsoft </w:t>
      </w:r>
      <w:r w:rsidR="00D2562F" w:rsidRPr="00044365">
        <w:rPr>
          <w:rFonts w:asciiTheme="minorHAnsi" w:hAnsiTheme="minorHAnsi" w:cstheme="minorHAnsi"/>
          <w:color w:val="000000"/>
        </w:rPr>
        <w:t xml:space="preserve">Active </w:t>
      </w:r>
      <w:r w:rsidR="00044365" w:rsidRPr="00044365">
        <w:rPr>
          <w:rFonts w:asciiTheme="minorHAnsi" w:hAnsiTheme="minorHAnsi" w:cstheme="minorHAnsi"/>
          <w:color w:val="000000"/>
        </w:rPr>
        <w:t>Directory</w:t>
      </w:r>
      <w:r w:rsidR="00D2562F" w:rsidRPr="00044365">
        <w:rPr>
          <w:rFonts w:asciiTheme="minorHAnsi" w:hAnsiTheme="minorHAnsi" w:cstheme="minorHAnsi"/>
          <w:color w:val="000000"/>
        </w:rPr>
        <w:t xml:space="preserve"> </w:t>
      </w:r>
      <w:r w:rsidR="00E16D49" w:rsidRPr="00044365">
        <w:rPr>
          <w:rFonts w:asciiTheme="minorHAnsi" w:hAnsiTheme="minorHAnsi" w:cstheme="minorHAnsi"/>
          <w:color w:val="000000"/>
        </w:rPr>
        <w:t>Domain Services</w:t>
      </w:r>
      <w:r w:rsidRPr="00044365">
        <w:rPr>
          <w:rFonts w:asciiTheme="minorHAnsi" w:hAnsiTheme="minorHAnsi" w:cstheme="minorHAnsi"/>
          <w:color w:val="000000"/>
        </w:rPr>
        <w:t>, creating group policy and security group creation and assignment.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  <w:spacing w:val="0"/>
        </w:rPr>
        <w:t xml:space="preserve">I </w:t>
      </w:r>
      <w:r w:rsidR="00E16D49" w:rsidRPr="00044365">
        <w:rPr>
          <w:rFonts w:asciiTheme="minorHAnsi" w:hAnsiTheme="minorHAnsi" w:cstheme="minorHAnsi"/>
          <w:color w:val="000000"/>
          <w:spacing w:val="0"/>
        </w:rPr>
        <w:t>was a point of escalation</w:t>
      </w:r>
      <w:r w:rsidRPr="00044365">
        <w:rPr>
          <w:rFonts w:asciiTheme="minorHAnsi" w:hAnsiTheme="minorHAnsi" w:cstheme="minorHAnsi"/>
          <w:color w:val="000000"/>
          <w:spacing w:val="0"/>
        </w:rPr>
        <w:t xml:space="preserve"> </w:t>
      </w:r>
      <w:r w:rsidR="00E16D49" w:rsidRPr="00044365">
        <w:rPr>
          <w:rFonts w:asciiTheme="minorHAnsi" w:hAnsiTheme="minorHAnsi" w:cstheme="minorHAnsi"/>
          <w:color w:val="000000"/>
          <w:spacing w:val="0"/>
        </w:rPr>
        <w:t xml:space="preserve">for </w:t>
      </w:r>
      <w:r w:rsidRPr="00044365">
        <w:rPr>
          <w:rFonts w:asciiTheme="minorHAnsi" w:hAnsiTheme="minorHAnsi" w:cstheme="minorHAnsi"/>
          <w:color w:val="000000"/>
          <w:spacing w:val="0"/>
        </w:rPr>
        <w:t xml:space="preserve">technical support services </w:t>
      </w:r>
      <w:r w:rsidR="00E16D49" w:rsidRPr="00044365">
        <w:rPr>
          <w:rFonts w:asciiTheme="minorHAnsi" w:hAnsiTheme="minorHAnsi" w:cstheme="minorHAnsi"/>
          <w:color w:val="000000"/>
          <w:spacing w:val="0"/>
        </w:rPr>
        <w:t>emanating from the service desk</w:t>
      </w:r>
      <w:r w:rsidRPr="00044365">
        <w:rPr>
          <w:rFonts w:asciiTheme="minorHAnsi" w:hAnsiTheme="minorHAnsi" w:cstheme="minorHAnsi"/>
          <w:color w:val="000000"/>
          <w:spacing w:val="0"/>
        </w:rPr>
        <w:t xml:space="preserve">.  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I was charged with prioritising of tickets ensuring they are resolved in line with organisation SLA’s.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was regularly required to</w:t>
      </w:r>
      <w:r w:rsidR="00E16D49" w:rsidRPr="00044365">
        <w:rPr>
          <w:rFonts w:asciiTheme="minorHAnsi" w:hAnsiTheme="minorHAnsi" w:cstheme="minorHAnsi"/>
          <w:color w:val="000000"/>
        </w:rPr>
        <w:t xml:space="preserve"> organise </w:t>
      </w:r>
      <w:r w:rsidRPr="00044365">
        <w:rPr>
          <w:rFonts w:asciiTheme="minorHAnsi" w:hAnsiTheme="minorHAnsi" w:cstheme="minorHAnsi"/>
          <w:color w:val="000000"/>
        </w:rPr>
        <w:t xml:space="preserve">travel </w:t>
      </w:r>
      <w:r w:rsidR="00E16D49" w:rsidRPr="00044365">
        <w:rPr>
          <w:rFonts w:asciiTheme="minorHAnsi" w:hAnsiTheme="minorHAnsi" w:cstheme="minorHAnsi"/>
          <w:color w:val="000000"/>
        </w:rPr>
        <w:t>for the service desk team t</w:t>
      </w:r>
      <w:r w:rsidRPr="00044365">
        <w:rPr>
          <w:rFonts w:asciiTheme="minorHAnsi" w:hAnsiTheme="minorHAnsi" w:cstheme="minorHAnsi"/>
          <w:color w:val="000000"/>
        </w:rPr>
        <w:t>o client’s location to offer face-to-face technical support if requested.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was responsible for installation and configuration of desktops and Laptops with Windows 7 and 10.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 xml:space="preserve">I Managed an office IP Telephony Systems with Mitel Hardware 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setup and managed a shared pool of network resources; printers, plotters and some AV equipment.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ensured maximum uptime of systems, carrying out workstation audits, updating, patching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b/>
          <w:bCs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June 201</w:t>
      </w:r>
      <w:r w:rsidR="00507838">
        <w:rPr>
          <w:rFonts w:asciiTheme="minorHAnsi" w:hAnsiTheme="minorHAnsi" w:cstheme="minorHAnsi"/>
          <w:color w:val="000000"/>
        </w:rPr>
        <w:t>4</w:t>
      </w:r>
      <w:r w:rsidRPr="00044365">
        <w:rPr>
          <w:rFonts w:asciiTheme="minorHAnsi" w:hAnsiTheme="minorHAnsi" w:cstheme="minorHAnsi"/>
          <w:color w:val="000000"/>
        </w:rPr>
        <w:t xml:space="preserve"> – April 2016 </w:t>
      </w:r>
      <w:r w:rsidRPr="00044365">
        <w:rPr>
          <w:rFonts w:asciiTheme="minorHAnsi" w:hAnsiTheme="minorHAnsi" w:cstheme="minorHAnsi"/>
          <w:b/>
          <w:bCs/>
          <w:color w:val="000000"/>
        </w:rPr>
        <w:t>L. E. Williams LLP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Position: Deployment and Support Engineer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b/>
          <w:color w:val="000000"/>
          <w:sz w:val="20"/>
          <w:szCs w:val="20"/>
        </w:rPr>
        <w:t>Environment</w:t>
      </w:r>
      <w:r w:rsidRPr="00044365">
        <w:rPr>
          <w:rFonts w:cstheme="minorHAnsi"/>
          <w:color w:val="000000"/>
          <w:sz w:val="20"/>
          <w:szCs w:val="20"/>
        </w:rPr>
        <w:t>: Microsoft Server 2008 R2, MS Exchange, Microsoft Office, Cisco Telephony, 3CX, Remote Desktop connection, Team Viewer, Spice Works, Virtual Cabinet Document Management, Linksys WIFI, Wireshark network Monitor, Windows 7 to Windows 10 migration, Desktop and laptop builds.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color w:val="000000"/>
        </w:rPr>
      </w:pP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Installed and configured desktops and Laptops with Windows OS and Microsoft Office.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deployed Windows Operating system via Windows Deployment Services.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  <w:spacing w:val="0"/>
        </w:rPr>
        <w:t>Maintained existing Active Directory, including administration of accounts and assigning security policies as appropriate.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Group Policy configuration and deployment.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was responsible for logging support calls and submitting detailed report to management at the end of the day.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was responsible for daily operation and maintenance of the Company’s local network, comprising windows and Mac systems.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implemented security awareness programmes across a company with emphasises on social engineering threats.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I maintained a 3CX IP Telephony network along with Cisco Desk-phones.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201</w:t>
      </w:r>
      <w:r w:rsidR="00507838">
        <w:rPr>
          <w:rFonts w:asciiTheme="minorHAnsi" w:hAnsiTheme="minorHAnsi" w:cstheme="minorHAnsi"/>
          <w:color w:val="000000"/>
        </w:rPr>
        <w:t xml:space="preserve">0 </w:t>
      </w:r>
      <w:r w:rsidRPr="00044365">
        <w:rPr>
          <w:rFonts w:asciiTheme="minorHAnsi" w:hAnsiTheme="minorHAnsi" w:cstheme="minorHAnsi"/>
          <w:color w:val="000000"/>
        </w:rPr>
        <w:t>– May 201</w:t>
      </w:r>
      <w:r w:rsidR="00507838">
        <w:rPr>
          <w:rFonts w:asciiTheme="minorHAnsi" w:hAnsiTheme="minorHAnsi" w:cstheme="minorHAnsi"/>
          <w:color w:val="000000"/>
        </w:rPr>
        <w:t>4</w:t>
      </w:r>
      <w:r w:rsidRPr="00044365">
        <w:rPr>
          <w:rFonts w:asciiTheme="minorHAnsi" w:hAnsiTheme="minorHAnsi" w:cstheme="minorHAnsi"/>
          <w:color w:val="000000"/>
        </w:rPr>
        <w:t xml:space="preserve">, </w:t>
      </w:r>
      <w:r w:rsidRPr="00044365">
        <w:rPr>
          <w:rFonts w:asciiTheme="minorHAnsi" w:hAnsiTheme="minorHAnsi" w:cstheme="minorHAnsi"/>
          <w:b/>
          <w:bCs/>
          <w:color w:val="000000"/>
        </w:rPr>
        <w:t>Cyberbytes IT Ltd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Position: Network Support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b/>
          <w:color w:val="000000"/>
          <w:sz w:val="20"/>
          <w:szCs w:val="20"/>
        </w:rPr>
        <w:t>Environment</w:t>
      </w:r>
      <w:r w:rsidRPr="00044365">
        <w:rPr>
          <w:rFonts w:cstheme="minorHAnsi"/>
          <w:color w:val="000000"/>
          <w:sz w:val="20"/>
          <w:szCs w:val="20"/>
        </w:rPr>
        <w:t>: Microsoft Server 2008, MS Exchange Server, Microsoft Office suite, Skype, Desktop and laptop builds.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Administration of Active Directory adding new users and deleting leavers from the business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Maintenance of already existing network and implementation of upgrades.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Troubleshooting and solving networking issues - TCP/IP, DNS, DHCP.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1</w:t>
      </w:r>
      <w:r w:rsidRPr="00044365">
        <w:rPr>
          <w:rFonts w:cstheme="minorHAnsi"/>
          <w:color w:val="000000"/>
          <w:sz w:val="20"/>
          <w:szCs w:val="20"/>
          <w:vertAlign w:val="superscript"/>
        </w:rPr>
        <w:t>st</w:t>
      </w:r>
      <w:r w:rsidRPr="00044365">
        <w:rPr>
          <w:rFonts w:cstheme="minorHAnsi"/>
          <w:color w:val="000000"/>
          <w:sz w:val="20"/>
          <w:szCs w:val="20"/>
        </w:rPr>
        <w:t xml:space="preserve"> and 2</w:t>
      </w:r>
      <w:r w:rsidRPr="00044365">
        <w:rPr>
          <w:rFonts w:cstheme="minorHAnsi"/>
          <w:color w:val="000000"/>
          <w:sz w:val="20"/>
          <w:szCs w:val="20"/>
          <w:vertAlign w:val="superscript"/>
        </w:rPr>
        <w:t>nd</w:t>
      </w:r>
      <w:r w:rsidRPr="00044365">
        <w:rPr>
          <w:rFonts w:cstheme="minorHAnsi"/>
          <w:color w:val="000000"/>
          <w:sz w:val="20"/>
          <w:szCs w:val="20"/>
        </w:rPr>
        <w:t xml:space="preserve"> support to employees and customers.</w:t>
      </w:r>
    </w:p>
    <w:p w:rsidR="00A04575" w:rsidRPr="00044365" w:rsidRDefault="00A04575" w:rsidP="00A04575">
      <w:pPr>
        <w:numPr>
          <w:ilvl w:val="0"/>
          <w:numId w:val="21"/>
        </w:numPr>
        <w:spacing w:before="0" w:after="0" w:line="240" w:lineRule="auto"/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Field work comprising of visits to client’s premises troubleshooting hardware and software issues.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</w:p>
    <w:p w:rsidR="00044365" w:rsidRDefault="00044365" w:rsidP="00A04575">
      <w:pPr>
        <w:rPr>
          <w:rFonts w:cstheme="minorHAnsi"/>
          <w:color w:val="000000"/>
          <w:sz w:val="20"/>
          <w:szCs w:val="20"/>
        </w:rPr>
      </w:pP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20</w:t>
      </w:r>
      <w:r w:rsidR="00507838">
        <w:rPr>
          <w:rFonts w:cstheme="minorHAnsi"/>
          <w:color w:val="000000"/>
          <w:sz w:val="20"/>
          <w:szCs w:val="20"/>
        </w:rPr>
        <w:t>07</w:t>
      </w:r>
      <w:r w:rsidRPr="00044365">
        <w:rPr>
          <w:rFonts w:cstheme="minorHAnsi"/>
          <w:color w:val="000000"/>
          <w:sz w:val="20"/>
          <w:szCs w:val="20"/>
        </w:rPr>
        <w:t xml:space="preserve"> - 201</w:t>
      </w:r>
      <w:r w:rsidR="00507838">
        <w:rPr>
          <w:rFonts w:cstheme="minorHAnsi"/>
          <w:color w:val="000000"/>
          <w:sz w:val="20"/>
          <w:szCs w:val="20"/>
        </w:rPr>
        <w:t>0</w:t>
      </w:r>
      <w:r w:rsidRPr="00044365">
        <w:rPr>
          <w:rFonts w:cstheme="minorHAnsi"/>
          <w:color w:val="000000"/>
          <w:sz w:val="20"/>
          <w:szCs w:val="20"/>
        </w:rPr>
        <w:t xml:space="preserve">, </w:t>
      </w:r>
      <w:r w:rsidRPr="00044365">
        <w:rPr>
          <w:rFonts w:cstheme="minorHAnsi"/>
          <w:b/>
          <w:bCs/>
          <w:color w:val="000000"/>
          <w:sz w:val="20"/>
          <w:szCs w:val="20"/>
        </w:rPr>
        <w:t>24hourprint.net Ltd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Position: Desktop Analyst</w:t>
      </w:r>
    </w:p>
    <w:p w:rsidR="00A04575" w:rsidRPr="00044365" w:rsidRDefault="00A04575" w:rsidP="00A04575">
      <w:pPr>
        <w:rPr>
          <w:rFonts w:cstheme="minorHAnsi"/>
          <w:color w:val="000000"/>
          <w:sz w:val="20"/>
          <w:szCs w:val="20"/>
        </w:rPr>
      </w:pPr>
      <w:r w:rsidRPr="00044365">
        <w:rPr>
          <w:rFonts w:cstheme="minorHAnsi"/>
          <w:b/>
          <w:color w:val="000000"/>
          <w:sz w:val="20"/>
          <w:szCs w:val="20"/>
        </w:rPr>
        <w:t>Environment</w:t>
      </w:r>
      <w:r w:rsidRPr="00044365">
        <w:rPr>
          <w:rFonts w:cstheme="minorHAnsi"/>
          <w:color w:val="000000"/>
          <w:sz w:val="20"/>
          <w:szCs w:val="20"/>
        </w:rPr>
        <w:t xml:space="preserve">: Microsoft Server, MS Exchange Server, Microsoft Office suite, Cisco switches 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1st line support, BAU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Workstation build and Deployment.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Regular updates and maintenance on workstations.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200</w:t>
      </w:r>
      <w:r w:rsidR="00507838">
        <w:rPr>
          <w:rFonts w:asciiTheme="minorHAnsi" w:hAnsiTheme="minorHAnsi" w:cstheme="minorHAnsi"/>
          <w:color w:val="000000"/>
        </w:rPr>
        <w:t>4</w:t>
      </w:r>
      <w:r w:rsidRPr="00044365">
        <w:rPr>
          <w:rFonts w:asciiTheme="minorHAnsi" w:hAnsiTheme="minorHAnsi" w:cstheme="minorHAnsi"/>
          <w:color w:val="000000"/>
        </w:rPr>
        <w:t xml:space="preserve"> – 20</w:t>
      </w:r>
      <w:r w:rsidR="00507838">
        <w:rPr>
          <w:rFonts w:asciiTheme="minorHAnsi" w:hAnsiTheme="minorHAnsi" w:cstheme="minorHAnsi"/>
          <w:color w:val="000000"/>
        </w:rPr>
        <w:t>07</w:t>
      </w:r>
      <w:r w:rsidRPr="00044365">
        <w:rPr>
          <w:rFonts w:asciiTheme="minorHAnsi" w:hAnsiTheme="minorHAnsi" w:cstheme="minorHAnsi"/>
          <w:color w:val="000000"/>
        </w:rPr>
        <w:t xml:space="preserve"> </w:t>
      </w:r>
      <w:r w:rsidRPr="00044365">
        <w:rPr>
          <w:rFonts w:asciiTheme="minorHAnsi" w:hAnsiTheme="minorHAnsi" w:cstheme="minorHAnsi"/>
          <w:b/>
          <w:bCs/>
          <w:color w:val="000000"/>
        </w:rPr>
        <w:t>Sami Print Ltd</w:t>
      </w:r>
      <w:r w:rsidRPr="00044365">
        <w:rPr>
          <w:rFonts w:asciiTheme="minorHAnsi" w:hAnsiTheme="minorHAnsi" w:cstheme="minorHAnsi"/>
          <w:color w:val="000000"/>
        </w:rPr>
        <w:t>.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Position: Desktop Support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BAU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Workstation build and Deployment.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Regular updates and maintenance on workstations.</w:t>
      </w:r>
    </w:p>
    <w:p w:rsidR="00A04575" w:rsidRPr="00044365" w:rsidRDefault="00A04575" w:rsidP="00A04575">
      <w:pPr>
        <w:pStyle w:val="Achievement"/>
        <w:numPr>
          <w:ilvl w:val="0"/>
          <w:numId w:val="21"/>
        </w:numPr>
        <w:jc w:val="left"/>
        <w:rPr>
          <w:rFonts w:asciiTheme="minorHAnsi" w:hAnsiTheme="minorHAnsi" w:cstheme="minorHAnsi"/>
          <w:color w:val="000000"/>
        </w:rPr>
      </w:pPr>
      <w:r w:rsidRPr="00044365">
        <w:rPr>
          <w:rFonts w:asciiTheme="minorHAnsi" w:hAnsiTheme="minorHAnsi" w:cstheme="minorHAnsi"/>
          <w:color w:val="000000"/>
        </w:rPr>
        <w:t>Providing training on software and hardware to end users.</w:t>
      </w:r>
    </w:p>
    <w:p w:rsidR="00A04575" w:rsidRPr="00044365" w:rsidRDefault="00A04575" w:rsidP="00A04575">
      <w:pPr>
        <w:pStyle w:val="Achievement"/>
        <w:numPr>
          <w:ilvl w:val="0"/>
          <w:numId w:val="0"/>
        </w:numPr>
        <w:ind w:left="245" w:hanging="245"/>
        <w:jc w:val="left"/>
        <w:rPr>
          <w:rFonts w:asciiTheme="minorHAnsi" w:hAnsiTheme="minorHAnsi" w:cstheme="minorHAnsi"/>
          <w:color w:val="000000"/>
        </w:rPr>
      </w:pPr>
    </w:p>
    <w:p w:rsidR="00A04575" w:rsidRPr="00044365" w:rsidRDefault="00507838" w:rsidP="00A04575">
      <w:pPr>
        <w:pStyle w:val="Achievement"/>
        <w:numPr>
          <w:ilvl w:val="0"/>
          <w:numId w:val="0"/>
        </w:numPr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1999</w:t>
      </w:r>
      <w:r w:rsidR="00A04575" w:rsidRPr="00044365">
        <w:rPr>
          <w:rFonts w:asciiTheme="minorHAnsi" w:hAnsiTheme="minorHAnsi" w:cstheme="minorHAnsi"/>
          <w:color w:val="000000"/>
        </w:rPr>
        <w:t xml:space="preserve"> – 200</w:t>
      </w:r>
      <w:r>
        <w:rPr>
          <w:rFonts w:asciiTheme="minorHAnsi" w:hAnsiTheme="minorHAnsi" w:cstheme="minorHAnsi"/>
          <w:color w:val="000000"/>
        </w:rPr>
        <w:t>4</w:t>
      </w:r>
      <w:r w:rsidR="00A04575" w:rsidRPr="00044365">
        <w:rPr>
          <w:rFonts w:asciiTheme="minorHAnsi" w:hAnsiTheme="minorHAnsi" w:cstheme="minorHAnsi"/>
          <w:color w:val="000000"/>
        </w:rPr>
        <w:t xml:space="preserve"> </w:t>
      </w:r>
      <w:r w:rsidR="00A04575" w:rsidRPr="00044365">
        <w:rPr>
          <w:rFonts w:asciiTheme="minorHAnsi" w:hAnsiTheme="minorHAnsi" w:cstheme="minorHAnsi"/>
          <w:b/>
          <w:bCs/>
          <w:color w:val="000000"/>
        </w:rPr>
        <w:t>Telelogic Ltd</w:t>
      </w:r>
    </w:p>
    <w:p w:rsidR="00300698" w:rsidRPr="00044365" w:rsidRDefault="00A04575" w:rsidP="00A04575">
      <w:pPr>
        <w:rPr>
          <w:rFonts w:cstheme="minorHAnsi"/>
          <w:sz w:val="20"/>
          <w:szCs w:val="20"/>
        </w:rPr>
      </w:pPr>
      <w:r w:rsidRPr="00044365">
        <w:rPr>
          <w:rFonts w:cstheme="minorHAnsi"/>
          <w:color w:val="000000"/>
          <w:sz w:val="20"/>
          <w:szCs w:val="20"/>
        </w:rPr>
        <w:t>Position: Customer Support 1</w:t>
      </w:r>
      <w:r w:rsidRPr="00044365">
        <w:rPr>
          <w:rFonts w:cstheme="minorHAnsi"/>
          <w:color w:val="000000"/>
          <w:sz w:val="20"/>
          <w:szCs w:val="20"/>
          <w:vertAlign w:val="superscript"/>
        </w:rPr>
        <w:t>st</w:t>
      </w:r>
      <w:r w:rsidRPr="00044365">
        <w:rPr>
          <w:rFonts w:cstheme="minorHAnsi"/>
          <w:color w:val="000000"/>
          <w:sz w:val="20"/>
          <w:szCs w:val="20"/>
        </w:rPr>
        <w:t xml:space="preserve"> line</w:t>
      </w:r>
    </w:p>
    <w:sectPr w:rsidR="00300698" w:rsidRPr="00044365" w:rsidSect="00A045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28A" w:rsidRDefault="0039228A" w:rsidP="00580C51">
      <w:pPr>
        <w:spacing w:before="0" w:after="0" w:line="240" w:lineRule="auto"/>
      </w:pPr>
      <w:r>
        <w:separator/>
      </w:r>
    </w:p>
  </w:endnote>
  <w:endnote w:type="continuationSeparator" w:id="0">
    <w:p w:rsidR="0039228A" w:rsidRDefault="0039228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7C" w:rsidRDefault="00666D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7C" w:rsidRDefault="00666D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7C" w:rsidRDefault="00666D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28A" w:rsidRDefault="0039228A" w:rsidP="00580C51">
      <w:pPr>
        <w:spacing w:before="0" w:after="0" w:line="240" w:lineRule="auto"/>
      </w:pPr>
      <w:r>
        <w:separator/>
      </w:r>
    </w:p>
  </w:footnote>
  <w:footnote w:type="continuationSeparator" w:id="0">
    <w:p w:rsidR="0039228A" w:rsidRDefault="0039228A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7C" w:rsidRDefault="00666D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7C" w:rsidRDefault="00666D7C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7C" w:rsidRDefault="00666D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107CAA"/>
    <w:multiLevelType w:val="hybridMultilevel"/>
    <w:tmpl w:val="98ECF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F32A11"/>
    <w:multiLevelType w:val="hybridMultilevel"/>
    <w:tmpl w:val="F4E22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7714190B"/>
    <w:multiLevelType w:val="hybridMultilevel"/>
    <w:tmpl w:val="DFDED554"/>
    <w:lvl w:ilvl="0" w:tplc="8BAA88BE">
      <w:start w:val="1"/>
      <w:numFmt w:val="bullet"/>
      <w:pStyle w:val="Achievemen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7C24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AD27A4"/>
    <w:rsid w:val="000022EB"/>
    <w:rsid w:val="000214BD"/>
    <w:rsid w:val="00033380"/>
    <w:rsid w:val="00034F0A"/>
    <w:rsid w:val="00044365"/>
    <w:rsid w:val="0006276C"/>
    <w:rsid w:val="000701B2"/>
    <w:rsid w:val="00075E73"/>
    <w:rsid w:val="00081583"/>
    <w:rsid w:val="000B0EE9"/>
    <w:rsid w:val="000B76B4"/>
    <w:rsid w:val="000F54D6"/>
    <w:rsid w:val="0010077D"/>
    <w:rsid w:val="00116379"/>
    <w:rsid w:val="0013567F"/>
    <w:rsid w:val="00165BAF"/>
    <w:rsid w:val="00177AA8"/>
    <w:rsid w:val="001B4B27"/>
    <w:rsid w:val="001F113A"/>
    <w:rsid w:val="0025418C"/>
    <w:rsid w:val="00264F92"/>
    <w:rsid w:val="002911C8"/>
    <w:rsid w:val="00292259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9228A"/>
    <w:rsid w:val="003F1728"/>
    <w:rsid w:val="003F5303"/>
    <w:rsid w:val="0041118B"/>
    <w:rsid w:val="00434608"/>
    <w:rsid w:val="004824AD"/>
    <w:rsid w:val="004D6619"/>
    <w:rsid w:val="00507838"/>
    <w:rsid w:val="00537582"/>
    <w:rsid w:val="00557584"/>
    <w:rsid w:val="00580C51"/>
    <w:rsid w:val="005C0355"/>
    <w:rsid w:val="005C5D33"/>
    <w:rsid w:val="00605351"/>
    <w:rsid w:val="00666D7C"/>
    <w:rsid w:val="006962EF"/>
    <w:rsid w:val="006E2432"/>
    <w:rsid w:val="007001D6"/>
    <w:rsid w:val="00723045"/>
    <w:rsid w:val="007333A7"/>
    <w:rsid w:val="00790D50"/>
    <w:rsid w:val="007A2F12"/>
    <w:rsid w:val="007A3B92"/>
    <w:rsid w:val="007C5B9E"/>
    <w:rsid w:val="007D5AB6"/>
    <w:rsid w:val="008639EB"/>
    <w:rsid w:val="00866CF9"/>
    <w:rsid w:val="00873060"/>
    <w:rsid w:val="008D4A14"/>
    <w:rsid w:val="008E18D5"/>
    <w:rsid w:val="0090731C"/>
    <w:rsid w:val="00907793"/>
    <w:rsid w:val="009077DC"/>
    <w:rsid w:val="00942976"/>
    <w:rsid w:val="009548CA"/>
    <w:rsid w:val="00987217"/>
    <w:rsid w:val="00A04575"/>
    <w:rsid w:val="00A07D6A"/>
    <w:rsid w:val="00A7743E"/>
    <w:rsid w:val="00A84E65"/>
    <w:rsid w:val="00AA1ACB"/>
    <w:rsid w:val="00AC26FD"/>
    <w:rsid w:val="00AD27A4"/>
    <w:rsid w:val="00AF0D04"/>
    <w:rsid w:val="00AF1168"/>
    <w:rsid w:val="00B54064"/>
    <w:rsid w:val="00B54803"/>
    <w:rsid w:val="00B66564"/>
    <w:rsid w:val="00B97A1E"/>
    <w:rsid w:val="00BB2B3D"/>
    <w:rsid w:val="00BC249D"/>
    <w:rsid w:val="00C069B4"/>
    <w:rsid w:val="00C302EE"/>
    <w:rsid w:val="00C55F0B"/>
    <w:rsid w:val="00C57C87"/>
    <w:rsid w:val="00CB5775"/>
    <w:rsid w:val="00CD22BE"/>
    <w:rsid w:val="00D16775"/>
    <w:rsid w:val="00D2562F"/>
    <w:rsid w:val="00D3324E"/>
    <w:rsid w:val="00D449BA"/>
    <w:rsid w:val="00D4662D"/>
    <w:rsid w:val="00D720EA"/>
    <w:rsid w:val="00D97489"/>
    <w:rsid w:val="00DE7766"/>
    <w:rsid w:val="00E16D49"/>
    <w:rsid w:val="00E33FCE"/>
    <w:rsid w:val="00E64C2A"/>
    <w:rsid w:val="00E85ACE"/>
    <w:rsid w:val="00F510D1"/>
    <w:rsid w:val="00FA6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7" w:qFormat="1"/>
    <w:lsdException w:name="heading 8" w:uiPriority="9" w:qFormat="1"/>
    <w:lsdException w:name="heading 9" w:uiPriority="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Achievement">
    <w:name w:val="Achievement"/>
    <w:basedOn w:val="BodyText"/>
    <w:rsid w:val="00A04575"/>
    <w:pPr>
      <w:numPr>
        <w:numId w:val="1"/>
      </w:numPr>
      <w:spacing w:before="0" w:after="60" w:line="220" w:lineRule="atLeast"/>
      <w:jc w:val="both"/>
    </w:pPr>
    <w:rPr>
      <w:rFonts w:ascii="Arial" w:hAnsi="Arial"/>
      <w:spacing w:val="-5"/>
      <w:sz w:val="20"/>
      <w:szCs w:val="20"/>
      <w:lang w:val="en-GB"/>
    </w:rPr>
  </w:style>
  <w:style w:type="character" w:customStyle="1" w:styleId="rest">
    <w:name w:val="rest"/>
    <w:rsid w:val="00A04575"/>
  </w:style>
  <w:style w:type="paragraph" w:styleId="BodyText">
    <w:name w:val="Body Text"/>
    <w:basedOn w:val="Normal"/>
    <w:link w:val="BodyTextChar"/>
    <w:semiHidden/>
    <w:unhideWhenUsed/>
    <w:rsid w:val="00A0457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575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FA670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670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omoiremiren7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407853947D48BAB512052CE12C8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06195-53B9-48D3-86D4-323E9365374A}"/>
      </w:docPartPr>
      <w:docPartBody>
        <w:p w:rsidR="00434959" w:rsidRDefault="00EE3C40">
          <w:pPr>
            <w:pStyle w:val="B3407853947D48BAB512052CE12C8DA5"/>
          </w:pPr>
          <w:r>
            <w:t>Phone</w:t>
          </w:r>
        </w:p>
      </w:docPartBody>
    </w:docPart>
    <w:docPart>
      <w:docPartPr>
        <w:name w:val="A21631C0F181475D81959B37E6E66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B4ED4-C88F-4C7B-94FE-2482DED42287}"/>
      </w:docPartPr>
      <w:docPartBody>
        <w:p w:rsidR="00434959" w:rsidRDefault="00EE3C40">
          <w:pPr>
            <w:pStyle w:val="A21631C0F181475D81959B37E6E66434"/>
          </w:pPr>
          <w:r>
            <w:t>Email</w:t>
          </w:r>
        </w:p>
      </w:docPartBody>
    </w:docPart>
    <w:docPart>
      <w:docPartPr>
        <w:name w:val="50D40B14ACB54DAFBB64DF648408E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B3221-D0DD-4D0F-8D44-BE4979DD6D1C}"/>
      </w:docPartPr>
      <w:docPartBody>
        <w:p w:rsidR="00434959" w:rsidRDefault="00EE3C40">
          <w:pPr>
            <w:pStyle w:val="50D40B14ACB54DAFBB64DF648408E12D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E3C40"/>
    <w:rsid w:val="00255DBD"/>
    <w:rsid w:val="00434959"/>
    <w:rsid w:val="00477115"/>
    <w:rsid w:val="006D4C8D"/>
    <w:rsid w:val="008841FE"/>
    <w:rsid w:val="00D07E5F"/>
    <w:rsid w:val="00D42E00"/>
    <w:rsid w:val="00E8318B"/>
    <w:rsid w:val="00EE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6DDDD69054FAB854B18A17AA2CC5D">
    <w:name w:val="60E6DDDD69054FAB854B18A17AA2CC5D"/>
    <w:rsid w:val="00E8318B"/>
  </w:style>
  <w:style w:type="paragraph" w:customStyle="1" w:styleId="166A8CD90120434CBD9F1DE1884AD16D">
    <w:name w:val="166A8CD90120434CBD9F1DE1884AD16D"/>
    <w:rsid w:val="00E8318B"/>
  </w:style>
  <w:style w:type="paragraph" w:customStyle="1" w:styleId="539BEF6622A645098E526EB64C21299F">
    <w:name w:val="539BEF6622A645098E526EB64C21299F"/>
    <w:rsid w:val="00E8318B"/>
  </w:style>
  <w:style w:type="paragraph" w:customStyle="1" w:styleId="B3407853947D48BAB512052CE12C8DA5">
    <w:name w:val="B3407853947D48BAB512052CE12C8DA5"/>
    <w:rsid w:val="00E8318B"/>
  </w:style>
  <w:style w:type="paragraph" w:customStyle="1" w:styleId="A21631C0F181475D81959B37E6E66434">
    <w:name w:val="A21631C0F181475D81959B37E6E66434"/>
    <w:rsid w:val="00E8318B"/>
  </w:style>
  <w:style w:type="paragraph" w:customStyle="1" w:styleId="50D40B14ACB54DAFBB64DF648408E12D">
    <w:name w:val="50D40B14ACB54DAFBB64DF648408E12D"/>
    <w:rsid w:val="00E8318B"/>
  </w:style>
  <w:style w:type="paragraph" w:customStyle="1" w:styleId="D1057151EA444CC3B530B2F7F324358B">
    <w:name w:val="D1057151EA444CC3B530B2F7F324358B"/>
    <w:rsid w:val="00E8318B"/>
  </w:style>
  <w:style w:type="paragraph" w:customStyle="1" w:styleId="60AC4A508A9D44BEA62EB63B9FE97785">
    <w:name w:val="60AC4A508A9D44BEA62EB63B9FE97785"/>
    <w:rsid w:val="00E8318B"/>
  </w:style>
  <w:style w:type="paragraph" w:customStyle="1" w:styleId="A76F51883B714A37AB820A5DDB8AF4DA">
    <w:name w:val="A76F51883B714A37AB820A5DDB8AF4DA"/>
    <w:rsid w:val="00E8318B"/>
  </w:style>
  <w:style w:type="paragraph" w:customStyle="1" w:styleId="B208512E5A7E41BBBC22014433DA5495">
    <w:name w:val="B208512E5A7E41BBBC22014433DA5495"/>
    <w:rsid w:val="00E8318B"/>
  </w:style>
  <w:style w:type="paragraph" w:customStyle="1" w:styleId="EB11C700A73E4626B72BE95AC0163971">
    <w:name w:val="EB11C700A73E4626B72BE95AC0163971"/>
    <w:rsid w:val="00E8318B"/>
  </w:style>
  <w:style w:type="paragraph" w:customStyle="1" w:styleId="90CE313E2E7C4E089B4D32A40998ABE6">
    <w:name w:val="90CE313E2E7C4E089B4D32A40998ABE6"/>
    <w:rsid w:val="00E8318B"/>
  </w:style>
  <w:style w:type="paragraph" w:customStyle="1" w:styleId="E9FFB6AB46C54A9E9B7D12D9BDFE729F">
    <w:name w:val="E9FFB6AB46C54A9E9B7D12D9BDFE729F"/>
    <w:rsid w:val="00E8318B"/>
  </w:style>
  <w:style w:type="paragraph" w:customStyle="1" w:styleId="5D2774799A024C91B18B0ACC92284B5E">
    <w:name w:val="5D2774799A024C91B18B0ACC92284B5E"/>
    <w:rsid w:val="00E8318B"/>
  </w:style>
  <w:style w:type="paragraph" w:customStyle="1" w:styleId="59F6CF1267274873AA3D6DB1EFB846DC">
    <w:name w:val="59F6CF1267274873AA3D6DB1EFB846DC"/>
    <w:rsid w:val="00E8318B"/>
  </w:style>
  <w:style w:type="paragraph" w:customStyle="1" w:styleId="F211C0EF4D6A4AA692FE12D250F685E2">
    <w:name w:val="F211C0EF4D6A4AA692FE12D250F685E2"/>
    <w:rsid w:val="00E8318B"/>
  </w:style>
  <w:style w:type="paragraph" w:customStyle="1" w:styleId="B52B64271A4D41F0A2E3497AE9AD8529">
    <w:name w:val="B52B64271A4D41F0A2E3497AE9AD8529"/>
    <w:rsid w:val="00E8318B"/>
  </w:style>
  <w:style w:type="paragraph" w:customStyle="1" w:styleId="DCDDA4EEE36B40FD805727281E40E0BA">
    <w:name w:val="DCDDA4EEE36B40FD805727281E40E0BA"/>
    <w:rsid w:val="00E8318B"/>
  </w:style>
  <w:style w:type="paragraph" w:customStyle="1" w:styleId="261BB428CA7C413BAB04728276919A79">
    <w:name w:val="261BB428CA7C413BAB04728276919A79"/>
    <w:rsid w:val="00E8318B"/>
  </w:style>
  <w:style w:type="paragraph" w:customStyle="1" w:styleId="BCE769EF84324057BE01F6743E000C0B">
    <w:name w:val="BCE769EF84324057BE01F6743E000C0B"/>
    <w:rsid w:val="00E8318B"/>
  </w:style>
  <w:style w:type="paragraph" w:customStyle="1" w:styleId="EDC39440D9744D8CA0B8C53FBB5CD06D">
    <w:name w:val="EDC39440D9744D8CA0B8C53FBB5CD06D"/>
    <w:rsid w:val="00E8318B"/>
  </w:style>
  <w:style w:type="paragraph" w:customStyle="1" w:styleId="811EF302B654414CBC4547BAD018792C">
    <w:name w:val="811EF302B654414CBC4547BAD018792C"/>
    <w:rsid w:val="00E8318B"/>
  </w:style>
  <w:style w:type="paragraph" w:customStyle="1" w:styleId="E7D976EEEE5542A2B74C8B48778992E2">
    <w:name w:val="E7D976EEEE5542A2B74C8B48778992E2"/>
    <w:rsid w:val="00E8318B"/>
  </w:style>
  <w:style w:type="paragraph" w:customStyle="1" w:styleId="75B76FE66034470E8EBB363390DB7643">
    <w:name w:val="75B76FE66034470E8EBB363390DB7643"/>
    <w:rsid w:val="00E8318B"/>
  </w:style>
  <w:style w:type="paragraph" w:customStyle="1" w:styleId="43A89751B924478192B07E2009641A4B">
    <w:name w:val="43A89751B924478192B07E2009641A4B"/>
    <w:rsid w:val="00E8318B"/>
  </w:style>
  <w:style w:type="paragraph" w:customStyle="1" w:styleId="BC35731A57864D7299117E833B5CA478">
    <w:name w:val="BC35731A57864D7299117E833B5CA478"/>
    <w:rsid w:val="00E8318B"/>
  </w:style>
  <w:style w:type="paragraph" w:customStyle="1" w:styleId="44DF898C2B174860818677655D5E4131">
    <w:name w:val="44DF898C2B174860818677655D5E4131"/>
    <w:rsid w:val="00E8318B"/>
  </w:style>
  <w:style w:type="paragraph" w:customStyle="1" w:styleId="B83C06136B414075AFDFBF129DEEE20B">
    <w:name w:val="B83C06136B414075AFDFBF129DEEE20B"/>
    <w:rsid w:val="00E8318B"/>
  </w:style>
  <w:style w:type="paragraph" w:customStyle="1" w:styleId="66025E6ED2F2427CAD9FBD81CCD61180">
    <w:name w:val="66025E6ED2F2427CAD9FBD81CCD61180"/>
    <w:rsid w:val="00E8318B"/>
  </w:style>
  <w:style w:type="paragraph" w:customStyle="1" w:styleId="816F62BFFE0A4BACAA13107488A080AA">
    <w:name w:val="816F62BFFE0A4BACAA13107488A080AA"/>
    <w:rsid w:val="00E8318B"/>
  </w:style>
  <w:style w:type="paragraph" w:customStyle="1" w:styleId="0CA9C76ECFD0498D903ADA37AFC4FD47">
    <w:name w:val="0CA9C76ECFD0498D903ADA37AFC4FD47"/>
    <w:rsid w:val="00E8318B"/>
  </w:style>
  <w:style w:type="paragraph" w:customStyle="1" w:styleId="74CC58439B454BC8AB12D49911BCBB38">
    <w:name w:val="74CC58439B454BC8AB12D49911BCBB38"/>
    <w:rsid w:val="00E8318B"/>
  </w:style>
  <w:style w:type="paragraph" w:customStyle="1" w:styleId="4575CDF2686440F1809EC171E7F851AB">
    <w:name w:val="4575CDF2686440F1809EC171E7F851AB"/>
    <w:rsid w:val="00E8318B"/>
  </w:style>
  <w:style w:type="paragraph" w:customStyle="1" w:styleId="B18EBB75D0FE4A18911AA8C0B21B711D">
    <w:name w:val="B18EBB75D0FE4A18911AA8C0B21B711D"/>
    <w:rsid w:val="00E8318B"/>
  </w:style>
  <w:style w:type="paragraph" w:customStyle="1" w:styleId="B3229532661F4BBD8D8A519B3FF8619A">
    <w:name w:val="B3229532661F4BBD8D8A519B3FF8619A"/>
    <w:rsid w:val="00E8318B"/>
  </w:style>
  <w:style w:type="paragraph" w:customStyle="1" w:styleId="7CBA62E46CAD43A98F762675C414E630">
    <w:name w:val="7CBA62E46CAD43A98F762675C414E630"/>
    <w:rsid w:val="00E8318B"/>
  </w:style>
  <w:style w:type="paragraph" w:customStyle="1" w:styleId="FA3982B30EDF40CC9CACD9C508F5AA67">
    <w:name w:val="FA3982B30EDF40CC9CACD9C508F5AA67"/>
    <w:rsid w:val="00E8318B"/>
  </w:style>
  <w:style w:type="paragraph" w:customStyle="1" w:styleId="80E279271F0B4EDB9A3EBE83C21E74EB">
    <w:name w:val="80E279271F0B4EDB9A3EBE83C21E74EB"/>
    <w:rsid w:val="00E831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3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I</dc:creator>
  <cp:lastModifiedBy>Windows User</cp:lastModifiedBy>
  <cp:revision>2</cp:revision>
  <dcterms:created xsi:type="dcterms:W3CDTF">2019-08-09T14:30:00Z</dcterms:created>
  <dcterms:modified xsi:type="dcterms:W3CDTF">2019-08-09T14:30:00Z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