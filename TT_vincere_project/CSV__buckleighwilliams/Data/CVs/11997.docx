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85206" w14:textId="77777777" w:rsidR="001F6F59" w:rsidRPr="00690A1B" w:rsidRDefault="001F6F59" w:rsidP="00A470B9">
      <w:pPr>
        <w:pStyle w:val="Name"/>
        <w:rPr>
          <w:sz w:val="32"/>
        </w:rPr>
      </w:pPr>
      <w:r w:rsidRPr="00690A1B">
        <w:rPr>
          <w:sz w:val="32"/>
        </w:rPr>
        <w:t>ASHLEy</w:t>
      </w:r>
    </w:p>
    <w:p w14:paraId="62DFA870" w14:textId="77777777" w:rsidR="001F6F59" w:rsidRPr="00690A1B" w:rsidRDefault="001F6F59" w:rsidP="00A470B9">
      <w:pPr>
        <w:pStyle w:val="Name"/>
        <w:rPr>
          <w:sz w:val="32"/>
        </w:rPr>
      </w:pPr>
      <w:r w:rsidRPr="00690A1B">
        <w:rPr>
          <w:sz w:val="32"/>
        </w:rPr>
        <w:t>Wainwright</w:t>
      </w:r>
    </w:p>
    <w:p w14:paraId="394DBEFC" w14:textId="77777777" w:rsidR="00A93598" w:rsidRPr="00690A1B" w:rsidRDefault="00AA58E3" w:rsidP="00A470B9">
      <w:pPr>
        <w:pStyle w:val="ContactInfo"/>
        <w:spacing w:line="240" w:lineRule="auto"/>
        <w:rPr>
          <w:sz w:val="20"/>
        </w:rPr>
      </w:pPr>
      <w:r w:rsidRPr="00690A1B">
        <w:rPr>
          <w:sz w:val="20"/>
        </w:rPr>
        <w:t>38 Sefton Av</w:t>
      </w:r>
      <w:r w:rsidR="00A93598" w:rsidRPr="00690A1B">
        <w:rPr>
          <w:sz w:val="20"/>
        </w:rPr>
        <w:t>enue</w:t>
      </w:r>
    </w:p>
    <w:p w14:paraId="76A48B68" w14:textId="77777777" w:rsidR="00AA58E3" w:rsidRPr="00690A1B" w:rsidRDefault="00AA58E3" w:rsidP="00A470B9">
      <w:pPr>
        <w:pStyle w:val="ContactInfo"/>
        <w:spacing w:line="240" w:lineRule="auto"/>
        <w:rPr>
          <w:sz w:val="20"/>
        </w:rPr>
      </w:pPr>
      <w:r w:rsidRPr="00690A1B">
        <w:rPr>
          <w:sz w:val="20"/>
        </w:rPr>
        <w:t>Hove Edge</w:t>
      </w:r>
    </w:p>
    <w:p w14:paraId="21850806" w14:textId="77777777" w:rsidR="00702263" w:rsidRPr="00690A1B" w:rsidRDefault="00A93598" w:rsidP="00A470B9">
      <w:pPr>
        <w:pStyle w:val="ContactInfo"/>
        <w:spacing w:line="240" w:lineRule="auto"/>
        <w:rPr>
          <w:sz w:val="20"/>
        </w:rPr>
      </w:pPr>
      <w:r w:rsidRPr="00690A1B">
        <w:rPr>
          <w:sz w:val="20"/>
        </w:rPr>
        <w:t>B</w:t>
      </w:r>
      <w:r w:rsidR="00702263" w:rsidRPr="00690A1B">
        <w:rPr>
          <w:sz w:val="20"/>
        </w:rPr>
        <w:t>righouse</w:t>
      </w:r>
    </w:p>
    <w:p w14:paraId="07918FBF" w14:textId="77777777" w:rsidR="00702263" w:rsidRPr="00690A1B" w:rsidRDefault="00702263" w:rsidP="00A470B9">
      <w:pPr>
        <w:pStyle w:val="ContactInfo"/>
        <w:spacing w:line="240" w:lineRule="auto"/>
        <w:rPr>
          <w:sz w:val="20"/>
        </w:rPr>
      </w:pPr>
      <w:r w:rsidRPr="00690A1B">
        <w:rPr>
          <w:sz w:val="20"/>
        </w:rPr>
        <w:t>Hd6 2na</w:t>
      </w:r>
    </w:p>
    <w:p w14:paraId="76444363" w14:textId="77777777" w:rsidR="00702263" w:rsidRPr="00690A1B" w:rsidRDefault="00702263" w:rsidP="00A470B9">
      <w:pPr>
        <w:pStyle w:val="ContactInfo"/>
        <w:spacing w:line="240" w:lineRule="auto"/>
        <w:rPr>
          <w:sz w:val="20"/>
        </w:rPr>
      </w:pPr>
    </w:p>
    <w:p w14:paraId="33DA253A" w14:textId="77777777" w:rsidR="00702263" w:rsidRPr="00690A1B" w:rsidRDefault="00702263" w:rsidP="00A470B9">
      <w:pPr>
        <w:pStyle w:val="ContactInfo"/>
        <w:spacing w:line="240" w:lineRule="auto"/>
        <w:rPr>
          <w:sz w:val="20"/>
        </w:rPr>
      </w:pPr>
      <w:r w:rsidRPr="00690A1B">
        <w:rPr>
          <w:sz w:val="20"/>
        </w:rPr>
        <w:t>Mobile N°: 07764703057</w:t>
      </w:r>
    </w:p>
    <w:p w14:paraId="52D2EA13" w14:textId="77777777" w:rsidR="00702263" w:rsidRPr="00690A1B" w:rsidRDefault="00390486" w:rsidP="00A470B9">
      <w:pPr>
        <w:pStyle w:val="ContactInfo"/>
        <w:spacing w:line="240" w:lineRule="auto"/>
        <w:rPr>
          <w:sz w:val="20"/>
        </w:rPr>
      </w:pPr>
      <w:r w:rsidRPr="00690A1B">
        <w:rPr>
          <w:sz w:val="20"/>
        </w:rPr>
        <w:t>Email Address: Ashleywainwright.1274@gmail.com</w:t>
      </w:r>
    </w:p>
    <w:p w14:paraId="006ACA1A" w14:textId="77777777" w:rsidR="0059120E" w:rsidRPr="00690A1B" w:rsidRDefault="00282C3D" w:rsidP="00A470B9">
      <w:pPr>
        <w:pStyle w:val="Heading1"/>
        <w:spacing w:line="240" w:lineRule="auto"/>
        <w:rPr>
          <w:sz w:val="24"/>
        </w:rPr>
      </w:pPr>
      <w:sdt>
        <w:sdtPr>
          <w:rPr>
            <w:sz w:val="24"/>
          </w:rPr>
          <w:id w:val="-819804518"/>
          <w:placeholder>
            <w:docPart w:val="36E90DA1D3792349A1567491D6789652"/>
          </w:placeholder>
          <w:temporary/>
          <w:showingPlcHdr/>
        </w:sdtPr>
        <w:sdtEndPr/>
        <w:sdtContent>
          <w:r w:rsidR="008E2E2A" w:rsidRPr="00690A1B">
            <w:rPr>
              <w:sz w:val="24"/>
              <w:szCs w:val="28"/>
            </w:rPr>
            <w:t>Skills Summary</w:t>
          </w:r>
        </w:sdtContent>
      </w:sdt>
    </w:p>
    <w:p w14:paraId="277FFAA7" w14:textId="6A9AC51A" w:rsidR="00F2258A" w:rsidRPr="00690A1B" w:rsidRDefault="001B446D" w:rsidP="00A470B9">
      <w:pPr>
        <w:spacing w:after="180" w:line="240" w:lineRule="auto"/>
        <w:rPr>
          <w:sz w:val="20"/>
        </w:rPr>
      </w:pPr>
      <w:r w:rsidRPr="00690A1B">
        <w:rPr>
          <w:sz w:val="20"/>
        </w:rPr>
        <w:t xml:space="preserve">I am a highly </w:t>
      </w:r>
      <w:r w:rsidR="00C93893" w:rsidRPr="00690A1B">
        <w:rPr>
          <w:sz w:val="20"/>
        </w:rPr>
        <w:t xml:space="preserve">motivated </w:t>
      </w:r>
      <w:r w:rsidR="00613E80" w:rsidRPr="00690A1B">
        <w:rPr>
          <w:sz w:val="20"/>
        </w:rPr>
        <w:t xml:space="preserve">individual and </w:t>
      </w:r>
      <w:r w:rsidR="00C93893" w:rsidRPr="00690A1B">
        <w:rPr>
          <w:sz w:val="20"/>
        </w:rPr>
        <w:t xml:space="preserve">like to make sure </w:t>
      </w:r>
      <w:r w:rsidR="006E1440" w:rsidRPr="00690A1B">
        <w:rPr>
          <w:sz w:val="20"/>
        </w:rPr>
        <w:t>tasks</w:t>
      </w:r>
      <w:r w:rsidR="00C93893" w:rsidRPr="00690A1B">
        <w:rPr>
          <w:sz w:val="20"/>
        </w:rPr>
        <w:t xml:space="preserve"> are completed </w:t>
      </w:r>
      <w:r w:rsidR="006E1440" w:rsidRPr="00690A1B">
        <w:rPr>
          <w:sz w:val="20"/>
        </w:rPr>
        <w:t xml:space="preserve">to a high standard in an </w:t>
      </w:r>
      <w:r w:rsidR="00E6638B" w:rsidRPr="00690A1B">
        <w:rPr>
          <w:sz w:val="20"/>
        </w:rPr>
        <w:t>efficient manner.</w:t>
      </w:r>
      <w:r w:rsidR="00EE2229" w:rsidRPr="00690A1B">
        <w:rPr>
          <w:sz w:val="20"/>
        </w:rPr>
        <w:t xml:space="preserve"> I can work well on my own and </w:t>
      </w:r>
      <w:r w:rsidR="001E4B89" w:rsidRPr="00690A1B">
        <w:rPr>
          <w:sz w:val="20"/>
        </w:rPr>
        <w:t xml:space="preserve">within a team. I am a very approachable </w:t>
      </w:r>
      <w:r w:rsidR="006626BF" w:rsidRPr="00690A1B">
        <w:rPr>
          <w:sz w:val="20"/>
        </w:rPr>
        <w:t>person</w:t>
      </w:r>
      <w:r w:rsidR="0059481F" w:rsidRPr="00690A1B">
        <w:rPr>
          <w:sz w:val="20"/>
        </w:rPr>
        <w:t xml:space="preserve"> and have some excellent customer service skills. </w:t>
      </w:r>
    </w:p>
    <w:p w14:paraId="321C055A" w14:textId="7707E75D" w:rsidR="00C82668" w:rsidRPr="00690A1B" w:rsidRDefault="0088694F" w:rsidP="00A470B9">
      <w:pPr>
        <w:spacing w:after="180" w:line="240" w:lineRule="auto"/>
        <w:rPr>
          <w:sz w:val="20"/>
        </w:rPr>
      </w:pPr>
      <w:r w:rsidRPr="00690A1B">
        <w:rPr>
          <w:sz w:val="20"/>
        </w:rPr>
        <w:t xml:space="preserve">I have experience with </w:t>
      </w:r>
      <w:r w:rsidR="00282A90" w:rsidRPr="00690A1B">
        <w:rPr>
          <w:sz w:val="20"/>
        </w:rPr>
        <w:t>servers</w:t>
      </w:r>
      <w:r w:rsidR="00A13372" w:rsidRPr="00690A1B">
        <w:rPr>
          <w:sz w:val="20"/>
        </w:rPr>
        <w:t xml:space="preserve"> and networking</w:t>
      </w:r>
      <w:r w:rsidR="00282A90" w:rsidRPr="00690A1B">
        <w:rPr>
          <w:sz w:val="20"/>
        </w:rPr>
        <w:t>, antivirus, backups</w:t>
      </w:r>
      <w:r w:rsidR="00A13372" w:rsidRPr="00690A1B">
        <w:rPr>
          <w:sz w:val="20"/>
        </w:rPr>
        <w:t>,</w:t>
      </w:r>
      <w:r w:rsidR="00B542A8" w:rsidRPr="00690A1B">
        <w:rPr>
          <w:sz w:val="20"/>
        </w:rPr>
        <w:t xml:space="preserve"> routers,</w:t>
      </w:r>
      <w:r w:rsidR="00F53575" w:rsidRPr="00690A1B">
        <w:rPr>
          <w:sz w:val="20"/>
        </w:rPr>
        <w:t xml:space="preserve"> </w:t>
      </w:r>
      <w:r w:rsidR="00D57341" w:rsidRPr="00690A1B">
        <w:rPr>
          <w:sz w:val="20"/>
        </w:rPr>
        <w:t xml:space="preserve">hardware and software </w:t>
      </w:r>
      <w:r w:rsidR="006C790D" w:rsidRPr="00690A1B">
        <w:rPr>
          <w:sz w:val="20"/>
        </w:rPr>
        <w:t xml:space="preserve">installation </w:t>
      </w:r>
      <w:r w:rsidR="007C28E0" w:rsidRPr="00690A1B">
        <w:rPr>
          <w:sz w:val="20"/>
        </w:rPr>
        <w:t xml:space="preserve">and support. I have gained this experience </w:t>
      </w:r>
      <w:r w:rsidR="005F2FF5" w:rsidRPr="00690A1B">
        <w:rPr>
          <w:sz w:val="20"/>
        </w:rPr>
        <w:t>while</w:t>
      </w:r>
      <w:r w:rsidR="007C28E0" w:rsidRPr="00690A1B">
        <w:rPr>
          <w:sz w:val="20"/>
        </w:rPr>
        <w:t xml:space="preserve"> on the job.</w:t>
      </w:r>
      <w:r w:rsidR="00605979" w:rsidRPr="00690A1B">
        <w:rPr>
          <w:sz w:val="20"/>
        </w:rPr>
        <w:t xml:space="preserve"> This includes the use of AD, Windows server 2012 and </w:t>
      </w:r>
      <w:r w:rsidR="0059481F" w:rsidRPr="00690A1B">
        <w:rPr>
          <w:sz w:val="20"/>
        </w:rPr>
        <w:t xml:space="preserve">2008. </w:t>
      </w:r>
      <w:proofErr w:type="gramStart"/>
      <w:r w:rsidR="005F2FF5" w:rsidRPr="00690A1B">
        <w:rPr>
          <w:sz w:val="20"/>
        </w:rPr>
        <w:t>Mass software installation, the</w:t>
      </w:r>
      <w:r w:rsidR="006C2E25" w:rsidRPr="00690A1B">
        <w:rPr>
          <w:sz w:val="20"/>
        </w:rPr>
        <w:t xml:space="preserve"> capture and</w:t>
      </w:r>
      <w:r w:rsidR="005F2FF5" w:rsidRPr="00690A1B">
        <w:rPr>
          <w:sz w:val="20"/>
        </w:rPr>
        <w:t xml:space="preserve"> </w:t>
      </w:r>
      <w:r w:rsidR="006C2E25" w:rsidRPr="00690A1B">
        <w:rPr>
          <w:sz w:val="20"/>
        </w:rPr>
        <w:t>depl</w:t>
      </w:r>
      <w:r w:rsidR="005F2FF5" w:rsidRPr="00690A1B">
        <w:rPr>
          <w:sz w:val="20"/>
        </w:rPr>
        <w:t xml:space="preserve">oyment of </w:t>
      </w:r>
      <w:r w:rsidR="006C2E25" w:rsidRPr="00690A1B">
        <w:rPr>
          <w:sz w:val="20"/>
        </w:rPr>
        <w:t>custom Windows OS.</w:t>
      </w:r>
      <w:proofErr w:type="gramEnd"/>
      <w:r w:rsidR="006C2E25" w:rsidRPr="00690A1B">
        <w:rPr>
          <w:sz w:val="20"/>
        </w:rPr>
        <w:t xml:space="preserve"> </w:t>
      </w:r>
    </w:p>
    <w:p w14:paraId="114E1C45" w14:textId="7005626E" w:rsidR="00C82668" w:rsidRPr="00690A1B" w:rsidRDefault="00953BCF" w:rsidP="00A470B9">
      <w:pPr>
        <w:spacing w:after="180" w:line="240" w:lineRule="auto"/>
        <w:rPr>
          <w:sz w:val="20"/>
        </w:rPr>
      </w:pPr>
      <w:r w:rsidRPr="00690A1B">
        <w:rPr>
          <w:sz w:val="20"/>
        </w:rPr>
        <w:t>While I do posse</w:t>
      </w:r>
      <w:r w:rsidR="00DE0E0B" w:rsidRPr="00690A1B">
        <w:rPr>
          <w:sz w:val="20"/>
        </w:rPr>
        <w:t>s</w:t>
      </w:r>
      <w:r w:rsidRPr="00690A1B">
        <w:rPr>
          <w:sz w:val="20"/>
        </w:rPr>
        <w:t xml:space="preserve">s </w:t>
      </w:r>
      <w:r w:rsidR="001954BD" w:rsidRPr="00690A1B">
        <w:rPr>
          <w:sz w:val="20"/>
        </w:rPr>
        <w:t xml:space="preserve">IT experience I would welcome extra knowledge and training. </w:t>
      </w:r>
    </w:p>
    <w:p w14:paraId="2CF2BACF" w14:textId="321866D2" w:rsidR="00E200D9" w:rsidRPr="00690A1B" w:rsidRDefault="00E200D9" w:rsidP="00A470B9">
      <w:pPr>
        <w:spacing w:after="180" w:line="240" w:lineRule="auto"/>
        <w:rPr>
          <w:sz w:val="20"/>
        </w:rPr>
      </w:pPr>
      <w:r w:rsidRPr="00690A1B">
        <w:rPr>
          <w:sz w:val="20"/>
        </w:rPr>
        <w:t>I do posse</w:t>
      </w:r>
      <w:r w:rsidR="00527390" w:rsidRPr="00690A1B">
        <w:rPr>
          <w:sz w:val="20"/>
        </w:rPr>
        <w:t>s</w:t>
      </w:r>
      <w:r w:rsidRPr="00690A1B">
        <w:rPr>
          <w:sz w:val="20"/>
        </w:rPr>
        <w:t xml:space="preserve">s a full </w:t>
      </w:r>
      <w:r w:rsidR="00346D3E" w:rsidRPr="00690A1B">
        <w:rPr>
          <w:sz w:val="20"/>
        </w:rPr>
        <w:t xml:space="preserve">clean </w:t>
      </w:r>
      <w:r w:rsidRPr="00690A1B">
        <w:rPr>
          <w:sz w:val="20"/>
        </w:rPr>
        <w:t xml:space="preserve">driving </w:t>
      </w:r>
      <w:r w:rsidR="00346D3E" w:rsidRPr="00690A1B">
        <w:rPr>
          <w:sz w:val="20"/>
        </w:rPr>
        <w:t xml:space="preserve">licence and do my own car so would be willing to travel for my job or exterior </w:t>
      </w:r>
      <w:r w:rsidR="00621CB8" w:rsidRPr="00690A1B">
        <w:rPr>
          <w:sz w:val="20"/>
        </w:rPr>
        <w:t xml:space="preserve">training. </w:t>
      </w:r>
      <w:r w:rsidR="00B22276" w:rsidRPr="00690A1B">
        <w:rPr>
          <w:sz w:val="20"/>
        </w:rPr>
        <w:t>I</w:t>
      </w:r>
      <w:r w:rsidR="00EE44DC" w:rsidRPr="00690A1B">
        <w:rPr>
          <w:sz w:val="20"/>
        </w:rPr>
        <w:t xml:space="preserve"> </w:t>
      </w:r>
      <w:r w:rsidR="00B22276" w:rsidRPr="00690A1B">
        <w:rPr>
          <w:sz w:val="20"/>
        </w:rPr>
        <w:t xml:space="preserve">also </w:t>
      </w:r>
      <w:r w:rsidR="008140C8" w:rsidRPr="00690A1B">
        <w:rPr>
          <w:sz w:val="20"/>
        </w:rPr>
        <w:t>possess</w:t>
      </w:r>
      <w:r w:rsidR="00B22276" w:rsidRPr="00690A1B">
        <w:rPr>
          <w:sz w:val="20"/>
        </w:rPr>
        <w:t xml:space="preserve"> </w:t>
      </w:r>
      <w:r w:rsidR="009D2E05" w:rsidRPr="00690A1B">
        <w:rPr>
          <w:sz w:val="20"/>
        </w:rPr>
        <w:t>DBS certificate.</w:t>
      </w:r>
    </w:p>
    <w:p w14:paraId="0F31B530" w14:textId="0DDCC7B2" w:rsidR="00DE7161" w:rsidRPr="00690A1B" w:rsidRDefault="00DE7161" w:rsidP="00A470B9">
      <w:pPr>
        <w:spacing w:line="240" w:lineRule="auto"/>
        <w:rPr>
          <w:sz w:val="20"/>
        </w:rPr>
      </w:pPr>
    </w:p>
    <w:p w14:paraId="20CF13E1" w14:textId="0CFEB63C" w:rsidR="00586787" w:rsidRPr="00690A1B" w:rsidRDefault="00B2795F" w:rsidP="00A470B9">
      <w:pPr>
        <w:spacing w:line="240" w:lineRule="auto"/>
        <w:rPr>
          <w:b/>
          <w:sz w:val="24"/>
          <w:szCs w:val="28"/>
        </w:rPr>
      </w:pPr>
      <w:r w:rsidRPr="00690A1B">
        <w:rPr>
          <w:b/>
          <w:sz w:val="24"/>
          <w:szCs w:val="28"/>
        </w:rPr>
        <w:t>References</w:t>
      </w:r>
    </w:p>
    <w:p w14:paraId="22A1D27F" w14:textId="78790966" w:rsidR="00B2795F" w:rsidRPr="00690A1B" w:rsidRDefault="00B2795F" w:rsidP="00A470B9">
      <w:pPr>
        <w:spacing w:line="240" w:lineRule="auto"/>
        <w:rPr>
          <w:b/>
          <w:sz w:val="24"/>
          <w:szCs w:val="28"/>
        </w:rPr>
      </w:pPr>
    </w:p>
    <w:p w14:paraId="07EB5051" w14:textId="051BE7A4" w:rsidR="00B2795F" w:rsidRPr="00690A1B" w:rsidRDefault="00B2795F" w:rsidP="00A470B9">
      <w:pPr>
        <w:spacing w:line="240" w:lineRule="auto"/>
        <w:rPr>
          <w:b/>
          <w:sz w:val="24"/>
          <w:szCs w:val="28"/>
        </w:rPr>
      </w:pPr>
      <w:r w:rsidRPr="00690A1B">
        <w:rPr>
          <w:b/>
          <w:sz w:val="24"/>
          <w:szCs w:val="28"/>
        </w:rPr>
        <w:t xml:space="preserve">Mark Thorley </w:t>
      </w:r>
    </w:p>
    <w:p w14:paraId="1A923C3F" w14:textId="317A57D1" w:rsidR="00B2795F" w:rsidRPr="00690A1B" w:rsidRDefault="00F87A37" w:rsidP="00A470B9">
      <w:pPr>
        <w:spacing w:line="240" w:lineRule="auto"/>
        <w:rPr>
          <w:sz w:val="20"/>
        </w:rPr>
      </w:pPr>
      <w:r w:rsidRPr="00690A1B">
        <w:rPr>
          <w:sz w:val="20"/>
        </w:rPr>
        <w:t>Number:</w:t>
      </w:r>
      <w:r w:rsidR="00B35E5B" w:rsidRPr="00690A1B">
        <w:rPr>
          <w:sz w:val="20"/>
        </w:rPr>
        <w:t xml:space="preserve"> 01422832070</w:t>
      </w:r>
    </w:p>
    <w:p w14:paraId="66155260" w14:textId="078E59F3" w:rsidR="002D75C5" w:rsidRPr="00690A1B" w:rsidRDefault="002D75C5" w:rsidP="00A470B9">
      <w:pPr>
        <w:spacing w:line="240" w:lineRule="auto"/>
        <w:rPr>
          <w:sz w:val="20"/>
        </w:rPr>
      </w:pPr>
      <w:r w:rsidRPr="00690A1B">
        <w:rPr>
          <w:sz w:val="20"/>
        </w:rPr>
        <w:t xml:space="preserve">Email: </w:t>
      </w:r>
      <w:hyperlink r:id="rId8" w:history="1">
        <w:r w:rsidRPr="00690A1B">
          <w:rPr>
            <w:rStyle w:val="Hyperlink"/>
            <w:sz w:val="20"/>
          </w:rPr>
          <w:t>admin2@rvhschool.co.uk</w:t>
        </w:r>
      </w:hyperlink>
    </w:p>
    <w:p w14:paraId="68AA5C9B" w14:textId="11ACB7B2" w:rsidR="002D75C5" w:rsidRPr="00690A1B" w:rsidRDefault="002D75C5" w:rsidP="00A470B9">
      <w:pPr>
        <w:spacing w:line="240" w:lineRule="auto"/>
        <w:rPr>
          <w:sz w:val="20"/>
        </w:rPr>
      </w:pPr>
      <w:proofErr w:type="spellStart"/>
      <w:r w:rsidRPr="00690A1B">
        <w:rPr>
          <w:sz w:val="20"/>
        </w:rPr>
        <w:t>Ryburn</w:t>
      </w:r>
      <w:proofErr w:type="spellEnd"/>
      <w:r w:rsidRPr="00690A1B">
        <w:rPr>
          <w:sz w:val="20"/>
        </w:rPr>
        <w:t xml:space="preserve"> Valley high school</w:t>
      </w:r>
    </w:p>
    <w:p w14:paraId="74C9F2A0" w14:textId="1505D37B" w:rsidR="00732D10" w:rsidRPr="00690A1B" w:rsidRDefault="00732D10" w:rsidP="00A470B9">
      <w:pPr>
        <w:spacing w:line="240" w:lineRule="auto"/>
        <w:rPr>
          <w:sz w:val="20"/>
        </w:rPr>
      </w:pPr>
      <w:proofErr w:type="spellStart"/>
      <w:r w:rsidRPr="00690A1B">
        <w:rPr>
          <w:sz w:val="20"/>
        </w:rPr>
        <w:t>Sowerby</w:t>
      </w:r>
      <w:proofErr w:type="spellEnd"/>
      <w:r w:rsidRPr="00690A1B">
        <w:rPr>
          <w:sz w:val="20"/>
        </w:rPr>
        <w:t xml:space="preserve"> Bridge</w:t>
      </w:r>
    </w:p>
    <w:p w14:paraId="2A0FCF87" w14:textId="5149A9A2" w:rsidR="002D75C5" w:rsidRPr="00690A1B" w:rsidRDefault="00B71761" w:rsidP="00A470B9">
      <w:pPr>
        <w:spacing w:line="240" w:lineRule="auto"/>
        <w:rPr>
          <w:sz w:val="20"/>
        </w:rPr>
      </w:pPr>
      <w:r w:rsidRPr="00690A1B">
        <w:rPr>
          <w:sz w:val="20"/>
        </w:rPr>
        <w:t xml:space="preserve">Saint Peter’s </w:t>
      </w:r>
      <w:r w:rsidR="00527390" w:rsidRPr="00690A1B">
        <w:rPr>
          <w:sz w:val="20"/>
        </w:rPr>
        <w:t>A</w:t>
      </w:r>
      <w:r w:rsidRPr="00690A1B">
        <w:rPr>
          <w:sz w:val="20"/>
        </w:rPr>
        <w:t xml:space="preserve">venue </w:t>
      </w:r>
    </w:p>
    <w:p w14:paraId="2F683A0B" w14:textId="48702DCA" w:rsidR="00F47DDF" w:rsidRPr="00690A1B" w:rsidRDefault="00B71761" w:rsidP="00A470B9">
      <w:pPr>
        <w:spacing w:line="240" w:lineRule="auto"/>
        <w:rPr>
          <w:sz w:val="20"/>
        </w:rPr>
      </w:pPr>
      <w:r w:rsidRPr="00690A1B">
        <w:rPr>
          <w:sz w:val="20"/>
        </w:rPr>
        <w:t>HX6 1DG</w:t>
      </w:r>
      <w:bookmarkStart w:id="0" w:name="_GoBack"/>
      <w:bookmarkEnd w:id="0"/>
    </w:p>
    <w:p w14:paraId="38A67F3B" w14:textId="63D652EA" w:rsidR="0059120E" w:rsidRPr="00690A1B" w:rsidRDefault="00292052" w:rsidP="00A470B9">
      <w:pPr>
        <w:pStyle w:val="Heading2"/>
        <w:spacing w:line="240" w:lineRule="auto"/>
        <w:rPr>
          <w:sz w:val="24"/>
        </w:rPr>
      </w:pPr>
      <w:r w:rsidRPr="00690A1B">
        <w:rPr>
          <w:sz w:val="24"/>
        </w:rPr>
        <w:t>Education</w:t>
      </w:r>
    </w:p>
    <w:p w14:paraId="666BBE18" w14:textId="77777777" w:rsidR="0059120E" w:rsidRPr="00690A1B" w:rsidRDefault="0066096C" w:rsidP="00A470B9">
      <w:pPr>
        <w:spacing w:line="240" w:lineRule="auto"/>
        <w:rPr>
          <w:b/>
          <w:sz w:val="20"/>
        </w:rPr>
      </w:pPr>
      <w:r w:rsidRPr="00690A1B">
        <w:rPr>
          <w:b/>
          <w:sz w:val="20"/>
        </w:rPr>
        <w:t>GCSE</w:t>
      </w:r>
    </w:p>
    <w:p w14:paraId="4E687962" w14:textId="77777777" w:rsidR="0066096C" w:rsidRPr="00690A1B" w:rsidRDefault="0066096C" w:rsidP="00A470B9">
      <w:pPr>
        <w:spacing w:line="240" w:lineRule="auto"/>
        <w:rPr>
          <w:sz w:val="20"/>
        </w:rPr>
      </w:pPr>
      <w:proofErr w:type="gramStart"/>
      <w:r w:rsidRPr="00690A1B">
        <w:rPr>
          <w:sz w:val="20"/>
        </w:rPr>
        <w:t>English</w:t>
      </w:r>
      <w:r w:rsidR="00EF213F" w:rsidRPr="00690A1B">
        <w:rPr>
          <w:sz w:val="20"/>
        </w:rPr>
        <w:t xml:space="preserve">  C</w:t>
      </w:r>
      <w:proofErr w:type="gramEnd"/>
      <w:r w:rsidR="00ED6264" w:rsidRPr="00690A1B">
        <w:rPr>
          <w:sz w:val="20"/>
        </w:rPr>
        <w:t xml:space="preserve">  (</w:t>
      </w:r>
      <w:r w:rsidR="00386D48" w:rsidRPr="00690A1B">
        <w:rPr>
          <w:sz w:val="20"/>
        </w:rPr>
        <w:t>August 2015)</w:t>
      </w:r>
    </w:p>
    <w:p w14:paraId="19057634" w14:textId="77777777" w:rsidR="0066096C" w:rsidRPr="00690A1B" w:rsidRDefault="0066096C" w:rsidP="00A470B9">
      <w:pPr>
        <w:spacing w:line="240" w:lineRule="auto"/>
        <w:rPr>
          <w:sz w:val="20"/>
        </w:rPr>
      </w:pPr>
      <w:proofErr w:type="gramStart"/>
      <w:r w:rsidRPr="00690A1B">
        <w:rPr>
          <w:sz w:val="20"/>
        </w:rPr>
        <w:t>Maths</w:t>
      </w:r>
      <w:r w:rsidR="00EF213F" w:rsidRPr="00690A1B">
        <w:rPr>
          <w:sz w:val="20"/>
        </w:rPr>
        <w:t xml:space="preserve">  C</w:t>
      </w:r>
      <w:proofErr w:type="gramEnd"/>
      <w:r w:rsidR="00003506" w:rsidRPr="00690A1B">
        <w:rPr>
          <w:sz w:val="20"/>
        </w:rPr>
        <w:t xml:space="preserve">  (August 2015)</w:t>
      </w:r>
    </w:p>
    <w:p w14:paraId="019454F4" w14:textId="77777777" w:rsidR="003B572E" w:rsidRPr="00690A1B" w:rsidRDefault="003B572E" w:rsidP="00A470B9">
      <w:pPr>
        <w:spacing w:line="240" w:lineRule="auto"/>
        <w:rPr>
          <w:sz w:val="20"/>
        </w:rPr>
      </w:pPr>
      <w:proofErr w:type="gramStart"/>
      <w:r w:rsidRPr="00690A1B">
        <w:rPr>
          <w:sz w:val="20"/>
        </w:rPr>
        <w:t>Materials</w:t>
      </w:r>
      <w:r w:rsidR="000F1044" w:rsidRPr="00690A1B">
        <w:rPr>
          <w:sz w:val="20"/>
        </w:rPr>
        <w:t xml:space="preserve">  </w:t>
      </w:r>
      <w:r w:rsidR="00EF213F" w:rsidRPr="00690A1B">
        <w:rPr>
          <w:sz w:val="20"/>
        </w:rPr>
        <w:t>C</w:t>
      </w:r>
      <w:proofErr w:type="gramEnd"/>
      <w:r w:rsidR="00003506" w:rsidRPr="00690A1B">
        <w:rPr>
          <w:sz w:val="20"/>
        </w:rPr>
        <w:t xml:space="preserve">  (August 2015)</w:t>
      </w:r>
    </w:p>
    <w:p w14:paraId="328BC0A0" w14:textId="77777777" w:rsidR="003B572E" w:rsidRPr="00690A1B" w:rsidRDefault="003B572E" w:rsidP="00A470B9">
      <w:pPr>
        <w:spacing w:line="240" w:lineRule="auto"/>
        <w:rPr>
          <w:sz w:val="20"/>
        </w:rPr>
      </w:pPr>
      <w:r w:rsidRPr="00690A1B">
        <w:rPr>
          <w:sz w:val="20"/>
        </w:rPr>
        <w:t xml:space="preserve">Art and </w:t>
      </w:r>
      <w:proofErr w:type="gramStart"/>
      <w:r w:rsidRPr="00690A1B">
        <w:rPr>
          <w:sz w:val="20"/>
        </w:rPr>
        <w:t>design</w:t>
      </w:r>
      <w:r w:rsidR="000F1044" w:rsidRPr="00690A1B">
        <w:rPr>
          <w:sz w:val="20"/>
        </w:rPr>
        <w:t xml:space="preserve">  B</w:t>
      </w:r>
      <w:proofErr w:type="gramEnd"/>
      <w:r w:rsidR="00003506" w:rsidRPr="00690A1B">
        <w:rPr>
          <w:sz w:val="20"/>
        </w:rPr>
        <w:t xml:space="preserve">  (August 2015)</w:t>
      </w:r>
    </w:p>
    <w:p w14:paraId="36698581" w14:textId="77777777" w:rsidR="00E05F96" w:rsidRPr="00690A1B" w:rsidRDefault="00E05F96" w:rsidP="00A470B9">
      <w:pPr>
        <w:spacing w:line="240" w:lineRule="auto"/>
        <w:rPr>
          <w:sz w:val="20"/>
        </w:rPr>
      </w:pPr>
      <w:r w:rsidRPr="00690A1B">
        <w:rPr>
          <w:sz w:val="20"/>
        </w:rPr>
        <w:t xml:space="preserve">ICT </w:t>
      </w:r>
      <w:proofErr w:type="gramStart"/>
      <w:r w:rsidRPr="00690A1B">
        <w:rPr>
          <w:sz w:val="20"/>
        </w:rPr>
        <w:t>BTEC</w:t>
      </w:r>
      <w:r w:rsidR="000F1044" w:rsidRPr="00690A1B">
        <w:rPr>
          <w:sz w:val="20"/>
        </w:rPr>
        <w:t xml:space="preserve">  Pass</w:t>
      </w:r>
      <w:proofErr w:type="gramEnd"/>
      <w:r w:rsidR="00003506" w:rsidRPr="00690A1B">
        <w:rPr>
          <w:sz w:val="20"/>
        </w:rPr>
        <w:t xml:space="preserve">  (August 2015)</w:t>
      </w:r>
    </w:p>
    <w:p w14:paraId="093380DE" w14:textId="77777777" w:rsidR="0088661B" w:rsidRPr="00690A1B" w:rsidRDefault="0088661B" w:rsidP="00A470B9">
      <w:pPr>
        <w:spacing w:line="240" w:lineRule="auto"/>
        <w:rPr>
          <w:sz w:val="20"/>
        </w:rPr>
      </w:pPr>
      <w:r w:rsidRPr="00690A1B">
        <w:rPr>
          <w:sz w:val="20"/>
        </w:rPr>
        <w:t>Science core</w:t>
      </w:r>
      <w:r w:rsidR="008C1879" w:rsidRPr="00690A1B">
        <w:rPr>
          <w:sz w:val="20"/>
        </w:rPr>
        <w:t xml:space="preserve"> </w:t>
      </w:r>
      <w:proofErr w:type="gramStart"/>
      <w:r w:rsidR="008C1879" w:rsidRPr="00690A1B">
        <w:rPr>
          <w:sz w:val="20"/>
        </w:rPr>
        <w:t>C</w:t>
      </w:r>
      <w:r w:rsidR="00003506" w:rsidRPr="00690A1B">
        <w:rPr>
          <w:sz w:val="20"/>
        </w:rPr>
        <w:t xml:space="preserve">  (</w:t>
      </w:r>
      <w:proofErr w:type="gramEnd"/>
      <w:r w:rsidR="00003506" w:rsidRPr="00690A1B">
        <w:rPr>
          <w:sz w:val="20"/>
        </w:rPr>
        <w:t>August 2015)</w:t>
      </w:r>
    </w:p>
    <w:p w14:paraId="0D1C8E72" w14:textId="0007539C" w:rsidR="00814149" w:rsidRPr="00690A1B" w:rsidRDefault="00DE2CD0" w:rsidP="00A470B9">
      <w:pPr>
        <w:spacing w:line="240" w:lineRule="auto"/>
        <w:rPr>
          <w:sz w:val="20"/>
        </w:rPr>
      </w:pPr>
      <w:r w:rsidRPr="00690A1B">
        <w:rPr>
          <w:sz w:val="20"/>
        </w:rPr>
        <w:t xml:space="preserve">Sports education Pass </w:t>
      </w:r>
      <w:r w:rsidR="00880B89" w:rsidRPr="00690A1B">
        <w:rPr>
          <w:sz w:val="20"/>
        </w:rPr>
        <w:t>(August 2015)</w:t>
      </w:r>
    </w:p>
    <w:p w14:paraId="1B916A35" w14:textId="77777777" w:rsidR="0088661B" w:rsidRPr="00690A1B" w:rsidRDefault="00A01263" w:rsidP="00A470B9">
      <w:pPr>
        <w:spacing w:line="240" w:lineRule="auto"/>
        <w:rPr>
          <w:b/>
          <w:sz w:val="20"/>
        </w:rPr>
      </w:pPr>
      <w:r w:rsidRPr="00690A1B">
        <w:rPr>
          <w:b/>
          <w:sz w:val="20"/>
        </w:rPr>
        <w:t>A Level</w:t>
      </w:r>
    </w:p>
    <w:p w14:paraId="34A42EF9" w14:textId="77777777" w:rsidR="00A01263" w:rsidRPr="00690A1B" w:rsidRDefault="000C7B53" w:rsidP="00A470B9">
      <w:pPr>
        <w:spacing w:line="240" w:lineRule="auto"/>
        <w:rPr>
          <w:sz w:val="20"/>
        </w:rPr>
      </w:pPr>
      <w:r w:rsidRPr="00690A1B">
        <w:rPr>
          <w:sz w:val="20"/>
        </w:rPr>
        <w:t xml:space="preserve">Art and </w:t>
      </w:r>
      <w:proofErr w:type="gramStart"/>
      <w:r w:rsidRPr="00690A1B">
        <w:rPr>
          <w:sz w:val="20"/>
        </w:rPr>
        <w:t>design</w:t>
      </w:r>
      <w:r w:rsidR="0008477C" w:rsidRPr="00690A1B">
        <w:rPr>
          <w:sz w:val="20"/>
        </w:rPr>
        <w:t xml:space="preserve"> </w:t>
      </w:r>
      <w:r w:rsidR="008C1879" w:rsidRPr="00690A1B">
        <w:rPr>
          <w:sz w:val="20"/>
        </w:rPr>
        <w:t xml:space="preserve"> Pass</w:t>
      </w:r>
      <w:proofErr w:type="gramEnd"/>
      <w:r w:rsidR="008432FE" w:rsidRPr="00690A1B">
        <w:rPr>
          <w:sz w:val="20"/>
        </w:rPr>
        <w:t xml:space="preserve">  (</w:t>
      </w:r>
      <w:r w:rsidR="0076522C" w:rsidRPr="00690A1B">
        <w:rPr>
          <w:sz w:val="20"/>
        </w:rPr>
        <w:t xml:space="preserve">August </w:t>
      </w:r>
      <w:r w:rsidR="005C4E6D" w:rsidRPr="00690A1B">
        <w:rPr>
          <w:sz w:val="20"/>
        </w:rPr>
        <w:t>2016)</w:t>
      </w:r>
    </w:p>
    <w:p w14:paraId="3BE9B4F5" w14:textId="0FF36E96" w:rsidR="0066096C" w:rsidRPr="00690A1B" w:rsidRDefault="00DF5C93" w:rsidP="00A470B9">
      <w:pPr>
        <w:spacing w:line="240" w:lineRule="auto"/>
        <w:rPr>
          <w:sz w:val="20"/>
        </w:rPr>
      </w:pPr>
      <w:r w:rsidRPr="00690A1B">
        <w:rPr>
          <w:sz w:val="20"/>
        </w:rPr>
        <w:t xml:space="preserve">ICT </w:t>
      </w:r>
      <w:proofErr w:type="gramStart"/>
      <w:r w:rsidRPr="00690A1B">
        <w:rPr>
          <w:sz w:val="20"/>
        </w:rPr>
        <w:t>BTEC</w:t>
      </w:r>
      <w:r w:rsidR="0008477C" w:rsidRPr="00690A1B">
        <w:rPr>
          <w:sz w:val="20"/>
        </w:rPr>
        <w:t xml:space="preserve"> </w:t>
      </w:r>
      <w:r w:rsidRPr="00690A1B">
        <w:rPr>
          <w:sz w:val="20"/>
        </w:rPr>
        <w:t xml:space="preserve"> </w:t>
      </w:r>
      <w:r w:rsidR="00F96FD1" w:rsidRPr="00690A1B">
        <w:rPr>
          <w:sz w:val="20"/>
        </w:rPr>
        <w:t>DISTI</w:t>
      </w:r>
      <w:r w:rsidR="00286896" w:rsidRPr="00690A1B">
        <w:rPr>
          <w:sz w:val="20"/>
        </w:rPr>
        <w:t>N</w:t>
      </w:r>
      <w:r w:rsidR="00F96FD1" w:rsidRPr="00690A1B">
        <w:rPr>
          <w:sz w:val="20"/>
        </w:rPr>
        <w:t>CTION</w:t>
      </w:r>
      <w:proofErr w:type="gramEnd"/>
      <w:r w:rsidR="00877C9D" w:rsidRPr="00690A1B">
        <w:rPr>
          <w:sz w:val="20"/>
        </w:rPr>
        <w:t xml:space="preserve"> </w:t>
      </w:r>
      <w:r w:rsidR="00580950" w:rsidRPr="00690A1B">
        <w:rPr>
          <w:sz w:val="20"/>
        </w:rPr>
        <w:t xml:space="preserve">(August </w:t>
      </w:r>
      <w:r w:rsidR="00594B23" w:rsidRPr="00690A1B">
        <w:rPr>
          <w:sz w:val="20"/>
        </w:rPr>
        <w:t>2017)</w:t>
      </w:r>
    </w:p>
    <w:p w14:paraId="2CFCBCF3" w14:textId="77777777" w:rsidR="00C02273" w:rsidRPr="00690A1B" w:rsidRDefault="00C02273" w:rsidP="00A470B9">
      <w:pPr>
        <w:spacing w:line="240" w:lineRule="auto"/>
        <w:rPr>
          <w:sz w:val="20"/>
        </w:rPr>
      </w:pPr>
    </w:p>
    <w:p w14:paraId="0FCFE3D6" w14:textId="77777777" w:rsidR="0059120E" w:rsidRPr="00690A1B" w:rsidRDefault="00282C3D" w:rsidP="00A470B9">
      <w:pPr>
        <w:pStyle w:val="Heading1"/>
        <w:spacing w:line="240" w:lineRule="auto"/>
        <w:rPr>
          <w:sz w:val="24"/>
        </w:rPr>
      </w:pPr>
      <w:sdt>
        <w:sdtPr>
          <w:rPr>
            <w:sz w:val="24"/>
          </w:rPr>
          <w:id w:val="617349259"/>
          <w:placeholder>
            <w:docPart w:val="B4F8484F46D815418325B984179F20BF"/>
          </w:placeholder>
          <w:temporary/>
          <w:showingPlcHdr/>
        </w:sdtPr>
        <w:sdtEndPr/>
        <w:sdtContent>
          <w:r w:rsidR="008E2E2A" w:rsidRPr="00690A1B">
            <w:rPr>
              <w:sz w:val="24"/>
              <w:szCs w:val="28"/>
            </w:rPr>
            <w:t>Experience</w:t>
          </w:r>
        </w:sdtContent>
      </w:sdt>
    </w:p>
    <w:p w14:paraId="35645180" w14:textId="7BF642FD" w:rsidR="0059120E" w:rsidRPr="00690A1B" w:rsidRDefault="0054218A" w:rsidP="00A470B9">
      <w:pPr>
        <w:pStyle w:val="Heading2"/>
        <w:spacing w:line="240" w:lineRule="auto"/>
        <w:rPr>
          <w:sz w:val="24"/>
          <w:szCs w:val="28"/>
        </w:rPr>
      </w:pPr>
      <w:r w:rsidRPr="00690A1B">
        <w:rPr>
          <w:sz w:val="24"/>
          <w:szCs w:val="28"/>
        </w:rPr>
        <w:t>Tesco</w:t>
      </w:r>
      <w:r w:rsidR="00D958FC" w:rsidRPr="00690A1B">
        <w:rPr>
          <w:sz w:val="24"/>
          <w:szCs w:val="28"/>
        </w:rPr>
        <w:t xml:space="preserve"> </w:t>
      </w:r>
      <w:r w:rsidR="007523C0" w:rsidRPr="00690A1B">
        <w:rPr>
          <w:sz w:val="24"/>
          <w:szCs w:val="28"/>
        </w:rPr>
        <w:t>(</w:t>
      </w:r>
      <w:r w:rsidR="00D958FC" w:rsidRPr="00690A1B">
        <w:rPr>
          <w:sz w:val="24"/>
          <w:szCs w:val="28"/>
        </w:rPr>
        <w:t xml:space="preserve">march </w:t>
      </w:r>
      <w:r w:rsidR="00E11C28" w:rsidRPr="00690A1B">
        <w:rPr>
          <w:sz w:val="24"/>
          <w:szCs w:val="28"/>
        </w:rPr>
        <w:t xml:space="preserve">2016-september </w:t>
      </w:r>
      <w:proofErr w:type="gramStart"/>
      <w:r w:rsidR="00E11C28" w:rsidRPr="00690A1B">
        <w:rPr>
          <w:sz w:val="24"/>
          <w:szCs w:val="28"/>
        </w:rPr>
        <w:t xml:space="preserve">2017 </w:t>
      </w:r>
      <w:r w:rsidR="007523C0" w:rsidRPr="00690A1B">
        <w:rPr>
          <w:sz w:val="24"/>
          <w:szCs w:val="28"/>
        </w:rPr>
        <w:t>)</w:t>
      </w:r>
      <w:proofErr w:type="gramEnd"/>
      <w:r w:rsidR="007523C0" w:rsidRPr="00690A1B">
        <w:rPr>
          <w:sz w:val="24"/>
          <w:szCs w:val="28"/>
        </w:rPr>
        <w:t xml:space="preserve"> </w:t>
      </w:r>
    </w:p>
    <w:p w14:paraId="64975D49" w14:textId="77777777" w:rsidR="0059120E" w:rsidRPr="00690A1B" w:rsidRDefault="00045B4A" w:rsidP="00A470B9">
      <w:pPr>
        <w:pStyle w:val="Heading3"/>
        <w:spacing w:line="240" w:lineRule="auto"/>
        <w:rPr>
          <w:sz w:val="20"/>
        </w:rPr>
      </w:pPr>
      <w:r w:rsidRPr="00690A1B">
        <w:rPr>
          <w:sz w:val="20"/>
        </w:rPr>
        <w:t>Stock Controller</w:t>
      </w:r>
      <w:r w:rsidR="004F6B86" w:rsidRPr="00690A1B">
        <w:rPr>
          <w:sz w:val="20"/>
        </w:rPr>
        <w:t xml:space="preserve"> </w:t>
      </w:r>
    </w:p>
    <w:p w14:paraId="47A79594" w14:textId="5FB4F3D3" w:rsidR="00747C31" w:rsidRPr="00690A1B" w:rsidRDefault="00336635" w:rsidP="00A470B9">
      <w:pPr>
        <w:pStyle w:val="ListParagraph"/>
        <w:numPr>
          <w:ilvl w:val="0"/>
          <w:numId w:val="12"/>
        </w:numPr>
        <w:spacing w:line="240" w:lineRule="auto"/>
        <w:rPr>
          <w:sz w:val="20"/>
        </w:rPr>
      </w:pPr>
      <w:r w:rsidRPr="00690A1B">
        <w:rPr>
          <w:sz w:val="20"/>
        </w:rPr>
        <w:t>While at Tesco I have</w:t>
      </w:r>
      <w:r w:rsidR="00CC3103" w:rsidRPr="00690A1B">
        <w:rPr>
          <w:sz w:val="20"/>
        </w:rPr>
        <w:t xml:space="preserve"> worked </w:t>
      </w:r>
      <w:r w:rsidR="00AD4BE8" w:rsidRPr="00690A1B">
        <w:rPr>
          <w:sz w:val="20"/>
        </w:rPr>
        <w:t xml:space="preserve">successfully with a team and on my own. </w:t>
      </w:r>
    </w:p>
    <w:p w14:paraId="3698D3A1" w14:textId="57182C7F" w:rsidR="00AD4BE8" w:rsidRPr="00690A1B" w:rsidRDefault="00AD4BE8" w:rsidP="00A470B9">
      <w:pPr>
        <w:pStyle w:val="ListParagraph"/>
        <w:numPr>
          <w:ilvl w:val="0"/>
          <w:numId w:val="12"/>
        </w:numPr>
        <w:spacing w:line="240" w:lineRule="auto"/>
        <w:rPr>
          <w:sz w:val="20"/>
        </w:rPr>
      </w:pPr>
      <w:r w:rsidRPr="00690A1B">
        <w:rPr>
          <w:sz w:val="20"/>
        </w:rPr>
        <w:t>I</w:t>
      </w:r>
      <w:r w:rsidR="003F3481" w:rsidRPr="00690A1B">
        <w:rPr>
          <w:sz w:val="20"/>
        </w:rPr>
        <w:t xml:space="preserve"> have met people from all </w:t>
      </w:r>
      <w:r w:rsidR="00A34A16" w:rsidRPr="00690A1B">
        <w:rPr>
          <w:sz w:val="20"/>
        </w:rPr>
        <w:t>walks of life</w:t>
      </w:r>
      <w:r w:rsidR="007523C0" w:rsidRPr="00690A1B">
        <w:rPr>
          <w:sz w:val="20"/>
        </w:rPr>
        <w:t xml:space="preserve"> and responded </w:t>
      </w:r>
      <w:r w:rsidR="00DC568B" w:rsidRPr="00690A1B">
        <w:rPr>
          <w:sz w:val="20"/>
        </w:rPr>
        <w:t>to their requests.</w:t>
      </w:r>
    </w:p>
    <w:p w14:paraId="55B1A3C7" w14:textId="456A33D3" w:rsidR="00A34A16" w:rsidRPr="00690A1B" w:rsidRDefault="00A34A16" w:rsidP="00A470B9">
      <w:pPr>
        <w:pStyle w:val="ListParagraph"/>
        <w:numPr>
          <w:ilvl w:val="0"/>
          <w:numId w:val="12"/>
        </w:numPr>
        <w:spacing w:line="240" w:lineRule="auto"/>
        <w:rPr>
          <w:sz w:val="20"/>
        </w:rPr>
      </w:pPr>
      <w:r w:rsidRPr="00690A1B">
        <w:rPr>
          <w:sz w:val="20"/>
        </w:rPr>
        <w:t>I have built excellent comm</w:t>
      </w:r>
      <w:r w:rsidR="00EE0367" w:rsidRPr="00690A1B">
        <w:rPr>
          <w:sz w:val="20"/>
        </w:rPr>
        <w:t xml:space="preserve">unication and customer </w:t>
      </w:r>
      <w:r w:rsidR="00457873" w:rsidRPr="00690A1B">
        <w:rPr>
          <w:sz w:val="20"/>
        </w:rPr>
        <w:t>service skills.</w:t>
      </w:r>
    </w:p>
    <w:p w14:paraId="716715A3" w14:textId="53A33EF8" w:rsidR="00EE0367" w:rsidRPr="00690A1B" w:rsidRDefault="00457873" w:rsidP="00A470B9">
      <w:pPr>
        <w:pStyle w:val="ListParagraph"/>
        <w:numPr>
          <w:ilvl w:val="0"/>
          <w:numId w:val="12"/>
        </w:numPr>
        <w:spacing w:line="240" w:lineRule="auto"/>
        <w:rPr>
          <w:sz w:val="20"/>
        </w:rPr>
      </w:pPr>
      <w:r w:rsidRPr="00690A1B">
        <w:rPr>
          <w:sz w:val="20"/>
        </w:rPr>
        <w:t xml:space="preserve">I have </w:t>
      </w:r>
      <w:r w:rsidR="00283B70" w:rsidRPr="00690A1B">
        <w:rPr>
          <w:sz w:val="20"/>
        </w:rPr>
        <w:t>learnt to use my time effectively.</w:t>
      </w:r>
    </w:p>
    <w:p w14:paraId="466064A7" w14:textId="77777777" w:rsidR="0073369E" w:rsidRPr="00690A1B" w:rsidRDefault="0073369E" w:rsidP="0073369E">
      <w:pPr>
        <w:spacing w:line="240" w:lineRule="auto"/>
        <w:rPr>
          <w:sz w:val="20"/>
        </w:rPr>
      </w:pPr>
    </w:p>
    <w:p w14:paraId="1E1B46C8" w14:textId="4DD94738" w:rsidR="0073369E" w:rsidRPr="00690A1B" w:rsidRDefault="0073369E" w:rsidP="0073369E">
      <w:pPr>
        <w:spacing w:line="240" w:lineRule="auto"/>
        <w:rPr>
          <w:b/>
          <w:i/>
          <w:sz w:val="24"/>
          <w:szCs w:val="28"/>
        </w:rPr>
      </w:pPr>
      <w:proofErr w:type="spellStart"/>
      <w:r w:rsidRPr="00690A1B">
        <w:rPr>
          <w:b/>
          <w:i/>
          <w:sz w:val="24"/>
          <w:szCs w:val="28"/>
        </w:rPr>
        <w:t>Ryburn</w:t>
      </w:r>
      <w:proofErr w:type="spellEnd"/>
      <w:r w:rsidRPr="00690A1B">
        <w:rPr>
          <w:b/>
          <w:i/>
          <w:sz w:val="24"/>
          <w:szCs w:val="28"/>
        </w:rPr>
        <w:t xml:space="preserve"> Valley High school</w:t>
      </w:r>
      <w:r w:rsidR="00F81EFF" w:rsidRPr="00690A1B">
        <w:rPr>
          <w:b/>
          <w:i/>
          <w:sz w:val="24"/>
          <w:szCs w:val="28"/>
        </w:rPr>
        <w:t xml:space="preserve"> (September 2017 </w:t>
      </w:r>
      <w:r w:rsidR="00DB5097" w:rsidRPr="00690A1B">
        <w:rPr>
          <w:b/>
          <w:i/>
          <w:sz w:val="24"/>
          <w:szCs w:val="28"/>
        </w:rPr>
        <w:t>– July 2018</w:t>
      </w:r>
      <w:r w:rsidR="00F81EFF" w:rsidRPr="00690A1B">
        <w:rPr>
          <w:b/>
          <w:i/>
          <w:sz w:val="24"/>
          <w:szCs w:val="28"/>
        </w:rPr>
        <w:t>)</w:t>
      </w:r>
    </w:p>
    <w:p w14:paraId="646C31C3" w14:textId="0201E608" w:rsidR="0073369E" w:rsidRPr="00690A1B" w:rsidRDefault="0073369E" w:rsidP="0073369E">
      <w:pPr>
        <w:spacing w:line="240" w:lineRule="auto"/>
        <w:rPr>
          <w:sz w:val="20"/>
        </w:rPr>
      </w:pPr>
      <w:proofErr w:type="gramStart"/>
      <w:r w:rsidRPr="00690A1B">
        <w:rPr>
          <w:sz w:val="20"/>
        </w:rPr>
        <w:t>Apprentice ICT technician.</w:t>
      </w:r>
      <w:proofErr w:type="gramEnd"/>
      <w:r w:rsidRPr="00690A1B">
        <w:rPr>
          <w:sz w:val="20"/>
        </w:rPr>
        <w:t xml:space="preserve"> </w:t>
      </w:r>
    </w:p>
    <w:p w14:paraId="2F983E59" w14:textId="6505A4C2" w:rsidR="00EC3830" w:rsidRPr="00690A1B" w:rsidRDefault="005C323D" w:rsidP="00EC3830">
      <w:pPr>
        <w:pStyle w:val="ListParagraph"/>
        <w:numPr>
          <w:ilvl w:val="0"/>
          <w:numId w:val="12"/>
        </w:numPr>
        <w:spacing w:line="240" w:lineRule="auto"/>
        <w:rPr>
          <w:sz w:val="20"/>
        </w:rPr>
      </w:pPr>
      <w:r w:rsidRPr="00690A1B">
        <w:rPr>
          <w:sz w:val="20"/>
        </w:rPr>
        <w:t xml:space="preserve">While working at </w:t>
      </w:r>
      <w:proofErr w:type="spellStart"/>
      <w:r w:rsidR="006F23EF" w:rsidRPr="00690A1B">
        <w:rPr>
          <w:sz w:val="20"/>
        </w:rPr>
        <w:t>Ryburn</w:t>
      </w:r>
      <w:proofErr w:type="spellEnd"/>
      <w:r w:rsidR="006F23EF" w:rsidRPr="00690A1B">
        <w:rPr>
          <w:sz w:val="20"/>
        </w:rPr>
        <w:t xml:space="preserve"> </w:t>
      </w:r>
      <w:r w:rsidR="0048401D" w:rsidRPr="00690A1B">
        <w:rPr>
          <w:sz w:val="20"/>
        </w:rPr>
        <w:t xml:space="preserve">Valley </w:t>
      </w:r>
      <w:r w:rsidR="00A23686" w:rsidRPr="00690A1B">
        <w:rPr>
          <w:sz w:val="20"/>
        </w:rPr>
        <w:t xml:space="preserve">High school, I feel my skills and attributes </w:t>
      </w:r>
      <w:r w:rsidR="00243D11" w:rsidRPr="00690A1B">
        <w:rPr>
          <w:sz w:val="20"/>
        </w:rPr>
        <w:t xml:space="preserve">have </w:t>
      </w:r>
      <w:r w:rsidR="00D92DB9" w:rsidRPr="00690A1B">
        <w:rPr>
          <w:sz w:val="20"/>
        </w:rPr>
        <w:t xml:space="preserve">flourished. </w:t>
      </w:r>
      <w:r w:rsidR="0063344C" w:rsidRPr="00690A1B">
        <w:rPr>
          <w:sz w:val="20"/>
        </w:rPr>
        <w:t xml:space="preserve">I have </w:t>
      </w:r>
      <w:r w:rsidR="00080BC0" w:rsidRPr="00690A1B">
        <w:rPr>
          <w:sz w:val="20"/>
        </w:rPr>
        <w:t xml:space="preserve">strengthened </w:t>
      </w:r>
      <w:r w:rsidR="0059399E" w:rsidRPr="00690A1B">
        <w:rPr>
          <w:sz w:val="20"/>
        </w:rPr>
        <w:t xml:space="preserve">my </w:t>
      </w:r>
      <w:r w:rsidR="0063344C" w:rsidRPr="00690A1B">
        <w:rPr>
          <w:sz w:val="20"/>
        </w:rPr>
        <w:t xml:space="preserve">team </w:t>
      </w:r>
      <w:r w:rsidR="006301D6" w:rsidRPr="00690A1B">
        <w:rPr>
          <w:sz w:val="20"/>
        </w:rPr>
        <w:t xml:space="preserve">working </w:t>
      </w:r>
      <w:r w:rsidR="008E5025" w:rsidRPr="00690A1B">
        <w:rPr>
          <w:sz w:val="20"/>
        </w:rPr>
        <w:t>and organisational s</w:t>
      </w:r>
      <w:r w:rsidR="006301D6" w:rsidRPr="00690A1B">
        <w:rPr>
          <w:sz w:val="20"/>
        </w:rPr>
        <w:t xml:space="preserve">kills. </w:t>
      </w:r>
    </w:p>
    <w:p w14:paraId="234C934E" w14:textId="6682CD38" w:rsidR="006301D6" w:rsidRPr="00690A1B" w:rsidRDefault="006301D6" w:rsidP="00371E4F">
      <w:pPr>
        <w:pStyle w:val="ListParagraph"/>
        <w:numPr>
          <w:ilvl w:val="0"/>
          <w:numId w:val="12"/>
        </w:numPr>
        <w:spacing w:line="240" w:lineRule="auto"/>
        <w:rPr>
          <w:sz w:val="20"/>
        </w:rPr>
      </w:pPr>
      <w:r w:rsidRPr="00690A1B">
        <w:rPr>
          <w:sz w:val="20"/>
        </w:rPr>
        <w:t xml:space="preserve">During my </w:t>
      </w:r>
      <w:r w:rsidR="00A965FD" w:rsidRPr="00690A1B">
        <w:rPr>
          <w:sz w:val="20"/>
        </w:rPr>
        <w:t xml:space="preserve">time </w:t>
      </w:r>
      <w:r w:rsidRPr="00690A1B">
        <w:rPr>
          <w:sz w:val="20"/>
        </w:rPr>
        <w:t xml:space="preserve">I </w:t>
      </w:r>
      <w:r w:rsidR="007C0B26" w:rsidRPr="00690A1B">
        <w:rPr>
          <w:sz w:val="20"/>
        </w:rPr>
        <w:t xml:space="preserve">have working with servers. </w:t>
      </w:r>
      <w:proofErr w:type="gramStart"/>
      <w:r w:rsidR="007C0B26" w:rsidRPr="00690A1B">
        <w:rPr>
          <w:sz w:val="20"/>
        </w:rPr>
        <w:t>This includes the use of Windows server 2012 and 2008 and feel</w:t>
      </w:r>
      <w:proofErr w:type="gramEnd"/>
      <w:r w:rsidR="007C0B26" w:rsidRPr="00690A1B">
        <w:rPr>
          <w:sz w:val="20"/>
        </w:rPr>
        <w:t xml:space="preserve"> I am very confident with the tools and functions in these packages. </w:t>
      </w:r>
    </w:p>
    <w:p w14:paraId="1A4649A2" w14:textId="5E97E520" w:rsidR="007C0B26" w:rsidRPr="00690A1B" w:rsidRDefault="007C0B26" w:rsidP="00EC3830">
      <w:pPr>
        <w:pStyle w:val="ListParagraph"/>
        <w:numPr>
          <w:ilvl w:val="0"/>
          <w:numId w:val="12"/>
        </w:numPr>
        <w:spacing w:line="240" w:lineRule="auto"/>
        <w:rPr>
          <w:sz w:val="20"/>
        </w:rPr>
      </w:pPr>
      <w:r w:rsidRPr="00690A1B">
        <w:rPr>
          <w:sz w:val="20"/>
        </w:rPr>
        <w:t>I have used AD to assist</w:t>
      </w:r>
      <w:r w:rsidR="00A04CCF" w:rsidRPr="00690A1B">
        <w:rPr>
          <w:sz w:val="20"/>
        </w:rPr>
        <w:t xml:space="preserve"> the school in many ways, such </w:t>
      </w:r>
      <w:r w:rsidR="00371E4F" w:rsidRPr="00690A1B">
        <w:rPr>
          <w:sz w:val="20"/>
        </w:rPr>
        <w:t xml:space="preserve">as </w:t>
      </w:r>
      <w:r w:rsidR="00A04CCF" w:rsidRPr="00690A1B">
        <w:rPr>
          <w:sz w:val="20"/>
        </w:rPr>
        <w:t xml:space="preserve">changing password. Setting up new users and assigning them work areas, </w:t>
      </w:r>
      <w:r w:rsidR="00EB7221" w:rsidRPr="00690A1B">
        <w:rPr>
          <w:sz w:val="20"/>
        </w:rPr>
        <w:t xml:space="preserve">adding them to the correct organisation, and setting up SMTPS. </w:t>
      </w:r>
    </w:p>
    <w:p w14:paraId="149CD65F" w14:textId="3E20BDDC" w:rsidR="00D76074" w:rsidRPr="00690A1B" w:rsidRDefault="00A339E3" w:rsidP="00D76074">
      <w:pPr>
        <w:pStyle w:val="ListParagraph"/>
        <w:numPr>
          <w:ilvl w:val="0"/>
          <w:numId w:val="12"/>
        </w:numPr>
        <w:spacing w:line="240" w:lineRule="auto"/>
        <w:rPr>
          <w:sz w:val="20"/>
        </w:rPr>
      </w:pPr>
      <w:r w:rsidRPr="00690A1B">
        <w:rPr>
          <w:sz w:val="20"/>
        </w:rPr>
        <w:t xml:space="preserve">I have a lot of experience </w:t>
      </w:r>
      <w:r w:rsidR="00EE0789" w:rsidRPr="00690A1B">
        <w:rPr>
          <w:sz w:val="20"/>
        </w:rPr>
        <w:t>with</w:t>
      </w:r>
      <w:r w:rsidRPr="00690A1B">
        <w:rPr>
          <w:sz w:val="20"/>
        </w:rPr>
        <w:t xml:space="preserve">in the various versions of Microsoft </w:t>
      </w:r>
      <w:r w:rsidR="00D76074" w:rsidRPr="00690A1B">
        <w:rPr>
          <w:sz w:val="20"/>
        </w:rPr>
        <w:t>packages, both in work and course work based.</w:t>
      </w:r>
    </w:p>
    <w:p w14:paraId="7E9C9A38" w14:textId="03E42517" w:rsidR="00EC3830" w:rsidRPr="00690A1B" w:rsidRDefault="00D76074" w:rsidP="00472383">
      <w:pPr>
        <w:pStyle w:val="ListParagraph"/>
        <w:numPr>
          <w:ilvl w:val="0"/>
          <w:numId w:val="12"/>
        </w:numPr>
        <w:spacing w:line="240" w:lineRule="auto"/>
        <w:rPr>
          <w:sz w:val="20"/>
        </w:rPr>
      </w:pPr>
      <w:r w:rsidRPr="00690A1B">
        <w:rPr>
          <w:sz w:val="20"/>
        </w:rPr>
        <w:t xml:space="preserve">I feel my </w:t>
      </w:r>
      <w:r w:rsidR="00472383" w:rsidRPr="00690A1B">
        <w:rPr>
          <w:sz w:val="20"/>
        </w:rPr>
        <w:t>strengths with</w:t>
      </w:r>
      <w:r w:rsidRPr="00690A1B">
        <w:rPr>
          <w:sz w:val="20"/>
        </w:rPr>
        <w:t xml:space="preserve">in this job </w:t>
      </w:r>
      <w:proofErr w:type="gramStart"/>
      <w:r w:rsidRPr="00690A1B">
        <w:rPr>
          <w:sz w:val="20"/>
        </w:rPr>
        <w:t>has</w:t>
      </w:r>
      <w:proofErr w:type="gramEnd"/>
      <w:r w:rsidRPr="00690A1B">
        <w:rPr>
          <w:sz w:val="20"/>
        </w:rPr>
        <w:t xml:space="preserve"> been the </w:t>
      </w:r>
      <w:r w:rsidR="001A3585" w:rsidRPr="00690A1B">
        <w:rPr>
          <w:sz w:val="20"/>
        </w:rPr>
        <w:t xml:space="preserve">hardware side. I feel I am very good at </w:t>
      </w:r>
      <w:r w:rsidR="00756631" w:rsidRPr="00690A1B">
        <w:rPr>
          <w:sz w:val="20"/>
        </w:rPr>
        <w:t>finding</w:t>
      </w:r>
      <w:r w:rsidR="00EE49B9" w:rsidRPr="00690A1B">
        <w:rPr>
          <w:sz w:val="20"/>
        </w:rPr>
        <w:t xml:space="preserve"> and resolving hardware </w:t>
      </w:r>
      <w:r w:rsidR="00756631" w:rsidRPr="00690A1B">
        <w:rPr>
          <w:sz w:val="20"/>
        </w:rPr>
        <w:t>problems, wh</w:t>
      </w:r>
      <w:r w:rsidR="00EE49B9" w:rsidRPr="00690A1B">
        <w:rPr>
          <w:sz w:val="20"/>
        </w:rPr>
        <w:t xml:space="preserve">ether </w:t>
      </w:r>
      <w:r w:rsidR="00756631" w:rsidRPr="00690A1B">
        <w:rPr>
          <w:sz w:val="20"/>
        </w:rPr>
        <w:t>with</w:t>
      </w:r>
      <w:r w:rsidR="00EE49B9" w:rsidRPr="00690A1B">
        <w:rPr>
          <w:sz w:val="20"/>
        </w:rPr>
        <w:t xml:space="preserve">in a PC, printer or even a projector. </w:t>
      </w:r>
    </w:p>
    <w:p w14:paraId="3F34DE0E" w14:textId="77777777" w:rsidR="00DB5097" w:rsidRPr="00690A1B" w:rsidRDefault="00DB5097" w:rsidP="00472383">
      <w:pPr>
        <w:pStyle w:val="ListParagraph"/>
        <w:numPr>
          <w:ilvl w:val="0"/>
          <w:numId w:val="12"/>
        </w:numPr>
        <w:spacing w:line="240" w:lineRule="auto"/>
        <w:rPr>
          <w:sz w:val="20"/>
        </w:rPr>
      </w:pPr>
    </w:p>
    <w:p w14:paraId="0528845D" w14:textId="41CF7630" w:rsidR="00DB5097" w:rsidRPr="00690A1B" w:rsidRDefault="00CA7DF4" w:rsidP="00DB5097">
      <w:pPr>
        <w:spacing w:line="240" w:lineRule="auto"/>
        <w:rPr>
          <w:b/>
          <w:i/>
          <w:sz w:val="24"/>
          <w:szCs w:val="28"/>
        </w:rPr>
      </w:pPr>
      <w:r w:rsidRPr="00690A1B">
        <w:rPr>
          <w:b/>
          <w:i/>
          <w:sz w:val="24"/>
          <w:szCs w:val="28"/>
        </w:rPr>
        <w:t>Saint Gobain</w:t>
      </w:r>
      <w:r w:rsidR="00DB5097" w:rsidRPr="00690A1B">
        <w:rPr>
          <w:b/>
          <w:i/>
          <w:sz w:val="24"/>
          <w:szCs w:val="28"/>
        </w:rPr>
        <w:t xml:space="preserve"> (July - Current)</w:t>
      </w:r>
    </w:p>
    <w:p w14:paraId="41B238AC" w14:textId="3C54810E" w:rsidR="00DB5097" w:rsidRPr="00690A1B" w:rsidRDefault="00DB5097" w:rsidP="00DB5097">
      <w:pPr>
        <w:spacing w:line="240" w:lineRule="auto"/>
        <w:rPr>
          <w:sz w:val="20"/>
        </w:rPr>
      </w:pPr>
      <w:r w:rsidRPr="00690A1B">
        <w:rPr>
          <w:sz w:val="20"/>
        </w:rPr>
        <w:t>Service Desk Analyst</w:t>
      </w:r>
    </w:p>
    <w:p w14:paraId="1C1D5F17" w14:textId="26D23118" w:rsidR="00DB5097" w:rsidRPr="00690A1B" w:rsidRDefault="00690A1B" w:rsidP="00690A1B">
      <w:pPr>
        <w:pStyle w:val="ListParagraph"/>
        <w:numPr>
          <w:ilvl w:val="0"/>
          <w:numId w:val="12"/>
        </w:numPr>
        <w:spacing w:line="240" w:lineRule="auto"/>
        <w:rPr>
          <w:sz w:val="20"/>
        </w:rPr>
      </w:pPr>
      <w:r w:rsidRPr="00690A1B">
        <w:rPr>
          <w:sz w:val="20"/>
        </w:rPr>
        <w:t xml:space="preserve">While working at Saint Gobain I have perfected my skills in customer service and continue to grow in that area. </w:t>
      </w:r>
    </w:p>
    <w:p w14:paraId="372D0F93" w14:textId="3E7105DE" w:rsidR="00690A1B" w:rsidRDefault="00AE456E" w:rsidP="00690A1B">
      <w:pPr>
        <w:pStyle w:val="ListParagraph"/>
        <w:numPr>
          <w:ilvl w:val="0"/>
          <w:numId w:val="12"/>
        </w:numPr>
        <w:spacing w:line="240" w:lineRule="auto"/>
        <w:rPr>
          <w:sz w:val="20"/>
        </w:rPr>
      </w:pPr>
      <w:r>
        <w:rPr>
          <w:sz w:val="20"/>
        </w:rPr>
        <w:t xml:space="preserve">I have expanded my knowledge in IT. </w:t>
      </w:r>
    </w:p>
    <w:p w14:paraId="5B0B2443" w14:textId="77777777" w:rsidR="00AE456E" w:rsidRDefault="00AE456E" w:rsidP="00AE456E">
      <w:pPr>
        <w:spacing w:line="240" w:lineRule="auto"/>
        <w:rPr>
          <w:sz w:val="20"/>
        </w:rPr>
      </w:pPr>
    </w:p>
    <w:p w14:paraId="6AA7E953" w14:textId="73306833" w:rsidR="00AE456E" w:rsidRDefault="00AE456E" w:rsidP="00AE456E">
      <w:pPr>
        <w:spacing w:line="240" w:lineRule="auto"/>
        <w:rPr>
          <w:b/>
          <w:i/>
          <w:sz w:val="24"/>
          <w:szCs w:val="28"/>
        </w:rPr>
      </w:pPr>
      <w:r>
        <w:rPr>
          <w:b/>
          <w:i/>
          <w:sz w:val="24"/>
          <w:szCs w:val="28"/>
        </w:rPr>
        <w:t>Experience</w:t>
      </w:r>
    </w:p>
    <w:p w14:paraId="2A99F263" w14:textId="18233599" w:rsidR="00AE456E" w:rsidRPr="00AE456E" w:rsidRDefault="00AE456E" w:rsidP="00AE456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Helvetica"/>
          <w:color w:val="auto"/>
          <w:sz w:val="21"/>
          <w:szCs w:val="21"/>
          <w:lang w:eastAsia="en-GB"/>
        </w:rPr>
      </w:pPr>
      <w:r>
        <w:rPr>
          <w:rFonts w:asciiTheme="majorHAnsi" w:eastAsia="Times New Roman" w:hAnsiTheme="majorHAnsi" w:cs="Helvetica"/>
          <w:color w:val="auto"/>
          <w:sz w:val="21"/>
          <w:szCs w:val="21"/>
          <w:lang w:eastAsia="en-GB"/>
        </w:rPr>
        <w:t xml:space="preserve">Operating Systems, Windows (XP, 7, 8, 8.1 and 10) also some knowledge in </w:t>
      </w:r>
      <w:proofErr w:type="spellStart"/>
      <w:r>
        <w:rPr>
          <w:rFonts w:asciiTheme="majorHAnsi" w:eastAsia="Times New Roman" w:hAnsiTheme="majorHAnsi" w:cs="Helvetica"/>
          <w:color w:val="auto"/>
          <w:sz w:val="21"/>
          <w:szCs w:val="21"/>
          <w:lang w:eastAsia="en-GB"/>
        </w:rPr>
        <w:t>linux</w:t>
      </w:r>
      <w:proofErr w:type="spellEnd"/>
      <w:r>
        <w:rPr>
          <w:rFonts w:asciiTheme="majorHAnsi" w:eastAsia="Times New Roman" w:hAnsiTheme="majorHAnsi" w:cs="Helvetica"/>
          <w:color w:val="auto"/>
          <w:sz w:val="21"/>
          <w:szCs w:val="21"/>
          <w:lang w:eastAsia="en-GB"/>
        </w:rPr>
        <w:t>.</w:t>
      </w:r>
    </w:p>
    <w:p w14:paraId="6EF47B9B" w14:textId="380CBF38" w:rsidR="00AE456E" w:rsidRPr="00AE456E" w:rsidRDefault="00AE456E" w:rsidP="00AE456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Helvetica"/>
          <w:color w:val="auto"/>
          <w:sz w:val="21"/>
          <w:szCs w:val="21"/>
          <w:lang w:eastAsia="en-GB"/>
        </w:rPr>
      </w:pPr>
      <w:r w:rsidRPr="00AE456E">
        <w:rPr>
          <w:rFonts w:asciiTheme="majorHAnsi" w:eastAsia="Times New Roman" w:hAnsiTheme="majorHAnsi" w:cs="Helvetica"/>
          <w:color w:val="auto"/>
          <w:sz w:val="21"/>
          <w:szCs w:val="21"/>
          <w:lang w:eastAsia="en-GB"/>
        </w:rPr>
        <w:t xml:space="preserve">Window Server </w:t>
      </w:r>
      <w:r>
        <w:rPr>
          <w:rFonts w:asciiTheme="majorHAnsi" w:eastAsia="Times New Roman" w:hAnsiTheme="majorHAnsi" w:cs="Helvetica"/>
          <w:color w:val="auto"/>
          <w:sz w:val="21"/>
          <w:szCs w:val="21"/>
          <w:lang w:eastAsia="en-GB"/>
        </w:rPr>
        <w:t>2008-2016 including DNS, DHCP, AD and Group Policy</w:t>
      </w:r>
    </w:p>
    <w:p w14:paraId="3436D9A1" w14:textId="77777777" w:rsidR="00AE456E" w:rsidRPr="00AE456E" w:rsidRDefault="00AE456E" w:rsidP="00AE456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Helvetica"/>
          <w:color w:val="auto"/>
          <w:sz w:val="21"/>
          <w:szCs w:val="21"/>
          <w:lang w:eastAsia="en-GB"/>
        </w:rPr>
      </w:pPr>
      <w:r w:rsidRPr="00AE456E">
        <w:rPr>
          <w:rFonts w:asciiTheme="majorHAnsi" w:eastAsia="Times New Roman" w:hAnsiTheme="majorHAnsi" w:cs="Helvetica"/>
          <w:color w:val="auto"/>
          <w:sz w:val="21"/>
          <w:szCs w:val="21"/>
          <w:lang w:eastAsia="en-GB"/>
        </w:rPr>
        <w:t>OS &amp; Software deployment</w:t>
      </w:r>
    </w:p>
    <w:p w14:paraId="3747B3C1" w14:textId="20DF9BC3" w:rsidR="00AE456E" w:rsidRPr="00AE456E" w:rsidRDefault="00AE456E" w:rsidP="00AE456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Helvetica"/>
          <w:color w:val="auto"/>
          <w:sz w:val="21"/>
          <w:szCs w:val="21"/>
          <w:lang w:eastAsia="en-GB"/>
        </w:rPr>
      </w:pPr>
      <w:r>
        <w:rPr>
          <w:rFonts w:asciiTheme="majorHAnsi" w:eastAsia="Times New Roman" w:hAnsiTheme="majorHAnsi" w:cs="Helvetica"/>
          <w:color w:val="auto"/>
          <w:sz w:val="21"/>
          <w:szCs w:val="21"/>
          <w:lang w:eastAsia="en-GB"/>
        </w:rPr>
        <w:t>MS Office</w:t>
      </w:r>
    </w:p>
    <w:p w14:paraId="54C7CAC7" w14:textId="77777777" w:rsidR="00AE456E" w:rsidRPr="00AE456E" w:rsidRDefault="00AE456E" w:rsidP="00AE456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Helvetica"/>
          <w:color w:val="auto"/>
          <w:sz w:val="21"/>
          <w:szCs w:val="21"/>
          <w:lang w:eastAsia="en-GB"/>
        </w:rPr>
      </w:pPr>
      <w:r w:rsidRPr="00AE456E">
        <w:rPr>
          <w:rFonts w:asciiTheme="majorHAnsi" w:eastAsia="Times New Roman" w:hAnsiTheme="majorHAnsi" w:cs="Helvetica"/>
          <w:color w:val="auto"/>
          <w:sz w:val="21"/>
          <w:szCs w:val="21"/>
          <w:lang w:eastAsia="en-GB"/>
        </w:rPr>
        <w:t>Office 365</w:t>
      </w:r>
    </w:p>
    <w:p w14:paraId="0FBB2211" w14:textId="77777777" w:rsidR="00AE456E" w:rsidRPr="00AE456E" w:rsidRDefault="00AE456E" w:rsidP="00AE456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Helvetica"/>
          <w:color w:val="auto"/>
          <w:sz w:val="21"/>
          <w:szCs w:val="21"/>
          <w:lang w:eastAsia="en-GB"/>
        </w:rPr>
      </w:pPr>
      <w:r w:rsidRPr="00AE456E">
        <w:rPr>
          <w:rFonts w:asciiTheme="majorHAnsi" w:eastAsia="Times New Roman" w:hAnsiTheme="majorHAnsi" w:cs="Helvetica"/>
          <w:color w:val="auto"/>
          <w:sz w:val="21"/>
          <w:szCs w:val="21"/>
          <w:lang w:eastAsia="en-GB"/>
        </w:rPr>
        <w:t>G Suite</w:t>
      </w:r>
    </w:p>
    <w:p w14:paraId="19169DA0" w14:textId="44E92A8F" w:rsidR="00AE456E" w:rsidRPr="00AE456E" w:rsidRDefault="00AE456E" w:rsidP="00AE456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Helvetica"/>
          <w:color w:val="auto"/>
          <w:sz w:val="21"/>
          <w:szCs w:val="21"/>
          <w:lang w:eastAsia="en-GB"/>
        </w:rPr>
      </w:pPr>
      <w:r w:rsidRPr="00AE456E">
        <w:rPr>
          <w:rFonts w:asciiTheme="majorHAnsi" w:eastAsia="Times New Roman" w:hAnsiTheme="majorHAnsi" w:cs="Helvetica"/>
          <w:color w:val="auto"/>
          <w:sz w:val="21"/>
          <w:szCs w:val="21"/>
          <w:lang w:eastAsia="en-GB"/>
        </w:rPr>
        <w:t>Basic Networking</w:t>
      </w:r>
      <w:r>
        <w:rPr>
          <w:rFonts w:asciiTheme="majorHAnsi" w:eastAsia="Times New Roman" w:hAnsiTheme="majorHAnsi" w:cs="Helvetica"/>
          <w:color w:val="auto"/>
          <w:sz w:val="21"/>
          <w:szCs w:val="21"/>
          <w:lang w:eastAsia="en-GB"/>
        </w:rPr>
        <w:t xml:space="preserve"> including patching in network ports, making Ethernet cables and testing for faults in a line</w:t>
      </w:r>
    </w:p>
    <w:p w14:paraId="13A9C67D" w14:textId="09E3577B" w:rsidR="00AE456E" w:rsidRDefault="00AE456E" w:rsidP="00AE456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Helvetica"/>
          <w:color w:val="auto"/>
          <w:sz w:val="21"/>
          <w:szCs w:val="21"/>
          <w:lang w:eastAsia="en-GB"/>
        </w:rPr>
      </w:pPr>
      <w:r>
        <w:rPr>
          <w:rFonts w:asciiTheme="majorHAnsi" w:eastAsia="Times New Roman" w:hAnsiTheme="majorHAnsi" w:cs="Helvetica"/>
          <w:color w:val="auto"/>
          <w:sz w:val="21"/>
          <w:szCs w:val="21"/>
          <w:lang w:eastAsia="en-GB"/>
        </w:rPr>
        <w:t>I have some knowledge</w:t>
      </w:r>
      <w:r w:rsidRPr="00AE456E">
        <w:rPr>
          <w:rFonts w:asciiTheme="majorHAnsi" w:eastAsia="Times New Roman" w:hAnsiTheme="majorHAnsi" w:cs="Helvetica"/>
          <w:color w:val="auto"/>
          <w:sz w:val="21"/>
          <w:szCs w:val="21"/>
          <w:lang w:eastAsia="en-GB"/>
        </w:rPr>
        <w:t xml:space="preserve"> of Apple Products</w:t>
      </w:r>
    </w:p>
    <w:p w14:paraId="0AD7F2D5" w14:textId="741825AF" w:rsidR="008140C8" w:rsidRDefault="008140C8" w:rsidP="00AE456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Helvetica"/>
          <w:color w:val="auto"/>
          <w:sz w:val="21"/>
          <w:szCs w:val="21"/>
          <w:lang w:eastAsia="en-GB"/>
        </w:rPr>
      </w:pPr>
      <w:r>
        <w:rPr>
          <w:rFonts w:asciiTheme="majorHAnsi" w:eastAsia="Times New Roman" w:hAnsiTheme="majorHAnsi" w:cs="Helvetica"/>
          <w:color w:val="auto"/>
          <w:sz w:val="21"/>
          <w:szCs w:val="21"/>
          <w:lang w:eastAsia="en-GB"/>
        </w:rPr>
        <w:t xml:space="preserve">Antivirus software such as Sophos and </w:t>
      </w:r>
      <w:proofErr w:type="spellStart"/>
      <w:r>
        <w:rPr>
          <w:rFonts w:asciiTheme="majorHAnsi" w:eastAsia="Times New Roman" w:hAnsiTheme="majorHAnsi" w:cs="Helvetica"/>
          <w:color w:val="auto"/>
          <w:sz w:val="21"/>
          <w:szCs w:val="21"/>
          <w:lang w:eastAsia="en-GB"/>
        </w:rPr>
        <w:t>Macfee</w:t>
      </w:r>
      <w:proofErr w:type="spellEnd"/>
    </w:p>
    <w:p w14:paraId="5D6A96C5" w14:textId="678A3E42" w:rsidR="008140C8" w:rsidRDefault="008140C8" w:rsidP="00AE456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Helvetica"/>
          <w:color w:val="auto"/>
          <w:sz w:val="21"/>
          <w:szCs w:val="21"/>
          <w:lang w:eastAsia="en-GB"/>
        </w:rPr>
      </w:pPr>
      <w:r>
        <w:rPr>
          <w:rFonts w:asciiTheme="majorHAnsi" w:eastAsia="Times New Roman" w:hAnsiTheme="majorHAnsi" w:cs="Helvetica"/>
          <w:color w:val="auto"/>
          <w:sz w:val="21"/>
          <w:szCs w:val="21"/>
          <w:lang w:eastAsia="en-GB"/>
        </w:rPr>
        <w:t>Remote access including team viewer and Microsoft remote connection</w:t>
      </w:r>
    </w:p>
    <w:p w14:paraId="62431B99" w14:textId="77777777" w:rsidR="00AE456E" w:rsidRDefault="00AE456E" w:rsidP="00AE456E">
      <w:pPr>
        <w:spacing w:line="240" w:lineRule="auto"/>
        <w:rPr>
          <w:b/>
          <w:i/>
          <w:sz w:val="24"/>
          <w:szCs w:val="28"/>
        </w:rPr>
      </w:pPr>
      <w:r>
        <w:rPr>
          <w:b/>
          <w:i/>
          <w:sz w:val="24"/>
          <w:szCs w:val="28"/>
        </w:rPr>
        <w:t>Experience</w:t>
      </w:r>
    </w:p>
    <w:p w14:paraId="21CECAA9" w14:textId="77777777" w:rsidR="00AE456E" w:rsidRDefault="00AE456E" w:rsidP="00AE456E">
      <w:pPr>
        <w:spacing w:line="240" w:lineRule="auto"/>
        <w:rPr>
          <w:b/>
          <w:i/>
          <w:sz w:val="24"/>
          <w:szCs w:val="28"/>
        </w:rPr>
      </w:pPr>
    </w:p>
    <w:p w14:paraId="0FE2E2D5" w14:textId="41F5418C" w:rsidR="00AE456E" w:rsidRDefault="00AE456E" w:rsidP="00AE456E">
      <w:pPr>
        <w:spacing w:line="240" w:lineRule="auto"/>
        <w:rPr>
          <w:rFonts w:asciiTheme="majorHAnsi" w:eastAsia="Times New Roman" w:hAnsiTheme="majorHAnsi" w:cs="Helvetica"/>
          <w:color w:val="auto"/>
          <w:sz w:val="21"/>
          <w:szCs w:val="21"/>
          <w:lang w:eastAsia="en-GB"/>
        </w:rPr>
      </w:pPr>
      <w:r>
        <w:rPr>
          <w:rFonts w:asciiTheme="majorHAnsi" w:eastAsia="Times New Roman" w:hAnsiTheme="majorHAnsi" w:cs="Helvetica"/>
          <w:color w:val="auto"/>
          <w:sz w:val="21"/>
          <w:szCs w:val="21"/>
          <w:lang w:eastAsia="en-GB"/>
        </w:rPr>
        <w:t xml:space="preserve">In my free time I like to spend some time with my friends or working on my motorbike. </w:t>
      </w:r>
    </w:p>
    <w:p w14:paraId="33078139" w14:textId="78E06987" w:rsidR="00AE456E" w:rsidRPr="00AE456E" w:rsidRDefault="00AE456E" w:rsidP="00AE456E">
      <w:pPr>
        <w:spacing w:line="240" w:lineRule="auto"/>
        <w:rPr>
          <w:b/>
          <w:i/>
          <w:sz w:val="24"/>
          <w:szCs w:val="28"/>
        </w:rPr>
      </w:pPr>
      <w:r>
        <w:rPr>
          <w:rFonts w:asciiTheme="majorHAnsi" w:eastAsia="Times New Roman" w:hAnsiTheme="majorHAnsi" w:cs="Helvetica"/>
          <w:color w:val="auto"/>
          <w:sz w:val="21"/>
          <w:szCs w:val="21"/>
          <w:lang w:eastAsia="en-GB"/>
        </w:rPr>
        <w:t xml:space="preserve">I love anything with wheels. </w:t>
      </w:r>
    </w:p>
    <w:p w14:paraId="46AEFB48" w14:textId="77777777" w:rsidR="00AE456E" w:rsidRDefault="00AE456E" w:rsidP="00AE456E">
      <w:pPr>
        <w:spacing w:line="240" w:lineRule="auto"/>
        <w:rPr>
          <w:b/>
          <w:i/>
          <w:sz w:val="24"/>
          <w:szCs w:val="28"/>
        </w:rPr>
      </w:pPr>
    </w:p>
    <w:p w14:paraId="2F626E91" w14:textId="77777777" w:rsidR="00AE456E" w:rsidRPr="00690A1B" w:rsidRDefault="00AE456E" w:rsidP="00AE456E">
      <w:pPr>
        <w:spacing w:line="240" w:lineRule="auto"/>
        <w:rPr>
          <w:b/>
          <w:i/>
          <w:sz w:val="24"/>
          <w:szCs w:val="28"/>
        </w:rPr>
      </w:pPr>
    </w:p>
    <w:p w14:paraId="536AD23A" w14:textId="2E4AE3EE" w:rsidR="00AB674A" w:rsidRPr="002657D2" w:rsidRDefault="00AB674A" w:rsidP="00A470B9">
      <w:pPr>
        <w:spacing w:line="240" w:lineRule="auto"/>
      </w:pPr>
    </w:p>
    <w:sectPr w:rsidR="00AB674A" w:rsidRPr="002657D2" w:rsidSect="008E2E2A">
      <w:headerReference w:type="default" r:id="rId9"/>
      <w:footerReference w:type="default" r:id="rId10"/>
      <w:headerReference w:type="first" r:id="rId11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E2FFB1" w14:textId="77777777" w:rsidR="00282C3D" w:rsidRDefault="00282C3D">
      <w:pPr>
        <w:spacing w:after="0" w:line="240" w:lineRule="auto"/>
      </w:pPr>
      <w:r>
        <w:separator/>
      </w:r>
    </w:p>
  </w:endnote>
  <w:endnote w:type="continuationSeparator" w:id="0">
    <w:p w14:paraId="615D38F1" w14:textId="77777777" w:rsidR="00282C3D" w:rsidRDefault="00282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254E33" w14:textId="5049A7D1" w:rsidR="0059120E" w:rsidRDefault="008E2E2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40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7EC77D" w14:textId="77777777" w:rsidR="00282C3D" w:rsidRDefault="00282C3D">
      <w:pPr>
        <w:spacing w:after="0" w:line="240" w:lineRule="auto"/>
      </w:pPr>
      <w:r>
        <w:separator/>
      </w:r>
    </w:p>
  </w:footnote>
  <w:footnote w:type="continuationSeparator" w:id="0">
    <w:p w14:paraId="594B071C" w14:textId="77777777" w:rsidR="00282C3D" w:rsidRDefault="00282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5F3167" w14:textId="77777777" w:rsidR="0059120E" w:rsidRDefault="008E2E2A">
    <w:pPr>
      <w:pStyle w:val="Header"/>
    </w:pPr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F7947C8" wp14:editId="2AC39D0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27940" b="13335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  <a:solidFill>
                        <a:srgbClr val="7030A0"/>
                      </a:solidFill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DA5DE" w14:textId="77777777" w:rsidR="00986D4D" w:rsidRDefault="00986D4D" w:rsidP="00986D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grp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">
              <v:rect id="Rectangle 2" o:spid="_x0000_s1027" style="position:absolute;width:32004;height:1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f+TsIA&#10;AADaAAAADwAAAGRycy9kb3ducmV2LnhtbESPT4vCMBTE78J+h/AWvIimetClGkUWRG+Lf6Ds7dE8&#10;m7rNS0mi1m+/EQSPw8z8hlmsOtuIG/lQO1YwHmUgiEuna64UnI6b4ReIEJE1No5JwYMCrJYfvQXm&#10;2t15T7dDrESCcMhRgYmxzaUMpSGLYeRa4uSdnbcYk/SV1B7vCW4bOcmyqbRYc1ow2NK3ofLvcLUK&#10;8Gfg29+wL0xx2W7Hj8Jrt54p1f/s1nMQkbr4Dr/aO61gAs8r6Qb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R/5OwgAAANoAAAAPAAAAAAAAAAAAAAAAAJgCAABkcnMvZG93&#10;bnJldi54bWxQSwUGAAAAAAQABAD1AAAAhwMAAAAA&#10;" fillcolor="#7030a0" strokecolor="#7030a0" strokeweight="1pt">
                <v:textbox>
                  <w:txbxContent>
                    <w:p w14:paraId="2EEDA5DE" w14:textId="77777777" w:rsidR="00986D4D" w:rsidRDefault="00986D4D" w:rsidP="00986D4D">
                      <w:pPr>
                        <w:jc w:val="center"/>
                      </w:pPr>
                    </w:p>
                  </w:txbxContent>
                </v:textbox>
              </v:rect>
              <v:rect id="Rectangle 3" o:spid="_x0000_s1028" style="position:absolute;top:99648;width:32004;height: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2FOMIA&#10;AADaAAAADwAAAGRycy9kb3ducmV2LnhtbESPQYvCMBSE78L+h/AW9qapFVSqUUR02Yui7uL50Tzb&#10;YvNSm6yt/nojCB6HmfmGmc5bU4or1a6wrKDfi0AQp1YXnCn4+113xyCcR9ZYWiYFN3Iwn310ppho&#10;2/CergefiQBhl6CC3PsqkdKlORl0PVsRB+9ka4M+yDqTusYmwE0p4ygaSoMFh4UcK1rmlJ4P/0bB&#10;xrWj7eK4+r6vdvuBX15ifWxipb4+28UEhKfWv8Ov9o9WMIDnlXAD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/YU4wgAAANoAAAAPAAAAAAAAAAAAAAAAAJgCAABkcnMvZG93&#10;bnJldi54bWxQSwUGAAAAAAQABAD1AAAAhwMAAAAA&#10;" filled="f" strokecolor="#7030a0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DE77EC" w14:textId="77777777" w:rsidR="0059120E" w:rsidRDefault="008E2E2A">
    <w:pPr>
      <w:pStyle w:val="Header"/>
    </w:pPr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D6CA396" wp14:editId="3BCC7D3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27940" b="13335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A7624" w14:textId="77777777" w:rsidR="00607F60" w:rsidRDefault="00607F60" w:rsidP="00607F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83C4A" w14:textId="77777777" w:rsidR="00D52F35" w:rsidRDefault="00D52F35" w:rsidP="00D52F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id="Group 5" o:spid="_x0000_s1029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">
              <v:rect id="Rectangle 6" o:spid="_x0000_s1030" style="position:absolute;width:32004;height:1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z4TcMA&#10;AADaAAAADwAAAGRycy9kb3ducmV2LnhtbESPwWrDMBBE74X8g9hALiWR04NbnCghBEp6C04DprfF&#10;2lpurJWR1Nj++6pQ6HGYmTfMdj/aTtzJh9axgvUqA0FcO91yo+D6/rp8AREissbOMSmYKMB+N3vY&#10;YqHdwCXdL7ERCcKhQAUmxr6QMtSGLIaV64mT9+m8xZikb6T2OCS47eRTluXSYstpwWBPR0P17fJt&#10;FeD50fcfoaxM9XU6rafKa3d4VmoxHw8bEJHG+B/+a79pBTn8Xkk3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nz4TcMAAADaAAAADwAAAAAAAAAAAAAAAACYAgAAZHJzL2Rv&#10;d25yZXYueG1sUEsFBgAAAAAEAAQA9QAAAIgDAAAAAA==&#10;" fillcolor="#7030a0" strokecolor="#7030a0" strokeweight="1pt">
                <v:textbox>
                  <w:txbxContent>
                    <w:p w14:paraId="350A7624" w14:textId="77777777" w:rsidR="00607F60" w:rsidRDefault="00607F60" w:rsidP="00607F60">
                      <w:pPr>
                        <w:jc w:val="center"/>
                      </w:pPr>
                    </w:p>
                  </w:txbxContent>
                </v:textbox>
              </v:rect>
              <v:rect id="Rectangle 7" o:spid="_x0000_s1031" style="position:absolute;top:99648;width:32004;height: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Bd1sIA&#10;AADaAAAADwAAAGRycy9kb3ducmV2LnhtbESPT4vCMBTE78J+h/AW9iJrqgeVrlFkQfS2+AeKt0fz&#10;bOo2LyWJWr+9EQSPw8z8hpktOtuIK/lQO1YwHGQgiEuna64UHPar7ymIEJE1No5JwZ0CLOYfvRnm&#10;2t14S9ddrESCcMhRgYmxzaUMpSGLYeBa4uSdnLcYk/SV1B5vCW4bOcqysbRYc1ow2NKvofJ/d7EK&#10;8K/v22PYFqY4r9fDe+G1W06U+vrslj8gInXxHX61N1rBBJ5X0g2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F3WwgAAANoAAAAPAAAAAAAAAAAAAAAAAJgCAABkcnMvZG93&#10;bnJldi54bWxQSwUGAAAAAAQABAD1AAAAhwMAAAAA&#10;" fillcolor="#7030a0" strokecolor="#7030a0" strokeweight="1pt">
                <v:textbox>
                  <w:txbxContent>
                    <w:p w14:paraId="0DB83C4A" w14:textId="77777777" w:rsidR="00D52F35" w:rsidRDefault="00D52F35" w:rsidP="00D52F35">
                      <w:pPr>
                        <w:jc w:val="center"/>
                      </w:pP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C0D53CA"/>
    <w:multiLevelType w:val="hybridMultilevel"/>
    <w:tmpl w:val="418294C0"/>
    <w:lvl w:ilvl="0" w:tplc="FFFFFFFF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CED4956"/>
    <w:multiLevelType w:val="hybridMultilevel"/>
    <w:tmpl w:val="7E8C3F5E"/>
    <w:lvl w:ilvl="0" w:tplc="08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2">
    <w:nsid w:val="628A2517"/>
    <w:multiLevelType w:val="multilevel"/>
    <w:tmpl w:val="29F0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935FC4"/>
    <w:multiLevelType w:val="hybridMultilevel"/>
    <w:tmpl w:val="F6BAD8A8"/>
    <w:lvl w:ilvl="0" w:tplc="FFFFFFFF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81437E"/>
    <w:multiLevelType w:val="hybridMultilevel"/>
    <w:tmpl w:val="0D527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3"/>
  </w:num>
  <w:num w:numId="13">
    <w:abstractNumId w:val="11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B4B"/>
    <w:rsid w:val="00003506"/>
    <w:rsid w:val="00014916"/>
    <w:rsid w:val="00033B18"/>
    <w:rsid w:val="00043BBB"/>
    <w:rsid w:val="00045B4A"/>
    <w:rsid w:val="00047A0C"/>
    <w:rsid w:val="00067478"/>
    <w:rsid w:val="00070CD2"/>
    <w:rsid w:val="00080BC0"/>
    <w:rsid w:val="0008477C"/>
    <w:rsid w:val="0009685C"/>
    <w:rsid w:val="000A77CF"/>
    <w:rsid w:val="000B47EE"/>
    <w:rsid w:val="000B603C"/>
    <w:rsid w:val="000C24B2"/>
    <w:rsid w:val="000C7B53"/>
    <w:rsid w:val="000D4D2E"/>
    <w:rsid w:val="000E1304"/>
    <w:rsid w:val="000E607B"/>
    <w:rsid w:val="000F1044"/>
    <w:rsid w:val="000F3EAC"/>
    <w:rsid w:val="000F5823"/>
    <w:rsid w:val="00101B1A"/>
    <w:rsid w:val="00101FC6"/>
    <w:rsid w:val="00102844"/>
    <w:rsid w:val="00124614"/>
    <w:rsid w:val="00127CC3"/>
    <w:rsid w:val="00175782"/>
    <w:rsid w:val="001825EC"/>
    <w:rsid w:val="00186BA4"/>
    <w:rsid w:val="00193085"/>
    <w:rsid w:val="001954BD"/>
    <w:rsid w:val="001A3585"/>
    <w:rsid w:val="001B20FB"/>
    <w:rsid w:val="001B446D"/>
    <w:rsid w:val="001C272E"/>
    <w:rsid w:val="001D0B37"/>
    <w:rsid w:val="001E1C20"/>
    <w:rsid w:val="001E4B89"/>
    <w:rsid w:val="001F6F59"/>
    <w:rsid w:val="00205C76"/>
    <w:rsid w:val="00207ACF"/>
    <w:rsid w:val="00224693"/>
    <w:rsid w:val="00240CD8"/>
    <w:rsid w:val="00243D11"/>
    <w:rsid w:val="00245264"/>
    <w:rsid w:val="00253509"/>
    <w:rsid w:val="00260E36"/>
    <w:rsid w:val="002655E6"/>
    <w:rsid w:val="002657D2"/>
    <w:rsid w:val="00282A90"/>
    <w:rsid w:val="00282C3D"/>
    <w:rsid w:val="00283B70"/>
    <w:rsid w:val="00286896"/>
    <w:rsid w:val="00291237"/>
    <w:rsid w:val="00292052"/>
    <w:rsid w:val="002D0930"/>
    <w:rsid w:val="002D197B"/>
    <w:rsid w:val="002D3AED"/>
    <w:rsid w:val="002D75C5"/>
    <w:rsid w:val="002F097A"/>
    <w:rsid w:val="002F730B"/>
    <w:rsid w:val="0032179D"/>
    <w:rsid w:val="00323216"/>
    <w:rsid w:val="00333B94"/>
    <w:rsid w:val="00336635"/>
    <w:rsid w:val="00346D3E"/>
    <w:rsid w:val="00355C1F"/>
    <w:rsid w:val="00362347"/>
    <w:rsid w:val="0036303F"/>
    <w:rsid w:val="003651EF"/>
    <w:rsid w:val="00371042"/>
    <w:rsid w:val="00371E4F"/>
    <w:rsid w:val="00373916"/>
    <w:rsid w:val="00375C1E"/>
    <w:rsid w:val="00377D35"/>
    <w:rsid w:val="00386D48"/>
    <w:rsid w:val="00387F1E"/>
    <w:rsid w:val="00390486"/>
    <w:rsid w:val="003B30B4"/>
    <w:rsid w:val="003B572E"/>
    <w:rsid w:val="003F3481"/>
    <w:rsid w:val="00404766"/>
    <w:rsid w:val="00404EC4"/>
    <w:rsid w:val="00424B6F"/>
    <w:rsid w:val="00427094"/>
    <w:rsid w:val="00432008"/>
    <w:rsid w:val="00432802"/>
    <w:rsid w:val="0045106E"/>
    <w:rsid w:val="00453516"/>
    <w:rsid w:val="00455120"/>
    <w:rsid w:val="00457873"/>
    <w:rsid w:val="00460B4B"/>
    <w:rsid w:val="00472383"/>
    <w:rsid w:val="00476705"/>
    <w:rsid w:val="0048401D"/>
    <w:rsid w:val="004A6F5E"/>
    <w:rsid w:val="004C1665"/>
    <w:rsid w:val="004C7FD5"/>
    <w:rsid w:val="004F28BF"/>
    <w:rsid w:val="004F6B86"/>
    <w:rsid w:val="0050003D"/>
    <w:rsid w:val="005118BD"/>
    <w:rsid w:val="00527084"/>
    <w:rsid w:val="00527390"/>
    <w:rsid w:val="0053325E"/>
    <w:rsid w:val="005368D0"/>
    <w:rsid w:val="00537BD6"/>
    <w:rsid w:val="0054218A"/>
    <w:rsid w:val="00543555"/>
    <w:rsid w:val="005553D7"/>
    <w:rsid w:val="00563FFB"/>
    <w:rsid w:val="00580950"/>
    <w:rsid w:val="00586787"/>
    <w:rsid w:val="0059120E"/>
    <w:rsid w:val="0059399E"/>
    <w:rsid w:val="0059470D"/>
    <w:rsid w:val="0059481F"/>
    <w:rsid w:val="00594B23"/>
    <w:rsid w:val="005B543C"/>
    <w:rsid w:val="005C0B5B"/>
    <w:rsid w:val="005C323D"/>
    <w:rsid w:val="005C3EA8"/>
    <w:rsid w:val="005C4B59"/>
    <w:rsid w:val="005C4E6D"/>
    <w:rsid w:val="005C6AB8"/>
    <w:rsid w:val="005D4B26"/>
    <w:rsid w:val="005F2FF5"/>
    <w:rsid w:val="005F5356"/>
    <w:rsid w:val="00602434"/>
    <w:rsid w:val="00604A42"/>
    <w:rsid w:val="00605979"/>
    <w:rsid w:val="00607F60"/>
    <w:rsid w:val="00611134"/>
    <w:rsid w:val="00613E80"/>
    <w:rsid w:val="00615DF0"/>
    <w:rsid w:val="00621CB8"/>
    <w:rsid w:val="006301D6"/>
    <w:rsid w:val="0063344C"/>
    <w:rsid w:val="006354FF"/>
    <w:rsid w:val="006427BA"/>
    <w:rsid w:val="0066096C"/>
    <w:rsid w:val="006626BF"/>
    <w:rsid w:val="00663831"/>
    <w:rsid w:val="00666636"/>
    <w:rsid w:val="00671B75"/>
    <w:rsid w:val="006824E5"/>
    <w:rsid w:val="00685E2D"/>
    <w:rsid w:val="00690A1B"/>
    <w:rsid w:val="006A3E48"/>
    <w:rsid w:val="006C2E25"/>
    <w:rsid w:val="006C790D"/>
    <w:rsid w:val="006E1440"/>
    <w:rsid w:val="006E149A"/>
    <w:rsid w:val="006F23EF"/>
    <w:rsid w:val="00702263"/>
    <w:rsid w:val="00732C28"/>
    <w:rsid w:val="00732D10"/>
    <w:rsid w:val="0073369E"/>
    <w:rsid w:val="00747C31"/>
    <w:rsid w:val="007523C0"/>
    <w:rsid w:val="00755F9A"/>
    <w:rsid w:val="00756631"/>
    <w:rsid w:val="0076522C"/>
    <w:rsid w:val="007824CB"/>
    <w:rsid w:val="00784E2C"/>
    <w:rsid w:val="007A5432"/>
    <w:rsid w:val="007C0B26"/>
    <w:rsid w:val="007C28E0"/>
    <w:rsid w:val="007E12CE"/>
    <w:rsid w:val="007F0FD1"/>
    <w:rsid w:val="008140C8"/>
    <w:rsid w:val="00814149"/>
    <w:rsid w:val="008432FE"/>
    <w:rsid w:val="00877C9D"/>
    <w:rsid w:val="00880B89"/>
    <w:rsid w:val="0088661B"/>
    <w:rsid w:val="0088694F"/>
    <w:rsid w:val="00893D03"/>
    <w:rsid w:val="008A1A37"/>
    <w:rsid w:val="008B242B"/>
    <w:rsid w:val="008B4FD3"/>
    <w:rsid w:val="008C1879"/>
    <w:rsid w:val="008C2BA1"/>
    <w:rsid w:val="008C6B7B"/>
    <w:rsid w:val="008E2E2A"/>
    <w:rsid w:val="008E5025"/>
    <w:rsid w:val="008E6FC9"/>
    <w:rsid w:val="00904F84"/>
    <w:rsid w:val="00913D7F"/>
    <w:rsid w:val="009162AC"/>
    <w:rsid w:val="00933BC5"/>
    <w:rsid w:val="00934D1D"/>
    <w:rsid w:val="00945E43"/>
    <w:rsid w:val="00953BCF"/>
    <w:rsid w:val="00955C1D"/>
    <w:rsid w:val="009646FC"/>
    <w:rsid w:val="0097368E"/>
    <w:rsid w:val="00986D4D"/>
    <w:rsid w:val="00997B05"/>
    <w:rsid w:val="009A7EAB"/>
    <w:rsid w:val="009D2E05"/>
    <w:rsid w:val="009D4913"/>
    <w:rsid w:val="009F0C65"/>
    <w:rsid w:val="00A01263"/>
    <w:rsid w:val="00A04CCF"/>
    <w:rsid w:val="00A07A06"/>
    <w:rsid w:val="00A13372"/>
    <w:rsid w:val="00A23686"/>
    <w:rsid w:val="00A339E3"/>
    <w:rsid w:val="00A34A16"/>
    <w:rsid w:val="00A470B9"/>
    <w:rsid w:val="00A762D8"/>
    <w:rsid w:val="00A93598"/>
    <w:rsid w:val="00A965FD"/>
    <w:rsid w:val="00A97EBF"/>
    <w:rsid w:val="00AA2FAA"/>
    <w:rsid w:val="00AA58E3"/>
    <w:rsid w:val="00AB1D8A"/>
    <w:rsid w:val="00AB674A"/>
    <w:rsid w:val="00AD0F59"/>
    <w:rsid w:val="00AD4BE8"/>
    <w:rsid w:val="00AE456E"/>
    <w:rsid w:val="00AF2CEE"/>
    <w:rsid w:val="00B035BA"/>
    <w:rsid w:val="00B1526F"/>
    <w:rsid w:val="00B16F11"/>
    <w:rsid w:val="00B22276"/>
    <w:rsid w:val="00B2795F"/>
    <w:rsid w:val="00B35E5B"/>
    <w:rsid w:val="00B41EF3"/>
    <w:rsid w:val="00B53130"/>
    <w:rsid w:val="00B542A8"/>
    <w:rsid w:val="00B67973"/>
    <w:rsid w:val="00B71761"/>
    <w:rsid w:val="00B736DE"/>
    <w:rsid w:val="00B878CC"/>
    <w:rsid w:val="00B901E0"/>
    <w:rsid w:val="00BC2369"/>
    <w:rsid w:val="00BE019A"/>
    <w:rsid w:val="00BE1448"/>
    <w:rsid w:val="00BF50A2"/>
    <w:rsid w:val="00C02273"/>
    <w:rsid w:val="00C0503C"/>
    <w:rsid w:val="00C126B9"/>
    <w:rsid w:val="00C32A29"/>
    <w:rsid w:val="00C35EE9"/>
    <w:rsid w:val="00C56F2C"/>
    <w:rsid w:val="00C82668"/>
    <w:rsid w:val="00C93893"/>
    <w:rsid w:val="00CA7DF4"/>
    <w:rsid w:val="00CB0A93"/>
    <w:rsid w:val="00CC3103"/>
    <w:rsid w:val="00CE51B5"/>
    <w:rsid w:val="00CF57F0"/>
    <w:rsid w:val="00D163BB"/>
    <w:rsid w:val="00D50399"/>
    <w:rsid w:val="00D52F35"/>
    <w:rsid w:val="00D57341"/>
    <w:rsid w:val="00D61C9C"/>
    <w:rsid w:val="00D76074"/>
    <w:rsid w:val="00D92DB9"/>
    <w:rsid w:val="00D958FC"/>
    <w:rsid w:val="00D96943"/>
    <w:rsid w:val="00DB5097"/>
    <w:rsid w:val="00DB73D5"/>
    <w:rsid w:val="00DC568B"/>
    <w:rsid w:val="00DC60EF"/>
    <w:rsid w:val="00DE0E0B"/>
    <w:rsid w:val="00DE2CD0"/>
    <w:rsid w:val="00DE2F0D"/>
    <w:rsid w:val="00DE7161"/>
    <w:rsid w:val="00DF54FD"/>
    <w:rsid w:val="00DF5799"/>
    <w:rsid w:val="00DF5C93"/>
    <w:rsid w:val="00E05F96"/>
    <w:rsid w:val="00E11C28"/>
    <w:rsid w:val="00E133D5"/>
    <w:rsid w:val="00E1497B"/>
    <w:rsid w:val="00E200D9"/>
    <w:rsid w:val="00E217CF"/>
    <w:rsid w:val="00E303C7"/>
    <w:rsid w:val="00E30515"/>
    <w:rsid w:val="00E65124"/>
    <w:rsid w:val="00E6638B"/>
    <w:rsid w:val="00E85833"/>
    <w:rsid w:val="00E90666"/>
    <w:rsid w:val="00E94E4E"/>
    <w:rsid w:val="00EA139A"/>
    <w:rsid w:val="00EA6DFA"/>
    <w:rsid w:val="00EB2C7D"/>
    <w:rsid w:val="00EB71F3"/>
    <w:rsid w:val="00EB7221"/>
    <w:rsid w:val="00EC3830"/>
    <w:rsid w:val="00ED5FBC"/>
    <w:rsid w:val="00ED6264"/>
    <w:rsid w:val="00EE0367"/>
    <w:rsid w:val="00EE0789"/>
    <w:rsid w:val="00EE2229"/>
    <w:rsid w:val="00EE44DC"/>
    <w:rsid w:val="00EE49B9"/>
    <w:rsid w:val="00EE6966"/>
    <w:rsid w:val="00EF1DDE"/>
    <w:rsid w:val="00EF213F"/>
    <w:rsid w:val="00EF5D92"/>
    <w:rsid w:val="00F04D98"/>
    <w:rsid w:val="00F13DF0"/>
    <w:rsid w:val="00F2258A"/>
    <w:rsid w:val="00F4125C"/>
    <w:rsid w:val="00F47DDF"/>
    <w:rsid w:val="00F53575"/>
    <w:rsid w:val="00F81EFF"/>
    <w:rsid w:val="00F87A37"/>
    <w:rsid w:val="00F96FD1"/>
    <w:rsid w:val="00FD19DF"/>
    <w:rsid w:val="00FE0995"/>
    <w:rsid w:val="00FF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40B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0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390486"/>
    <w:rPr>
      <w:color w:val="3D859C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390486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D75C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097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0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390486"/>
    <w:rPr>
      <w:color w:val="3D859C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390486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D75C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097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4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2@rvhschool.co.uk" TargetMode="Externa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Google\Chrome\Application\63.0.3239.132\%7bB428CBA3-482C-EE42-998E-24DA980FAEB3%7dtf5000203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6E90DA1D3792349A1567491D6789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E4CDC-35FE-8042-869B-01BB74853B15}"/>
      </w:docPartPr>
      <w:docPartBody>
        <w:p w:rsidR="00626A58" w:rsidRDefault="003730A6">
          <w:pPr>
            <w:pStyle w:val="36E90DA1D3792349A1567491D6789652"/>
          </w:pPr>
          <w:r>
            <w:t>Skills Summary</w:t>
          </w:r>
        </w:p>
      </w:docPartBody>
    </w:docPart>
    <w:docPart>
      <w:docPartPr>
        <w:name w:val="B4F8484F46D815418325B984179F2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E3B1F-9A3D-B84E-BD14-86A02F0D82FD}"/>
      </w:docPartPr>
      <w:docPartBody>
        <w:p w:rsidR="00626A58" w:rsidRDefault="003730A6">
          <w:pPr>
            <w:pStyle w:val="B4F8484F46D815418325B984179F20BF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FF8"/>
    <w:rsid w:val="00140239"/>
    <w:rsid w:val="001D31A1"/>
    <w:rsid w:val="001E4872"/>
    <w:rsid w:val="003730A6"/>
    <w:rsid w:val="00393EC3"/>
    <w:rsid w:val="004709A8"/>
    <w:rsid w:val="00482E78"/>
    <w:rsid w:val="00581FF8"/>
    <w:rsid w:val="00626A58"/>
    <w:rsid w:val="007356B1"/>
    <w:rsid w:val="00833013"/>
    <w:rsid w:val="00895858"/>
    <w:rsid w:val="00BF4C28"/>
    <w:rsid w:val="00CF2662"/>
    <w:rsid w:val="00DD2923"/>
    <w:rsid w:val="00DE3D61"/>
    <w:rsid w:val="00DF045A"/>
    <w:rsid w:val="00E32262"/>
    <w:rsid w:val="00E9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71A2A3EA6EFC47B020E910F4A4440D">
    <w:name w:val="CF71A2A3EA6EFC47B020E910F4A4440D"/>
  </w:style>
  <w:style w:type="paragraph" w:customStyle="1" w:styleId="55C38B633D050E4C96BF370DD79A5CE2">
    <w:name w:val="55C38B633D050E4C96BF370DD79A5CE2"/>
  </w:style>
  <w:style w:type="paragraph" w:customStyle="1" w:styleId="36E90DA1D3792349A1567491D6789652">
    <w:name w:val="36E90DA1D3792349A1567491D6789652"/>
  </w:style>
  <w:style w:type="paragraph" w:customStyle="1" w:styleId="CD661052FACAC244AD7FD0A4A7214EDD">
    <w:name w:val="CD661052FACAC244AD7FD0A4A7214EDD"/>
  </w:style>
  <w:style w:type="paragraph" w:customStyle="1" w:styleId="C327EF80C910F1499CC87DBB2BCBDEEC">
    <w:name w:val="C327EF80C910F1499CC87DBB2BCBDEEC"/>
  </w:style>
  <w:style w:type="paragraph" w:customStyle="1" w:styleId="8705BFF3BE8D134E86F963FA054179F2">
    <w:name w:val="8705BFF3BE8D134E86F963FA054179F2"/>
  </w:style>
  <w:style w:type="paragraph" w:customStyle="1" w:styleId="C09357DCD9F28D40A6587683CF2DE507">
    <w:name w:val="C09357DCD9F28D40A6587683CF2DE507"/>
  </w:style>
  <w:style w:type="paragraph" w:customStyle="1" w:styleId="B4F8484F46D815418325B984179F20BF">
    <w:name w:val="B4F8484F46D815418325B984179F20BF"/>
  </w:style>
  <w:style w:type="paragraph" w:customStyle="1" w:styleId="60E3925F9465EA4FAF18C48151F020B4">
    <w:name w:val="60E3925F9465EA4FAF18C48151F020B4"/>
  </w:style>
  <w:style w:type="paragraph" w:customStyle="1" w:styleId="08F97A983265594184B9D83C966A99A7">
    <w:name w:val="08F97A983265594184B9D83C966A99A7"/>
  </w:style>
  <w:style w:type="paragraph" w:customStyle="1" w:styleId="33F7F90F032A1C4EBB84FB169B95EE53">
    <w:name w:val="33F7F90F032A1C4EBB84FB169B95EE53"/>
  </w:style>
  <w:style w:type="paragraph" w:customStyle="1" w:styleId="18EA8D1A82F09C46B9BE43D6278B6CD6">
    <w:name w:val="18EA8D1A82F09C46B9BE43D6278B6CD6"/>
  </w:style>
  <w:style w:type="paragraph" w:customStyle="1" w:styleId="3B9D3E072763CC49BB46EB390CC3EFAD">
    <w:name w:val="3B9D3E072763CC49BB46EB390CC3EFAD"/>
  </w:style>
  <w:style w:type="paragraph" w:customStyle="1" w:styleId="F296DC1379971A4782E05ED9DAD713AC">
    <w:name w:val="F296DC1379971A4782E05ED9DAD713AC"/>
  </w:style>
  <w:style w:type="paragraph" w:customStyle="1" w:styleId="10B6E10147C3FD43B4F8FC716915171A">
    <w:name w:val="10B6E10147C3FD43B4F8FC716915171A"/>
    <w:rsid w:val="00581FF8"/>
  </w:style>
  <w:style w:type="paragraph" w:customStyle="1" w:styleId="FB9DD06D331E25468B1C672F85614109">
    <w:name w:val="FB9DD06D331E25468B1C672F85614109"/>
    <w:rsid w:val="00626A58"/>
  </w:style>
  <w:style w:type="paragraph" w:customStyle="1" w:styleId="347DEBDB63A4F046BBEE672ACEF4E1CE">
    <w:name w:val="347DEBDB63A4F046BBEE672ACEF4E1CE"/>
    <w:rsid w:val="00626A5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71A2A3EA6EFC47B020E910F4A4440D">
    <w:name w:val="CF71A2A3EA6EFC47B020E910F4A4440D"/>
  </w:style>
  <w:style w:type="paragraph" w:customStyle="1" w:styleId="55C38B633D050E4C96BF370DD79A5CE2">
    <w:name w:val="55C38B633D050E4C96BF370DD79A5CE2"/>
  </w:style>
  <w:style w:type="paragraph" w:customStyle="1" w:styleId="36E90DA1D3792349A1567491D6789652">
    <w:name w:val="36E90DA1D3792349A1567491D6789652"/>
  </w:style>
  <w:style w:type="paragraph" w:customStyle="1" w:styleId="CD661052FACAC244AD7FD0A4A7214EDD">
    <w:name w:val="CD661052FACAC244AD7FD0A4A7214EDD"/>
  </w:style>
  <w:style w:type="paragraph" w:customStyle="1" w:styleId="C327EF80C910F1499CC87DBB2BCBDEEC">
    <w:name w:val="C327EF80C910F1499CC87DBB2BCBDEEC"/>
  </w:style>
  <w:style w:type="paragraph" w:customStyle="1" w:styleId="8705BFF3BE8D134E86F963FA054179F2">
    <w:name w:val="8705BFF3BE8D134E86F963FA054179F2"/>
  </w:style>
  <w:style w:type="paragraph" w:customStyle="1" w:styleId="C09357DCD9F28D40A6587683CF2DE507">
    <w:name w:val="C09357DCD9F28D40A6587683CF2DE507"/>
  </w:style>
  <w:style w:type="paragraph" w:customStyle="1" w:styleId="B4F8484F46D815418325B984179F20BF">
    <w:name w:val="B4F8484F46D815418325B984179F20BF"/>
  </w:style>
  <w:style w:type="paragraph" w:customStyle="1" w:styleId="60E3925F9465EA4FAF18C48151F020B4">
    <w:name w:val="60E3925F9465EA4FAF18C48151F020B4"/>
  </w:style>
  <w:style w:type="paragraph" w:customStyle="1" w:styleId="08F97A983265594184B9D83C966A99A7">
    <w:name w:val="08F97A983265594184B9D83C966A99A7"/>
  </w:style>
  <w:style w:type="paragraph" w:customStyle="1" w:styleId="33F7F90F032A1C4EBB84FB169B95EE53">
    <w:name w:val="33F7F90F032A1C4EBB84FB169B95EE53"/>
  </w:style>
  <w:style w:type="paragraph" w:customStyle="1" w:styleId="18EA8D1A82F09C46B9BE43D6278B6CD6">
    <w:name w:val="18EA8D1A82F09C46B9BE43D6278B6CD6"/>
  </w:style>
  <w:style w:type="paragraph" w:customStyle="1" w:styleId="3B9D3E072763CC49BB46EB390CC3EFAD">
    <w:name w:val="3B9D3E072763CC49BB46EB390CC3EFAD"/>
  </w:style>
  <w:style w:type="paragraph" w:customStyle="1" w:styleId="F296DC1379971A4782E05ED9DAD713AC">
    <w:name w:val="F296DC1379971A4782E05ED9DAD713AC"/>
  </w:style>
  <w:style w:type="paragraph" w:customStyle="1" w:styleId="10B6E10147C3FD43B4F8FC716915171A">
    <w:name w:val="10B6E10147C3FD43B4F8FC716915171A"/>
    <w:rsid w:val="00581FF8"/>
  </w:style>
  <w:style w:type="paragraph" w:customStyle="1" w:styleId="FB9DD06D331E25468B1C672F85614109">
    <w:name w:val="FB9DD06D331E25468B1C672F85614109"/>
    <w:rsid w:val="00626A58"/>
  </w:style>
  <w:style w:type="paragraph" w:customStyle="1" w:styleId="347DEBDB63A4F046BBEE672ACEF4E1CE">
    <w:name w:val="347DEBDB63A4F046BBEE672ACEF4E1CE"/>
    <w:rsid w:val="00626A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{B428CBA3-482C-EE42-998E-24DA980FAEB3}tf50002038</Template>
  <TotalTime>27</TotalTime>
  <Pages>3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SAINT-GOBAIN 1.8</Company>
  <LinksUpToDate>false</LinksUpToDate>
  <CharactersWithSpaces>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</dc:creator>
  <cp:lastModifiedBy>Wainwright, Ashley</cp:lastModifiedBy>
  <cp:revision>4</cp:revision>
  <dcterms:created xsi:type="dcterms:W3CDTF">2018-12-17T07:25:00Z</dcterms:created>
  <dcterms:modified xsi:type="dcterms:W3CDTF">2019-04-01T07:35:00Z</dcterms:modified>
</cp:coreProperties>
</file>