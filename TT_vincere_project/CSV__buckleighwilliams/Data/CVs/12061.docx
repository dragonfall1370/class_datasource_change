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309A2" w14:textId="77777777" w:rsidR="00105F83" w:rsidRDefault="00105F83" w:rsidP="007A6AD8">
      <w:pPr>
        <w:pStyle w:val="Address1"/>
        <w:rPr>
          <w:b/>
          <w:bCs/>
          <w:sz w:val="20"/>
          <w:szCs w:val="20"/>
        </w:rPr>
      </w:pPr>
    </w:p>
    <w:p w14:paraId="19855FB3" w14:textId="77777777" w:rsidR="00105F83" w:rsidRPr="00105F83" w:rsidRDefault="00105F83" w:rsidP="005956BB">
      <w:pPr>
        <w:pStyle w:val="Address1"/>
        <w:jc w:val="center"/>
        <w:outlineLvl w:val="0"/>
        <w:rPr>
          <w:b/>
          <w:bCs/>
          <w:sz w:val="20"/>
          <w:szCs w:val="20"/>
        </w:rPr>
      </w:pPr>
      <w:r w:rsidRPr="00105F83">
        <w:rPr>
          <w:b/>
          <w:bCs/>
          <w:sz w:val="20"/>
          <w:szCs w:val="20"/>
        </w:rPr>
        <w:t>CUR</w:t>
      </w:r>
      <w:r w:rsidR="0084416F">
        <w:rPr>
          <w:b/>
          <w:bCs/>
          <w:sz w:val="20"/>
          <w:szCs w:val="20"/>
        </w:rPr>
        <w:t>R</w:t>
      </w:r>
      <w:r w:rsidRPr="00105F83">
        <w:rPr>
          <w:b/>
          <w:bCs/>
          <w:sz w:val="20"/>
          <w:szCs w:val="20"/>
        </w:rPr>
        <w:t>ICULUM VITAE</w:t>
      </w:r>
    </w:p>
    <w:p w14:paraId="2CB51352" w14:textId="77777777" w:rsidR="00105F83" w:rsidRDefault="00105F83" w:rsidP="00157E08">
      <w:pPr>
        <w:pStyle w:val="Address1"/>
        <w:jc w:val="center"/>
        <w:rPr>
          <w:sz w:val="20"/>
          <w:szCs w:val="20"/>
        </w:rPr>
      </w:pPr>
    </w:p>
    <w:p w14:paraId="39B2FA98" w14:textId="77777777" w:rsidR="00157E08" w:rsidRDefault="00840673" w:rsidP="005956BB">
      <w:pPr>
        <w:pStyle w:val="Address1"/>
        <w:jc w:val="center"/>
        <w:outlineLvl w:val="0"/>
        <w:rPr>
          <w:sz w:val="20"/>
          <w:szCs w:val="20"/>
        </w:rPr>
      </w:pPr>
      <w:r w:rsidRPr="00840673">
        <w:rPr>
          <w:sz w:val="20"/>
          <w:szCs w:val="20"/>
        </w:rPr>
        <w:t>Shaun Marshall</w:t>
      </w:r>
    </w:p>
    <w:p w14:paraId="22446FD7" w14:textId="77777777" w:rsidR="008A5FED" w:rsidRDefault="00E41316" w:rsidP="00157E08">
      <w:pPr>
        <w:pStyle w:val="Address1"/>
        <w:jc w:val="center"/>
        <w:rPr>
          <w:sz w:val="20"/>
          <w:szCs w:val="20"/>
        </w:rPr>
      </w:pPr>
      <w:r>
        <w:rPr>
          <w:sz w:val="20"/>
          <w:szCs w:val="20"/>
        </w:rPr>
        <w:t>35 Saskatoon Place</w:t>
      </w:r>
    </w:p>
    <w:p w14:paraId="36833DAF" w14:textId="77777777" w:rsidR="008A5FED" w:rsidRDefault="00AF0C09" w:rsidP="00157E08">
      <w:pPr>
        <w:pStyle w:val="Address1"/>
        <w:jc w:val="center"/>
        <w:rPr>
          <w:sz w:val="20"/>
          <w:szCs w:val="20"/>
        </w:rPr>
      </w:pPr>
      <w:r>
        <w:rPr>
          <w:sz w:val="20"/>
          <w:szCs w:val="20"/>
        </w:rPr>
        <w:t>East Kilbride</w:t>
      </w:r>
    </w:p>
    <w:p w14:paraId="63E22D5A" w14:textId="77777777" w:rsidR="008A5FED" w:rsidRDefault="008A5FED" w:rsidP="00AF0C09">
      <w:pPr>
        <w:pStyle w:val="Address1"/>
        <w:jc w:val="center"/>
        <w:rPr>
          <w:sz w:val="20"/>
          <w:szCs w:val="20"/>
        </w:rPr>
      </w:pPr>
      <w:r>
        <w:rPr>
          <w:sz w:val="20"/>
          <w:szCs w:val="20"/>
        </w:rPr>
        <w:t>Glasgow</w:t>
      </w:r>
      <w:r w:rsidRPr="008A5FED">
        <w:rPr>
          <w:sz w:val="20"/>
          <w:szCs w:val="20"/>
        </w:rPr>
        <w:t xml:space="preserve"> </w:t>
      </w:r>
      <w:r w:rsidR="00E41316">
        <w:rPr>
          <w:sz w:val="20"/>
          <w:szCs w:val="20"/>
        </w:rPr>
        <w:t>G758LP</w:t>
      </w:r>
    </w:p>
    <w:p w14:paraId="76F2BA2C" w14:textId="77777777" w:rsidR="00157E08" w:rsidRDefault="00157E08" w:rsidP="008A5FED">
      <w:pPr>
        <w:pStyle w:val="Address1"/>
        <w:jc w:val="center"/>
        <w:rPr>
          <w:sz w:val="20"/>
          <w:szCs w:val="20"/>
        </w:rPr>
      </w:pPr>
      <w:r w:rsidRPr="00157E08">
        <w:rPr>
          <w:sz w:val="20"/>
          <w:szCs w:val="20"/>
        </w:rPr>
        <w:t xml:space="preserve">Telephone: </w:t>
      </w:r>
      <w:r w:rsidR="004C1FF6">
        <w:rPr>
          <w:sz w:val="20"/>
          <w:szCs w:val="20"/>
        </w:rPr>
        <w:t>01355 523201</w:t>
      </w:r>
    </w:p>
    <w:p w14:paraId="58DD1A13" w14:textId="77777777" w:rsidR="00840673" w:rsidRPr="00ED2962" w:rsidRDefault="00840673" w:rsidP="00157E08">
      <w:pPr>
        <w:pStyle w:val="Address1"/>
        <w:jc w:val="center"/>
        <w:rPr>
          <w:sz w:val="20"/>
          <w:szCs w:val="20"/>
          <w:lang w:val="it-IT"/>
        </w:rPr>
      </w:pPr>
      <w:r w:rsidRPr="00ED2962">
        <w:rPr>
          <w:sz w:val="20"/>
          <w:szCs w:val="20"/>
          <w:lang w:val="it-IT"/>
        </w:rPr>
        <w:t>Mobile: 077791 38306</w:t>
      </w:r>
    </w:p>
    <w:p w14:paraId="353E40EA" w14:textId="77777777" w:rsidR="00157E08" w:rsidRPr="00ED2962" w:rsidRDefault="00157E08" w:rsidP="00157E08">
      <w:pPr>
        <w:pStyle w:val="Address1"/>
        <w:jc w:val="center"/>
        <w:rPr>
          <w:sz w:val="20"/>
          <w:szCs w:val="20"/>
          <w:lang w:val="it-IT"/>
        </w:rPr>
      </w:pPr>
      <w:proofErr w:type="gramStart"/>
      <w:r w:rsidRPr="00ED2962">
        <w:rPr>
          <w:sz w:val="20"/>
          <w:szCs w:val="20"/>
          <w:lang w:val="it-IT"/>
        </w:rPr>
        <w:t xml:space="preserve">E-mail:  </w:t>
      </w:r>
      <w:r w:rsidR="00AF0C09">
        <w:rPr>
          <w:sz w:val="20"/>
          <w:szCs w:val="20"/>
          <w:lang w:val="it-IT"/>
        </w:rPr>
        <w:t>shaun.marshall@gmail.com</w:t>
      </w:r>
      <w:proofErr w:type="gramEnd"/>
    </w:p>
    <w:p w14:paraId="304D2E12" w14:textId="77777777" w:rsidR="007B1FBD" w:rsidRPr="0073410E" w:rsidRDefault="007B1FBD" w:rsidP="00FA059D">
      <w:pPr>
        <w:pStyle w:val="Name"/>
        <w:pBdr>
          <w:bottom w:val="single" w:sz="6" w:space="12" w:color="auto"/>
        </w:pBdr>
        <w:rPr>
          <w:rFonts w:cs="Arial"/>
          <w:sz w:val="20"/>
          <w:szCs w:val="20"/>
        </w:rPr>
      </w:pPr>
    </w:p>
    <w:p w14:paraId="1BED32F2" w14:textId="77777777" w:rsidR="00DB4B30" w:rsidRPr="00DB4B30" w:rsidRDefault="00DB4B30" w:rsidP="00DB4B30">
      <w:pPr>
        <w:jc w:val="both"/>
        <w:rPr>
          <w:b/>
        </w:rPr>
      </w:pPr>
      <w:r w:rsidRPr="00DB4B30">
        <w:rPr>
          <w:b/>
        </w:rPr>
        <w:t>PERSONAL PROFILE</w:t>
      </w:r>
    </w:p>
    <w:p w14:paraId="75C82F8C" w14:textId="77777777" w:rsidR="00DB4B30" w:rsidRDefault="00DB4B30" w:rsidP="00DB4B30">
      <w:pPr>
        <w:jc w:val="both"/>
      </w:pPr>
      <w:r w:rsidRPr="00840673">
        <w:t>A confident and effective communicator,</w:t>
      </w:r>
      <w:r>
        <w:t xml:space="preserve"> with a can-do attitude, </w:t>
      </w:r>
      <w:r w:rsidRPr="00840673">
        <w:t xml:space="preserve">who has the ability to motivate and inspire </w:t>
      </w:r>
      <w:proofErr w:type="gramStart"/>
      <w:r w:rsidRPr="00840673">
        <w:t>others,  I</w:t>
      </w:r>
      <w:proofErr w:type="gramEnd"/>
      <w:r w:rsidRPr="00840673">
        <w:t xml:space="preserve"> have a clear understanding of team dynamics and recognise the need to build trust and openness in order to achieve both business and individual goals/objectives.  I am an outgoing, self-motivated and focused individual who enjoys the challenge of working in a team environment. </w:t>
      </w:r>
    </w:p>
    <w:p w14:paraId="1BD5128F" w14:textId="77777777" w:rsidR="00621FB6" w:rsidRPr="00E76112" w:rsidRDefault="00621FB6"/>
    <w:p w14:paraId="5835C5CC" w14:textId="77777777" w:rsidR="00F36D31" w:rsidRDefault="00F36D31" w:rsidP="005956BB">
      <w:pPr>
        <w:outlineLvl w:val="0"/>
        <w:rPr>
          <w:bCs/>
        </w:rPr>
      </w:pPr>
    </w:p>
    <w:p w14:paraId="21F218C0" w14:textId="77777777" w:rsidR="00F36D31" w:rsidRDefault="00F36D31" w:rsidP="005956BB">
      <w:pPr>
        <w:outlineLvl w:val="0"/>
        <w:rPr>
          <w:bCs/>
        </w:rPr>
      </w:pPr>
    </w:p>
    <w:p w14:paraId="5FAC37F8" w14:textId="77777777" w:rsidR="00F36D31" w:rsidRDefault="00F36D31" w:rsidP="00F36D31">
      <w:pPr>
        <w:outlineLvl w:val="0"/>
        <w:rPr>
          <w:b/>
          <w:bCs/>
        </w:rPr>
      </w:pPr>
      <w:r w:rsidRPr="00E76112">
        <w:rPr>
          <w:b/>
          <w:bCs/>
        </w:rPr>
        <w:t>EMPLOYMENT</w:t>
      </w:r>
    </w:p>
    <w:p w14:paraId="4D587452" w14:textId="77777777" w:rsidR="007D0A74" w:rsidRDefault="007D0A74" w:rsidP="00F36D31">
      <w:pPr>
        <w:outlineLvl w:val="0"/>
        <w:rPr>
          <w:b/>
          <w:bCs/>
        </w:rPr>
      </w:pPr>
    </w:p>
    <w:p w14:paraId="418D08CD" w14:textId="77777777" w:rsidR="007D0A74" w:rsidRDefault="007D0A74" w:rsidP="007D0A74">
      <w:pPr>
        <w:outlineLvl w:val="0"/>
        <w:rPr>
          <w:b/>
          <w:bCs/>
        </w:rPr>
      </w:pPr>
      <w:r>
        <w:rPr>
          <w:b/>
          <w:bCs/>
        </w:rPr>
        <w:t>Quest Software LTD</w:t>
      </w:r>
    </w:p>
    <w:p w14:paraId="557340E2" w14:textId="77777777" w:rsidR="007D0A74" w:rsidRDefault="007D0A74" w:rsidP="00F36D31">
      <w:pPr>
        <w:outlineLvl w:val="0"/>
        <w:rPr>
          <w:b/>
          <w:bCs/>
        </w:rPr>
      </w:pPr>
    </w:p>
    <w:p w14:paraId="5A976D1F" w14:textId="77777777" w:rsidR="007D0A74" w:rsidRDefault="007D0A74" w:rsidP="00F36D31">
      <w:pPr>
        <w:outlineLvl w:val="0"/>
        <w:rPr>
          <w:b/>
          <w:bCs/>
        </w:rPr>
      </w:pPr>
      <w:bookmarkStart w:id="0" w:name="_GoBack"/>
      <w:bookmarkEnd w:id="0"/>
    </w:p>
    <w:p w14:paraId="679067E7" w14:textId="29EEE874" w:rsidR="007D0A74" w:rsidRDefault="008D7780" w:rsidP="00F36D31">
      <w:pPr>
        <w:outlineLvl w:val="0"/>
        <w:rPr>
          <w:b/>
          <w:bCs/>
        </w:rPr>
      </w:pPr>
      <w:r>
        <w:rPr>
          <w:b/>
          <w:bCs/>
        </w:rPr>
        <w:t>November 2016 – Present day</w:t>
      </w:r>
      <w:r w:rsidR="002F5A1D">
        <w:rPr>
          <w:b/>
          <w:bCs/>
        </w:rPr>
        <w:t xml:space="preserve"> (Dell sold its Software group to Quest)</w:t>
      </w:r>
    </w:p>
    <w:p w14:paraId="295B8C7E" w14:textId="5C8D68E4" w:rsidR="008D7780" w:rsidRDefault="008D7780" w:rsidP="00F36D31">
      <w:pPr>
        <w:outlineLvl w:val="0"/>
        <w:rPr>
          <w:b/>
          <w:bCs/>
        </w:rPr>
      </w:pPr>
      <w:r>
        <w:rPr>
          <w:b/>
          <w:bCs/>
        </w:rPr>
        <w:t>Remote home office</w:t>
      </w:r>
    </w:p>
    <w:p w14:paraId="37FDC972" w14:textId="4641AE4E" w:rsidR="008D7780" w:rsidRDefault="008D7780" w:rsidP="00F36D31">
      <w:pPr>
        <w:outlineLvl w:val="0"/>
        <w:rPr>
          <w:b/>
          <w:bCs/>
        </w:rPr>
      </w:pPr>
      <w:r>
        <w:rPr>
          <w:b/>
          <w:bCs/>
        </w:rPr>
        <w:t>Job Title: DevOps Engineer / SaaS Engineering Operations</w:t>
      </w:r>
    </w:p>
    <w:p w14:paraId="78A2340F" w14:textId="26F45732" w:rsidR="008D7780" w:rsidRDefault="008D7780" w:rsidP="008D7780">
      <w:pPr>
        <w:tabs>
          <w:tab w:val="left" w:pos="3960"/>
        </w:tabs>
        <w:suppressAutoHyphens/>
        <w:ind w:left="3960" w:hanging="3960"/>
      </w:pPr>
      <w:r>
        <w:rPr>
          <w:b/>
          <w:bCs/>
        </w:rPr>
        <w:t>Tasks:</w:t>
      </w:r>
      <w:r w:rsidRPr="008D7780">
        <w:rPr>
          <w:bCs/>
        </w:rPr>
        <w:t xml:space="preserve"> Working</w:t>
      </w:r>
      <w:r>
        <w:rPr>
          <w:b/>
          <w:bCs/>
        </w:rPr>
        <w:t xml:space="preserve"> </w:t>
      </w:r>
      <w:r>
        <w:t>in DevOps orientated tasks working on Azure and AWS</w:t>
      </w:r>
    </w:p>
    <w:p w14:paraId="01B4193E" w14:textId="06C1F0C2" w:rsidR="008D7780" w:rsidRDefault="008D7780" w:rsidP="008D7780">
      <w:pPr>
        <w:tabs>
          <w:tab w:val="left" w:pos="3960"/>
        </w:tabs>
        <w:suppressAutoHyphens/>
        <w:ind w:left="3960" w:hanging="3960"/>
      </w:pPr>
      <w:r>
        <w:t xml:space="preserve">building a CI/CD Build pipeline projects where all the software produces will run using same build </w:t>
      </w:r>
    </w:p>
    <w:p w14:paraId="60C8B0E3" w14:textId="3C50C073" w:rsidR="008D7780" w:rsidRDefault="008D7780" w:rsidP="008D7780">
      <w:pPr>
        <w:outlineLvl w:val="0"/>
        <w:rPr>
          <w:b/>
          <w:bCs/>
        </w:rPr>
      </w:pPr>
      <w:r>
        <w:t xml:space="preserve">model, I am currently involved in architecting the SaaS micro services platform, which involves setting up monitoring solutions for each component of the applications, as well as providing </w:t>
      </w:r>
      <w:r w:rsidR="002A064A">
        <w:t xml:space="preserve">scalable and automation to the developers, I currently work with Jenkins Pipelines for automated build process following a Blue/ Green deployment model. The micro Services run on Azure ACS with Docker Swarm and AWS Elastic Beanstalk </w:t>
      </w:r>
      <w:r w:rsidR="00661E4A">
        <w:t xml:space="preserve">EC2 Container Services. My role involves creating logging solution </w:t>
      </w:r>
      <w:r w:rsidR="002F5A1D">
        <w:t>also</w:t>
      </w:r>
      <w:r w:rsidR="00661E4A">
        <w:t xml:space="preserve"> using ELK solution, with vault / consul backend dynamically assign security credentials the applications need to authenticate to the clouds and New Relic Monitoring Solutions we use.</w:t>
      </w:r>
      <w:r w:rsidR="00E932E6">
        <w:t xml:space="preserve"> </w:t>
      </w:r>
    </w:p>
    <w:p w14:paraId="2B5E5DA0" w14:textId="77777777" w:rsidR="008D7780" w:rsidRDefault="008D7780" w:rsidP="00F36D31">
      <w:pPr>
        <w:outlineLvl w:val="0"/>
        <w:rPr>
          <w:b/>
          <w:bCs/>
        </w:rPr>
      </w:pPr>
    </w:p>
    <w:p w14:paraId="75920F2B" w14:textId="77777777" w:rsidR="00F36D31" w:rsidRDefault="00F36D31" w:rsidP="007D0A74">
      <w:pPr>
        <w:tabs>
          <w:tab w:val="left" w:pos="3960"/>
        </w:tabs>
        <w:suppressAutoHyphens/>
      </w:pPr>
    </w:p>
    <w:p w14:paraId="01DCFB36" w14:textId="77777777" w:rsidR="007D0A74" w:rsidRDefault="007D0A74" w:rsidP="007D0A74">
      <w:pPr>
        <w:tabs>
          <w:tab w:val="left" w:pos="3960"/>
        </w:tabs>
        <w:suppressAutoHyphens/>
        <w:ind w:left="3960" w:hanging="3960"/>
        <w:rPr>
          <w:b/>
        </w:rPr>
      </w:pPr>
      <w:r>
        <w:rPr>
          <w:b/>
          <w:bCs/>
        </w:rPr>
        <w:t>Dell Corporation LTD</w:t>
      </w:r>
    </w:p>
    <w:p w14:paraId="1EE2E7A2" w14:textId="77777777" w:rsidR="007D0A74" w:rsidRDefault="007D0A74" w:rsidP="007D0A74">
      <w:pPr>
        <w:tabs>
          <w:tab w:val="left" w:pos="3960"/>
        </w:tabs>
        <w:suppressAutoHyphens/>
      </w:pPr>
    </w:p>
    <w:p w14:paraId="7F5CD503" w14:textId="7880D3FD" w:rsidR="00A53CC6" w:rsidRDefault="007D0A74" w:rsidP="00D03331">
      <w:pPr>
        <w:tabs>
          <w:tab w:val="left" w:pos="3960"/>
        </w:tabs>
        <w:suppressAutoHyphens/>
        <w:ind w:left="3960" w:hanging="3960"/>
        <w:rPr>
          <w:b/>
        </w:rPr>
      </w:pPr>
      <w:r>
        <w:rPr>
          <w:b/>
        </w:rPr>
        <w:t>August 2013-October 2016</w:t>
      </w:r>
    </w:p>
    <w:p w14:paraId="2764BF9D" w14:textId="77777777" w:rsidR="00A53CC6" w:rsidRPr="00A53CC6" w:rsidRDefault="00A53CC6" w:rsidP="00D03331">
      <w:pPr>
        <w:tabs>
          <w:tab w:val="left" w:pos="3960"/>
        </w:tabs>
        <w:suppressAutoHyphens/>
        <w:ind w:left="3960" w:hanging="3960"/>
      </w:pPr>
      <w:r>
        <w:rPr>
          <w:b/>
        </w:rPr>
        <w:t xml:space="preserve">Job Title: </w:t>
      </w:r>
      <w:r w:rsidR="00897C42" w:rsidRPr="00897C42">
        <w:rPr>
          <w:b/>
          <w:lang w:val="en-US"/>
        </w:rPr>
        <w:t>Cloud Services System Architect</w:t>
      </w:r>
    </w:p>
    <w:p w14:paraId="5F17B6AF" w14:textId="77777777" w:rsidR="00072D86" w:rsidRDefault="00A53CC6" w:rsidP="00D03331">
      <w:pPr>
        <w:tabs>
          <w:tab w:val="left" w:pos="3960"/>
        </w:tabs>
        <w:suppressAutoHyphens/>
        <w:ind w:left="3960" w:hanging="3960"/>
      </w:pPr>
      <w:r>
        <w:rPr>
          <w:b/>
        </w:rPr>
        <w:t>Tasks</w:t>
      </w:r>
      <w:r w:rsidRPr="00072D86">
        <w:t xml:space="preserve">: </w:t>
      </w:r>
      <w:r w:rsidR="0051178F" w:rsidRPr="00072D86">
        <w:t xml:space="preserve"> </w:t>
      </w:r>
      <w:r w:rsidR="00072D86" w:rsidRPr="00072D86">
        <w:t xml:space="preserve">My role involves </w:t>
      </w:r>
      <w:r w:rsidR="00072D86">
        <w:t xml:space="preserve">a varied set of operations, supporting Dell Cloud Manager (Formally </w:t>
      </w:r>
    </w:p>
    <w:p w14:paraId="2BC850CF" w14:textId="77777777" w:rsidR="00072D86" w:rsidRDefault="00072D86" w:rsidP="00D03331">
      <w:pPr>
        <w:tabs>
          <w:tab w:val="left" w:pos="3960"/>
        </w:tabs>
        <w:suppressAutoHyphens/>
        <w:ind w:left="3960" w:hanging="3960"/>
      </w:pPr>
      <w:proofErr w:type="spellStart"/>
      <w:r>
        <w:t>Enstratius</w:t>
      </w:r>
      <w:proofErr w:type="spellEnd"/>
      <w:r>
        <w:t xml:space="preserve">).   Working with customers to assist in the integration of Dell Cloud Manager, into </w:t>
      </w:r>
    </w:p>
    <w:p w14:paraId="3ED0EAFE" w14:textId="77777777" w:rsidR="00A53CC6" w:rsidRDefault="00072D86" w:rsidP="00D03331">
      <w:pPr>
        <w:tabs>
          <w:tab w:val="left" w:pos="3960"/>
        </w:tabs>
        <w:suppressAutoHyphens/>
        <w:ind w:left="3960" w:hanging="3960"/>
      </w:pPr>
      <w:r>
        <w:t xml:space="preserve">their </w:t>
      </w:r>
      <w:proofErr w:type="gramStart"/>
      <w:r>
        <w:t>On Premise</w:t>
      </w:r>
      <w:proofErr w:type="gramEnd"/>
      <w:r>
        <w:t xml:space="preserve"> environments, this involves the initial planning, design implementation of DCM </w:t>
      </w:r>
    </w:p>
    <w:p w14:paraId="6FD3EB49" w14:textId="77777777" w:rsidR="00293FB2" w:rsidRDefault="00072D86" w:rsidP="00D03331">
      <w:pPr>
        <w:tabs>
          <w:tab w:val="left" w:pos="3960"/>
        </w:tabs>
        <w:suppressAutoHyphens/>
        <w:ind w:left="3960" w:hanging="3960"/>
      </w:pPr>
      <w:r>
        <w:t>to fit the</w:t>
      </w:r>
      <w:r w:rsidR="00DB4B30">
        <w:t>ir</w:t>
      </w:r>
      <w:r>
        <w:t xml:space="preserve"> individual customer requirements.  DCM is a Linux based application, my main skill for </w:t>
      </w:r>
    </w:p>
    <w:p w14:paraId="755DFCFB" w14:textId="77777777" w:rsidR="00E932E6" w:rsidRDefault="00072D86" w:rsidP="00E932E6">
      <w:pPr>
        <w:tabs>
          <w:tab w:val="left" w:pos="3960"/>
        </w:tabs>
        <w:suppressAutoHyphens/>
        <w:ind w:left="3960" w:hanging="3960"/>
      </w:pPr>
      <w:r>
        <w:t>this role is</w:t>
      </w:r>
      <w:r w:rsidR="00293FB2">
        <w:t xml:space="preserve"> Linux System admin,</w:t>
      </w:r>
      <w:r w:rsidR="00E932E6">
        <w:t xml:space="preserve"> managing the VMs, extracting </w:t>
      </w:r>
      <w:proofErr w:type="gramStart"/>
      <w:r w:rsidR="00E932E6">
        <w:t>logs ,</w:t>
      </w:r>
      <w:proofErr w:type="gramEnd"/>
      <w:r w:rsidR="00E932E6">
        <w:t xml:space="preserve"> patching DCM, investigating </w:t>
      </w:r>
    </w:p>
    <w:p w14:paraId="4DCA5D58" w14:textId="77777777" w:rsidR="00394B09" w:rsidRDefault="00E932E6" w:rsidP="00E932E6">
      <w:pPr>
        <w:tabs>
          <w:tab w:val="left" w:pos="3960"/>
        </w:tabs>
        <w:suppressAutoHyphens/>
        <w:ind w:left="3960" w:hanging="3960"/>
      </w:pPr>
      <w:r>
        <w:t xml:space="preserve">any issues, managing disk capacities, </w:t>
      </w:r>
      <w:r w:rsidR="00394B09">
        <w:t xml:space="preserve">writing scripts to handle </w:t>
      </w:r>
      <w:r>
        <w:t xml:space="preserve">backup cron jobs configurations, setting up </w:t>
      </w:r>
      <w:proofErr w:type="spellStart"/>
      <w:r>
        <w:t>mysql</w:t>
      </w:r>
      <w:proofErr w:type="spellEnd"/>
      <w:r>
        <w:t xml:space="preserve"> replications,</w:t>
      </w:r>
      <w:r w:rsidR="00293FB2">
        <w:t xml:space="preserve"> </w:t>
      </w:r>
    </w:p>
    <w:p w14:paraId="12C989B9" w14:textId="2DE7E7DB" w:rsidR="00E932E6" w:rsidRDefault="00394B09" w:rsidP="00E932E6">
      <w:pPr>
        <w:tabs>
          <w:tab w:val="left" w:pos="3960"/>
        </w:tabs>
        <w:suppressAutoHyphens/>
        <w:ind w:left="3960" w:hanging="3960"/>
      </w:pPr>
      <w:r>
        <w:t>user management &amp; access control,</w:t>
      </w:r>
    </w:p>
    <w:p w14:paraId="2FF647A2" w14:textId="58B53F78" w:rsidR="00293FB2" w:rsidRDefault="00293FB2" w:rsidP="00E932E6">
      <w:pPr>
        <w:tabs>
          <w:tab w:val="left" w:pos="3960"/>
        </w:tabs>
        <w:suppressAutoHyphens/>
        <w:ind w:left="3960" w:hanging="3960"/>
      </w:pPr>
      <w:r>
        <w:t xml:space="preserve">as well as </w:t>
      </w:r>
      <w:r w:rsidR="00897C42">
        <w:t>implementing,</w:t>
      </w:r>
      <w:r>
        <w:t xml:space="preserve"> I also help in the development of Chef </w:t>
      </w:r>
    </w:p>
    <w:p w14:paraId="1626CBED" w14:textId="77777777" w:rsidR="00293FB2" w:rsidRDefault="00293FB2" w:rsidP="00D03331">
      <w:pPr>
        <w:tabs>
          <w:tab w:val="left" w:pos="3960"/>
        </w:tabs>
        <w:suppressAutoHyphens/>
        <w:ind w:left="3960" w:hanging="3960"/>
      </w:pPr>
      <w:r>
        <w:t xml:space="preserve">Configuration Management, to automate application deployment at server launch. I have </w:t>
      </w:r>
      <w:r w:rsidR="00DB4B30">
        <w:t>in-depth</w:t>
      </w:r>
      <w:r>
        <w:t xml:space="preserve"> </w:t>
      </w:r>
    </w:p>
    <w:p w14:paraId="6969EDCE" w14:textId="77777777" w:rsidR="00D03331" w:rsidRDefault="00293FB2" w:rsidP="00D03331">
      <w:pPr>
        <w:tabs>
          <w:tab w:val="left" w:pos="3960"/>
        </w:tabs>
        <w:suppressAutoHyphens/>
        <w:ind w:left="3960" w:hanging="3960"/>
      </w:pPr>
      <w:r>
        <w:t>kn</w:t>
      </w:r>
      <w:r w:rsidR="00897C42">
        <w:t xml:space="preserve">owledge of Amazon Web Services </w:t>
      </w:r>
      <w:r>
        <w:t xml:space="preserve">and </w:t>
      </w:r>
      <w:proofErr w:type="spellStart"/>
      <w:r>
        <w:t>Openstack</w:t>
      </w:r>
      <w:proofErr w:type="spellEnd"/>
      <w:r>
        <w:t xml:space="preserve">. </w:t>
      </w:r>
      <w:r w:rsidR="00D03331">
        <w:t xml:space="preserve">I have recently obtained my AWS Solutions </w:t>
      </w:r>
    </w:p>
    <w:p w14:paraId="1FD4E635" w14:textId="77777777" w:rsidR="00D03331" w:rsidRDefault="00D03331" w:rsidP="00D03331">
      <w:pPr>
        <w:tabs>
          <w:tab w:val="left" w:pos="3960"/>
        </w:tabs>
        <w:suppressAutoHyphens/>
        <w:ind w:left="3960" w:hanging="3960"/>
      </w:pPr>
      <w:r>
        <w:t xml:space="preserve">Architect Associate level and VMWare VCP 6 in Cloud Management and Automation. As </w:t>
      </w:r>
      <w:r w:rsidR="00293FB2">
        <w:t xml:space="preserve">well as </w:t>
      </w:r>
    </w:p>
    <w:p w14:paraId="45904816" w14:textId="77777777" w:rsidR="00D03331" w:rsidRDefault="00293FB2" w:rsidP="00D03331">
      <w:pPr>
        <w:tabs>
          <w:tab w:val="left" w:pos="3960"/>
        </w:tabs>
        <w:suppressAutoHyphens/>
        <w:ind w:left="3960" w:hanging="3960"/>
      </w:pPr>
      <w:r>
        <w:t xml:space="preserve">working with customers I am involved in </w:t>
      </w:r>
      <w:r w:rsidR="00897C42">
        <w:t>bug testing</w:t>
      </w:r>
      <w:r>
        <w:t xml:space="preserve"> </w:t>
      </w:r>
      <w:r w:rsidR="00897C42">
        <w:t>reporting,</w:t>
      </w:r>
      <w:r>
        <w:t xml:space="preserve"> implementing </w:t>
      </w:r>
      <w:r w:rsidR="00A83E99">
        <w:t xml:space="preserve">features in the agile </w:t>
      </w:r>
    </w:p>
    <w:p w14:paraId="4B2A3CBF" w14:textId="77777777" w:rsidR="00A53CC6" w:rsidRDefault="00D03331" w:rsidP="00D03331">
      <w:pPr>
        <w:tabs>
          <w:tab w:val="left" w:pos="3960"/>
        </w:tabs>
        <w:suppressAutoHyphens/>
        <w:ind w:left="3960" w:hanging="3960"/>
      </w:pPr>
      <w:r>
        <w:t xml:space="preserve">development of DCM. Most recently been involved in DevOps orientated tasks working on Azure </w:t>
      </w:r>
    </w:p>
    <w:p w14:paraId="2E69538A" w14:textId="77777777" w:rsidR="00D03331" w:rsidRDefault="00D03331" w:rsidP="00D03331">
      <w:pPr>
        <w:tabs>
          <w:tab w:val="left" w:pos="3960"/>
        </w:tabs>
        <w:suppressAutoHyphens/>
        <w:ind w:left="3960" w:hanging="3960"/>
      </w:pPr>
      <w:r>
        <w:t xml:space="preserve">building a CI/CD Build pipeline project where all the software produces will run using same build </w:t>
      </w:r>
    </w:p>
    <w:p w14:paraId="19B69B0B" w14:textId="77777777" w:rsidR="00D03331" w:rsidRDefault="00D03331" w:rsidP="00D03331">
      <w:pPr>
        <w:tabs>
          <w:tab w:val="left" w:pos="3960"/>
        </w:tabs>
        <w:suppressAutoHyphens/>
        <w:ind w:left="3960" w:hanging="3960"/>
      </w:pPr>
      <w:r>
        <w:t>model, I have gained knowledge of Azure Products and services while working on this project.</w:t>
      </w:r>
    </w:p>
    <w:p w14:paraId="0D66BA88" w14:textId="77777777" w:rsidR="00A53CC6" w:rsidRDefault="00A53CC6" w:rsidP="00F36D31">
      <w:pPr>
        <w:tabs>
          <w:tab w:val="left" w:pos="3960"/>
        </w:tabs>
        <w:suppressAutoHyphens/>
        <w:ind w:left="3960" w:hanging="3960"/>
      </w:pPr>
    </w:p>
    <w:p w14:paraId="390EBC76" w14:textId="77777777" w:rsidR="00F36D31" w:rsidRPr="00735ECE" w:rsidRDefault="00F36D31" w:rsidP="00F36D31">
      <w:pPr>
        <w:tabs>
          <w:tab w:val="left" w:pos="3960"/>
        </w:tabs>
        <w:suppressAutoHyphens/>
        <w:ind w:left="3960" w:hanging="3960"/>
        <w:outlineLvl w:val="0"/>
        <w:rPr>
          <w:b/>
        </w:rPr>
      </w:pPr>
      <w:r>
        <w:rPr>
          <w:b/>
        </w:rPr>
        <w:t>March 2013 –</w:t>
      </w:r>
      <w:r w:rsidR="00A53CC6">
        <w:rPr>
          <w:b/>
        </w:rPr>
        <w:t xml:space="preserve"> August 2013</w:t>
      </w:r>
    </w:p>
    <w:p w14:paraId="0560D888" w14:textId="77777777" w:rsidR="00F36D31" w:rsidRDefault="00F36D31" w:rsidP="00F36D31">
      <w:pPr>
        <w:outlineLvl w:val="0"/>
        <w:rPr>
          <w:rFonts w:ascii="Trebuchet MS" w:hAnsi="Trebuchet MS"/>
          <w:color w:val="444444"/>
          <w:sz w:val="16"/>
          <w:szCs w:val="16"/>
          <w:lang w:eastAsia="en-GB"/>
        </w:rPr>
      </w:pPr>
      <w:r w:rsidRPr="007A6AD8">
        <w:rPr>
          <w:b/>
          <w:bCs/>
        </w:rPr>
        <w:lastRenderedPageBreak/>
        <w:t>Job Title</w:t>
      </w:r>
      <w:r>
        <w:t>: Enterprise Technical Support Advisor</w:t>
      </w:r>
    </w:p>
    <w:p w14:paraId="6F5F8ED4" w14:textId="77777777" w:rsidR="00F36D31" w:rsidRPr="005001A9" w:rsidRDefault="00F36D31" w:rsidP="00F36D31">
      <w:pPr>
        <w:rPr>
          <w:rFonts w:ascii="Trebuchet MS" w:hAnsi="Trebuchet MS"/>
          <w:noProof/>
          <w:color w:val="444444"/>
          <w:sz w:val="16"/>
          <w:szCs w:val="16"/>
          <w:lang w:eastAsia="en-GB"/>
        </w:rPr>
      </w:pPr>
      <w:r>
        <w:rPr>
          <w:b/>
          <w:bCs/>
        </w:rPr>
        <w:t xml:space="preserve">Description: </w:t>
      </w:r>
      <w:r w:rsidRPr="007E3412">
        <w:rPr>
          <w:bCs/>
        </w:rPr>
        <w:t>Supporting</w:t>
      </w:r>
      <w:r>
        <w:rPr>
          <w:b/>
          <w:bCs/>
        </w:rPr>
        <w:t xml:space="preserve"> </w:t>
      </w:r>
      <w:r>
        <w:t xml:space="preserve">VMware infrastructure and </w:t>
      </w:r>
      <w:proofErr w:type="spellStart"/>
      <w:r>
        <w:t>vCloud</w:t>
      </w:r>
      <w:proofErr w:type="spellEnd"/>
      <w:r>
        <w:t xml:space="preserve"> Director for the Dell Cloud on Demand</w:t>
      </w:r>
    </w:p>
    <w:p w14:paraId="3FF74869" w14:textId="77777777" w:rsidR="00F36D31" w:rsidRDefault="00F36D31" w:rsidP="00F36D31">
      <w:pPr>
        <w:tabs>
          <w:tab w:val="left" w:pos="3960"/>
        </w:tabs>
        <w:suppressAutoHyphens/>
        <w:ind w:left="3960" w:hanging="3960"/>
      </w:pPr>
      <w:r w:rsidRPr="003519AA">
        <w:rPr>
          <w:b/>
        </w:rPr>
        <w:t>Tasks:</w:t>
      </w:r>
      <w:r>
        <w:rPr>
          <w:b/>
        </w:rPr>
        <w:t xml:space="preserve"> </w:t>
      </w:r>
      <w:r>
        <w:t>Supporting SharePoint Hosting, on the Dell Cloud, providing 3</w:t>
      </w:r>
      <w:r w:rsidRPr="0095231F">
        <w:rPr>
          <w:vertAlign w:val="superscript"/>
        </w:rPr>
        <w:t>rd</w:t>
      </w:r>
      <w:r>
        <w:t xml:space="preserve"> line support.</w:t>
      </w:r>
    </w:p>
    <w:p w14:paraId="0CA1C57B" w14:textId="77777777" w:rsidR="00F36D31" w:rsidRDefault="00F36D31" w:rsidP="00F36D31">
      <w:pPr>
        <w:tabs>
          <w:tab w:val="left" w:pos="3960"/>
        </w:tabs>
        <w:suppressAutoHyphens/>
        <w:ind w:left="3960" w:hanging="3960"/>
      </w:pPr>
      <w:r>
        <w:t xml:space="preserve">Providing the required resources within </w:t>
      </w:r>
      <w:proofErr w:type="spellStart"/>
      <w:r>
        <w:t>vCloud</w:t>
      </w:r>
      <w:proofErr w:type="spellEnd"/>
      <w:r>
        <w:t xml:space="preserve"> Director to support the customer requirements,</w:t>
      </w:r>
    </w:p>
    <w:p w14:paraId="3521B14A" w14:textId="77777777" w:rsidR="00F36D31" w:rsidRDefault="00F36D31" w:rsidP="00F36D31">
      <w:pPr>
        <w:tabs>
          <w:tab w:val="left" w:pos="3960"/>
        </w:tabs>
        <w:suppressAutoHyphens/>
        <w:ind w:left="3960" w:hanging="3960"/>
      </w:pPr>
      <w:r>
        <w:t>Installation and configuration of sites for customer on boarding, managing backups and usage</w:t>
      </w:r>
    </w:p>
    <w:p w14:paraId="689B20CC" w14:textId="77777777" w:rsidR="00F36D31" w:rsidRDefault="00F36D31" w:rsidP="00F36D31">
      <w:pPr>
        <w:tabs>
          <w:tab w:val="left" w:pos="3960"/>
        </w:tabs>
        <w:suppressAutoHyphens/>
        <w:ind w:left="3960" w:hanging="3960"/>
      </w:pPr>
      <w:r>
        <w:t>Analytics, also involved in designing and planning of the backend infrastructure and VMware</w:t>
      </w:r>
    </w:p>
    <w:p w14:paraId="224625CD" w14:textId="77777777" w:rsidR="00F36D31" w:rsidRDefault="00F36D31" w:rsidP="00F36D31">
      <w:pPr>
        <w:tabs>
          <w:tab w:val="left" w:pos="3960"/>
        </w:tabs>
        <w:suppressAutoHyphens/>
        <w:ind w:left="3960" w:hanging="3960"/>
      </w:pPr>
      <w:r>
        <w:t>Infrastructure.</w:t>
      </w:r>
    </w:p>
    <w:p w14:paraId="7824EE54" w14:textId="77777777" w:rsidR="00F36D31" w:rsidRDefault="00F36D31" w:rsidP="00A53CC6">
      <w:pPr>
        <w:tabs>
          <w:tab w:val="left" w:pos="3960"/>
        </w:tabs>
        <w:suppressAutoHyphens/>
      </w:pPr>
    </w:p>
    <w:p w14:paraId="3BD809F2" w14:textId="77777777" w:rsidR="00F36D31" w:rsidRPr="00735ECE" w:rsidRDefault="00F36D31" w:rsidP="00F36D31">
      <w:pPr>
        <w:tabs>
          <w:tab w:val="left" w:pos="3960"/>
        </w:tabs>
        <w:suppressAutoHyphens/>
        <w:ind w:left="3960" w:hanging="3960"/>
        <w:outlineLvl w:val="0"/>
        <w:rPr>
          <w:b/>
        </w:rPr>
      </w:pPr>
      <w:r>
        <w:rPr>
          <w:b/>
        </w:rPr>
        <w:t>March 2011 – March 2013</w:t>
      </w:r>
    </w:p>
    <w:p w14:paraId="6A026573" w14:textId="77777777" w:rsidR="00F36D31" w:rsidRDefault="00F36D31" w:rsidP="00F36D31">
      <w:pPr>
        <w:outlineLvl w:val="0"/>
        <w:rPr>
          <w:rFonts w:ascii="Trebuchet MS" w:hAnsi="Trebuchet MS"/>
          <w:color w:val="444444"/>
          <w:sz w:val="16"/>
          <w:szCs w:val="16"/>
          <w:lang w:eastAsia="en-GB"/>
        </w:rPr>
      </w:pPr>
      <w:r w:rsidRPr="007A6AD8">
        <w:rPr>
          <w:b/>
          <w:bCs/>
        </w:rPr>
        <w:t>Job Title</w:t>
      </w:r>
      <w:r>
        <w:t>: Technical Analysis Sr. Analyst</w:t>
      </w:r>
    </w:p>
    <w:p w14:paraId="78FAD320" w14:textId="77777777" w:rsidR="00F36D31" w:rsidRPr="005001A9" w:rsidRDefault="00F36D31" w:rsidP="00F36D31">
      <w:pPr>
        <w:rPr>
          <w:rFonts w:ascii="Trebuchet MS" w:hAnsi="Trebuchet MS"/>
          <w:noProof/>
          <w:color w:val="444444"/>
          <w:sz w:val="16"/>
          <w:szCs w:val="16"/>
          <w:lang w:eastAsia="en-GB"/>
        </w:rPr>
      </w:pPr>
      <w:r>
        <w:rPr>
          <w:b/>
          <w:bCs/>
        </w:rPr>
        <w:t xml:space="preserve">Description: </w:t>
      </w:r>
      <w:r w:rsidRPr="007E3412">
        <w:rPr>
          <w:bCs/>
        </w:rPr>
        <w:t>Supporting</w:t>
      </w:r>
      <w:r>
        <w:rPr>
          <w:b/>
          <w:bCs/>
        </w:rPr>
        <w:t xml:space="preserve"> </w:t>
      </w:r>
      <w:r>
        <w:t>VMware infrastructure and other supporting Servers for the Global Application Packaging Centre.</w:t>
      </w:r>
    </w:p>
    <w:p w14:paraId="49827779" w14:textId="77777777" w:rsidR="00F36D31" w:rsidRPr="00F9152D" w:rsidRDefault="00F36D31" w:rsidP="00F36D31">
      <w:pPr>
        <w:jc w:val="both"/>
        <w:rPr>
          <w:b/>
        </w:rPr>
      </w:pPr>
      <w:r w:rsidRPr="00EA2607">
        <w:rPr>
          <w:b/>
          <w:bCs/>
        </w:rPr>
        <w:t>Tasks:</w:t>
      </w:r>
      <w:r>
        <w:t xml:space="preserve"> This role involves on boarding Global Customers, this involves setting up secure access account for SQL reporting and Data Transfer, Vitalizing the customer builds and replicating on a ESX VMware environment. This covers Multiple OS and several Deployment methods for each customer, including Citrix </w:t>
      </w:r>
      <w:proofErr w:type="spellStart"/>
      <w:r>
        <w:t>Xenapp</w:t>
      </w:r>
      <w:proofErr w:type="spellEnd"/>
      <w:r>
        <w:t xml:space="preserve"> Server setup and SCCM/SMS, Wise and Install Shield Packaging setup configuration.  My role also includes the managing or the user groups, shares assonated with the packaging Centre, along with all IT related issues, with in the Virtual machines and Virtual Networks. My role is to manage the ESX Server environment and monitor performance ensuring all Customer </w:t>
      </w:r>
      <w:proofErr w:type="spellStart"/>
      <w:r>
        <w:t>Vlans</w:t>
      </w:r>
      <w:proofErr w:type="spellEnd"/>
      <w:r>
        <w:t xml:space="preserve"> are accessible to the Application packagers and working with other Dell IT and Networks departments to ensure a nil downtime operation. We currently have a 20 host Farm located in Limerick and a 3 host Farm located in Canada with approx. 170 application packagers and supporting roles. I support the Equal logic storage located in Canada which is used for the </w:t>
      </w:r>
      <w:proofErr w:type="gramStart"/>
      <w:r>
        <w:t>3 host</w:t>
      </w:r>
      <w:proofErr w:type="gramEnd"/>
      <w:r>
        <w:t xml:space="preserve"> farm.  I maintain the SAN, allocate the storage to the farm managing the smart copies and monitoring logs to ensure the farm is running without issues. I am </w:t>
      </w:r>
      <w:r w:rsidRPr="00F9152D">
        <w:t xml:space="preserve">involved in the planning of a new VMware farm to be located in US.  I manage and maintain all storage shares and have introduced a Capacity Management process to achieve this, I am also responsible in off boarding the customers and ensuring we are in compliance and not holding any data, re assigning any storage use and removing the customer Access. </w:t>
      </w:r>
      <w:r w:rsidRPr="00F9152D">
        <w:rPr>
          <w:rFonts w:eastAsia="Times New Roman"/>
          <w:color w:val="000000"/>
        </w:rPr>
        <w:t>I Mentor and Provide assistance to lower level Technical Analysts, and provide dedicated support.</w:t>
      </w:r>
      <w:r w:rsidRPr="00F9152D">
        <w:rPr>
          <w:b/>
        </w:rPr>
        <w:t xml:space="preserve"> I </w:t>
      </w:r>
      <w:r w:rsidRPr="00F9152D">
        <w:rPr>
          <w:rFonts w:eastAsia="Times New Roman"/>
          <w:color w:val="000000"/>
        </w:rPr>
        <w:t>Analyse basic business needs and recommends ways to optimize PC hardware resources, and design Plan and implement new Solutions.</w:t>
      </w:r>
    </w:p>
    <w:p w14:paraId="2D2E38BF" w14:textId="77777777" w:rsidR="00F36D31" w:rsidRDefault="00F36D31" w:rsidP="00F36D31">
      <w:pPr>
        <w:rPr>
          <w:rFonts w:ascii="Trebuchet MS" w:hAnsi="Trebuchet MS"/>
          <w:noProof/>
          <w:color w:val="444444"/>
          <w:sz w:val="16"/>
          <w:szCs w:val="16"/>
          <w:lang w:eastAsia="en-GB"/>
        </w:rPr>
      </w:pPr>
    </w:p>
    <w:p w14:paraId="6143BE6B" w14:textId="77777777" w:rsidR="00F36D31" w:rsidRDefault="00F36D31" w:rsidP="00F36D31">
      <w:pPr>
        <w:outlineLvl w:val="0"/>
        <w:rPr>
          <w:b/>
          <w:bCs/>
        </w:rPr>
      </w:pPr>
      <w:r>
        <w:rPr>
          <w:b/>
          <w:bCs/>
        </w:rPr>
        <w:t>May 2007 – March 2011</w:t>
      </w:r>
    </w:p>
    <w:p w14:paraId="7EECF033" w14:textId="77777777" w:rsidR="00F36D31" w:rsidRDefault="00F36D31" w:rsidP="00F36D31">
      <w:pPr>
        <w:outlineLvl w:val="0"/>
        <w:rPr>
          <w:rFonts w:ascii="Trebuchet MS" w:hAnsi="Trebuchet MS"/>
          <w:color w:val="444444"/>
          <w:sz w:val="16"/>
          <w:szCs w:val="16"/>
          <w:lang w:eastAsia="en-GB"/>
        </w:rPr>
      </w:pPr>
      <w:r w:rsidRPr="007A6AD8">
        <w:rPr>
          <w:b/>
          <w:bCs/>
        </w:rPr>
        <w:t>Job Title</w:t>
      </w:r>
      <w:r>
        <w:t>: Technical Analysis Analyst</w:t>
      </w:r>
    </w:p>
    <w:p w14:paraId="62C7D2DB" w14:textId="77777777" w:rsidR="00F36D31" w:rsidRDefault="00F36D31" w:rsidP="00F36D31">
      <w:pPr>
        <w:jc w:val="both"/>
      </w:pPr>
      <w:r>
        <w:rPr>
          <w:b/>
          <w:bCs/>
        </w:rPr>
        <w:t xml:space="preserve">Description: </w:t>
      </w:r>
      <w:r w:rsidRPr="007E3412">
        <w:rPr>
          <w:bCs/>
        </w:rPr>
        <w:t>Supporting</w:t>
      </w:r>
      <w:r>
        <w:rPr>
          <w:b/>
          <w:bCs/>
        </w:rPr>
        <w:t xml:space="preserve"> </w:t>
      </w:r>
      <w:r>
        <w:t>VMware infrastructure and other supporting Servers for the Global Application Packaging Centre</w:t>
      </w:r>
    </w:p>
    <w:p w14:paraId="26F0FEFE" w14:textId="77777777" w:rsidR="00F36D31" w:rsidRDefault="00F36D31" w:rsidP="00F36D31">
      <w:pPr>
        <w:jc w:val="both"/>
      </w:pPr>
      <w:r w:rsidRPr="00EA2607">
        <w:rPr>
          <w:b/>
          <w:bCs/>
        </w:rPr>
        <w:t>Tasks:</w:t>
      </w:r>
      <w:r>
        <w:t xml:space="preserve"> My tasks were the same in this role as above.  I was inexperienced in VMware when joining the team and went in at a lower level. I leaned the relevant technologies and skills when working at a lower grade and gained the relevant qualifications to become a Sr. Analyst.</w:t>
      </w:r>
    </w:p>
    <w:p w14:paraId="06730B2D" w14:textId="77777777" w:rsidR="00F36D31" w:rsidRDefault="00F36D31" w:rsidP="00F36D31"/>
    <w:p w14:paraId="068079F8" w14:textId="77777777" w:rsidR="00F36D31" w:rsidRPr="00347AD2" w:rsidRDefault="00F36D31" w:rsidP="00F36D31">
      <w:pPr>
        <w:outlineLvl w:val="0"/>
        <w:rPr>
          <w:b/>
        </w:rPr>
      </w:pPr>
      <w:r w:rsidRPr="00347AD2">
        <w:rPr>
          <w:b/>
        </w:rPr>
        <w:t>October 2006 – May 2007</w:t>
      </w:r>
    </w:p>
    <w:p w14:paraId="09D3D08D" w14:textId="77777777" w:rsidR="00F36D31" w:rsidRDefault="00F36D31" w:rsidP="00F36D31">
      <w:pPr>
        <w:outlineLvl w:val="0"/>
      </w:pPr>
      <w:r w:rsidRPr="00347AD2">
        <w:rPr>
          <w:b/>
        </w:rPr>
        <w:t>Job Title:</w:t>
      </w:r>
      <w:r>
        <w:t xml:space="preserve"> Workstation Specialist </w:t>
      </w:r>
    </w:p>
    <w:p w14:paraId="1DF46035" w14:textId="77777777" w:rsidR="00F36D31" w:rsidRDefault="00F36D31" w:rsidP="00F36D31">
      <w:r w:rsidRPr="00347AD2">
        <w:rPr>
          <w:b/>
        </w:rPr>
        <w:t>Description:</w:t>
      </w:r>
      <w:r>
        <w:t xml:space="preserve"> Providing Technical support for more complex Workstation Systems </w:t>
      </w:r>
    </w:p>
    <w:p w14:paraId="431B8075" w14:textId="77777777" w:rsidR="00F36D31" w:rsidRDefault="00F36D31" w:rsidP="00F36D31">
      <w:pPr>
        <w:jc w:val="both"/>
      </w:pPr>
      <w:r w:rsidRPr="00F239FD">
        <w:rPr>
          <w:b/>
        </w:rPr>
        <w:t>Tasks:</w:t>
      </w:r>
      <w:r>
        <w:t xml:space="preserve"> I supported the workstation team in the Cell Tech Lead (CTL) absences, acting as backup Cell Tech Lead (CTL).  This will involve dealing with escalations acting as a first point of contact to assist techs in the team, helping in areas of difficulty for the techs, to provide a </w:t>
      </w:r>
      <w:proofErr w:type="gramStart"/>
      <w:r>
        <w:t>first time</w:t>
      </w:r>
      <w:proofErr w:type="gramEnd"/>
      <w:r>
        <w:t xml:space="preserve"> fix, or quick resolution to the problem.  In the Cell Tech Lead (CTL) absence assist in case management using the reports provided (owned, closed open cases) checking the team’s cases and identifying areas of weakness and carrying compliance checks.  I have also covered other Business Support teams, carrying out the same duties.  </w:t>
      </w:r>
    </w:p>
    <w:p w14:paraId="111BF2FB" w14:textId="77777777" w:rsidR="00F36D31" w:rsidRDefault="00F36D31" w:rsidP="00F36D31"/>
    <w:p w14:paraId="78453EED" w14:textId="77777777" w:rsidR="00F36D31" w:rsidRPr="00735ECE" w:rsidRDefault="00F36D31" w:rsidP="00F36D31">
      <w:pPr>
        <w:outlineLvl w:val="0"/>
        <w:rPr>
          <w:b/>
        </w:rPr>
      </w:pPr>
      <w:r w:rsidRPr="00735ECE">
        <w:rPr>
          <w:b/>
        </w:rPr>
        <w:t>June 2005 –</w:t>
      </w:r>
      <w:r>
        <w:rPr>
          <w:b/>
        </w:rPr>
        <w:t xml:space="preserve"> October 2006</w:t>
      </w:r>
    </w:p>
    <w:p w14:paraId="138C0FB3" w14:textId="77777777" w:rsidR="00F36D31" w:rsidRDefault="00F36D31" w:rsidP="00F36D31">
      <w:pPr>
        <w:outlineLvl w:val="0"/>
        <w:rPr>
          <w:rFonts w:ascii="Trebuchet MS" w:hAnsi="Trebuchet MS"/>
          <w:color w:val="444444"/>
          <w:sz w:val="16"/>
          <w:szCs w:val="16"/>
          <w:lang w:eastAsia="en-GB"/>
        </w:rPr>
      </w:pPr>
      <w:r w:rsidRPr="007A6AD8">
        <w:rPr>
          <w:b/>
          <w:bCs/>
        </w:rPr>
        <w:t>Job Title</w:t>
      </w:r>
      <w:r>
        <w:t>: Technical Support Specialist</w:t>
      </w:r>
    </w:p>
    <w:p w14:paraId="7F42F468" w14:textId="77777777" w:rsidR="00F36D31" w:rsidRDefault="00F36D31" w:rsidP="00F36D31">
      <w:pPr>
        <w:jc w:val="both"/>
      </w:pPr>
      <w:r>
        <w:rPr>
          <w:b/>
          <w:bCs/>
        </w:rPr>
        <w:t xml:space="preserve">Description: </w:t>
      </w:r>
      <w:r>
        <w:t xml:space="preserve"> Providing Technical support for Dell’s Business Support customers.</w:t>
      </w:r>
    </w:p>
    <w:p w14:paraId="46A72454" w14:textId="77777777" w:rsidR="00F36D31" w:rsidRDefault="00F36D31" w:rsidP="00F36D31">
      <w:pPr>
        <w:jc w:val="both"/>
      </w:pPr>
      <w:r w:rsidRPr="00EA2607">
        <w:rPr>
          <w:b/>
          <w:bCs/>
        </w:rPr>
        <w:t>Tasks:</w:t>
      </w:r>
      <w:r>
        <w:t xml:space="preserve"> Troubleshoot customer’s hardware issues, diagnose and identify the problem and provide a solution.  Provide best effort support for the business customers, going beyond the support boundaries to resolve customer issues, taking ownership of all cases and following through to completion, arranging engineers to visit customers when </w:t>
      </w:r>
      <w:proofErr w:type="gramStart"/>
      <w:r>
        <w:t>needed,  assisting</w:t>
      </w:r>
      <w:proofErr w:type="gramEnd"/>
      <w:r>
        <w:t xml:space="preserve"> 3</w:t>
      </w:r>
      <w:r w:rsidRPr="00D97B93">
        <w:rPr>
          <w:vertAlign w:val="superscript"/>
        </w:rPr>
        <w:t>rd</w:t>
      </w:r>
      <w:r>
        <w:t xml:space="preserve"> party businesses resolve issues with Dell customers. </w:t>
      </w:r>
    </w:p>
    <w:p w14:paraId="15298FBF" w14:textId="77777777" w:rsidR="00F36D31" w:rsidRDefault="00F36D31" w:rsidP="00F36D31"/>
    <w:p w14:paraId="767C5512" w14:textId="77777777" w:rsidR="00F36D31" w:rsidRDefault="00F36D31" w:rsidP="00F36D31">
      <w:pPr>
        <w:outlineLvl w:val="0"/>
      </w:pPr>
      <w:r w:rsidRPr="005B700C">
        <w:rPr>
          <w:b/>
          <w:bCs/>
        </w:rPr>
        <w:t>Internal Courses taken</w:t>
      </w:r>
      <w:r>
        <w:t>:</w:t>
      </w:r>
    </w:p>
    <w:p w14:paraId="1AD886B5" w14:textId="77777777" w:rsidR="00F36D31" w:rsidRDefault="00F36D31" w:rsidP="00F36D31">
      <w:pPr>
        <w:outlineLvl w:val="0"/>
      </w:pPr>
      <w:r>
        <w:t>Effective communication</w:t>
      </w:r>
    </w:p>
    <w:p w14:paraId="7FB48845" w14:textId="77777777" w:rsidR="00F36D31" w:rsidRDefault="00F36D31" w:rsidP="00F36D31">
      <w:r>
        <w:t>Time Management</w:t>
      </w:r>
    </w:p>
    <w:p w14:paraId="4BDCB9F3" w14:textId="77777777" w:rsidR="00F36D31" w:rsidRDefault="00F36D31" w:rsidP="00F36D31">
      <w:r>
        <w:t xml:space="preserve">Presenting </w:t>
      </w:r>
      <w:proofErr w:type="gramStart"/>
      <w:r>
        <w:t>For</w:t>
      </w:r>
      <w:proofErr w:type="gramEnd"/>
      <w:r>
        <w:t xml:space="preserve"> Impact</w:t>
      </w:r>
    </w:p>
    <w:p w14:paraId="6DD674EB" w14:textId="77777777" w:rsidR="00F36D31" w:rsidRDefault="00F36D31" w:rsidP="00F36D31">
      <w:r>
        <w:t xml:space="preserve">BPI Yellow </w:t>
      </w:r>
      <w:proofErr w:type="gramStart"/>
      <w:r>
        <w:t>belt</w:t>
      </w:r>
      <w:proofErr w:type="gramEnd"/>
      <w:r>
        <w:t xml:space="preserve"> Training</w:t>
      </w:r>
    </w:p>
    <w:p w14:paraId="57504CD0" w14:textId="77777777" w:rsidR="00F36D31" w:rsidRDefault="00F36D31" w:rsidP="00F36D31">
      <w:r>
        <w:t>VMware Certification Training</w:t>
      </w:r>
    </w:p>
    <w:p w14:paraId="3E9FA1B4" w14:textId="77777777" w:rsidR="00F36D31" w:rsidRDefault="00F36D31" w:rsidP="00F36D31"/>
    <w:p w14:paraId="0D0B3D93" w14:textId="77777777" w:rsidR="00F36D31" w:rsidRDefault="00F36D31" w:rsidP="00F36D31"/>
    <w:p w14:paraId="0345F950" w14:textId="77777777" w:rsidR="00F36D31" w:rsidRDefault="00F36D31" w:rsidP="00F36D31"/>
    <w:p w14:paraId="2E7A1B6D" w14:textId="77777777" w:rsidR="00F36D31" w:rsidRDefault="00F36D31" w:rsidP="00F36D31"/>
    <w:p w14:paraId="1D7AE245" w14:textId="77777777" w:rsidR="00F36D31" w:rsidRPr="004A6D80" w:rsidRDefault="00F36D31" w:rsidP="00F36D31"/>
    <w:p w14:paraId="0E4727FE" w14:textId="77777777" w:rsidR="00F36D31" w:rsidRDefault="00F36D31" w:rsidP="00F36D31">
      <w:pPr>
        <w:outlineLvl w:val="0"/>
        <w:rPr>
          <w:b/>
          <w:bCs/>
        </w:rPr>
      </w:pPr>
      <w:r>
        <w:rPr>
          <w:b/>
          <w:bCs/>
        </w:rPr>
        <w:t>April 05– June 05 (</w:t>
      </w:r>
      <w:proofErr w:type="gramStart"/>
      <w:r>
        <w:rPr>
          <w:b/>
          <w:bCs/>
        </w:rPr>
        <w:t>6 week</w:t>
      </w:r>
      <w:proofErr w:type="gramEnd"/>
      <w:r>
        <w:rPr>
          <w:b/>
          <w:bCs/>
        </w:rPr>
        <w:t xml:space="preserve"> temp contract)</w:t>
      </w:r>
    </w:p>
    <w:p w14:paraId="5AD5F438" w14:textId="77777777" w:rsidR="00F36D31" w:rsidRDefault="00F36D31" w:rsidP="00F36D31">
      <w:pPr>
        <w:outlineLvl w:val="0"/>
        <w:rPr>
          <w:b/>
          <w:bCs/>
        </w:rPr>
      </w:pPr>
      <w:r>
        <w:rPr>
          <w:b/>
          <w:bCs/>
        </w:rPr>
        <w:t xml:space="preserve">Morrison and </w:t>
      </w:r>
      <w:proofErr w:type="spellStart"/>
      <w:r>
        <w:rPr>
          <w:b/>
          <w:bCs/>
        </w:rPr>
        <w:t>Bowmore</w:t>
      </w:r>
      <w:proofErr w:type="spellEnd"/>
      <w:r>
        <w:rPr>
          <w:b/>
          <w:bCs/>
        </w:rPr>
        <w:t xml:space="preserve"> Distillery</w:t>
      </w:r>
    </w:p>
    <w:p w14:paraId="5D06E3FB" w14:textId="77777777" w:rsidR="00F36D31" w:rsidRDefault="00F36D31" w:rsidP="00F36D31">
      <w:pPr>
        <w:tabs>
          <w:tab w:val="left" w:pos="3960"/>
        </w:tabs>
        <w:suppressAutoHyphens/>
        <w:ind w:left="3960" w:hanging="3960"/>
        <w:outlineLvl w:val="0"/>
      </w:pPr>
      <w:r>
        <w:t>Springburn Bond</w:t>
      </w:r>
    </w:p>
    <w:p w14:paraId="6C64F3A4" w14:textId="77777777" w:rsidR="00F36D31" w:rsidRDefault="00F36D31" w:rsidP="00F36D31">
      <w:pPr>
        <w:tabs>
          <w:tab w:val="left" w:pos="3960"/>
        </w:tabs>
        <w:suppressAutoHyphens/>
        <w:ind w:left="3960" w:hanging="3960"/>
        <w:outlineLvl w:val="0"/>
      </w:pPr>
      <w:r>
        <w:t xml:space="preserve">Carlisle Street </w:t>
      </w:r>
    </w:p>
    <w:p w14:paraId="77E3C426" w14:textId="77777777" w:rsidR="00F36D31" w:rsidRDefault="00F36D31" w:rsidP="00F36D31">
      <w:pPr>
        <w:tabs>
          <w:tab w:val="left" w:pos="3960"/>
        </w:tabs>
        <w:suppressAutoHyphens/>
        <w:ind w:left="3960" w:hanging="3960"/>
      </w:pPr>
      <w:r>
        <w:t>Glasgow</w:t>
      </w:r>
    </w:p>
    <w:p w14:paraId="77E8E375" w14:textId="77777777" w:rsidR="00F36D31" w:rsidRDefault="00F36D31" w:rsidP="00F36D31">
      <w:pPr>
        <w:tabs>
          <w:tab w:val="left" w:pos="3960"/>
        </w:tabs>
        <w:suppressAutoHyphens/>
        <w:ind w:left="3960" w:hanging="3960"/>
      </w:pPr>
    </w:p>
    <w:p w14:paraId="3C6AF0DF" w14:textId="77777777" w:rsidR="00F36D31" w:rsidRDefault="00F36D31" w:rsidP="00F36D31">
      <w:pPr>
        <w:jc w:val="both"/>
        <w:outlineLvl w:val="0"/>
      </w:pPr>
      <w:r w:rsidRPr="007A6AD8">
        <w:rPr>
          <w:b/>
          <w:bCs/>
        </w:rPr>
        <w:t>Job Title</w:t>
      </w:r>
      <w:r>
        <w:t>: Help</w:t>
      </w:r>
      <w:r w:rsidRPr="007A6AD8">
        <w:t>desk Analyst</w:t>
      </w:r>
      <w:r>
        <w:t xml:space="preserve"> / Administrator </w:t>
      </w:r>
    </w:p>
    <w:p w14:paraId="6DA76E1B" w14:textId="77777777" w:rsidR="00F36D31" w:rsidRDefault="00F36D31" w:rsidP="00F36D31">
      <w:pPr>
        <w:jc w:val="both"/>
      </w:pPr>
      <w:r>
        <w:rPr>
          <w:b/>
          <w:bCs/>
        </w:rPr>
        <w:t xml:space="preserve">Description: </w:t>
      </w:r>
      <w:r>
        <w:t xml:space="preserve"> Providing IT support for all employees of Morrison and </w:t>
      </w:r>
      <w:proofErr w:type="spellStart"/>
      <w:r>
        <w:t>Bowmore</w:t>
      </w:r>
      <w:proofErr w:type="spellEnd"/>
      <w:r>
        <w:t xml:space="preserve"> Distillery, Supporting approx. 170 users, and several remote users.  </w:t>
      </w:r>
    </w:p>
    <w:p w14:paraId="4B37EC82" w14:textId="77777777" w:rsidR="00F36D31" w:rsidRPr="00EA2607" w:rsidRDefault="00F36D31" w:rsidP="00F36D31">
      <w:pPr>
        <w:jc w:val="both"/>
      </w:pPr>
      <w:r w:rsidRPr="00EA2607">
        <w:rPr>
          <w:b/>
          <w:bCs/>
        </w:rPr>
        <w:t>Tasks:</w:t>
      </w:r>
      <w:r>
        <w:t xml:space="preserve"> Daily Server Checks, backup monitoring, PC rebuilds, software and hardware installation, Novell Netware Administration (also used console 1), GroupWise 6.5 support and </w:t>
      </w:r>
      <w:proofErr w:type="gramStart"/>
      <w:r>
        <w:t>administration,  Helpdesk</w:t>
      </w:r>
      <w:proofErr w:type="gramEnd"/>
      <w:r>
        <w:t xml:space="preserve"> duties, assisting in the upgrade of infrastructure,  </w:t>
      </w:r>
      <w:r w:rsidRPr="00FC5EFF">
        <w:t>providing desktop support</w:t>
      </w:r>
      <w:r>
        <w:t xml:space="preserve"> and troubleshooting any network issues, VPN support for remote users.</w:t>
      </w:r>
    </w:p>
    <w:p w14:paraId="3B7903E1" w14:textId="77777777" w:rsidR="00F36D31" w:rsidRPr="00E76112" w:rsidRDefault="00F36D31" w:rsidP="00F36D31"/>
    <w:p w14:paraId="2C96A19C" w14:textId="77777777" w:rsidR="00F36D31" w:rsidRDefault="00F36D31" w:rsidP="00F36D31">
      <w:pPr>
        <w:outlineLvl w:val="0"/>
        <w:rPr>
          <w:b/>
          <w:bCs/>
        </w:rPr>
      </w:pPr>
      <w:r>
        <w:rPr>
          <w:b/>
          <w:bCs/>
        </w:rPr>
        <w:t>Jan 05 – April 05 (temp contract)</w:t>
      </w:r>
    </w:p>
    <w:p w14:paraId="29C2B377" w14:textId="77777777" w:rsidR="00F36D31" w:rsidRDefault="00F36D31" w:rsidP="00F36D31">
      <w:pPr>
        <w:outlineLvl w:val="0"/>
        <w:rPr>
          <w:b/>
          <w:bCs/>
        </w:rPr>
      </w:pPr>
      <w:r>
        <w:rPr>
          <w:b/>
          <w:bCs/>
        </w:rPr>
        <w:t xml:space="preserve">SAIC </w:t>
      </w:r>
    </w:p>
    <w:p w14:paraId="2D6BB53F" w14:textId="77777777" w:rsidR="00F36D31" w:rsidRPr="007A6AD8" w:rsidRDefault="00F36D31" w:rsidP="00F36D31">
      <w:pPr>
        <w:outlineLvl w:val="0"/>
      </w:pPr>
      <w:r w:rsidRPr="007A6AD8">
        <w:t>5 Redwood Place</w:t>
      </w:r>
    </w:p>
    <w:p w14:paraId="181503A3" w14:textId="77777777" w:rsidR="00F36D31" w:rsidRPr="007A6AD8" w:rsidRDefault="00F36D31" w:rsidP="00F36D31">
      <w:pPr>
        <w:tabs>
          <w:tab w:val="left" w:pos="3960"/>
        </w:tabs>
        <w:suppressAutoHyphens/>
        <w:ind w:left="3960" w:hanging="3960"/>
      </w:pPr>
      <w:r w:rsidRPr="007A6AD8">
        <w:t>Peel Park Industrial Estate</w:t>
      </w:r>
    </w:p>
    <w:p w14:paraId="79393E35" w14:textId="77777777" w:rsidR="00F36D31" w:rsidRDefault="00F36D31" w:rsidP="00F36D31">
      <w:pPr>
        <w:tabs>
          <w:tab w:val="left" w:pos="3960"/>
        </w:tabs>
        <w:suppressAutoHyphens/>
        <w:ind w:left="3960" w:hanging="3960"/>
      </w:pPr>
      <w:r w:rsidRPr="007A6AD8">
        <w:t>East Kilbride</w:t>
      </w:r>
    </w:p>
    <w:p w14:paraId="241467B9" w14:textId="77777777" w:rsidR="00F36D31" w:rsidRPr="00ED2962" w:rsidRDefault="00F36D31" w:rsidP="00F36D31">
      <w:pPr>
        <w:tabs>
          <w:tab w:val="left" w:pos="3960"/>
        </w:tabs>
        <w:suppressAutoHyphens/>
        <w:ind w:left="3960" w:hanging="3960"/>
        <w:rPr>
          <w:lang w:val="da-DK"/>
        </w:rPr>
      </w:pPr>
      <w:r w:rsidRPr="00ED2962">
        <w:rPr>
          <w:lang w:val="da-DK"/>
        </w:rPr>
        <w:t>G74 5PB</w:t>
      </w:r>
    </w:p>
    <w:p w14:paraId="3DDBF069" w14:textId="77777777" w:rsidR="00F36D31" w:rsidRPr="00ED2962" w:rsidRDefault="00F36D31" w:rsidP="00F36D31">
      <w:pPr>
        <w:tabs>
          <w:tab w:val="left" w:pos="3960"/>
        </w:tabs>
        <w:suppressAutoHyphens/>
        <w:ind w:left="3960" w:hanging="3960"/>
        <w:rPr>
          <w:lang w:val="da-DK"/>
        </w:rPr>
      </w:pPr>
    </w:p>
    <w:p w14:paraId="39A2BB92" w14:textId="77777777" w:rsidR="00F36D31" w:rsidRPr="00ED2962" w:rsidRDefault="00F36D31" w:rsidP="00F36D31">
      <w:pPr>
        <w:jc w:val="both"/>
        <w:outlineLvl w:val="0"/>
        <w:rPr>
          <w:lang w:val="da-DK"/>
        </w:rPr>
      </w:pPr>
      <w:r w:rsidRPr="00ED2962">
        <w:rPr>
          <w:b/>
          <w:bCs/>
          <w:lang w:val="da-DK"/>
        </w:rPr>
        <w:t>Job Title</w:t>
      </w:r>
      <w:r w:rsidRPr="00ED2962">
        <w:rPr>
          <w:lang w:val="da-DK"/>
        </w:rPr>
        <w:t xml:space="preserve">: Service </w:t>
      </w:r>
      <w:proofErr w:type="spellStart"/>
      <w:r w:rsidRPr="00ED2962">
        <w:rPr>
          <w:lang w:val="da-DK"/>
        </w:rPr>
        <w:t>Desk</w:t>
      </w:r>
      <w:proofErr w:type="spellEnd"/>
      <w:r w:rsidRPr="00ED2962">
        <w:rPr>
          <w:lang w:val="da-DK"/>
        </w:rPr>
        <w:t xml:space="preserve"> Analyst</w:t>
      </w:r>
    </w:p>
    <w:p w14:paraId="33029832" w14:textId="77777777" w:rsidR="00F36D31" w:rsidRDefault="00F36D31" w:rsidP="00F36D31">
      <w:pPr>
        <w:jc w:val="both"/>
      </w:pPr>
      <w:r>
        <w:rPr>
          <w:b/>
          <w:bCs/>
        </w:rPr>
        <w:t xml:space="preserve">Description: </w:t>
      </w:r>
      <w:r>
        <w:t xml:space="preserve"> Providing a first point of contact Support for Scottish Power and Man Web</w:t>
      </w:r>
      <w:r>
        <w:rPr>
          <w:b/>
          <w:bCs/>
        </w:rPr>
        <w:t xml:space="preserve">. </w:t>
      </w:r>
      <w:r>
        <w:t xml:space="preserve">Covering all support for all call centre, power station, office and all other staff.  Providing support for all applications and networking issues.  </w:t>
      </w:r>
    </w:p>
    <w:p w14:paraId="05958CEF" w14:textId="77777777" w:rsidR="00F36D31" w:rsidRPr="00EA2607" w:rsidRDefault="00F36D31" w:rsidP="00F36D31">
      <w:pPr>
        <w:jc w:val="both"/>
      </w:pPr>
      <w:r w:rsidRPr="00EA2607">
        <w:rPr>
          <w:b/>
          <w:bCs/>
        </w:rPr>
        <w:t>Tasks:</w:t>
      </w:r>
      <w:r>
        <w:t xml:space="preserve"> Active Directory user account advice and support/admin some restricted Novell support, Remote VNC troubleshooting and fixes, Outlook configuration and maintenance, Application Resets, Printer setup and configuration. Assigning Shared Recourses, Structured troubleshooting and diagnostics of faults, Service Access Requests, Work Requests, Escalation to other support teams and 3</w:t>
      </w:r>
      <w:r w:rsidRPr="00EA2607">
        <w:rPr>
          <w:vertAlign w:val="superscript"/>
        </w:rPr>
        <w:t>rd</w:t>
      </w:r>
      <w:r>
        <w:t xml:space="preserve"> party contractors, Call Logging, Pro-active monitoring of 1</w:t>
      </w:r>
      <w:r w:rsidRPr="0091178A">
        <w:rPr>
          <w:vertAlign w:val="superscript"/>
        </w:rPr>
        <w:t>st</w:t>
      </w:r>
      <w:r>
        <w:t xml:space="preserve"> and 2</w:t>
      </w:r>
      <w:r w:rsidRPr="0091178A">
        <w:rPr>
          <w:vertAlign w:val="superscript"/>
        </w:rPr>
        <w:t>nd</w:t>
      </w:r>
      <w:r>
        <w:t xml:space="preserve"> line Queue’s, General </w:t>
      </w:r>
      <w:proofErr w:type="gramStart"/>
      <w:r>
        <w:t>Advise,  Call</w:t>
      </w:r>
      <w:proofErr w:type="gramEnd"/>
      <w:r>
        <w:t xml:space="preserve"> Ownership, All other Help desk tasks, Including email support. </w:t>
      </w:r>
    </w:p>
    <w:p w14:paraId="554C6D56" w14:textId="77777777" w:rsidR="00F36D31" w:rsidRDefault="00F36D31" w:rsidP="00F36D31"/>
    <w:p w14:paraId="700B6524" w14:textId="77777777" w:rsidR="00F36D31" w:rsidRPr="00EC16D5" w:rsidRDefault="00F36D31" w:rsidP="00F36D31">
      <w:pPr>
        <w:outlineLvl w:val="0"/>
      </w:pPr>
      <w:r w:rsidRPr="002E095F">
        <w:rPr>
          <w:b/>
          <w:bCs/>
        </w:rPr>
        <w:t>May 2004 – Feb 2005</w:t>
      </w:r>
    </w:p>
    <w:p w14:paraId="0033FB4F" w14:textId="77777777" w:rsidR="00F36D31" w:rsidRPr="002E095F" w:rsidRDefault="00F36D31" w:rsidP="00F36D31">
      <w:pPr>
        <w:outlineLvl w:val="0"/>
      </w:pPr>
      <w:proofErr w:type="spellStart"/>
      <w:r>
        <w:rPr>
          <w:b/>
          <w:bCs/>
        </w:rPr>
        <w:t>Becogent</w:t>
      </w:r>
      <w:proofErr w:type="spellEnd"/>
      <w:r>
        <w:rPr>
          <w:b/>
          <w:bCs/>
        </w:rPr>
        <w:t xml:space="preserve"> Limited</w:t>
      </w:r>
    </w:p>
    <w:p w14:paraId="653CC875" w14:textId="77777777" w:rsidR="00F36D31" w:rsidRPr="002E095F" w:rsidRDefault="00F36D31" w:rsidP="00F36D31">
      <w:pPr>
        <w:outlineLvl w:val="0"/>
      </w:pPr>
      <w:r w:rsidRPr="002E095F">
        <w:t>Victoria Place</w:t>
      </w:r>
    </w:p>
    <w:p w14:paraId="67E32AA3" w14:textId="77777777" w:rsidR="00F36D31" w:rsidRPr="002E095F" w:rsidRDefault="00F36D31" w:rsidP="00F36D31">
      <w:r w:rsidRPr="002E095F">
        <w:t>Airdrie</w:t>
      </w:r>
    </w:p>
    <w:p w14:paraId="10E79A4A" w14:textId="77777777" w:rsidR="00F36D31" w:rsidRPr="002E095F" w:rsidRDefault="00F36D31" w:rsidP="00F36D31">
      <w:r w:rsidRPr="002E095F">
        <w:t>ML6 9BY</w:t>
      </w:r>
    </w:p>
    <w:p w14:paraId="2016D204" w14:textId="77777777" w:rsidR="00F36D31" w:rsidRPr="002E095F" w:rsidRDefault="00F36D31" w:rsidP="00F36D31">
      <w:r w:rsidRPr="002E095F">
        <w:t>Tel: 01236 628100</w:t>
      </w:r>
    </w:p>
    <w:p w14:paraId="2683A1B8" w14:textId="77777777" w:rsidR="00F36D31" w:rsidRPr="002E095F" w:rsidRDefault="00F36D31" w:rsidP="00F36D31">
      <w:pPr>
        <w:rPr>
          <w:b/>
          <w:bCs/>
        </w:rPr>
      </w:pPr>
    </w:p>
    <w:p w14:paraId="22DFE783" w14:textId="77777777" w:rsidR="00F36D31" w:rsidRDefault="00F36D31" w:rsidP="00F36D31">
      <w:pPr>
        <w:jc w:val="both"/>
        <w:outlineLvl w:val="0"/>
      </w:pPr>
      <w:r w:rsidRPr="002E095F">
        <w:rPr>
          <w:b/>
          <w:bCs/>
        </w:rPr>
        <w:t>Job Title:</w:t>
      </w:r>
      <w:r>
        <w:t xml:space="preserve"> Helpdesk Support Rep</w:t>
      </w:r>
    </w:p>
    <w:p w14:paraId="02C15400" w14:textId="77777777" w:rsidR="00F36D31" w:rsidRDefault="00F36D31" w:rsidP="00F36D31">
      <w:pPr>
        <w:jc w:val="both"/>
      </w:pPr>
      <w:r w:rsidRPr="002E095F">
        <w:rPr>
          <w:b/>
          <w:bCs/>
        </w:rPr>
        <w:t>Description:</w:t>
      </w:r>
      <w:r>
        <w:t xml:space="preserve"> Providing Support for AOL users then changing role to support 3</w:t>
      </w:r>
      <w:r w:rsidRPr="0091178A">
        <w:rPr>
          <w:vertAlign w:val="superscript"/>
        </w:rPr>
        <w:t>rd</w:t>
      </w:r>
      <w:r>
        <w:t xml:space="preserve"> line ‘out of scope’ support for </w:t>
      </w:r>
      <w:proofErr w:type="spellStart"/>
      <w:r>
        <w:t>Blueyonder</w:t>
      </w:r>
      <w:proofErr w:type="spellEnd"/>
      <w:r>
        <w:t xml:space="preserve"> Customers</w:t>
      </w:r>
    </w:p>
    <w:p w14:paraId="4DC03B72" w14:textId="77777777" w:rsidR="00F36D31" w:rsidRPr="0091178A" w:rsidRDefault="00F36D31" w:rsidP="00F36D31">
      <w:pPr>
        <w:jc w:val="both"/>
      </w:pPr>
      <w:r w:rsidRPr="0091178A">
        <w:rPr>
          <w:b/>
          <w:bCs/>
        </w:rPr>
        <w:t>Tasks:</w:t>
      </w:r>
      <w:r w:rsidRPr="0091178A">
        <w:rPr>
          <w:rFonts w:ascii="CG Times" w:hAnsi="CG Times"/>
          <w:i/>
          <w:iCs/>
          <w:sz w:val="24"/>
          <w:szCs w:val="24"/>
        </w:rPr>
        <w:t xml:space="preserve"> </w:t>
      </w:r>
      <w:r>
        <w:t>Providing t</w:t>
      </w:r>
      <w:r w:rsidRPr="0091178A">
        <w:t>echnical support for AOL Broadband cust</w:t>
      </w:r>
      <w:r>
        <w:t xml:space="preserve">omers: </w:t>
      </w:r>
      <w:r w:rsidRPr="0091178A">
        <w:t>connect</w:t>
      </w:r>
      <w:r>
        <w:t>ion</w:t>
      </w:r>
      <w:r w:rsidRPr="0091178A">
        <w:t xml:space="preserve"> </w:t>
      </w:r>
      <w:r>
        <w:t>problems,</w:t>
      </w:r>
      <w:r w:rsidRPr="0091178A">
        <w:t xml:space="preserve"> helping them get reconnected, offering assistance in the removal of viruses and spy </w:t>
      </w:r>
      <w:proofErr w:type="gramStart"/>
      <w:r w:rsidRPr="0091178A">
        <w:t xml:space="preserve">ware,   </w:t>
      </w:r>
      <w:proofErr w:type="gramEnd"/>
      <w:r w:rsidRPr="0091178A">
        <w:t xml:space="preserve">by using tools and a knowledgebase troubleshooting program to log the problem, also use a BB Admin tool which helps check the status of a members line, and the availability of broadband.  Use other tools which check for any Major Service Outages.  I also perform general account tasks form resetting passwords, to upgrading or downgrading a member’s service.  </w:t>
      </w:r>
    </w:p>
    <w:p w14:paraId="62B56E23" w14:textId="77777777" w:rsidR="00F36D31" w:rsidRPr="0091178A" w:rsidRDefault="00F36D31" w:rsidP="00F36D31">
      <w:pPr>
        <w:jc w:val="both"/>
      </w:pPr>
      <w:r w:rsidRPr="0091178A">
        <w:t>I then moved onto a specialised project providing 3</w:t>
      </w:r>
      <w:r w:rsidRPr="0091178A">
        <w:rPr>
          <w:vertAlign w:val="superscript"/>
        </w:rPr>
        <w:t>rd</w:t>
      </w:r>
      <w:r w:rsidRPr="0091178A">
        <w:t xml:space="preserve"> line, ‘out of scope’ support for </w:t>
      </w:r>
      <w:proofErr w:type="spellStart"/>
      <w:r w:rsidRPr="0091178A">
        <w:t>Blueyonder</w:t>
      </w:r>
      <w:proofErr w:type="spellEnd"/>
      <w:r w:rsidRPr="0091178A">
        <w:t xml:space="preserve"> customers.  This current role covers all aspects of home computing which the ISP doesn’t support.  The majority of the calls can be from Home Networking (wireless &amp; wired) to application configuration,</w:t>
      </w:r>
      <w:r>
        <w:t xml:space="preserve"> Virus and spy ware removal, Winsock Repairs, </w:t>
      </w:r>
      <w:proofErr w:type="gramStart"/>
      <w:r>
        <w:t>C</w:t>
      </w:r>
      <w:r w:rsidRPr="0091178A">
        <w:t>overing</w:t>
      </w:r>
      <w:proofErr w:type="gramEnd"/>
      <w:r w:rsidRPr="0091178A">
        <w:t xml:space="preserve"> platforms form win 98, win ME, win 2000 to win XP, and some calls NT, but the scope of NT support is limited</w:t>
      </w:r>
    </w:p>
    <w:p w14:paraId="654F30DE" w14:textId="77777777" w:rsidR="00F36D31" w:rsidRDefault="00F36D31" w:rsidP="00F36D31">
      <w:pPr>
        <w:jc w:val="both"/>
        <w:rPr>
          <w:b/>
          <w:bCs/>
          <w:i/>
          <w:iCs/>
        </w:rPr>
      </w:pPr>
    </w:p>
    <w:p w14:paraId="2A12B407" w14:textId="77777777" w:rsidR="00F36D31" w:rsidRDefault="00F36D31" w:rsidP="00F36D31">
      <w:pPr>
        <w:jc w:val="both"/>
        <w:rPr>
          <w:b/>
          <w:bCs/>
          <w:i/>
          <w:iCs/>
        </w:rPr>
      </w:pPr>
    </w:p>
    <w:p w14:paraId="2A91424B" w14:textId="77777777" w:rsidR="00F36D31" w:rsidRDefault="00F36D31" w:rsidP="00F36D31">
      <w:pPr>
        <w:jc w:val="both"/>
        <w:outlineLvl w:val="0"/>
        <w:rPr>
          <w:b/>
          <w:bCs/>
          <w:i/>
          <w:iCs/>
        </w:rPr>
      </w:pPr>
      <w:r>
        <w:rPr>
          <w:b/>
          <w:bCs/>
          <w:i/>
          <w:iCs/>
        </w:rPr>
        <w:t>August 1990 – May 2004</w:t>
      </w:r>
    </w:p>
    <w:p w14:paraId="21A8F13E" w14:textId="77777777" w:rsidR="00F36D31" w:rsidRDefault="00F36D31" w:rsidP="00F36D31">
      <w:pPr>
        <w:jc w:val="both"/>
        <w:outlineLvl w:val="0"/>
        <w:rPr>
          <w:bCs/>
          <w:iCs/>
        </w:rPr>
      </w:pPr>
      <w:r w:rsidRPr="00735ECE">
        <w:rPr>
          <w:b/>
          <w:bCs/>
          <w:iCs/>
        </w:rPr>
        <w:t>Job Title:</w:t>
      </w:r>
      <w:r>
        <w:rPr>
          <w:bCs/>
          <w:iCs/>
        </w:rPr>
        <w:t xml:space="preserve"> Chef </w:t>
      </w:r>
    </w:p>
    <w:p w14:paraId="693BA1A0" w14:textId="77777777" w:rsidR="00F36D31" w:rsidRPr="00735ECE" w:rsidRDefault="00F36D31" w:rsidP="00F36D31">
      <w:pPr>
        <w:jc w:val="both"/>
        <w:outlineLvl w:val="0"/>
        <w:rPr>
          <w:b/>
          <w:bCs/>
          <w:iCs/>
        </w:rPr>
      </w:pPr>
      <w:r w:rsidRPr="00735ECE">
        <w:rPr>
          <w:b/>
          <w:bCs/>
          <w:iCs/>
        </w:rPr>
        <w:t xml:space="preserve">Description: </w:t>
      </w:r>
      <w:r w:rsidRPr="00735ECE">
        <w:rPr>
          <w:bCs/>
          <w:iCs/>
        </w:rPr>
        <w:t>Worked in Various hotels working as a Chef,</w:t>
      </w:r>
    </w:p>
    <w:p w14:paraId="2FB4699E" w14:textId="77777777" w:rsidR="00F36D31" w:rsidRPr="00F36D31" w:rsidRDefault="00F36D31" w:rsidP="005956BB">
      <w:pPr>
        <w:outlineLvl w:val="0"/>
        <w:rPr>
          <w:bCs/>
        </w:rPr>
      </w:pPr>
    </w:p>
    <w:p w14:paraId="37449ADB" w14:textId="77777777" w:rsidR="00F36D31" w:rsidRDefault="00F36D31" w:rsidP="005956BB">
      <w:pPr>
        <w:outlineLvl w:val="0"/>
        <w:rPr>
          <w:b/>
          <w:bCs/>
        </w:rPr>
      </w:pPr>
    </w:p>
    <w:p w14:paraId="5DF58FD6" w14:textId="77777777" w:rsidR="00F36D31" w:rsidRPr="00E76112" w:rsidRDefault="00F36D31" w:rsidP="005956BB">
      <w:pPr>
        <w:outlineLvl w:val="0"/>
        <w:rPr>
          <w:b/>
          <w:bCs/>
        </w:rPr>
      </w:pPr>
      <w:r w:rsidRPr="00E76112">
        <w:rPr>
          <w:b/>
          <w:bCs/>
        </w:rPr>
        <w:t>EDUCATION</w:t>
      </w:r>
    </w:p>
    <w:p w14:paraId="309BDB23" w14:textId="77777777" w:rsidR="00621FB6" w:rsidRPr="00E76112" w:rsidRDefault="00621FB6"/>
    <w:p w14:paraId="663291BF" w14:textId="77777777" w:rsidR="00EB6C47" w:rsidRPr="00E76112" w:rsidRDefault="00840673">
      <w:pPr>
        <w:rPr>
          <w:b/>
          <w:bCs/>
        </w:rPr>
      </w:pPr>
      <w:r>
        <w:rPr>
          <w:b/>
          <w:bCs/>
        </w:rPr>
        <w:t>2003 – 2005</w:t>
      </w:r>
    </w:p>
    <w:p w14:paraId="3D0E49E4" w14:textId="77777777" w:rsidR="00840673" w:rsidRDefault="00EB6C47" w:rsidP="005956BB">
      <w:pPr>
        <w:jc w:val="both"/>
        <w:outlineLvl w:val="0"/>
        <w:rPr>
          <w:b/>
          <w:bCs/>
        </w:rPr>
      </w:pPr>
      <w:r w:rsidRPr="00E76112">
        <w:rPr>
          <w:b/>
          <w:bCs/>
        </w:rPr>
        <w:t>Glasgow Caledonian University:</w:t>
      </w:r>
    </w:p>
    <w:p w14:paraId="6835932E" w14:textId="77777777" w:rsidR="00157E08" w:rsidRDefault="00EB6C47" w:rsidP="005956BB">
      <w:pPr>
        <w:jc w:val="both"/>
        <w:outlineLvl w:val="0"/>
        <w:rPr>
          <w:b/>
          <w:bCs/>
        </w:rPr>
      </w:pPr>
      <w:r w:rsidRPr="00E76112">
        <w:rPr>
          <w:b/>
          <w:bCs/>
        </w:rPr>
        <w:t>BSc</w:t>
      </w:r>
      <w:r w:rsidR="00840673">
        <w:rPr>
          <w:b/>
          <w:bCs/>
        </w:rPr>
        <w:t xml:space="preserve"> (with distinction)</w:t>
      </w:r>
      <w:r w:rsidR="00A64F41">
        <w:rPr>
          <w:b/>
          <w:bCs/>
        </w:rPr>
        <w:t xml:space="preserve">: </w:t>
      </w:r>
      <w:r w:rsidRPr="00E76112">
        <w:rPr>
          <w:b/>
          <w:bCs/>
        </w:rPr>
        <w:t>N</w:t>
      </w:r>
      <w:r w:rsidR="00157E08">
        <w:rPr>
          <w:b/>
          <w:bCs/>
        </w:rPr>
        <w:t>etworking and Computer Support (P.T.)</w:t>
      </w:r>
    </w:p>
    <w:p w14:paraId="6A5C465E" w14:textId="77777777" w:rsidR="00EB6C47" w:rsidRPr="00105F83" w:rsidRDefault="00EB6C47" w:rsidP="007A6AD8">
      <w:pPr>
        <w:jc w:val="both"/>
      </w:pPr>
      <w:r w:rsidRPr="00E76112">
        <w:rPr>
          <w:b/>
          <w:bCs/>
        </w:rPr>
        <w:t>Subject</w:t>
      </w:r>
      <w:r w:rsidR="00E1133F" w:rsidRPr="00E76112">
        <w:rPr>
          <w:b/>
          <w:bCs/>
        </w:rPr>
        <w:t>s</w:t>
      </w:r>
      <w:r w:rsidRPr="00E76112">
        <w:rPr>
          <w:b/>
          <w:bCs/>
        </w:rPr>
        <w:t xml:space="preserve"> </w:t>
      </w:r>
      <w:r w:rsidR="00E1133F" w:rsidRPr="00E76112">
        <w:rPr>
          <w:b/>
          <w:bCs/>
        </w:rPr>
        <w:t>I</w:t>
      </w:r>
      <w:r w:rsidRPr="00E76112">
        <w:rPr>
          <w:b/>
          <w:bCs/>
        </w:rPr>
        <w:t>ncluded:</w:t>
      </w:r>
      <w:r w:rsidRPr="00E76112">
        <w:t xml:space="preserve"> </w:t>
      </w:r>
      <w:r w:rsidR="00E1133F" w:rsidRPr="00E76112">
        <w:t xml:space="preserve">Computer </w:t>
      </w:r>
      <w:r w:rsidRPr="00E76112">
        <w:t>Network</w:t>
      </w:r>
      <w:r w:rsidR="00E1133F" w:rsidRPr="00E76112">
        <w:t>ing Technologies and Principles</w:t>
      </w:r>
      <w:r w:rsidRPr="00E76112">
        <w:t xml:space="preserve">, Database Development and Administration, </w:t>
      </w:r>
      <w:r w:rsidR="00E1133F" w:rsidRPr="00E76112">
        <w:t>Sof</w:t>
      </w:r>
      <w:r w:rsidR="00714247">
        <w:t>tware Customer Support, Network Management</w:t>
      </w:r>
      <w:r w:rsidR="00E1133F" w:rsidRPr="00E76112">
        <w:t>, Object Oriented Software Development, Web Systems Development and Technology 1</w:t>
      </w:r>
      <w:r w:rsidR="00E1133F" w:rsidRPr="00105F83">
        <w:t xml:space="preserve">. </w:t>
      </w:r>
      <w:r w:rsidRPr="00105F83">
        <w:t xml:space="preserve"> </w:t>
      </w:r>
      <w:r w:rsidR="00157E08" w:rsidRPr="00105F83">
        <w:t xml:space="preserve">I displayed a very high aptitude in </w:t>
      </w:r>
      <w:r w:rsidR="001A3E63" w:rsidRPr="00105F83">
        <w:t xml:space="preserve">all subjects, particularly in </w:t>
      </w:r>
      <w:r w:rsidR="00714247">
        <w:t>Network Management, gaining 80</w:t>
      </w:r>
      <w:r w:rsidR="00157E08" w:rsidRPr="00105F83">
        <w:t xml:space="preserve">% for the module and found this subject to be </w:t>
      </w:r>
      <w:r w:rsidR="001A3E63" w:rsidRPr="00105F83">
        <w:t xml:space="preserve">a </w:t>
      </w:r>
      <w:r w:rsidR="00157E08" w:rsidRPr="00105F83">
        <w:t>very interesting</w:t>
      </w:r>
      <w:r w:rsidR="001A3E63" w:rsidRPr="00105F83">
        <w:t xml:space="preserve"> topic</w:t>
      </w:r>
      <w:r w:rsidR="00105F83">
        <w:t xml:space="preserve">.  </w:t>
      </w:r>
      <w:r w:rsidR="00362797">
        <w:t xml:space="preserve">Overall </w:t>
      </w:r>
      <w:r w:rsidR="0091178A">
        <w:t>grade 71</w:t>
      </w:r>
      <w:r w:rsidR="0073410E">
        <w:t>%</w:t>
      </w:r>
      <w:r w:rsidR="00362797">
        <w:t>.</w:t>
      </w:r>
    </w:p>
    <w:p w14:paraId="71046B3F" w14:textId="77777777" w:rsidR="00E1133F" w:rsidRPr="00E76112" w:rsidRDefault="00E1133F"/>
    <w:p w14:paraId="51934DB1" w14:textId="77777777" w:rsidR="00E1133F" w:rsidRPr="00E76112" w:rsidRDefault="00714247">
      <w:pPr>
        <w:rPr>
          <w:b/>
          <w:bCs/>
        </w:rPr>
      </w:pPr>
      <w:r>
        <w:rPr>
          <w:b/>
          <w:bCs/>
        </w:rPr>
        <w:t>2001 – 2003</w:t>
      </w:r>
    </w:p>
    <w:p w14:paraId="1B18583E" w14:textId="77777777" w:rsidR="00E1133F" w:rsidRPr="00E76112" w:rsidRDefault="00714247" w:rsidP="005956BB">
      <w:pPr>
        <w:jc w:val="both"/>
        <w:outlineLvl w:val="0"/>
        <w:rPr>
          <w:b/>
          <w:bCs/>
        </w:rPr>
      </w:pPr>
      <w:r w:rsidRPr="00714247">
        <w:rPr>
          <w:b/>
          <w:bCs/>
        </w:rPr>
        <w:t xml:space="preserve">Bell College of Technology </w:t>
      </w:r>
      <w:r w:rsidR="00E1133F" w:rsidRPr="00E76112">
        <w:rPr>
          <w:b/>
          <w:bCs/>
        </w:rPr>
        <w:t xml:space="preserve">– HND Computing: </w:t>
      </w:r>
      <w:r>
        <w:rPr>
          <w:b/>
          <w:bCs/>
        </w:rPr>
        <w:t xml:space="preserve">Support </w:t>
      </w:r>
      <w:r w:rsidR="00157E08">
        <w:rPr>
          <w:b/>
          <w:bCs/>
        </w:rPr>
        <w:t>(P.T.)</w:t>
      </w:r>
    </w:p>
    <w:p w14:paraId="0FFE0D4E" w14:textId="77777777" w:rsidR="00714247" w:rsidRDefault="00E1133F" w:rsidP="007A6AD8">
      <w:pPr>
        <w:suppressAutoHyphens/>
        <w:spacing w:line="240" w:lineRule="atLeast"/>
        <w:jc w:val="both"/>
      </w:pPr>
      <w:r w:rsidRPr="00E76112">
        <w:rPr>
          <w:b/>
          <w:bCs/>
        </w:rPr>
        <w:t>Subjects Included</w:t>
      </w:r>
      <w:r w:rsidR="00714247">
        <w:t>:</w:t>
      </w:r>
      <w:r w:rsidR="00714247" w:rsidRPr="00714247">
        <w:rPr>
          <w:b/>
          <w:bCs/>
          <w:sz w:val="24"/>
          <w:szCs w:val="24"/>
        </w:rPr>
        <w:t xml:space="preserve"> </w:t>
      </w:r>
      <w:r w:rsidR="00714247">
        <w:t xml:space="preserve">Data Communications, </w:t>
      </w:r>
      <w:r w:rsidR="00714247" w:rsidRPr="00714247">
        <w:t xml:space="preserve">Hardware </w:t>
      </w:r>
      <w:r w:rsidR="00714247">
        <w:t xml:space="preserve">installation and maintenance, Network Technology, </w:t>
      </w:r>
      <w:r w:rsidR="00714247" w:rsidRPr="00714247">
        <w:t>Software Development Fourth Generation Langua</w:t>
      </w:r>
      <w:r w:rsidR="00714247">
        <w:t xml:space="preserve">ge (Oracle, SQL), </w:t>
      </w:r>
      <w:r w:rsidR="00714247" w:rsidRPr="00714247">
        <w:t>Multi User and N</w:t>
      </w:r>
      <w:r w:rsidR="00714247">
        <w:t xml:space="preserve">etwork System Administration, </w:t>
      </w:r>
      <w:r w:rsidR="00714247" w:rsidRPr="00714247">
        <w:t>Provi</w:t>
      </w:r>
      <w:r w:rsidR="00714247">
        <w:t xml:space="preserve">ding Support to Users, </w:t>
      </w:r>
      <w:r w:rsidR="00714247" w:rsidRPr="00714247">
        <w:t>Visual Basic</w:t>
      </w:r>
      <w:r w:rsidR="00714247">
        <w:t xml:space="preserve">, </w:t>
      </w:r>
      <w:r w:rsidR="007F5C0B" w:rsidRPr="00714247">
        <w:t>and Project</w:t>
      </w:r>
      <w:r w:rsidR="00714247" w:rsidRPr="00714247">
        <w:t xml:space="preserve"> Management</w:t>
      </w:r>
    </w:p>
    <w:p w14:paraId="20512774" w14:textId="77777777" w:rsidR="00E1133F" w:rsidRPr="00714247" w:rsidRDefault="00714247" w:rsidP="007A6AD8">
      <w:pPr>
        <w:suppressAutoHyphens/>
        <w:spacing w:line="240" w:lineRule="atLeast"/>
        <w:jc w:val="both"/>
      </w:pPr>
      <w:r>
        <w:t>Pass with Merit.</w:t>
      </w:r>
      <w:r w:rsidRPr="00714247">
        <w:tab/>
      </w:r>
    </w:p>
    <w:p w14:paraId="646356DE" w14:textId="77777777" w:rsidR="005F1BE7" w:rsidRPr="00E76112" w:rsidRDefault="005F1BE7"/>
    <w:p w14:paraId="520878A9" w14:textId="77777777" w:rsidR="005F1BE7" w:rsidRPr="00E76112" w:rsidRDefault="00714247">
      <w:pPr>
        <w:rPr>
          <w:b/>
          <w:bCs/>
        </w:rPr>
      </w:pPr>
      <w:r>
        <w:rPr>
          <w:b/>
          <w:bCs/>
        </w:rPr>
        <w:t>1999 – 2001</w:t>
      </w:r>
    </w:p>
    <w:p w14:paraId="2A09C875" w14:textId="77777777" w:rsidR="005F1BE7" w:rsidRPr="00E76112" w:rsidRDefault="00714247" w:rsidP="005956BB">
      <w:pPr>
        <w:outlineLvl w:val="0"/>
        <w:rPr>
          <w:b/>
          <w:bCs/>
        </w:rPr>
      </w:pPr>
      <w:r>
        <w:rPr>
          <w:b/>
          <w:bCs/>
        </w:rPr>
        <w:t xml:space="preserve">South Lanarkshire College </w:t>
      </w:r>
      <w:r w:rsidR="005F1BE7" w:rsidRPr="00E76112">
        <w:rPr>
          <w:b/>
          <w:bCs/>
        </w:rPr>
        <w:t>– HNC Computing</w:t>
      </w:r>
      <w:r w:rsidR="00157E08">
        <w:rPr>
          <w:b/>
          <w:bCs/>
        </w:rPr>
        <w:t xml:space="preserve"> (P.T.)</w:t>
      </w:r>
    </w:p>
    <w:p w14:paraId="545BFAE8" w14:textId="77777777" w:rsidR="005F1BE7" w:rsidRPr="00714247" w:rsidRDefault="005F1BE7" w:rsidP="007A6AD8">
      <w:pPr>
        <w:jc w:val="both"/>
      </w:pPr>
      <w:r w:rsidRPr="00E76112">
        <w:rPr>
          <w:b/>
          <w:bCs/>
        </w:rPr>
        <w:t xml:space="preserve">Subjects Included: </w:t>
      </w:r>
      <w:r w:rsidR="00714247" w:rsidRPr="00714247">
        <w:t>Information Technology Applicatio</w:t>
      </w:r>
      <w:r w:rsidR="00714247">
        <w:t xml:space="preserve">ns 1, </w:t>
      </w:r>
      <w:r w:rsidR="00714247" w:rsidRPr="00714247">
        <w:t>Software Develop</w:t>
      </w:r>
      <w:r w:rsidR="00714247" w:rsidRPr="00714247">
        <w:rPr>
          <w:b/>
          <w:bCs/>
        </w:rPr>
        <w:t>m</w:t>
      </w:r>
      <w:r w:rsidR="00714247">
        <w:t xml:space="preserve">ent: Procedural Language, </w:t>
      </w:r>
      <w:r w:rsidR="00714247" w:rsidRPr="00714247">
        <w:rPr>
          <w:lang w:val="en-US"/>
        </w:rPr>
        <w:t>Systems D</w:t>
      </w:r>
      <w:r w:rsidR="00714247">
        <w:rPr>
          <w:lang w:val="en-US"/>
        </w:rPr>
        <w:t xml:space="preserve">evelopment: Introduction, </w:t>
      </w:r>
      <w:r w:rsidR="00714247" w:rsidRPr="00714247">
        <w:rPr>
          <w:lang w:val="en-US"/>
        </w:rPr>
        <w:t>Software</w:t>
      </w:r>
      <w:r w:rsidR="00714247">
        <w:rPr>
          <w:lang w:val="en-US"/>
        </w:rPr>
        <w:t xml:space="preserve"> Development Life cycle, </w:t>
      </w:r>
      <w:r w:rsidR="00714247" w:rsidRPr="00714247">
        <w:rPr>
          <w:lang w:val="en-US"/>
        </w:rPr>
        <w:t>Stand Alone</w:t>
      </w:r>
      <w:r w:rsidR="00714247">
        <w:rPr>
          <w:lang w:val="en-US"/>
        </w:rPr>
        <w:t xml:space="preserve"> Computer System Support, Computer Architecture, Communications 4, </w:t>
      </w:r>
      <w:r w:rsidR="00714247" w:rsidRPr="00714247">
        <w:rPr>
          <w:lang w:val="en-US"/>
        </w:rPr>
        <w:t>Informati</w:t>
      </w:r>
      <w:r w:rsidR="00714247">
        <w:rPr>
          <w:lang w:val="en-US"/>
        </w:rPr>
        <w:t xml:space="preserve">on Systems and Services, </w:t>
      </w:r>
      <w:r w:rsidR="00714247" w:rsidRPr="00714247">
        <w:rPr>
          <w:lang w:val="en-US"/>
        </w:rPr>
        <w:t>Multi User Operation System (</w:t>
      </w:r>
      <w:proofErr w:type="gramStart"/>
      <w:r w:rsidR="00714247" w:rsidRPr="00714247">
        <w:rPr>
          <w:lang w:val="en-US"/>
        </w:rPr>
        <w:t>UNIX)</w:t>
      </w:r>
      <w:r w:rsidR="00714247">
        <w:rPr>
          <w:lang w:val="en-US"/>
        </w:rPr>
        <w:t xml:space="preserve">  Pass</w:t>
      </w:r>
      <w:proofErr w:type="gramEnd"/>
      <w:r w:rsidR="00714247">
        <w:rPr>
          <w:lang w:val="en-US"/>
        </w:rPr>
        <w:t xml:space="preserve"> with Merit.</w:t>
      </w:r>
    </w:p>
    <w:p w14:paraId="67B57E48" w14:textId="77777777" w:rsidR="0013468E" w:rsidRDefault="0013468E"/>
    <w:p w14:paraId="38BA6E7E" w14:textId="77777777" w:rsidR="00DA1A98" w:rsidRPr="00E76112" w:rsidRDefault="00DA1A98"/>
    <w:p w14:paraId="632DA58C" w14:textId="77777777" w:rsidR="00234585" w:rsidRPr="00344D2A" w:rsidRDefault="0013468E" w:rsidP="005956BB">
      <w:pPr>
        <w:jc w:val="both"/>
        <w:outlineLvl w:val="0"/>
        <w:rPr>
          <w:b/>
          <w:bCs/>
        </w:rPr>
      </w:pPr>
      <w:r w:rsidRPr="00344D2A">
        <w:rPr>
          <w:b/>
          <w:bCs/>
        </w:rPr>
        <w:t>Additional Courses/Training</w:t>
      </w:r>
    </w:p>
    <w:p w14:paraId="6934DA87" w14:textId="77777777" w:rsidR="00EC16D5" w:rsidRPr="00344D2A" w:rsidRDefault="00344D2A" w:rsidP="00234585">
      <w:pPr>
        <w:pStyle w:val="Heading3"/>
        <w:shd w:val="clear" w:color="auto" w:fill="FFFFFF"/>
        <w:rPr>
          <w:rFonts w:eastAsia="Times New Roman"/>
          <w:b/>
          <w:color w:val="222222"/>
          <w:lang w:val="en-US"/>
        </w:rPr>
      </w:pPr>
      <w:r w:rsidRPr="00344D2A">
        <w:rPr>
          <w:b/>
          <w:bCs/>
          <w:i w:val="0"/>
        </w:rPr>
        <w:t xml:space="preserve">December 2015 - </w:t>
      </w:r>
      <w:r w:rsidRPr="00344D2A">
        <w:rPr>
          <w:rFonts w:eastAsia="Times New Roman"/>
          <w:b/>
          <w:i w:val="0"/>
          <w:color w:val="222222"/>
          <w:lang w:val="en-US"/>
        </w:rPr>
        <w:t xml:space="preserve"> </w:t>
      </w:r>
      <w:bookmarkStart w:id="1" w:name="AWS_Certified_Solutions_Architect_-_Asso"/>
      <w:bookmarkEnd w:id="1"/>
      <w:r w:rsidRPr="00344D2A">
        <w:rPr>
          <w:rFonts w:eastAsia="Times New Roman"/>
          <w:b/>
          <w:color w:val="222222"/>
          <w:lang w:val="en-US"/>
        </w:rPr>
        <w:t>AWS Certified Solutions Architect - Associat</w:t>
      </w:r>
      <w:r>
        <w:rPr>
          <w:rFonts w:eastAsia="Times New Roman"/>
          <w:b/>
          <w:color w:val="222222"/>
          <w:lang w:val="en-US"/>
        </w:rPr>
        <w:t>e</w:t>
      </w:r>
      <w:r w:rsidR="00234585">
        <w:rPr>
          <w:rFonts w:eastAsia="Times New Roman"/>
          <w:b/>
          <w:color w:val="222222"/>
          <w:lang w:val="en-US"/>
        </w:rPr>
        <w:br/>
        <w:t xml:space="preserve">                               VMWare Certified Professional 6 - Cloud Management and Automation</w:t>
      </w:r>
      <w:r>
        <w:rPr>
          <w:rFonts w:eastAsia="Times New Roman"/>
          <w:b/>
          <w:color w:val="222222"/>
          <w:lang w:val="en-US"/>
        </w:rPr>
        <w:br/>
      </w:r>
      <w:r w:rsidR="00A64F41">
        <w:rPr>
          <w:b/>
          <w:bCs/>
        </w:rPr>
        <w:t xml:space="preserve">October 2012 </w:t>
      </w:r>
      <w:r w:rsidR="0044136C">
        <w:rPr>
          <w:b/>
          <w:bCs/>
        </w:rPr>
        <w:t>–</w:t>
      </w:r>
      <w:r w:rsidR="00A64F41">
        <w:rPr>
          <w:b/>
          <w:bCs/>
        </w:rPr>
        <w:t xml:space="preserve"> </w:t>
      </w:r>
      <w:proofErr w:type="spellStart"/>
      <w:r w:rsidR="00A64F41" w:rsidRPr="00A64F41">
        <w:rPr>
          <w:bCs/>
        </w:rPr>
        <w:t>C</w:t>
      </w:r>
      <w:r w:rsidR="0044136C">
        <w:rPr>
          <w:bCs/>
        </w:rPr>
        <w:t>hangeBASE</w:t>
      </w:r>
      <w:proofErr w:type="spellEnd"/>
      <w:r w:rsidR="0044136C">
        <w:rPr>
          <w:bCs/>
        </w:rPr>
        <w:t xml:space="preserve"> </w:t>
      </w:r>
      <w:r w:rsidR="0041663F">
        <w:rPr>
          <w:bCs/>
        </w:rPr>
        <w:t>Certification.</w:t>
      </w:r>
      <w:r>
        <w:rPr>
          <w:bCs/>
        </w:rPr>
        <w:br/>
      </w:r>
      <w:r w:rsidR="000C48CD">
        <w:rPr>
          <w:b/>
          <w:bCs/>
        </w:rPr>
        <w:t xml:space="preserve">November 2011 - </w:t>
      </w:r>
      <w:r w:rsidR="004E5422" w:rsidRPr="004E5422">
        <w:rPr>
          <w:bCs/>
        </w:rPr>
        <w:t>VMware Certified Professional VCP 5</w:t>
      </w:r>
      <w:r>
        <w:rPr>
          <w:bCs/>
        </w:rPr>
        <w:br/>
      </w:r>
      <w:r w:rsidR="000C48CD">
        <w:rPr>
          <w:b/>
          <w:bCs/>
        </w:rPr>
        <w:t>July 2011 -</w:t>
      </w:r>
      <w:r w:rsidR="004E5422" w:rsidRPr="004E5422">
        <w:rPr>
          <w:bCs/>
        </w:rPr>
        <w:t>Windows 7 Configuration (MCTS)</w:t>
      </w:r>
      <w:r>
        <w:rPr>
          <w:bCs/>
        </w:rPr>
        <w:br/>
      </w:r>
      <w:r w:rsidR="00D96870">
        <w:rPr>
          <w:b/>
          <w:bCs/>
        </w:rPr>
        <w:t>March 2011</w:t>
      </w:r>
      <w:r w:rsidR="000C48CD">
        <w:rPr>
          <w:b/>
          <w:bCs/>
        </w:rPr>
        <w:t xml:space="preserve"> - </w:t>
      </w:r>
      <w:r w:rsidR="00C0164B" w:rsidRPr="00C0164B">
        <w:rPr>
          <w:bCs/>
        </w:rPr>
        <w:t>VMwar</w:t>
      </w:r>
      <w:r w:rsidR="00EE5E72">
        <w:rPr>
          <w:bCs/>
        </w:rPr>
        <w:t xml:space="preserve">e Certified </w:t>
      </w:r>
      <w:r w:rsidR="00C05613">
        <w:rPr>
          <w:bCs/>
        </w:rPr>
        <w:t>Professional VCP</w:t>
      </w:r>
      <w:r w:rsidR="00D96870">
        <w:rPr>
          <w:bCs/>
        </w:rPr>
        <w:t xml:space="preserve"> 4</w:t>
      </w:r>
      <w:r>
        <w:rPr>
          <w:bCs/>
        </w:rPr>
        <w:br/>
      </w:r>
      <w:r w:rsidR="004E5422" w:rsidRPr="004E5422">
        <w:rPr>
          <w:b/>
          <w:bCs/>
        </w:rPr>
        <w:t>November 2010</w:t>
      </w:r>
      <w:r w:rsidR="000C48CD">
        <w:rPr>
          <w:b/>
          <w:bCs/>
        </w:rPr>
        <w:t xml:space="preserve"> - </w:t>
      </w:r>
      <w:r w:rsidR="000C48CD" w:rsidRPr="004E5422">
        <w:rPr>
          <w:bCs/>
        </w:rPr>
        <w:t>Equal logic</w:t>
      </w:r>
      <w:r w:rsidR="004E5422" w:rsidRPr="004E5422">
        <w:rPr>
          <w:bCs/>
        </w:rPr>
        <w:t xml:space="preserve"> L1</w:t>
      </w:r>
      <w:r w:rsidR="004E5422">
        <w:rPr>
          <w:bCs/>
        </w:rPr>
        <w:t xml:space="preserve"> iSCSI Training</w:t>
      </w:r>
      <w:r>
        <w:rPr>
          <w:bCs/>
        </w:rPr>
        <w:br/>
      </w:r>
      <w:r w:rsidR="005B700C">
        <w:rPr>
          <w:b/>
          <w:bCs/>
        </w:rPr>
        <w:t>August</w:t>
      </w:r>
      <w:r w:rsidR="000C48CD">
        <w:rPr>
          <w:b/>
          <w:bCs/>
        </w:rPr>
        <w:t xml:space="preserve"> 2005 - </w:t>
      </w:r>
      <w:r w:rsidR="00E91156" w:rsidRPr="00E91156">
        <w:rPr>
          <w:b/>
          <w:bCs/>
        </w:rPr>
        <w:t>DCSE</w:t>
      </w:r>
      <w:r w:rsidR="00E91156">
        <w:t>- Dell Certified System Expert</w:t>
      </w:r>
      <w:r>
        <w:br/>
      </w:r>
      <w:r w:rsidR="000C48CD">
        <w:rPr>
          <w:b/>
          <w:bCs/>
        </w:rPr>
        <w:t xml:space="preserve">November 2004 - </w:t>
      </w:r>
      <w:r w:rsidR="007A6AD8">
        <w:rPr>
          <w:b/>
          <w:bCs/>
        </w:rPr>
        <w:t xml:space="preserve">CCNA </w:t>
      </w:r>
      <w:r w:rsidR="007A6AD8">
        <w:t xml:space="preserve">1 – First Semester  </w:t>
      </w:r>
      <w:r>
        <w:br/>
      </w:r>
      <w:r w:rsidR="0013468E">
        <w:rPr>
          <w:b/>
          <w:bCs/>
        </w:rPr>
        <w:t xml:space="preserve">April 2002 </w:t>
      </w:r>
      <w:r>
        <w:rPr>
          <w:b/>
          <w:bCs/>
        </w:rPr>
        <w:br/>
      </w:r>
      <w:r w:rsidR="00005EC2">
        <w:t>2151</w:t>
      </w:r>
      <w:r w:rsidR="00005EC2">
        <w:tab/>
      </w:r>
      <w:r w:rsidR="0013468E" w:rsidRPr="0013468E">
        <w:t>MS Windows 2000 Network &amp; Operating System Essentials</w:t>
      </w:r>
      <w:r w:rsidR="0013468E" w:rsidRPr="0013468E">
        <w:tab/>
      </w:r>
      <w:r>
        <w:br/>
      </w:r>
      <w:r w:rsidR="0013468E" w:rsidRPr="0013468E">
        <w:t>2152</w:t>
      </w:r>
      <w:r w:rsidR="0013468E" w:rsidRPr="0013468E">
        <w:tab/>
        <w:t>Implementing MS Windows 2000 Professional &amp; Server</w:t>
      </w:r>
      <w:r w:rsidR="0013468E" w:rsidRPr="0013468E">
        <w:tab/>
      </w:r>
      <w:r>
        <w:br/>
      </w:r>
      <w:r w:rsidR="0013468E" w:rsidRPr="0013468E">
        <w:rPr>
          <w:b/>
          <w:bCs/>
        </w:rPr>
        <w:t xml:space="preserve">April </w:t>
      </w:r>
      <w:r w:rsidR="000C48CD" w:rsidRPr="0013468E">
        <w:rPr>
          <w:b/>
          <w:bCs/>
        </w:rPr>
        <w:t>2001</w:t>
      </w:r>
      <w:r w:rsidR="000C48CD">
        <w:rPr>
          <w:b/>
          <w:bCs/>
        </w:rPr>
        <w:t xml:space="preserve"> - </w:t>
      </w:r>
      <w:r w:rsidR="007A6AD8" w:rsidRPr="007A6AD8">
        <w:t>Pr</w:t>
      </w:r>
      <w:r w:rsidR="007A6AD8">
        <w:t>actical Programming in C++   (single module)</w:t>
      </w:r>
      <w:r>
        <w:br/>
      </w:r>
      <w:r w:rsidR="000C48CD">
        <w:rPr>
          <w:b/>
          <w:bCs/>
        </w:rPr>
        <w:t xml:space="preserve">June 2000 - </w:t>
      </w:r>
      <w:r w:rsidR="007A6AD8" w:rsidRPr="007A6AD8">
        <w:t>System Programming in C</w:t>
      </w:r>
      <w:r w:rsidR="001353DA">
        <w:t xml:space="preserve"> </w:t>
      </w:r>
      <w:r w:rsidR="001353DA">
        <w:tab/>
      </w:r>
      <w:r w:rsidR="00EC16D5">
        <w:t>(single module</w:t>
      </w:r>
    </w:p>
    <w:p w14:paraId="2BB051C0" w14:textId="77777777" w:rsidR="00EC16D5" w:rsidRDefault="00EC16D5" w:rsidP="00EC16D5">
      <w:pPr>
        <w:jc w:val="both"/>
      </w:pPr>
    </w:p>
    <w:p w14:paraId="263CEB06" w14:textId="77777777" w:rsidR="00F36D31" w:rsidRDefault="00F36D31" w:rsidP="005F1BE7"/>
    <w:p w14:paraId="0A110878" w14:textId="77777777" w:rsidR="00F36D31" w:rsidRDefault="00F36D31" w:rsidP="005F1BE7"/>
    <w:p w14:paraId="4A7E9B6A" w14:textId="77777777" w:rsidR="00965A4F" w:rsidRDefault="00735ECE" w:rsidP="005956BB">
      <w:pPr>
        <w:outlineLvl w:val="0"/>
        <w:rPr>
          <w:b/>
          <w:bCs/>
        </w:rPr>
      </w:pPr>
      <w:r>
        <w:rPr>
          <w:b/>
          <w:bCs/>
        </w:rPr>
        <w:t>Personal Interest</w:t>
      </w:r>
    </w:p>
    <w:p w14:paraId="761D17B5" w14:textId="77777777" w:rsidR="00EE5E72" w:rsidRPr="00E76112" w:rsidRDefault="00EE5E72" w:rsidP="00EC16D5"/>
    <w:p w14:paraId="552371AA" w14:textId="77777777" w:rsidR="00B060D3" w:rsidRDefault="001C77BF" w:rsidP="00016E7E">
      <w:pPr>
        <w:jc w:val="both"/>
      </w:pPr>
      <w:r>
        <w:t xml:space="preserve">Most of my spare time I enjoy </w:t>
      </w:r>
      <w:r w:rsidR="00EE5E72">
        <w:t>keeping fit use a gym couple of times a week.  I also do a lot of running</w:t>
      </w:r>
      <w:r w:rsidR="00735ECE">
        <w:t>, I</w:t>
      </w:r>
      <w:r w:rsidR="00106376">
        <w:t xml:space="preserve"> </w:t>
      </w:r>
      <w:r w:rsidR="00735ECE">
        <w:t xml:space="preserve">have </w:t>
      </w:r>
      <w:proofErr w:type="gramStart"/>
      <w:r w:rsidR="00735ECE">
        <w:t>ran</w:t>
      </w:r>
      <w:proofErr w:type="gramEnd"/>
      <w:r w:rsidR="00106376">
        <w:t xml:space="preserve"> 3 Marathons </w:t>
      </w:r>
      <w:r w:rsidR="007430D0">
        <w:t>ach</w:t>
      </w:r>
      <w:r w:rsidR="007D3F05">
        <w:t>ieving a time of under 4 hours and am currently in training for the Barcelona and London marathons this year.</w:t>
      </w:r>
    </w:p>
    <w:p w14:paraId="4BCC6AC9" w14:textId="77777777" w:rsidR="00395294" w:rsidRDefault="00395294" w:rsidP="00016E7E">
      <w:pPr>
        <w:jc w:val="both"/>
      </w:pPr>
    </w:p>
    <w:p w14:paraId="7C298DAA" w14:textId="77777777" w:rsidR="00EE5E72" w:rsidRDefault="00395294" w:rsidP="00395294">
      <w:pPr>
        <w:jc w:val="both"/>
      </w:pPr>
      <w:r>
        <w:t>Cooking is also a</w:t>
      </w:r>
      <w:r w:rsidR="00106376">
        <w:t xml:space="preserve"> personal interest of mine, </w:t>
      </w:r>
      <w:r w:rsidR="00735ECE">
        <w:t>having been</w:t>
      </w:r>
      <w:r>
        <w:t xml:space="preserve"> a chef in past and like to make the effort every now and then. </w:t>
      </w:r>
    </w:p>
    <w:p w14:paraId="612C9B22" w14:textId="77777777" w:rsidR="00395294" w:rsidRDefault="00395294" w:rsidP="00395294">
      <w:pPr>
        <w:jc w:val="both"/>
        <w:rPr>
          <w:b/>
          <w:bCs/>
        </w:rPr>
      </w:pPr>
    </w:p>
    <w:p w14:paraId="0748423E" w14:textId="77777777" w:rsidR="00EC16D5" w:rsidRDefault="00EC16D5">
      <w:pPr>
        <w:rPr>
          <w:b/>
          <w:bCs/>
        </w:rPr>
      </w:pPr>
    </w:p>
    <w:p w14:paraId="7A2204A9" w14:textId="77777777" w:rsidR="00965A4F" w:rsidRDefault="00965A4F" w:rsidP="005956BB">
      <w:pPr>
        <w:outlineLvl w:val="0"/>
        <w:rPr>
          <w:b/>
          <w:bCs/>
        </w:rPr>
      </w:pPr>
      <w:r w:rsidRPr="00E76112">
        <w:rPr>
          <w:b/>
          <w:bCs/>
        </w:rPr>
        <w:t>REFERENCES</w:t>
      </w:r>
    </w:p>
    <w:p w14:paraId="0619B3D2" w14:textId="77777777" w:rsidR="00016E7E" w:rsidRPr="00E76112" w:rsidRDefault="00016E7E">
      <w:pPr>
        <w:rPr>
          <w:b/>
          <w:bCs/>
        </w:rPr>
      </w:pPr>
    </w:p>
    <w:p w14:paraId="23142C79" w14:textId="77777777" w:rsidR="00D97B93" w:rsidRDefault="00EE5E72" w:rsidP="00D97B93">
      <w:r>
        <w:rPr>
          <w:i/>
          <w:iCs/>
        </w:rPr>
        <w:t>Available on Request</w:t>
      </w:r>
    </w:p>
    <w:sectPr w:rsidR="00D97B93" w:rsidSect="0073410E">
      <w:pgSz w:w="11907" w:h="16839"/>
      <w:pgMar w:top="374" w:right="1627" w:bottom="1307" w:left="164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Arial Black">
    <w:panose1 w:val="020B0A04020102020204"/>
    <w:charset w:val="00"/>
    <w:family w:val="auto"/>
    <w:pitch w:val="variable"/>
    <w:sig w:usb0="A00002AF" w:usb1="400078FB"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617A"/>
    <w:multiLevelType w:val="hybridMultilevel"/>
    <w:tmpl w:val="ABC6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93116"/>
    <w:multiLevelType w:val="multilevel"/>
    <w:tmpl w:val="A3A8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
    <w:nsid w:val="6D9D60B0"/>
    <w:multiLevelType w:val="hybridMultilevel"/>
    <w:tmpl w:val="3BA6D5F2"/>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embedSystemFonts/>
  <w:proofState w:spelling="clean" w:grammar="clean"/>
  <w:attachedTemplate r:id="rId1"/>
  <w:defaultTabStop w:val="720"/>
  <w:doNotHyphenateCaps/>
  <w:drawingGridHorizontalSpacing w:val="100"/>
  <w:drawingGridVerticalSpacing w:val="187"/>
  <w:displayHorizontalDrawingGridEvery w:val="2"/>
  <w:noPunctuationKerning/>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ResumeStyle" w:val="0"/>
    <w:docVar w:name="Resume Post Wizard Balloon" w:val="0"/>
  </w:docVars>
  <w:rsids>
    <w:rsidRoot w:val="007B1FBD"/>
    <w:rsid w:val="00005EC2"/>
    <w:rsid w:val="00013CD2"/>
    <w:rsid w:val="00016E7E"/>
    <w:rsid w:val="00072D86"/>
    <w:rsid w:val="000A6778"/>
    <w:rsid w:val="000B507C"/>
    <w:rsid w:val="000C263D"/>
    <w:rsid w:val="000C48CD"/>
    <w:rsid w:val="000E0D35"/>
    <w:rsid w:val="000F4499"/>
    <w:rsid w:val="00105F83"/>
    <w:rsid w:val="00106376"/>
    <w:rsid w:val="00117B18"/>
    <w:rsid w:val="0013402F"/>
    <w:rsid w:val="0013468E"/>
    <w:rsid w:val="001353DA"/>
    <w:rsid w:val="00157E08"/>
    <w:rsid w:val="00162FB0"/>
    <w:rsid w:val="0018251A"/>
    <w:rsid w:val="00194EDE"/>
    <w:rsid w:val="001A3E63"/>
    <w:rsid w:val="001B1F12"/>
    <w:rsid w:val="001C77BF"/>
    <w:rsid w:val="001E05FE"/>
    <w:rsid w:val="00234585"/>
    <w:rsid w:val="00271409"/>
    <w:rsid w:val="00293FB2"/>
    <w:rsid w:val="002A064A"/>
    <w:rsid w:val="002A48F6"/>
    <w:rsid w:val="002E095F"/>
    <w:rsid w:val="002F46B4"/>
    <w:rsid w:val="002F5A1D"/>
    <w:rsid w:val="00303091"/>
    <w:rsid w:val="003171C6"/>
    <w:rsid w:val="00344D2A"/>
    <w:rsid w:val="00347AD2"/>
    <w:rsid w:val="003519AA"/>
    <w:rsid w:val="00362797"/>
    <w:rsid w:val="00394B09"/>
    <w:rsid w:val="00395294"/>
    <w:rsid w:val="003A1D1B"/>
    <w:rsid w:val="003C6978"/>
    <w:rsid w:val="0041663F"/>
    <w:rsid w:val="0044136C"/>
    <w:rsid w:val="00470CA1"/>
    <w:rsid w:val="00474030"/>
    <w:rsid w:val="00485265"/>
    <w:rsid w:val="00491470"/>
    <w:rsid w:val="00497583"/>
    <w:rsid w:val="004A6D80"/>
    <w:rsid w:val="004C1FF6"/>
    <w:rsid w:val="004E5422"/>
    <w:rsid w:val="005001A9"/>
    <w:rsid w:val="0051178F"/>
    <w:rsid w:val="00522377"/>
    <w:rsid w:val="00526900"/>
    <w:rsid w:val="0052730C"/>
    <w:rsid w:val="00552633"/>
    <w:rsid w:val="0055623D"/>
    <w:rsid w:val="005723EB"/>
    <w:rsid w:val="0058315A"/>
    <w:rsid w:val="005956BB"/>
    <w:rsid w:val="005B700C"/>
    <w:rsid w:val="005C4716"/>
    <w:rsid w:val="005F1BE7"/>
    <w:rsid w:val="005F774D"/>
    <w:rsid w:val="006103F6"/>
    <w:rsid w:val="00621FB6"/>
    <w:rsid w:val="00631B1E"/>
    <w:rsid w:val="00661E4A"/>
    <w:rsid w:val="00681F9A"/>
    <w:rsid w:val="006970B3"/>
    <w:rsid w:val="00697B5C"/>
    <w:rsid w:val="006B21B0"/>
    <w:rsid w:val="006C7252"/>
    <w:rsid w:val="00714247"/>
    <w:rsid w:val="0073410E"/>
    <w:rsid w:val="00735ECE"/>
    <w:rsid w:val="007430D0"/>
    <w:rsid w:val="00754826"/>
    <w:rsid w:val="00773AEE"/>
    <w:rsid w:val="00775F4D"/>
    <w:rsid w:val="00792AAA"/>
    <w:rsid w:val="007A6AD8"/>
    <w:rsid w:val="007B1FBD"/>
    <w:rsid w:val="007C4C2C"/>
    <w:rsid w:val="007D0A74"/>
    <w:rsid w:val="007D3F05"/>
    <w:rsid w:val="007D603E"/>
    <w:rsid w:val="007E3412"/>
    <w:rsid w:val="007F29F6"/>
    <w:rsid w:val="007F5C0B"/>
    <w:rsid w:val="00806712"/>
    <w:rsid w:val="0083702B"/>
    <w:rsid w:val="00840673"/>
    <w:rsid w:val="0084416F"/>
    <w:rsid w:val="00854CE5"/>
    <w:rsid w:val="008903AF"/>
    <w:rsid w:val="00897C42"/>
    <w:rsid w:val="008A0C57"/>
    <w:rsid w:val="008A5FED"/>
    <w:rsid w:val="008D7780"/>
    <w:rsid w:val="008F413D"/>
    <w:rsid w:val="009077F7"/>
    <w:rsid w:val="0091178A"/>
    <w:rsid w:val="0095231F"/>
    <w:rsid w:val="00965A4F"/>
    <w:rsid w:val="0098499C"/>
    <w:rsid w:val="00997EE8"/>
    <w:rsid w:val="00A16C70"/>
    <w:rsid w:val="00A53CC6"/>
    <w:rsid w:val="00A64F41"/>
    <w:rsid w:val="00A83E99"/>
    <w:rsid w:val="00AC0264"/>
    <w:rsid w:val="00AE7989"/>
    <w:rsid w:val="00AF0C09"/>
    <w:rsid w:val="00B05279"/>
    <w:rsid w:val="00B060D3"/>
    <w:rsid w:val="00B3389E"/>
    <w:rsid w:val="00B444D7"/>
    <w:rsid w:val="00B5221A"/>
    <w:rsid w:val="00B9779B"/>
    <w:rsid w:val="00BA645E"/>
    <w:rsid w:val="00C0164B"/>
    <w:rsid w:val="00C04DA6"/>
    <w:rsid w:val="00C05613"/>
    <w:rsid w:val="00CF09E7"/>
    <w:rsid w:val="00D03331"/>
    <w:rsid w:val="00D61B89"/>
    <w:rsid w:val="00D74102"/>
    <w:rsid w:val="00D76A86"/>
    <w:rsid w:val="00D96870"/>
    <w:rsid w:val="00D97B93"/>
    <w:rsid w:val="00DA1A98"/>
    <w:rsid w:val="00DA2EA3"/>
    <w:rsid w:val="00DB4B30"/>
    <w:rsid w:val="00DE44FA"/>
    <w:rsid w:val="00E1133F"/>
    <w:rsid w:val="00E41316"/>
    <w:rsid w:val="00E617BB"/>
    <w:rsid w:val="00E76112"/>
    <w:rsid w:val="00E91156"/>
    <w:rsid w:val="00E932E6"/>
    <w:rsid w:val="00EA2607"/>
    <w:rsid w:val="00EB155B"/>
    <w:rsid w:val="00EB4CE9"/>
    <w:rsid w:val="00EB57D2"/>
    <w:rsid w:val="00EB6C47"/>
    <w:rsid w:val="00EC16D5"/>
    <w:rsid w:val="00EC43EF"/>
    <w:rsid w:val="00ED2962"/>
    <w:rsid w:val="00EE5E72"/>
    <w:rsid w:val="00EF0D93"/>
    <w:rsid w:val="00F239FD"/>
    <w:rsid w:val="00F36D31"/>
    <w:rsid w:val="00F742FB"/>
    <w:rsid w:val="00F9152D"/>
    <w:rsid w:val="00FA059D"/>
    <w:rsid w:val="00FA63EB"/>
    <w:rsid w:val="00FC5EFF"/>
    <w:rsid w:val="00FE0A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4C5DF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Default Paragraph Font" w:locked="1" w:uiPriority="0"/>
    <w:lsdException w:name="Subtitle" w:locked="1"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FBD"/>
    <w:pPr>
      <w:spacing w:after="0" w:line="240" w:lineRule="auto"/>
    </w:pPr>
    <w:rPr>
      <w:rFonts w:ascii="Arial" w:eastAsia="Batang" w:hAnsi="Arial" w:cs="Arial"/>
      <w:sz w:val="20"/>
      <w:szCs w:val="20"/>
      <w:lang w:eastAsia="en-US"/>
    </w:rPr>
  </w:style>
  <w:style w:type="paragraph" w:styleId="Heading1">
    <w:name w:val="heading 1"/>
    <w:basedOn w:val="HeadingBase"/>
    <w:next w:val="BodyText"/>
    <w:link w:val="Heading1Char"/>
    <w:uiPriority w:val="99"/>
    <w:qFormat/>
    <w:rsid w:val="007B1FBD"/>
    <w:pPr>
      <w:spacing w:before="220" w:after="220"/>
      <w:ind w:left="-2160"/>
      <w:jc w:val="left"/>
      <w:outlineLvl w:val="0"/>
    </w:pPr>
    <w:rPr>
      <w:rFonts w:ascii="Arial Black" w:hAnsi="Arial Black" w:cs="Arial Black"/>
      <w:kern w:val="28"/>
      <w:sz w:val="20"/>
      <w:szCs w:val="20"/>
    </w:rPr>
  </w:style>
  <w:style w:type="paragraph" w:styleId="Heading2">
    <w:name w:val="heading 2"/>
    <w:basedOn w:val="HeadingBase"/>
    <w:next w:val="BodyText"/>
    <w:link w:val="Heading2Char"/>
    <w:uiPriority w:val="99"/>
    <w:qFormat/>
    <w:rsid w:val="007B1FBD"/>
    <w:pPr>
      <w:spacing w:after="220"/>
      <w:jc w:val="left"/>
      <w:outlineLvl w:val="1"/>
    </w:pPr>
    <w:rPr>
      <w:rFonts w:ascii="Arial Black" w:hAnsi="Arial Black" w:cs="Arial Black"/>
      <w:sz w:val="20"/>
      <w:szCs w:val="20"/>
    </w:rPr>
  </w:style>
  <w:style w:type="paragraph" w:styleId="Heading3">
    <w:name w:val="heading 3"/>
    <w:basedOn w:val="HeadingBase"/>
    <w:next w:val="BodyText"/>
    <w:link w:val="Heading3Char"/>
    <w:uiPriority w:val="99"/>
    <w:qFormat/>
    <w:rsid w:val="007B1FBD"/>
    <w:pPr>
      <w:spacing w:after="220"/>
      <w:jc w:val="left"/>
      <w:outlineLvl w:val="2"/>
    </w:pPr>
    <w:rPr>
      <w:i/>
      <w:iCs/>
      <w:spacing w:val="-2"/>
      <w:sz w:val="20"/>
      <w:szCs w:val="20"/>
    </w:rPr>
  </w:style>
  <w:style w:type="paragraph" w:styleId="Heading4">
    <w:name w:val="heading 4"/>
    <w:basedOn w:val="HeadingBase"/>
    <w:next w:val="BodyText"/>
    <w:link w:val="Heading4Char"/>
    <w:uiPriority w:val="99"/>
    <w:qFormat/>
    <w:rsid w:val="007B1FBD"/>
    <w:pPr>
      <w:jc w:val="left"/>
      <w:outlineLvl w:val="3"/>
    </w:pPr>
    <w:rPr>
      <w:rFonts w:ascii="Arial Black" w:hAnsi="Arial Black" w:cs="Arial Black"/>
      <w:sz w:val="20"/>
      <w:szCs w:val="20"/>
    </w:rPr>
  </w:style>
  <w:style w:type="paragraph" w:styleId="Heading5">
    <w:name w:val="heading 5"/>
    <w:basedOn w:val="HeadingBase"/>
    <w:next w:val="BodyText"/>
    <w:link w:val="Heading5Char"/>
    <w:uiPriority w:val="99"/>
    <w:qFormat/>
    <w:rsid w:val="007B1FBD"/>
    <w:pPr>
      <w:spacing w:after="220"/>
      <w:jc w:val="left"/>
      <w:outlineLvl w:val="4"/>
    </w:pPr>
    <w:rPr>
      <w:rFonts w:ascii="Arial Black" w:hAnsi="Arial Black" w:cs="Arial Black"/>
      <w:sz w:val="16"/>
      <w:szCs w:val="16"/>
    </w:rPr>
  </w:style>
  <w:style w:type="paragraph" w:styleId="Heading6">
    <w:name w:val="heading 6"/>
    <w:basedOn w:val="Normal"/>
    <w:next w:val="Normal"/>
    <w:link w:val="Heading6Char"/>
    <w:uiPriority w:val="99"/>
    <w:qFormat/>
    <w:rsid w:val="007B1FBD"/>
    <w:pPr>
      <w:spacing w:before="240" w:after="60"/>
      <w:jc w:val="both"/>
      <w:outlineLvl w:val="5"/>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x-none"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paragraph" w:customStyle="1" w:styleId="Achievement">
    <w:name w:val="Achievement"/>
    <w:basedOn w:val="BodyText"/>
    <w:uiPriority w:val="99"/>
    <w:rsid w:val="007B1FBD"/>
    <w:pPr>
      <w:numPr>
        <w:numId w:val="1"/>
      </w:numPr>
      <w:tabs>
        <w:tab w:val="clear" w:pos="360"/>
      </w:tabs>
      <w:spacing w:after="60"/>
      <w:ind w:right="245"/>
    </w:pPr>
  </w:style>
  <w:style w:type="paragraph" w:styleId="BodyText">
    <w:name w:val="Body Text"/>
    <w:basedOn w:val="Normal"/>
    <w:link w:val="BodyTextChar"/>
    <w:uiPriority w:val="99"/>
    <w:rsid w:val="007B1FBD"/>
    <w:pPr>
      <w:spacing w:after="220" w:line="220" w:lineRule="atLeast"/>
      <w:jc w:val="both"/>
    </w:pPr>
    <w:rPr>
      <w:spacing w:val="-5"/>
    </w:rPr>
  </w:style>
  <w:style w:type="character" w:customStyle="1" w:styleId="BodyTextChar">
    <w:name w:val="Body Text Char"/>
    <w:basedOn w:val="DefaultParagraphFont"/>
    <w:link w:val="BodyText"/>
    <w:uiPriority w:val="99"/>
    <w:semiHidden/>
    <w:locked/>
    <w:rPr>
      <w:rFonts w:ascii="Arial" w:eastAsia="Batang" w:hAnsi="Arial" w:cs="Arial"/>
      <w:sz w:val="20"/>
      <w:szCs w:val="20"/>
      <w:lang w:val="x-none" w:eastAsia="en-US"/>
    </w:rPr>
  </w:style>
  <w:style w:type="paragraph" w:customStyle="1" w:styleId="Address1">
    <w:name w:val="Address 1"/>
    <w:basedOn w:val="Normal"/>
    <w:uiPriority w:val="99"/>
    <w:rsid w:val="007B1FBD"/>
    <w:pPr>
      <w:spacing w:line="160" w:lineRule="atLeast"/>
      <w:jc w:val="both"/>
    </w:pPr>
    <w:rPr>
      <w:sz w:val="14"/>
      <w:szCs w:val="14"/>
    </w:rPr>
  </w:style>
  <w:style w:type="paragraph" w:customStyle="1" w:styleId="Address2">
    <w:name w:val="Address 2"/>
    <w:basedOn w:val="Normal"/>
    <w:uiPriority w:val="99"/>
    <w:rsid w:val="007B1FBD"/>
    <w:pPr>
      <w:spacing w:line="160" w:lineRule="atLeast"/>
      <w:jc w:val="both"/>
    </w:pPr>
    <w:rPr>
      <w:sz w:val="14"/>
      <w:szCs w:val="14"/>
    </w:rPr>
  </w:style>
  <w:style w:type="paragraph" w:customStyle="1" w:styleId="CompanyName">
    <w:name w:val="Company Name"/>
    <w:basedOn w:val="Normal"/>
    <w:next w:val="Normal"/>
    <w:autoRedefine/>
    <w:uiPriority w:val="99"/>
    <w:rsid w:val="007B1FBD"/>
    <w:pPr>
      <w:tabs>
        <w:tab w:val="left" w:pos="2160"/>
        <w:tab w:val="right" w:pos="6480"/>
      </w:tabs>
      <w:spacing w:before="240" w:after="40" w:line="220" w:lineRule="atLeast"/>
    </w:pPr>
  </w:style>
  <w:style w:type="paragraph" w:customStyle="1" w:styleId="Institution">
    <w:name w:val="Institution"/>
    <w:basedOn w:val="Normal"/>
    <w:next w:val="Achievement"/>
    <w:autoRedefine/>
    <w:uiPriority w:val="99"/>
    <w:rsid w:val="007B1FBD"/>
    <w:pPr>
      <w:tabs>
        <w:tab w:val="left" w:pos="2160"/>
        <w:tab w:val="right" w:pos="6480"/>
      </w:tabs>
      <w:spacing w:before="240" w:after="60" w:line="220" w:lineRule="atLeast"/>
    </w:pPr>
  </w:style>
  <w:style w:type="paragraph" w:customStyle="1" w:styleId="JobTitle">
    <w:name w:val="Job Title"/>
    <w:next w:val="Achievement"/>
    <w:uiPriority w:val="99"/>
    <w:rsid w:val="007B1FBD"/>
    <w:pPr>
      <w:spacing w:after="60" w:line="220" w:lineRule="atLeast"/>
    </w:pPr>
    <w:rPr>
      <w:rFonts w:ascii="Arial Black" w:eastAsia="Batang" w:hAnsi="Arial Black" w:cs="Arial Black"/>
      <w:spacing w:val="-10"/>
      <w:sz w:val="20"/>
      <w:szCs w:val="20"/>
      <w:lang w:val="en-US" w:eastAsia="en-US"/>
    </w:rPr>
  </w:style>
  <w:style w:type="paragraph" w:customStyle="1" w:styleId="Name">
    <w:name w:val="Name"/>
    <w:basedOn w:val="Normal"/>
    <w:next w:val="Normal"/>
    <w:uiPriority w:val="99"/>
    <w:rsid w:val="007B1FBD"/>
    <w:pPr>
      <w:pBdr>
        <w:bottom w:val="single" w:sz="6" w:space="4" w:color="auto"/>
      </w:pBdr>
      <w:spacing w:after="440" w:line="240" w:lineRule="atLeast"/>
    </w:pPr>
    <w:rPr>
      <w:rFonts w:ascii="Arial Black" w:hAnsi="Arial Black" w:cs="Arial Black"/>
      <w:spacing w:val="-35"/>
      <w:sz w:val="54"/>
      <w:szCs w:val="54"/>
    </w:rPr>
  </w:style>
  <w:style w:type="paragraph" w:customStyle="1" w:styleId="Objective">
    <w:name w:val="Objective"/>
    <w:basedOn w:val="Normal"/>
    <w:next w:val="BodyText"/>
    <w:uiPriority w:val="99"/>
    <w:rsid w:val="007B1FBD"/>
    <w:pPr>
      <w:spacing w:before="240" w:after="220" w:line="220" w:lineRule="atLeast"/>
    </w:pPr>
  </w:style>
  <w:style w:type="paragraph" w:customStyle="1" w:styleId="SectionTitle">
    <w:name w:val="Section Title"/>
    <w:basedOn w:val="Normal"/>
    <w:next w:val="Normal"/>
    <w:autoRedefine/>
    <w:uiPriority w:val="99"/>
    <w:rsid w:val="007B1FBD"/>
    <w:pPr>
      <w:spacing w:before="220" w:line="220" w:lineRule="atLeast"/>
    </w:pPr>
    <w:rPr>
      <w:rFonts w:ascii="Arial Black" w:hAnsi="Arial Black" w:cs="Arial Black"/>
      <w:spacing w:val="-10"/>
    </w:rPr>
  </w:style>
  <w:style w:type="paragraph" w:customStyle="1" w:styleId="PersonalInfo">
    <w:name w:val="Personal Info"/>
    <w:basedOn w:val="Achievement"/>
    <w:next w:val="Achievement"/>
    <w:uiPriority w:val="99"/>
    <w:rsid w:val="007B1FBD"/>
    <w:pPr>
      <w:numPr>
        <w:numId w:val="0"/>
      </w:numPr>
      <w:spacing w:before="240"/>
      <w:ind w:left="245" w:hanging="245"/>
    </w:pPr>
  </w:style>
  <w:style w:type="paragraph" w:styleId="BodyTextIndent">
    <w:name w:val="Body Text Indent"/>
    <w:basedOn w:val="BodyText"/>
    <w:link w:val="BodyTextIndentChar"/>
    <w:uiPriority w:val="99"/>
    <w:rsid w:val="007B1FBD"/>
    <w:pPr>
      <w:ind w:left="720"/>
    </w:pPr>
  </w:style>
  <w:style w:type="character" w:customStyle="1" w:styleId="BodyTextIndentChar">
    <w:name w:val="Body Text Indent Char"/>
    <w:basedOn w:val="DefaultParagraphFont"/>
    <w:link w:val="BodyTextIndent"/>
    <w:uiPriority w:val="99"/>
    <w:semiHidden/>
    <w:locked/>
    <w:rPr>
      <w:rFonts w:ascii="Arial" w:eastAsia="Batang" w:hAnsi="Arial" w:cs="Arial"/>
      <w:sz w:val="20"/>
      <w:szCs w:val="20"/>
      <w:lang w:val="x-none" w:eastAsia="en-US"/>
    </w:rPr>
  </w:style>
  <w:style w:type="paragraph" w:customStyle="1" w:styleId="CityState">
    <w:name w:val="City/State"/>
    <w:basedOn w:val="BodyText"/>
    <w:next w:val="BodyText"/>
    <w:uiPriority w:val="99"/>
    <w:rsid w:val="007B1FBD"/>
    <w:pPr>
      <w:keepNext/>
    </w:pPr>
  </w:style>
  <w:style w:type="paragraph" w:customStyle="1" w:styleId="CompanyNameOne">
    <w:name w:val="Company Name One"/>
    <w:basedOn w:val="CompanyName"/>
    <w:next w:val="Normal"/>
    <w:autoRedefine/>
    <w:uiPriority w:val="99"/>
    <w:rsid w:val="007B1FBD"/>
  </w:style>
  <w:style w:type="paragraph" w:styleId="Date">
    <w:name w:val="Date"/>
    <w:basedOn w:val="BodyText"/>
    <w:link w:val="DateChar"/>
    <w:uiPriority w:val="99"/>
    <w:rsid w:val="007B1FBD"/>
    <w:pPr>
      <w:keepNext/>
    </w:pPr>
  </w:style>
  <w:style w:type="character" w:customStyle="1" w:styleId="DateChar">
    <w:name w:val="Date Char"/>
    <w:basedOn w:val="DefaultParagraphFont"/>
    <w:link w:val="Date"/>
    <w:uiPriority w:val="99"/>
    <w:semiHidden/>
    <w:locked/>
    <w:rPr>
      <w:rFonts w:ascii="Arial" w:eastAsia="Batang" w:hAnsi="Arial" w:cs="Arial"/>
      <w:sz w:val="20"/>
      <w:szCs w:val="20"/>
      <w:lang w:val="x-none" w:eastAsia="en-US"/>
    </w:rPr>
  </w:style>
  <w:style w:type="paragraph" w:customStyle="1" w:styleId="DocumentLabel">
    <w:name w:val="Document Label"/>
    <w:basedOn w:val="Normal"/>
    <w:next w:val="Normal"/>
    <w:uiPriority w:val="99"/>
    <w:rsid w:val="007B1FBD"/>
    <w:pPr>
      <w:spacing w:after="220"/>
      <w:jc w:val="both"/>
    </w:pPr>
    <w:rPr>
      <w:spacing w:val="-20"/>
      <w:sz w:val="48"/>
      <w:szCs w:val="48"/>
    </w:rPr>
  </w:style>
  <w:style w:type="character" w:styleId="Emphasis">
    <w:name w:val="Emphasis"/>
    <w:basedOn w:val="DefaultParagraphFont"/>
    <w:uiPriority w:val="99"/>
    <w:qFormat/>
    <w:rsid w:val="007B1FBD"/>
    <w:rPr>
      <w:rFonts w:ascii="Arial Black" w:hAnsi="Arial Black" w:cs="Arial Black"/>
      <w:spacing w:val="-8"/>
      <w:sz w:val="18"/>
      <w:szCs w:val="18"/>
    </w:rPr>
  </w:style>
  <w:style w:type="paragraph" w:customStyle="1" w:styleId="HeaderBase">
    <w:name w:val="Header Base"/>
    <w:basedOn w:val="Normal"/>
    <w:uiPriority w:val="99"/>
    <w:rsid w:val="007B1FBD"/>
    <w:pPr>
      <w:jc w:val="both"/>
    </w:pPr>
  </w:style>
  <w:style w:type="paragraph" w:styleId="Footer">
    <w:name w:val="footer"/>
    <w:basedOn w:val="HeaderBase"/>
    <w:link w:val="FooterChar"/>
    <w:uiPriority w:val="99"/>
    <w:rsid w:val="007B1FBD"/>
    <w:pPr>
      <w:tabs>
        <w:tab w:val="right" w:pos="6840"/>
      </w:tabs>
      <w:spacing w:line="220" w:lineRule="atLeast"/>
      <w:ind w:left="-2160"/>
    </w:pPr>
    <w:rPr>
      <w:b/>
      <w:bCs/>
      <w:sz w:val="18"/>
      <w:szCs w:val="18"/>
    </w:rPr>
  </w:style>
  <w:style w:type="character" w:customStyle="1" w:styleId="FooterChar">
    <w:name w:val="Footer Char"/>
    <w:basedOn w:val="DefaultParagraphFont"/>
    <w:link w:val="Footer"/>
    <w:uiPriority w:val="99"/>
    <w:semiHidden/>
    <w:locked/>
    <w:rPr>
      <w:rFonts w:ascii="Arial" w:eastAsia="Batang" w:hAnsi="Arial" w:cs="Arial"/>
      <w:sz w:val="20"/>
      <w:szCs w:val="20"/>
      <w:lang w:val="x-none" w:eastAsia="en-US"/>
    </w:rPr>
  </w:style>
  <w:style w:type="paragraph" w:styleId="Header">
    <w:name w:val="header"/>
    <w:basedOn w:val="HeaderBase"/>
    <w:link w:val="HeaderChar"/>
    <w:uiPriority w:val="99"/>
    <w:rsid w:val="007B1FBD"/>
    <w:pPr>
      <w:spacing w:line="220" w:lineRule="atLeast"/>
      <w:ind w:left="-2160"/>
    </w:pPr>
  </w:style>
  <w:style w:type="character" w:customStyle="1" w:styleId="HeaderChar">
    <w:name w:val="Header Char"/>
    <w:basedOn w:val="DefaultParagraphFont"/>
    <w:link w:val="Header"/>
    <w:uiPriority w:val="99"/>
    <w:semiHidden/>
    <w:locked/>
    <w:rPr>
      <w:rFonts w:ascii="Arial" w:eastAsia="Batang" w:hAnsi="Arial" w:cs="Arial"/>
      <w:sz w:val="20"/>
      <w:szCs w:val="20"/>
      <w:lang w:val="x-none" w:eastAsia="en-US"/>
    </w:rPr>
  </w:style>
  <w:style w:type="paragraph" w:customStyle="1" w:styleId="HeadingBase">
    <w:name w:val="Heading Base"/>
    <w:basedOn w:val="BodyText"/>
    <w:next w:val="BodyText"/>
    <w:uiPriority w:val="99"/>
    <w:rsid w:val="007B1FBD"/>
    <w:pPr>
      <w:keepNext/>
      <w:keepLines/>
      <w:spacing w:after="0"/>
    </w:pPr>
    <w:rPr>
      <w:spacing w:val="-4"/>
      <w:sz w:val="18"/>
      <w:szCs w:val="18"/>
    </w:rPr>
  </w:style>
  <w:style w:type="character" w:customStyle="1" w:styleId="Job">
    <w:name w:val="Job"/>
    <w:basedOn w:val="DefaultParagraphFont"/>
    <w:uiPriority w:val="99"/>
    <w:rsid w:val="007B1FBD"/>
    <w:rPr>
      <w:rFonts w:cs="Times New Roman"/>
    </w:rPr>
  </w:style>
  <w:style w:type="character" w:customStyle="1" w:styleId="Lead-inEmphasis">
    <w:name w:val="Lead-in Emphasis"/>
    <w:uiPriority w:val="99"/>
    <w:rsid w:val="007B1FBD"/>
    <w:rPr>
      <w:rFonts w:ascii="Arial Black" w:hAnsi="Arial Black"/>
      <w:spacing w:val="-6"/>
      <w:sz w:val="18"/>
    </w:rPr>
  </w:style>
  <w:style w:type="paragraph" w:customStyle="1" w:styleId="NoTitle">
    <w:name w:val="No Title"/>
    <w:basedOn w:val="SectionTitle"/>
    <w:uiPriority w:val="99"/>
    <w:rsid w:val="007B1FBD"/>
  </w:style>
  <w:style w:type="character" w:styleId="PageNumber">
    <w:name w:val="page number"/>
    <w:basedOn w:val="DefaultParagraphFont"/>
    <w:uiPriority w:val="99"/>
    <w:rsid w:val="007B1FBD"/>
    <w:rPr>
      <w:rFonts w:ascii="Arial" w:hAnsi="Arial" w:cs="Arial"/>
      <w:sz w:val="18"/>
      <w:szCs w:val="18"/>
    </w:rPr>
  </w:style>
  <w:style w:type="paragraph" w:customStyle="1" w:styleId="PersonalData">
    <w:name w:val="Personal Data"/>
    <w:basedOn w:val="BodyText"/>
    <w:uiPriority w:val="99"/>
    <w:rsid w:val="007B1FBD"/>
    <w:pPr>
      <w:spacing w:after="120" w:line="240" w:lineRule="exact"/>
      <w:ind w:left="-1080" w:right="1080"/>
    </w:pPr>
    <w:rPr>
      <w:i/>
      <w:iCs/>
      <w:spacing w:val="0"/>
      <w:sz w:val="22"/>
      <w:szCs w:val="22"/>
    </w:rPr>
  </w:style>
  <w:style w:type="paragraph" w:customStyle="1" w:styleId="SectionSubtitle">
    <w:name w:val="Section Subtitle"/>
    <w:basedOn w:val="SectionTitle"/>
    <w:next w:val="Normal"/>
    <w:uiPriority w:val="99"/>
    <w:rsid w:val="007B1FBD"/>
    <w:rPr>
      <w:b/>
      <w:bCs/>
      <w:spacing w:val="0"/>
    </w:rPr>
  </w:style>
  <w:style w:type="character" w:styleId="Hyperlink">
    <w:name w:val="Hyperlink"/>
    <w:basedOn w:val="DefaultParagraphFont"/>
    <w:uiPriority w:val="99"/>
    <w:rsid w:val="00B060D3"/>
    <w:rPr>
      <w:rFonts w:cs="Times New Roman"/>
      <w:color w:val="0000FF"/>
      <w:u w:val="single"/>
    </w:rPr>
  </w:style>
  <w:style w:type="paragraph" w:styleId="DocumentMap">
    <w:name w:val="Document Map"/>
    <w:basedOn w:val="Normal"/>
    <w:link w:val="DocumentMapChar"/>
    <w:uiPriority w:val="99"/>
    <w:semiHidden/>
    <w:rsid w:val="005956B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eastAsia="Batang" w:hAnsi="Tahoma" w:cs="Tahoma"/>
      <w:sz w:val="16"/>
      <w:szCs w:val="16"/>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734883">
      <w:marLeft w:val="0"/>
      <w:marRight w:val="0"/>
      <w:marTop w:val="0"/>
      <w:marBottom w:val="0"/>
      <w:divBdr>
        <w:top w:val="none" w:sz="0" w:space="0" w:color="auto"/>
        <w:left w:val="none" w:sz="0" w:space="0" w:color="auto"/>
        <w:bottom w:val="none" w:sz="0" w:space="0" w:color="auto"/>
        <w:right w:val="none" w:sz="0" w:space="0" w:color="auto"/>
      </w:divBdr>
      <w:divsChild>
        <w:div w:id="499734886">
          <w:marLeft w:val="0"/>
          <w:marRight w:val="0"/>
          <w:marTop w:val="0"/>
          <w:marBottom w:val="0"/>
          <w:divBdr>
            <w:top w:val="none" w:sz="0" w:space="0" w:color="auto"/>
            <w:left w:val="none" w:sz="0" w:space="0" w:color="auto"/>
            <w:bottom w:val="none" w:sz="0" w:space="0" w:color="auto"/>
            <w:right w:val="none" w:sz="0" w:space="0" w:color="auto"/>
          </w:divBdr>
        </w:div>
      </w:divsChild>
    </w:div>
    <w:div w:id="499734884">
      <w:marLeft w:val="0"/>
      <w:marRight w:val="0"/>
      <w:marTop w:val="0"/>
      <w:marBottom w:val="0"/>
      <w:divBdr>
        <w:top w:val="none" w:sz="0" w:space="0" w:color="auto"/>
        <w:left w:val="none" w:sz="0" w:space="0" w:color="auto"/>
        <w:bottom w:val="none" w:sz="0" w:space="0" w:color="auto"/>
        <w:right w:val="none" w:sz="0" w:space="0" w:color="auto"/>
      </w:divBdr>
    </w:div>
    <w:div w:id="499734885">
      <w:marLeft w:val="0"/>
      <w:marRight w:val="0"/>
      <w:marTop w:val="0"/>
      <w:marBottom w:val="0"/>
      <w:divBdr>
        <w:top w:val="none" w:sz="0" w:space="0" w:color="auto"/>
        <w:left w:val="none" w:sz="0" w:space="0" w:color="auto"/>
        <w:bottom w:val="none" w:sz="0" w:space="0" w:color="auto"/>
        <w:right w:val="none" w:sz="0" w:space="0" w:color="auto"/>
      </w:divBdr>
    </w:div>
    <w:div w:id="499734887">
      <w:marLeft w:val="0"/>
      <w:marRight w:val="0"/>
      <w:marTop w:val="0"/>
      <w:marBottom w:val="0"/>
      <w:divBdr>
        <w:top w:val="none" w:sz="0" w:space="0" w:color="auto"/>
        <w:left w:val="none" w:sz="0" w:space="0" w:color="auto"/>
        <w:bottom w:val="none" w:sz="0" w:space="0" w:color="auto"/>
        <w:right w:val="none" w:sz="0" w:space="0" w:color="auto"/>
      </w:divBdr>
    </w:div>
    <w:div w:id="499734888">
      <w:marLeft w:val="0"/>
      <w:marRight w:val="0"/>
      <w:marTop w:val="0"/>
      <w:marBottom w:val="0"/>
      <w:divBdr>
        <w:top w:val="none" w:sz="0" w:space="0" w:color="auto"/>
        <w:left w:val="none" w:sz="0" w:space="0" w:color="auto"/>
        <w:bottom w:val="none" w:sz="0" w:space="0" w:color="auto"/>
        <w:right w:val="none" w:sz="0" w:space="0" w:color="auto"/>
      </w:divBdr>
    </w:div>
    <w:div w:id="499734889">
      <w:marLeft w:val="0"/>
      <w:marRight w:val="0"/>
      <w:marTop w:val="0"/>
      <w:marBottom w:val="0"/>
      <w:divBdr>
        <w:top w:val="none" w:sz="0" w:space="0" w:color="auto"/>
        <w:left w:val="none" w:sz="0" w:space="0" w:color="auto"/>
        <w:bottom w:val="none" w:sz="0" w:space="0" w:color="auto"/>
        <w:right w:val="none" w:sz="0" w:space="0" w:color="auto"/>
      </w:divBdr>
    </w:div>
    <w:div w:id="499734890">
      <w:marLeft w:val="0"/>
      <w:marRight w:val="0"/>
      <w:marTop w:val="0"/>
      <w:marBottom w:val="0"/>
      <w:divBdr>
        <w:top w:val="none" w:sz="0" w:space="0" w:color="auto"/>
        <w:left w:val="none" w:sz="0" w:space="0" w:color="auto"/>
        <w:bottom w:val="none" w:sz="0" w:space="0" w:color="auto"/>
        <w:right w:val="none" w:sz="0" w:space="0" w:color="auto"/>
      </w:divBdr>
    </w:div>
    <w:div w:id="499734891">
      <w:marLeft w:val="0"/>
      <w:marRight w:val="0"/>
      <w:marTop w:val="0"/>
      <w:marBottom w:val="0"/>
      <w:divBdr>
        <w:top w:val="none" w:sz="0" w:space="0" w:color="auto"/>
        <w:left w:val="none" w:sz="0" w:space="0" w:color="auto"/>
        <w:bottom w:val="none" w:sz="0" w:space="0" w:color="auto"/>
        <w:right w:val="none" w:sz="0" w:space="0" w:color="auto"/>
      </w:divBdr>
    </w:div>
    <w:div w:id="499734892">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Office\Templates\1033\Resume Wizard.wiz</Template>
  <TotalTime>38</TotalTime>
  <Pages>1</Pages>
  <Words>1931</Words>
  <Characters>11013</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Resume Wizard</vt:lpstr>
      <vt:lpstr>CURRICULUM VITAE</vt:lpstr>
      <vt:lpstr>Shaun Marshall</vt:lpstr>
      <vt:lpstr/>
      <vt:lpstr/>
      <vt:lpstr>EMPLOYMENT</vt:lpstr>
      <vt:lpstr>November 2016 – Present day (Dell sold its Software group to Quest)</vt:lpstr>
      <vt:lpstr>Quest Software LTD</vt:lpstr>
      <vt:lpstr>Remote home office</vt:lpstr>
      <vt:lpstr/>
      <vt:lpstr>Job Title: DevOps Engineer / SaaS Engineering Operations</vt:lpstr>
      <vt:lpstr>model, I am currently involved in architecting the SaaS micro services platform,</vt:lpstr>
      <vt:lpstr/>
      <vt:lpstr/>
      <vt:lpstr>June 05 – November 2016</vt:lpstr>
      <vt:lpstr>Dell Corporation LTD </vt:lpstr>
      <vt:lpstr>Alexandra Parade</vt:lpstr>
      <vt:lpstr>March 2013 – August 2013</vt:lpstr>
      <vt:lpstr>Job Title: Enterprise Technical Support Advisor</vt:lpstr>
      <vt:lpstr>March 2011 – March 2013</vt:lpstr>
      <vt:lpstr>Job Title: Technical Analysis Sr. Analyst</vt:lpstr>
      <vt:lpstr>May 2007 – March 2011</vt:lpstr>
      <vt:lpstr>Job Title: Technical Analysis Analyst</vt:lpstr>
      <vt:lpstr>October 2006 – May 2007</vt:lpstr>
      <vt:lpstr>Job Title: Workstation Specialist </vt:lpstr>
      <vt:lpstr>June 2005 – October 2006</vt:lpstr>
      <vt:lpstr>Job Title: Technical Support Specialist</vt:lpstr>
      <vt:lpstr>Internal Courses taken:</vt:lpstr>
      <vt:lpstr>Effective communication</vt:lpstr>
      <vt:lpstr>April 05– June 05 (6 week temp contract)</vt:lpstr>
      <vt:lpstr>Morrison and Bowmore Distillery</vt:lpstr>
      <vt:lpstr>Springburn Bond</vt:lpstr>
      <vt:lpstr>Carlisle Street </vt:lpstr>
      <vt:lpstr>Job Title: Helpdesk Analyst / Administrator </vt:lpstr>
      <vt:lpstr>Jan 05 – April 05 (temp contract)</vt:lpstr>
      <vt:lpstr>SAIC </vt:lpstr>
      <vt:lpstr>5 Redwood Place</vt:lpstr>
      <vt:lpstr>Job Title: Service Desk Analyst</vt:lpstr>
      <vt:lpstr>May 2004 – Feb 2005</vt:lpstr>
      <vt:lpstr>Becogent Limited</vt:lpstr>
      <vt:lpstr>Victoria Place</vt:lpstr>
      <vt:lpstr>Job Title: Helpdesk Support Rep</vt:lpstr>
      <vt:lpstr>August 1990 – May 2004</vt:lpstr>
      <vt:lpstr>Job Title: Chef </vt:lpstr>
      <vt:lpstr>Description: Worked in Various hotels working as a Chef,</vt:lpstr>
      <vt:lpstr/>
      <vt:lpstr/>
      <vt:lpstr>EDUCATION</vt:lpstr>
      <vt:lpstr>Glasgow Caledonian University:</vt:lpstr>
      <vt:lpstr>BSc (with distinction): Networking and Computer Support (P.T.)</vt:lpstr>
      <vt:lpstr>Bell College of Technology – HND Computing: Support (P.T.)</vt:lpstr>
      <vt:lpstr>South Lanarkshire College – HNC Computing (P.T.)</vt:lpstr>
      <vt:lpstr>Additional Courses/Training</vt:lpstr>
      <vt:lpstr>        December 2015 -  AWS Certified Solutions Architect - Associate                  </vt:lpstr>
      <vt:lpstr>Personal Interest</vt:lpstr>
      <vt:lpstr>REFERENCES</vt:lpstr>
    </vt:vector>
  </TitlesOfParts>
  <Company>Microsoft Corporation</Company>
  <LinksUpToDate>false</LinksUpToDate>
  <CharactersWithSpaces>12919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Dustine</dc:creator>
  <cp:keywords/>
  <dc:description/>
  <cp:lastModifiedBy>Microsoft Office User</cp:lastModifiedBy>
  <cp:revision>5</cp:revision>
  <dcterms:created xsi:type="dcterms:W3CDTF">2016-09-28T08:57:00Z</dcterms:created>
  <dcterms:modified xsi:type="dcterms:W3CDTF">2017-02-16T13:47:00Z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