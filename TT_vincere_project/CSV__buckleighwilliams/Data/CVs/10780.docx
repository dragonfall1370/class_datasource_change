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8F6" w:rsidRDefault="002148F6" w:rsidP="00DA06C2">
      <w:pPr>
        <w:ind w:right="-148"/>
        <w:jc w:val="center"/>
        <w:rPr>
          <w:rFonts w:ascii="Arial" w:hAnsi="Arial" w:cs="Arial"/>
          <w:b/>
          <w:szCs w:val="24"/>
        </w:rPr>
      </w:pPr>
    </w:p>
    <w:p w:rsidR="005A7A84" w:rsidRPr="00197FC9" w:rsidRDefault="00E023E1" w:rsidP="00DA06C2">
      <w:pPr>
        <w:ind w:right="-148"/>
        <w:jc w:val="center"/>
        <w:rPr>
          <w:rFonts w:ascii="Arial" w:hAnsi="Arial" w:cs="Arial"/>
          <w:szCs w:val="24"/>
        </w:rPr>
      </w:pPr>
      <w:r w:rsidRPr="00197FC9">
        <w:rPr>
          <w:rFonts w:ascii="Arial" w:hAnsi="Arial" w:cs="Arial"/>
          <w:b/>
          <w:szCs w:val="24"/>
        </w:rPr>
        <w:t>Mathieu Kapasi</w:t>
      </w:r>
      <w:r w:rsidRPr="00197FC9">
        <w:rPr>
          <w:rFonts w:ascii="Arial" w:hAnsi="Arial" w:cs="Arial"/>
          <w:szCs w:val="24"/>
        </w:rPr>
        <w:t xml:space="preserve"> </w:t>
      </w:r>
    </w:p>
    <w:p w:rsidR="002B1EE6" w:rsidRDefault="005A7A84" w:rsidP="005A7A84">
      <w:pPr>
        <w:ind w:right="-148"/>
        <w:jc w:val="center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 Deployment and</w:t>
      </w:r>
      <w:r w:rsidR="00775DDF">
        <w:rPr>
          <w:rFonts w:ascii="Arial" w:hAnsi="Arial" w:cs="Arial"/>
          <w:sz w:val="20"/>
        </w:rPr>
        <w:t xml:space="preserve"> Data</w:t>
      </w:r>
      <w:r w:rsidRPr="005A7A84">
        <w:rPr>
          <w:rFonts w:ascii="Arial" w:hAnsi="Arial" w:cs="Arial"/>
          <w:sz w:val="20"/>
        </w:rPr>
        <w:t xml:space="preserve"> Migration Engineer, Windows Support Analyst</w:t>
      </w:r>
      <w:r w:rsidR="002B1EE6">
        <w:rPr>
          <w:rFonts w:ascii="Arial" w:hAnsi="Arial" w:cs="Arial"/>
          <w:sz w:val="20"/>
        </w:rPr>
        <w:t>,</w:t>
      </w:r>
    </w:p>
    <w:p w:rsidR="00FE0D59" w:rsidRPr="002B1EE6" w:rsidRDefault="002B1EE6" w:rsidP="005A7A84">
      <w:pPr>
        <w:ind w:right="-148"/>
        <w:jc w:val="center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Experience of working within an ITIL framework</w:t>
      </w:r>
      <w:r w:rsidR="00E023E1" w:rsidRPr="005A7A84">
        <w:rPr>
          <w:rFonts w:ascii="Arial" w:hAnsi="Arial" w:cs="Arial"/>
          <w:sz w:val="20"/>
        </w:rPr>
        <w:br/>
      </w:r>
      <w:r w:rsidR="00FE0D59" w:rsidRPr="002B1EE6">
        <w:rPr>
          <w:rFonts w:ascii="Arial" w:hAnsi="Arial" w:cs="Arial"/>
          <w:sz w:val="20"/>
        </w:rPr>
        <w:t xml:space="preserve">Mobile: 0044 798 238 9590       E-mail: </w:t>
      </w:r>
      <w:hyperlink r:id="rId8" w:history="1">
        <w:r w:rsidR="00975A8F" w:rsidRPr="002B1EE6">
          <w:rPr>
            <w:rStyle w:val="Hyperlink"/>
            <w:rFonts w:ascii="Arial" w:hAnsi="Arial" w:cs="Arial"/>
            <w:sz w:val="20"/>
          </w:rPr>
          <w:t>matt_kapasi@yahoo.co.uk</w:t>
        </w:r>
      </w:hyperlink>
    </w:p>
    <w:p w:rsidR="00CC7962" w:rsidRPr="002B1EE6" w:rsidRDefault="00CC7962" w:rsidP="00847682">
      <w:pPr>
        <w:jc w:val="center"/>
        <w:rPr>
          <w:rFonts w:ascii="Arial" w:hAnsi="Arial" w:cs="Arial"/>
          <w:sz w:val="20"/>
        </w:rPr>
      </w:pPr>
    </w:p>
    <w:p w:rsidR="002B0993" w:rsidRDefault="001D5E80" w:rsidP="001D5E80">
      <w:p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b/>
          <w:sz w:val="20"/>
          <w:u w:val="single"/>
        </w:rPr>
        <w:t>Experience</w:t>
      </w:r>
      <w:r w:rsidR="00197FC9">
        <w:rPr>
          <w:rFonts w:ascii="Arial" w:hAnsi="Arial" w:cs="Arial"/>
          <w:b/>
          <w:sz w:val="20"/>
          <w:u w:val="single"/>
        </w:rPr>
        <w:t>s</w:t>
      </w:r>
      <w:r w:rsidRPr="005A7A84">
        <w:rPr>
          <w:rFonts w:ascii="Arial" w:hAnsi="Arial" w:cs="Arial"/>
          <w:b/>
          <w:sz w:val="20"/>
          <w:u w:val="single"/>
        </w:rPr>
        <w:t>:</w:t>
      </w:r>
      <w:r w:rsidRPr="005A7A84">
        <w:rPr>
          <w:rFonts w:ascii="Arial" w:hAnsi="Arial" w:cs="Arial"/>
          <w:b/>
          <w:sz w:val="20"/>
        </w:rPr>
        <w:t xml:space="preserve"> </w:t>
      </w:r>
    </w:p>
    <w:p w:rsidR="00732887" w:rsidRDefault="00044BA2" w:rsidP="005219DD">
      <w:pPr>
        <w:outlineLv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June</w:t>
      </w:r>
      <w:r w:rsidR="005219DD">
        <w:rPr>
          <w:rFonts w:ascii="Arial" w:hAnsi="Arial" w:cs="Arial"/>
          <w:b/>
          <w:sz w:val="20"/>
        </w:rPr>
        <w:t>2019 to date:</w:t>
      </w:r>
      <w:r w:rsidR="00732887" w:rsidRPr="00732887">
        <w:rPr>
          <w:rFonts w:ascii="Arial" w:hAnsi="Arial" w:cs="Arial"/>
          <w:b/>
          <w:sz w:val="20"/>
        </w:rPr>
        <w:t xml:space="preserve"> </w:t>
      </w:r>
      <w:r w:rsidR="00732887">
        <w:rPr>
          <w:rFonts w:ascii="Arial" w:hAnsi="Arial" w:cs="Arial"/>
          <w:b/>
          <w:sz w:val="20"/>
        </w:rPr>
        <w:t>Deployment Engineer Co-Op Bank (North West UK)</w:t>
      </w:r>
    </w:p>
    <w:p w:rsidR="005219DD" w:rsidRDefault="00732887" w:rsidP="005219DD">
      <w:pPr>
        <w:outlineLv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                    </w:t>
      </w:r>
      <w:r w:rsidR="005219DD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&amp;</w:t>
      </w:r>
      <w:r w:rsidR="005219DD">
        <w:rPr>
          <w:rFonts w:ascii="Arial" w:hAnsi="Arial" w:cs="Arial"/>
          <w:b/>
          <w:sz w:val="20"/>
        </w:rPr>
        <w:t>Senior 2</w:t>
      </w:r>
      <w:r w:rsidR="005219DD">
        <w:rPr>
          <w:rFonts w:ascii="Arial" w:hAnsi="Arial" w:cs="Arial"/>
          <w:b/>
          <w:sz w:val="20"/>
          <w:vertAlign w:val="superscript"/>
        </w:rPr>
        <w:t>nd</w:t>
      </w:r>
      <w:r w:rsidR="005219DD">
        <w:rPr>
          <w:rFonts w:ascii="Arial" w:hAnsi="Arial" w:cs="Arial"/>
          <w:b/>
          <w:sz w:val="20"/>
        </w:rPr>
        <w:t xml:space="preserve"> Line Support and Deployment Engineer</w:t>
      </w:r>
    </w:p>
    <w:p w:rsidR="005219DD" w:rsidRDefault="005219DD" w:rsidP="005219DD">
      <w:pPr>
        <w:outlineLv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 xml:space="preserve">      </w:t>
      </w:r>
      <w:r w:rsidR="00732887">
        <w:rPr>
          <w:rFonts w:ascii="Arial" w:hAnsi="Arial" w:cs="Arial"/>
          <w:b/>
          <w:sz w:val="20"/>
        </w:rPr>
        <w:t xml:space="preserve">       </w:t>
      </w:r>
      <w:r>
        <w:rPr>
          <w:rFonts w:ascii="Arial" w:hAnsi="Arial" w:cs="Arial"/>
          <w:b/>
          <w:sz w:val="20"/>
        </w:rPr>
        <w:t xml:space="preserve">  Brakes (Warrington) for SCC International                </w:t>
      </w:r>
    </w:p>
    <w:p w:rsidR="005219DD" w:rsidRPr="00BC51A8" w:rsidRDefault="005219DD" w:rsidP="005219DD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Migration Windows </w:t>
      </w:r>
      <w:r w:rsidR="00732887">
        <w:rPr>
          <w:rFonts w:ascii="Arial" w:hAnsi="Arial" w:cs="Arial"/>
          <w:sz w:val="20"/>
        </w:rPr>
        <w:t>XP &amp;</w:t>
      </w:r>
      <w:r>
        <w:rPr>
          <w:rFonts w:ascii="Arial" w:hAnsi="Arial" w:cs="Arial"/>
          <w:sz w:val="20"/>
        </w:rPr>
        <w:t>7 to Windows 10 and Deployment Windows 10</w:t>
      </w:r>
    </w:p>
    <w:p w:rsidR="00BC51A8" w:rsidRPr="005219DD" w:rsidRDefault="00BC51A8" w:rsidP="005219DD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Bitlocker Encryption, </w:t>
      </w:r>
      <w:r w:rsidRPr="00BC51A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RSA SecurID, Cisco Anyconnect</w:t>
      </w:r>
    </w:p>
    <w:p w:rsidR="005219DD" w:rsidRPr="005219DD" w:rsidRDefault="005219DD" w:rsidP="005219DD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Migration O365 and Troubleshooting</w:t>
      </w:r>
    </w:p>
    <w:p w:rsidR="005219DD" w:rsidRDefault="005219DD" w:rsidP="005219DD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Exchange and Outlook 2016</w:t>
      </w:r>
    </w:p>
    <w:p w:rsidR="005219DD" w:rsidRDefault="005219DD" w:rsidP="005219D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sz w:val="20"/>
        </w:rPr>
        <w:t>Migration Office 2010,2013  to Office 2016 and</w:t>
      </w:r>
      <w:r>
        <w:rPr>
          <w:rFonts w:ascii="Arial" w:hAnsi="Arial" w:cs="Arial"/>
          <w:color w:val="222222"/>
          <w:sz w:val="20"/>
          <w:szCs w:val="20"/>
        </w:rPr>
        <w:t xml:space="preserve"> Onedrive </w:t>
      </w:r>
    </w:p>
    <w:p w:rsidR="005219DD" w:rsidRPr="005219DD" w:rsidRDefault="005219DD" w:rsidP="005219D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sz w:val="20"/>
        </w:rPr>
        <w:t>MDM Intune support</w:t>
      </w:r>
      <w:r w:rsidRPr="005219DD">
        <w:rPr>
          <w:rFonts w:ascii="Arial" w:hAnsi="Arial" w:cs="Arial"/>
          <w:color w:val="222222"/>
          <w:sz w:val="20"/>
          <w:szCs w:val="20"/>
        </w:rPr>
        <w:t xml:space="preserve">     </w:t>
      </w:r>
    </w:p>
    <w:p w:rsidR="005219DD" w:rsidRDefault="005219DD" w:rsidP="005219D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Active Directory including Group Policy management.</w:t>
      </w:r>
      <w:r>
        <w:rPr>
          <w:rFonts w:ascii="Arial" w:hAnsi="Arial" w:cs="Arial"/>
          <w:sz w:val="20"/>
        </w:rPr>
        <w:t xml:space="preserve"> </w:t>
      </w:r>
    </w:p>
    <w:p w:rsidR="005219DD" w:rsidRPr="005219DD" w:rsidRDefault="005219DD" w:rsidP="005219DD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Real time support Windows 10 environment</w:t>
      </w:r>
    </w:p>
    <w:p w:rsidR="005219DD" w:rsidRPr="004764D9" w:rsidRDefault="005219DD" w:rsidP="005219DD">
      <w:pPr>
        <w:pStyle w:val="ListParagraph"/>
        <w:numPr>
          <w:ilvl w:val="0"/>
          <w:numId w:val="30"/>
        </w:numPr>
        <w:tabs>
          <w:tab w:val="left" w:pos="2268"/>
        </w:tabs>
        <w:ind w:right="-146"/>
        <w:outlineLvl w:val="0"/>
        <w:rPr>
          <w:rFonts w:ascii="Arial" w:hAnsi="Arial" w:cs="Arial"/>
          <w:b/>
          <w:sz w:val="20"/>
        </w:rPr>
      </w:pPr>
      <w:r w:rsidRPr="004764D9">
        <w:rPr>
          <w:rFonts w:ascii="Arial" w:hAnsi="Arial" w:cs="Arial"/>
          <w:sz w:val="20"/>
        </w:rPr>
        <w:t>Data transfer (SCCM, MDT, Easy Transfer)</w:t>
      </w:r>
    </w:p>
    <w:p w:rsidR="00EA5CC2" w:rsidRDefault="00EA5CC2" w:rsidP="001D5E80">
      <w:pPr>
        <w:outlineLvl w:val="0"/>
        <w:rPr>
          <w:rFonts w:ascii="Arial" w:hAnsi="Arial" w:cs="Arial"/>
          <w:b/>
          <w:sz w:val="20"/>
        </w:rPr>
      </w:pPr>
    </w:p>
    <w:p w:rsidR="004764D9" w:rsidRDefault="005219DD" w:rsidP="004764D9">
      <w:pPr>
        <w:outlineLv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Apr2019 to June2019</w:t>
      </w:r>
      <w:r w:rsidR="004764D9">
        <w:rPr>
          <w:rFonts w:ascii="Arial" w:hAnsi="Arial" w:cs="Arial"/>
          <w:b/>
          <w:sz w:val="20"/>
        </w:rPr>
        <w:t>: Senior 2</w:t>
      </w:r>
      <w:r w:rsidR="004764D9">
        <w:rPr>
          <w:rFonts w:ascii="Arial" w:hAnsi="Arial" w:cs="Arial"/>
          <w:b/>
          <w:sz w:val="20"/>
          <w:vertAlign w:val="superscript"/>
        </w:rPr>
        <w:t>nd</w:t>
      </w:r>
      <w:r w:rsidR="004764D9">
        <w:rPr>
          <w:rFonts w:ascii="Arial" w:hAnsi="Arial" w:cs="Arial"/>
          <w:b/>
          <w:sz w:val="20"/>
        </w:rPr>
        <w:t xml:space="preserve"> Line Support and Deployment Engineer</w:t>
      </w:r>
    </w:p>
    <w:p w:rsidR="004764D9" w:rsidRDefault="004764D9" w:rsidP="004764D9">
      <w:pPr>
        <w:outlineLv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 xml:space="preserve">        Rathbone Investment Management (Liverpool)                 </w:t>
      </w:r>
    </w:p>
    <w:p w:rsidR="004764D9" w:rsidRDefault="004764D9" w:rsidP="004764D9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Migration Windows 7 to Windows 10 and Deployment Windows 10</w:t>
      </w:r>
    </w:p>
    <w:p w:rsidR="004764D9" w:rsidRDefault="004764D9" w:rsidP="004764D9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sz w:val="20"/>
        </w:rPr>
        <w:t>Migration Office 2010,2013  to Office 2016, Office 365</w:t>
      </w:r>
      <w:r>
        <w:rPr>
          <w:rFonts w:ascii="Arial" w:hAnsi="Arial" w:cs="Arial"/>
          <w:color w:val="222222"/>
          <w:sz w:val="20"/>
          <w:szCs w:val="20"/>
        </w:rPr>
        <w:t xml:space="preserve"> , Onedrive       </w:t>
      </w:r>
    </w:p>
    <w:p w:rsidR="004764D9" w:rsidRDefault="004764D9" w:rsidP="004764D9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Active Directory including Group Policy management.</w:t>
      </w:r>
      <w:r>
        <w:rPr>
          <w:rFonts w:ascii="Arial" w:hAnsi="Arial" w:cs="Arial"/>
          <w:sz w:val="20"/>
        </w:rPr>
        <w:t xml:space="preserve"> </w:t>
      </w:r>
    </w:p>
    <w:p w:rsidR="004764D9" w:rsidRDefault="004764D9" w:rsidP="004764D9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Real time support Windows 10 environment</w:t>
      </w:r>
    </w:p>
    <w:p w:rsidR="004764D9" w:rsidRDefault="004764D9" w:rsidP="004764D9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Dynamics CRM2016 and 365</w:t>
      </w:r>
    </w:p>
    <w:p w:rsidR="00EA5CC2" w:rsidRPr="004764D9" w:rsidRDefault="004764D9" w:rsidP="00977629">
      <w:pPr>
        <w:pStyle w:val="ListParagraph"/>
        <w:numPr>
          <w:ilvl w:val="0"/>
          <w:numId w:val="30"/>
        </w:numPr>
        <w:tabs>
          <w:tab w:val="left" w:pos="2268"/>
        </w:tabs>
        <w:ind w:right="-146"/>
        <w:outlineLvl w:val="0"/>
        <w:rPr>
          <w:rFonts w:ascii="Arial" w:hAnsi="Arial" w:cs="Arial"/>
          <w:b/>
          <w:sz w:val="20"/>
        </w:rPr>
      </w:pPr>
      <w:bookmarkStart w:id="0" w:name="_GoBack"/>
      <w:bookmarkEnd w:id="0"/>
      <w:r w:rsidRPr="004764D9">
        <w:rPr>
          <w:rFonts w:ascii="Arial" w:hAnsi="Arial" w:cs="Arial"/>
          <w:sz w:val="20"/>
        </w:rPr>
        <w:t>Data transfer (SCCM, MDT, Easy Transfer)</w:t>
      </w:r>
    </w:p>
    <w:p w:rsidR="00EA5CC2" w:rsidRPr="005A7A84" w:rsidRDefault="00EA5CC2" w:rsidP="001D5E80">
      <w:pPr>
        <w:outlineLvl w:val="0"/>
        <w:rPr>
          <w:rFonts w:ascii="Arial" w:hAnsi="Arial" w:cs="Arial"/>
          <w:b/>
          <w:sz w:val="20"/>
        </w:rPr>
      </w:pPr>
    </w:p>
    <w:p w:rsidR="00296D74" w:rsidRPr="005A7A84" w:rsidRDefault="00E66987" w:rsidP="00296D74">
      <w:p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b/>
          <w:sz w:val="20"/>
        </w:rPr>
        <w:t>Jan2019</w:t>
      </w:r>
      <w:r w:rsidR="00BC6FEF">
        <w:rPr>
          <w:rFonts w:ascii="Arial" w:hAnsi="Arial" w:cs="Arial"/>
          <w:b/>
          <w:sz w:val="20"/>
        </w:rPr>
        <w:t>to Mar1029</w:t>
      </w:r>
      <w:r w:rsidR="00296D74" w:rsidRPr="005A7A84">
        <w:rPr>
          <w:rFonts w:ascii="Arial" w:hAnsi="Arial" w:cs="Arial"/>
          <w:b/>
          <w:sz w:val="20"/>
        </w:rPr>
        <w:t>: Deployment and Migration Engineer at Perkins Caterpillar (IRLAM, UK)</w:t>
      </w:r>
    </w:p>
    <w:p w:rsidR="00296D74" w:rsidRPr="005A7A84" w:rsidRDefault="00296D74" w:rsidP="00296D74">
      <w:p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b/>
          <w:sz w:val="20"/>
        </w:rPr>
        <w:t xml:space="preserve">Windows 10 and Office 365 Deployment Engineer </w:t>
      </w:r>
      <w:r w:rsidRPr="005A7A84">
        <w:rPr>
          <w:rFonts w:ascii="Arial" w:hAnsi="Arial" w:cs="Arial"/>
          <w:b/>
          <w:sz w:val="20"/>
        </w:rPr>
        <w:br/>
        <w:t xml:space="preserve">                 </w:t>
      </w:r>
    </w:p>
    <w:p w:rsidR="00874E4D" w:rsidRPr="005A7A84" w:rsidRDefault="00296D74" w:rsidP="00296D74">
      <w:pPr>
        <w:pStyle w:val="ListParagraph"/>
        <w:numPr>
          <w:ilvl w:val="0"/>
          <w:numId w:val="29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>Migration Windows 7 to Windows 10 and Deployment Windows 10</w:t>
      </w:r>
    </w:p>
    <w:p w:rsidR="00296D74" w:rsidRPr="005A7A84" w:rsidRDefault="00874E4D" w:rsidP="00A0493E">
      <w:pPr>
        <w:pStyle w:val="ListParagraph"/>
        <w:numPr>
          <w:ilvl w:val="0"/>
          <w:numId w:val="29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 xml:space="preserve">Migration Office 2010,2013  to Office 2016, Office 365  </w:t>
      </w:r>
    </w:p>
    <w:p w:rsidR="00296D74" w:rsidRDefault="00296D74" w:rsidP="00296D74">
      <w:pPr>
        <w:pStyle w:val="ListParagraph"/>
        <w:numPr>
          <w:ilvl w:val="0"/>
          <w:numId w:val="29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Real time support Windows 10 environment</w:t>
      </w:r>
    </w:p>
    <w:p w:rsidR="002B1EE6" w:rsidRPr="005A7A84" w:rsidRDefault="002B1EE6" w:rsidP="00296D74">
      <w:pPr>
        <w:pStyle w:val="ListParagraph"/>
        <w:numPr>
          <w:ilvl w:val="0"/>
          <w:numId w:val="29"/>
        </w:numPr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Cisco phone (Jabber) support, Remote Desktop Connection</w:t>
      </w:r>
    </w:p>
    <w:p w:rsidR="00296D74" w:rsidRPr="005A7A84" w:rsidRDefault="00296D74" w:rsidP="00296D74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 w:rsidRPr="005A7A84">
        <w:rPr>
          <w:rFonts w:ascii="Arial" w:hAnsi="Arial" w:cs="Arial"/>
          <w:color w:val="222222"/>
          <w:sz w:val="20"/>
          <w:szCs w:val="20"/>
        </w:rPr>
        <w:t>Active Directory including Group Policy management.</w:t>
      </w:r>
    </w:p>
    <w:p w:rsidR="00296D74" w:rsidRPr="005A7A84" w:rsidRDefault="00296D74" w:rsidP="00296D74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 w:rsidRPr="005A7A84">
        <w:rPr>
          <w:rFonts w:ascii="Arial" w:hAnsi="Arial" w:cs="Arial"/>
          <w:color w:val="222222"/>
          <w:sz w:val="20"/>
          <w:szCs w:val="20"/>
        </w:rPr>
        <w:t>Issue analysis and resolution within the Windows 10 environment.</w:t>
      </w:r>
    </w:p>
    <w:p w:rsidR="00296D74" w:rsidRPr="005A7A84" w:rsidRDefault="00296D74" w:rsidP="00296D74">
      <w:pPr>
        <w:pStyle w:val="ListParagraph"/>
        <w:numPr>
          <w:ilvl w:val="0"/>
          <w:numId w:val="29"/>
        </w:numPr>
        <w:tabs>
          <w:tab w:val="left" w:pos="2268"/>
        </w:tabs>
        <w:ind w:right="-146"/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 Data transfer (SCCM, MDT, Easy Transfer)</w:t>
      </w:r>
    </w:p>
    <w:p w:rsidR="00296D74" w:rsidRPr="005A7A84" w:rsidRDefault="00296D74" w:rsidP="001D5E80">
      <w:pPr>
        <w:outlineLvl w:val="0"/>
        <w:rPr>
          <w:rFonts w:ascii="Arial" w:hAnsi="Arial" w:cs="Arial"/>
          <w:b/>
          <w:sz w:val="20"/>
        </w:rPr>
      </w:pPr>
    </w:p>
    <w:p w:rsidR="005A7A84" w:rsidRPr="005A7A84" w:rsidRDefault="005A7A84" w:rsidP="00E33770">
      <w:pPr>
        <w:pStyle w:val="ListParagraph"/>
        <w:numPr>
          <w:ilvl w:val="0"/>
          <w:numId w:val="29"/>
        </w:numPr>
        <w:tabs>
          <w:tab w:val="left" w:pos="2268"/>
        </w:tabs>
        <w:ind w:right="-146"/>
        <w:outlineLvl w:val="0"/>
        <w:rPr>
          <w:rFonts w:ascii="Arial" w:hAnsi="Arial" w:cs="Arial"/>
          <w:sz w:val="20"/>
        </w:rPr>
      </w:pPr>
    </w:p>
    <w:p w:rsidR="00B3347D" w:rsidRPr="005A7A84" w:rsidRDefault="00AA2A16" w:rsidP="001D5E80">
      <w:pPr>
        <w:ind w:right="-146"/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b/>
          <w:sz w:val="20"/>
        </w:rPr>
        <w:t>Jan</w:t>
      </w:r>
      <w:r w:rsidR="00B01CC8">
        <w:rPr>
          <w:rFonts w:ascii="Arial" w:hAnsi="Arial" w:cs="Arial"/>
          <w:b/>
          <w:sz w:val="20"/>
        </w:rPr>
        <w:t>2017 to Dec2018</w:t>
      </w:r>
      <w:r w:rsidR="00A82F76" w:rsidRPr="005A7A84">
        <w:rPr>
          <w:rFonts w:ascii="Arial" w:hAnsi="Arial" w:cs="Arial"/>
          <w:b/>
          <w:sz w:val="20"/>
        </w:rPr>
        <w:t xml:space="preserve"> </w:t>
      </w:r>
      <w:r w:rsidR="001E3E95" w:rsidRPr="005A7A84">
        <w:rPr>
          <w:rFonts w:ascii="Arial" w:hAnsi="Arial" w:cs="Arial"/>
          <w:b/>
          <w:sz w:val="20"/>
        </w:rPr>
        <w:t>Desk</w:t>
      </w:r>
      <w:r w:rsidR="00A82F76" w:rsidRPr="005A7A84">
        <w:rPr>
          <w:rFonts w:ascii="Arial" w:hAnsi="Arial" w:cs="Arial"/>
          <w:b/>
          <w:sz w:val="20"/>
        </w:rPr>
        <w:t xml:space="preserve">Site </w:t>
      </w:r>
      <w:r w:rsidR="00B3347D" w:rsidRPr="005A7A84">
        <w:rPr>
          <w:rFonts w:ascii="Arial" w:hAnsi="Arial" w:cs="Arial"/>
          <w:b/>
          <w:sz w:val="20"/>
        </w:rPr>
        <w:t>Support and Dep</w:t>
      </w:r>
      <w:r w:rsidR="008F7A69" w:rsidRPr="005A7A84">
        <w:rPr>
          <w:rFonts w:ascii="Arial" w:hAnsi="Arial" w:cs="Arial"/>
          <w:b/>
          <w:sz w:val="20"/>
        </w:rPr>
        <w:t xml:space="preserve">loyment Engineer  for </w:t>
      </w:r>
      <w:r w:rsidR="00B3347D" w:rsidRPr="005A7A84">
        <w:rPr>
          <w:rFonts w:ascii="Arial" w:hAnsi="Arial" w:cs="Arial"/>
          <w:b/>
          <w:sz w:val="20"/>
        </w:rPr>
        <w:t xml:space="preserve">Kellogg’s </w:t>
      </w:r>
      <w:r w:rsidR="00AB5DF0" w:rsidRPr="005A7A84">
        <w:rPr>
          <w:rFonts w:ascii="Arial" w:hAnsi="Arial" w:cs="Arial"/>
          <w:b/>
          <w:sz w:val="20"/>
        </w:rPr>
        <w:t>EMEA</w:t>
      </w:r>
      <w:r w:rsidR="008F7A69" w:rsidRPr="005A7A84">
        <w:rPr>
          <w:rFonts w:ascii="Arial" w:hAnsi="Arial" w:cs="Arial"/>
          <w:b/>
          <w:sz w:val="20"/>
        </w:rPr>
        <w:br/>
      </w:r>
      <w:r w:rsidR="00B3347D" w:rsidRPr="005A7A84">
        <w:rPr>
          <w:rFonts w:ascii="Arial" w:hAnsi="Arial" w:cs="Arial"/>
          <w:b/>
          <w:sz w:val="20"/>
        </w:rPr>
        <w:t>(Manchester, UK)</w:t>
      </w:r>
    </w:p>
    <w:p w:rsidR="009F50CB" w:rsidRPr="005A7A84" w:rsidRDefault="009F50CB" w:rsidP="008F7A69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Provide</w:t>
      </w:r>
      <w:r w:rsidR="00A82F76" w:rsidRPr="005A7A84">
        <w:rPr>
          <w:rFonts w:ascii="Arial" w:hAnsi="Arial" w:cs="Arial"/>
          <w:sz w:val="20"/>
        </w:rPr>
        <w:t xml:space="preserve"> </w:t>
      </w:r>
      <w:r w:rsidR="00DE19C0" w:rsidRPr="005A7A84">
        <w:rPr>
          <w:rFonts w:ascii="Arial" w:hAnsi="Arial" w:cs="Arial"/>
          <w:sz w:val="20"/>
        </w:rPr>
        <w:t>2</w:t>
      </w:r>
      <w:r w:rsidR="00A82F76" w:rsidRPr="005A7A84">
        <w:rPr>
          <w:rFonts w:ascii="Arial" w:hAnsi="Arial" w:cs="Arial"/>
          <w:sz w:val="20"/>
          <w:vertAlign w:val="superscript"/>
        </w:rPr>
        <w:t>nd</w:t>
      </w:r>
      <w:r w:rsidR="00A82F76" w:rsidRPr="005A7A84">
        <w:rPr>
          <w:rFonts w:ascii="Arial" w:hAnsi="Arial" w:cs="Arial"/>
          <w:sz w:val="20"/>
        </w:rPr>
        <w:t xml:space="preserve"> and</w:t>
      </w:r>
      <w:r w:rsidRPr="005A7A84">
        <w:rPr>
          <w:rFonts w:ascii="Arial" w:hAnsi="Arial" w:cs="Arial"/>
          <w:sz w:val="20"/>
        </w:rPr>
        <w:t xml:space="preserve"> </w:t>
      </w:r>
      <w:r w:rsidR="00DE19C0" w:rsidRPr="005A7A84">
        <w:rPr>
          <w:rFonts w:ascii="Arial" w:hAnsi="Arial" w:cs="Arial"/>
          <w:sz w:val="20"/>
        </w:rPr>
        <w:t>3</w:t>
      </w:r>
      <w:r w:rsidRPr="005A7A84">
        <w:rPr>
          <w:rFonts w:ascii="Arial" w:hAnsi="Arial" w:cs="Arial"/>
          <w:sz w:val="20"/>
          <w:vertAlign w:val="superscript"/>
        </w:rPr>
        <w:t>rd</w:t>
      </w:r>
      <w:r w:rsidRPr="005A7A84">
        <w:rPr>
          <w:rFonts w:ascii="Arial" w:hAnsi="Arial" w:cs="Arial"/>
          <w:sz w:val="20"/>
        </w:rPr>
        <w:t xml:space="preserve"> Line support for Kellogg’s EMEA under SLA’s</w:t>
      </w:r>
    </w:p>
    <w:p w:rsidR="008F7A69" w:rsidRPr="005A7A84" w:rsidRDefault="008F7A69" w:rsidP="008F7A69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ITSSM Service Now, AD, Ms Office 365 Administration and support</w:t>
      </w:r>
    </w:p>
    <w:p w:rsidR="00B3347D" w:rsidRPr="005A7A84" w:rsidRDefault="00B3347D" w:rsidP="00B3347D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Windows 7</w:t>
      </w:r>
      <w:r w:rsidR="00C7435E" w:rsidRPr="005A7A84">
        <w:rPr>
          <w:rFonts w:ascii="Arial" w:hAnsi="Arial" w:cs="Arial"/>
          <w:sz w:val="20"/>
        </w:rPr>
        <w:t>,10 , MAC OS</w:t>
      </w:r>
      <w:r w:rsidR="003838AE" w:rsidRPr="005A7A84">
        <w:rPr>
          <w:rFonts w:ascii="Arial" w:hAnsi="Arial" w:cs="Arial"/>
          <w:sz w:val="20"/>
        </w:rPr>
        <w:t xml:space="preserve"> support</w:t>
      </w:r>
      <w:r w:rsidR="00DE19C0" w:rsidRPr="005A7A84">
        <w:rPr>
          <w:rFonts w:ascii="Arial" w:hAnsi="Arial" w:cs="Arial"/>
          <w:sz w:val="20"/>
        </w:rPr>
        <w:t xml:space="preserve"> and Troubleshooting</w:t>
      </w:r>
    </w:p>
    <w:p w:rsidR="00B3347D" w:rsidRPr="005A7A84" w:rsidRDefault="008F7A69" w:rsidP="00B3347D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Ms Office 2013, 2016</w:t>
      </w:r>
      <w:r w:rsidR="009F50CB" w:rsidRPr="005A7A84">
        <w:rPr>
          <w:rFonts w:ascii="Arial" w:hAnsi="Arial" w:cs="Arial"/>
          <w:sz w:val="20"/>
        </w:rPr>
        <w:t>, Office365 Support</w:t>
      </w:r>
      <w:r w:rsidR="00DE19C0" w:rsidRPr="005A7A84">
        <w:rPr>
          <w:rFonts w:ascii="Arial" w:hAnsi="Arial" w:cs="Arial"/>
          <w:sz w:val="20"/>
        </w:rPr>
        <w:t xml:space="preserve"> and administration</w:t>
      </w:r>
    </w:p>
    <w:p w:rsidR="00DE19C0" w:rsidRPr="005A7A84" w:rsidRDefault="00DE19C0" w:rsidP="00B3347D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Exchange, Outlook 213, 2016, Office 365 troubleshooting</w:t>
      </w:r>
    </w:p>
    <w:p w:rsidR="00632623" w:rsidRPr="005A7A84" w:rsidRDefault="00632623" w:rsidP="00632623">
      <w:pPr>
        <w:numPr>
          <w:ilvl w:val="0"/>
          <w:numId w:val="26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>Microsoft Office 365 Admin, Cloud, Hyper V</w:t>
      </w:r>
      <w:r w:rsidR="00DF7F3F" w:rsidRPr="005A7A84">
        <w:rPr>
          <w:rFonts w:ascii="Arial" w:hAnsi="Arial" w:cs="Arial"/>
          <w:sz w:val="20"/>
        </w:rPr>
        <w:t>, VM</w:t>
      </w:r>
      <w:r w:rsidR="00B84EC6" w:rsidRPr="005A7A84">
        <w:rPr>
          <w:rFonts w:ascii="Arial" w:hAnsi="Arial" w:cs="Arial"/>
          <w:sz w:val="20"/>
        </w:rPr>
        <w:t>ware</w:t>
      </w:r>
    </w:p>
    <w:p w:rsidR="00B3347D" w:rsidRPr="005A7A84" w:rsidRDefault="00B3347D" w:rsidP="00B3347D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Data transfer (SCCM, MDT</w:t>
      </w:r>
      <w:r w:rsidR="008F7A69" w:rsidRPr="005A7A84">
        <w:rPr>
          <w:rFonts w:ascii="Arial" w:hAnsi="Arial" w:cs="Arial"/>
          <w:sz w:val="20"/>
        </w:rPr>
        <w:t>, Easy Transfer</w:t>
      </w:r>
      <w:r w:rsidRPr="005A7A84">
        <w:rPr>
          <w:rFonts w:ascii="Arial" w:hAnsi="Arial" w:cs="Arial"/>
          <w:sz w:val="20"/>
        </w:rPr>
        <w:t>)</w:t>
      </w:r>
    </w:p>
    <w:p w:rsidR="00B3347D" w:rsidRPr="005A7A84" w:rsidRDefault="00B464B4" w:rsidP="00B3347D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Skype for Business</w:t>
      </w:r>
      <w:r w:rsidR="009F50CB" w:rsidRPr="005A7A84">
        <w:rPr>
          <w:rFonts w:ascii="Arial" w:hAnsi="Arial" w:cs="Arial"/>
          <w:sz w:val="20"/>
        </w:rPr>
        <w:t xml:space="preserve">(Installation, configuration, Troubleshooting: Calls, Video calls, Meeting planning, link with Outlook Calendar) </w:t>
      </w:r>
      <w:r w:rsidR="002869FB" w:rsidRPr="005A7A84">
        <w:rPr>
          <w:rFonts w:ascii="Arial" w:hAnsi="Arial" w:cs="Arial"/>
          <w:sz w:val="20"/>
        </w:rPr>
        <w:t>, Microsoft Teams</w:t>
      </w:r>
    </w:p>
    <w:p w:rsidR="003A25A5" w:rsidRPr="005A7A84" w:rsidRDefault="00B3347D" w:rsidP="001F6588">
      <w:pPr>
        <w:numPr>
          <w:ilvl w:val="0"/>
          <w:numId w:val="26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 w:rsidR="00A574C5" w:rsidRPr="005A7A84">
        <w:rPr>
          <w:rFonts w:ascii="Arial" w:hAnsi="Arial" w:cs="Arial"/>
          <w:sz w:val="20"/>
        </w:rPr>
        <w:t>Mobile devices (</w:t>
      </w:r>
      <w:r w:rsidRPr="005A7A84">
        <w:rPr>
          <w:rFonts w:ascii="Arial" w:hAnsi="Arial" w:cs="Arial"/>
          <w:sz w:val="20"/>
        </w:rPr>
        <w:t>Smartphone’s and tablets</w:t>
      </w:r>
      <w:r w:rsidR="00A574C5" w:rsidRPr="005A7A84">
        <w:rPr>
          <w:rFonts w:ascii="Arial" w:hAnsi="Arial" w:cs="Arial"/>
          <w:sz w:val="20"/>
        </w:rPr>
        <w:t xml:space="preserve"> )</w:t>
      </w:r>
      <w:r w:rsidR="003A25A5" w:rsidRPr="005A7A84">
        <w:rPr>
          <w:rFonts w:ascii="Arial" w:hAnsi="Arial" w:cs="Arial"/>
          <w:color w:val="454545"/>
          <w:sz w:val="20"/>
          <w:shd w:val="clear" w:color="auto" w:fill="FFFFFF"/>
        </w:rPr>
        <w:t xml:space="preserve"> </w:t>
      </w:r>
      <w:r w:rsidR="003A25A5" w:rsidRPr="005A7A84">
        <w:rPr>
          <w:rFonts w:ascii="Arial" w:hAnsi="Arial" w:cs="Arial"/>
          <w:sz w:val="20"/>
        </w:rPr>
        <w:t>Airwatch, Intune</w:t>
      </w:r>
      <w:r w:rsidR="003A25A5" w:rsidRPr="005A7A84">
        <w:rPr>
          <w:rFonts w:ascii="Arial" w:hAnsi="Arial" w:cs="Arial"/>
          <w:sz w:val="20"/>
        </w:rPr>
        <w:br/>
        <w:t>Android, iOS</w:t>
      </w:r>
      <w:r w:rsidR="003838AE" w:rsidRPr="005A7A84">
        <w:rPr>
          <w:rFonts w:ascii="Arial" w:hAnsi="Arial" w:cs="Arial"/>
          <w:sz w:val="20"/>
        </w:rPr>
        <w:t>, MDM</w:t>
      </w:r>
    </w:p>
    <w:p w:rsidR="00BA3054" w:rsidRPr="005A7A84" w:rsidRDefault="002869FB" w:rsidP="001F6588">
      <w:pPr>
        <w:numPr>
          <w:ilvl w:val="0"/>
          <w:numId w:val="26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>Remote assistance RDP, Dameware</w:t>
      </w:r>
      <w:r w:rsidR="003838AE" w:rsidRPr="005A7A84">
        <w:rPr>
          <w:rFonts w:ascii="Arial" w:hAnsi="Arial" w:cs="Arial"/>
          <w:sz w:val="20"/>
        </w:rPr>
        <w:t>, PowerShell</w:t>
      </w:r>
      <w:r w:rsidR="00AC445A" w:rsidRPr="005A7A84">
        <w:rPr>
          <w:rFonts w:ascii="Arial" w:hAnsi="Arial" w:cs="Arial"/>
          <w:sz w:val="20"/>
        </w:rPr>
        <w:br/>
      </w:r>
    </w:p>
    <w:p w:rsidR="00AC445A" w:rsidRPr="005A7A84" w:rsidRDefault="00AC445A" w:rsidP="00AC445A">
      <w:pPr>
        <w:ind w:right="-146"/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b/>
          <w:sz w:val="20"/>
        </w:rPr>
        <w:t xml:space="preserve">Aug2016 o </w:t>
      </w:r>
      <w:r w:rsidR="00B3347D" w:rsidRPr="005A7A84">
        <w:rPr>
          <w:rFonts w:ascii="Arial" w:hAnsi="Arial" w:cs="Arial"/>
          <w:b/>
          <w:sz w:val="20"/>
        </w:rPr>
        <w:t>Dec 2016</w:t>
      </w:r>
      <w:r w:rsidRPr="005A7A84">
        <w:rPr>
          <w:rFonts w:ascii="Arial" w:hAnsi="Arial" w:cs="Arial"/>
          <w:b/>
          <w:sz w:val="20"/>
        </w:rPr>
        <w:t xml:space="preserve">: Support and Deployment Engineer  for Mphasis at Bentley Motors </w:t>
      </w:r>
      <w:r w:rsidR="008F7A69" w:rsidRPr="005A7A84">
        <w:rPr>
          <w:rFonts w:ascii="Arial" w:hAnsi="Arial" w:cs="Arial"/>
          <w:b/>
          <w:sz w:val="20"/>
        </w:rPr>
        <w:br/>
      </w:r>
      <w:r w:rsidRPr="005A7A84">
        <w:rPr>
          <w:rFonts w:ascii="Arial" w:hAnsi="Arial" w:cs="Arial"/>
          <w:b/>
          <w:sz w:val="20"/>
        </w:rPr>
        <w:t>(Crewe, UK)</w:t>
      </w:r>
    </w:p>
    <w:p w:rsidR="00AC445A" w:rsidRPr="005A7A84" w:rsidRDefault="00AC445A" w:rsidP="00953BB5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2</w:t>
      </w:r>
      <w:r w:rsidRPr="005A7A84">
        <w:rPr>
          <w:rFonts w:ascii="Arial" w:hAnsi="Arial" w:cs="Arial"/>
          <w:sz w:val="20"/>
          <w:vertAlign w:val="superscript"/>
        </w:rPr>
        <w:t>nd</w:t>
      </w:r>
      <w:r w:rsidRPr="005A7A84">
        <w:rPr>
          <w:rFonts w:ascii="Arial" w:hAnsi="Arial" w:cs="Arial"/>
          <w:sz w:val="20"/>
        </w:rPr>
        <w:t xml:space="preserve"> line support Windows 7 </w:t>
      </w:r>
    </w:p>
    <w:p w:rsidR="00AC445A" w:rsidRPr="005A7A84" w:rsidRDefault="00AC445A" w:rsidP="00953BB5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lastRenderedPageBreak/>
        <w:t>Troubleshooting Windows 7</w:t>
      </w:r>
    </w:p>
    <w:p w:rsidR="00AC445A" w:rsidRPr="005A7A84" w:rsidRDefault="00AC445A" w:rsidP="00953BB5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Migration Windows 7</w:t>
      </w:r>
    </w:p>
    <w:p w:rsidR="00AC445A" w:rsidRPr="005A7A84" w:rsidRDefault="00AC445A" w:rsidP="00AC445A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Data transfer (SCCM, MDT, Easy Transfer)</w:t>
      </w:r>
    </w:p>
    <w:p w:rsidR="004819B4" w:rsidRPr="005A7A84" w:rsidRDefault="004819B4" w:rsidP="00AC445A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Microsoft Lync</w:t>
      </w:r>
      <w:r w:rsidR="009F50CB" w:rsidRPr="005A7A84">
        <w:rPr>
          <w:rFonts w:ascii="Arial" w:hAnsi="Arial" w:cs="Arial"/>
          <w:sz w:val="20"/>
        </w:rPr>
        <w:t xml:space="preserve"> (Installation, configuration, Troubleshooting)</w:t>
      </w:r>
    </w:p>
    <w:p w:rsidR="004819B4" w:rsidRPr="005A7A84" w:rsidRDefault="004819B4" w:rsidP="00AC445A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McAfee Enter</w:t>
      </w:r>
      <w:r w:rsidR="00557D95" w:rsidRPr="005A7A84">
        <w:rPr>
          <w:rFonts w:ascii="Arial" w:hAnsi="Arial" w:cs="Arial"/>
          <w:sz w:val="20"/>
        </w:rPr>
        <w:t>prise Suite</w:t>
      </w:r>
    </w:p>
    <w:p w:rsidR="004819B4" w:rsidRPr="005A7A84" w:rsidRDefault="004819B4" w:rsidP="00AC445A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 </w:t>
      </w:r>
      <w:r w:rsidRPr="005A7A84">
        <w:rPr>
          <w:rFonts w:ascii="Arial" w:hAnsi="Arial" w:cs="Arial"/>
          <w:sz w:val="20"/>
        </w:rPr>
        <w:t>Mobile devices, Smartphone’s and tablets</w:t>
      </w:r>
    </w:p>
    <w:p w:rsidR="00AC445A" w:rsidRPr="005A7A84" w:rsidRDefault="00AC445A" w:rsidP="00BA3054">
      <w:pPr>
        <w:outlineLvl w:val="0"/>
        <w:rPr>
          <w:rFonts w:ascii="Arial" w:hAnsi="Arial" w:cs="Arial"/>
          <w:b/>
          <w:sz w:val="20"/>
        </w:rPr>
      </w:pPr>
    </w:p>
    <w:p w:rsidR="002A6904" w:rsidRDefault="00AC445A" w:rsidP="00BA3054">
      <w:p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b/>
          <w:sz w:val="20"/>
        </w:rPr>
        <w:t>May2016 to Aug 2016</w:t>
      </w:r>
      <w:r w:rsidR="002A6904" w:rsidRPr="005A7A84">
        <w:rPr>
          <w:rFonts w:ascii="Arial" w:hAnsi="Arial" w:cs="Arial"/>
          <w:b/>
          <w:sz w:val="20"/>
        </w:rPr>
        <w:t xml:space="preserve">: IT Support and IT Trainer for Empreinte Project </w:t>
      </w:r>
      <w:r w:rsidR="008F7A69" w:rsidRPr="005A7A84">
        <w:rPr>
          <w:rFonts w:ascii="Arial" w:hAnsi="Arial" w:cs="Arial"/>
          <w:b/>
          <w:sz w:val="20"/>
        </w:rPr>
        <w:br/>
      </w:r>
      <w:r w:rsidR="002A6904" w:rsidRPr="005A7A84">
        <w:rPr>
          <w:rFonts w:ascii="Arial" w:hAnsi="Arial" w:cs="Arial"/>
          <w:b/>
          <w:sz w:val="20"/>
        </w:rPr>
        <w:t>(Community organisation)</w:t>
      </w:r>
    </w:p>
    <w:p w:rsidR="005A7A84" w:rsidRPr="005A7A84" w:rsidRDefault="005A7A84" w:rsidP="00BA3054">
      <w:pPr>
        <w:outlineLvl w:val="0"/>
        <w:rPr>
          <w:rFonts w:ascii="Arial" w:hAnsi="Arial" w:cs="Arial"/>
          <w:b/>
          <w:sz w:val="20"/>
        </w:rPr>
      </w:pPr>
    </w:p>
    <w:p w:rsidR="002A6904" w:rsidRPr="005A7A84" w:rsidRDefault="002A6904" w:rsidP="002A6904">
      <w:pPr>
        <w:pStyle w:val="BodyTextIndent"/>
        <w:ind w:firstLine="0"/>
        <w:jc w:val="left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Organize, deliver training and support to staff, clients Microsoft office users. </w:t>
      </w:r>
    </w:p>
    <w:p w:rsidR="002A6904" w:rsidRDefault="002A6904" w:rsidP="002A6904">
      <w:pPr>
        <w:pStyle w:val="BodyTextIndent"/>
        <w:ind w:firstLine="0"/>
        <w:jc w:val="left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Providing full Microsoft package training (Word process, Spreadsheet, Access, PowerPoint) and use of e-mail, internet and other social media for refugee and Asylum seeker in Liverpool area.</w:t>
      </w:r>
    </w:p>
    <w:p w:rsidR="005A7A84" w:rsidRDefault="005A7A84" w:rsidP="002A6904">
      <w:pPr>
        <w:pStyle w:val="BodyTextIndent"/>
        <w:ind w:firstLine="0"/>
        <w:jc w:val="left"/>
        <w:rPr>
          <w:rFonts w:ascii="Arial" w:hAnsi="Arial" w:cs="Arial"/>
          <w:sz w:val="20"/>
        </w:rPr>
      </w:pPr>
    </w:p>
    <w:p w:rsidR="005A7A84" w:rsidRDefault="005A7A84" w:rsidP="002A6904">
      <w:pPr>
        <w:pStyle w:val="BodyTextIndent"/>
        <w:ind w:firstLine="0"/>
        <w:jc w:val="left"/>
        <w:rPr>
          <w:rFonts w:ascii="Arial" w:hAnsi="Arial" w:cs="Arial"/>
          <w:sz w:val="20"/>
        </w:rPr>
      </w:pPr>
    </w:p>
    <w:p w:rsidR="005A7A84" w:rsidRPr="005A7A84" w:rsidRDefault="005A7A84" w:rsidP="002A6904">
      <w:pPr>
        <w:pStyle w:val="BodyTextIndent"/>
        <w:ind w:firstLine="0"/>
        <w:jc w:val="left"/>
        <w:rPr>
          <w:rFonts w:ascii="Arial" w:hAnsi="Arial" w:cs="Arial"/>
          <w:sz w:val="20"/>
        </w:rPr>
      </w:pPr>
    </w:p>
    <w:p w:rsidR="00BA3054" w:rsidRPr="005A7A84" w:rsidRDefault="00BA3054" w:rsidP="00BA3054">
      <w:p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b/>
          <w:sz w:val="20"/>
        </w:rPr>
        <w:t xml:space="preserve">Jan2016 to </w:t>
      </w:r>
      <w:r w:rsidR="002A6904" w:rsidRPr="005A7A84">
        <w:rPr>
          <w:rFonts w:ascii="Arial" w:hAnsi="Arial" w:cs="Arial"/>
          <w:b/>
          <w:sz w:val="20"/>
        </w:rPr>
        <w:t>May</w:t>
      </w:r>
      <w:r w:rsidRPr="005A7A84">
        <w:rPr>
          <w:rFonts w:ascii="Arial" w:hAnsi="Arial" w:cs="Arial"/>
          <w:b/>
          <w:sz w:val="20"/>
        </w:rPr>
        <w:t>2016: Deployment Engineer for Unisys at Unilever Port Sunlight (UK</w:t>
      </w:r>
      <w:r w:rsidRPr="005A7A84">
        <w:rPr>
          <w:rFonts w:ascii="Arial" w:hAnsi="Arial" w:cs="Arial"/>
          <w:sz w:val="20"/>
        </w:rPr>
        <w:t xml:space="preserve"> )</w:t>
      </w:r>
    </w:p>
    <w:p w:rsidR="00CF3049" w:rsidRPr="005A7A84" w:rsidRDefault="00CF3049" w:rsidP="00BA3054">
      <w:p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ab/>
      </w:r>
      <w:r w:rsidRPr="005A7A84">
        <w:rPr>
          <w:rFonts w:ascii="Arial" w:hAnsi="Arial" w:cs="Arial"/>
          <w:sz w:val="20"/>
        </w:rPr>
        <w:tab/>
      </w:r>
      <w:r w:rsidRPr="005A7A84">
        <w:rPr>
          <w:rFonts w:ascii="Arial" w:hAnsi="Arial" w:cs="Arial"/>
          <w:b/>
          <w:sz w:val="20"/>
        </w:rPr>
        <w:t>( Toshiba Desktop, Toshiba Laptop, Surface Pro)</w:t>
      </w:r>
    </w:p>
    <w:p w:rsidR="005200A4" w:rsidRPr="005A7A84" w:rsidRDefault="005200A4" w:rsidP="00BA3054">
      <w:p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                 </w:t>
      </w:r>
      <w:r w:rsidR="00C052D2" w:rsidRPr="005A7A84">
        <w:rPr>
          <w:rFonts w:ascii="Arial" w:hAnsi="Arial" w:cs="Arial"/>
          <w:sz w:val="20"/>
        </w:rPr>
        <w:t>-</w:t>
      </w:r>
      <w:r w:rsidRPr="005A7A84">
        <w:rPr>
          <w:rFonts w:ascii="Arial" w:hAnsi="Arial" w:cs="Arial"/>
          <w:sz w:val="20"/>
        </w:rPr>
        <w:t xml:space="preserve"> Part of a team of 3 to carry a pilot pr</w:t>
      </w:r>
      <w:r w:rsidR="00C052D2" w:rsidRPr="005A7A84">
        <w:rPr>
          <w:rFonts w:ascii="Arial" w:hAnsi="Arial" w:cs="Arial"/>
          <w:sz w:val="20"/>
        </w:rPr>
        <w:t>oject of migration to Windows 10</w:t>
      </w:r>
      <w:r w:rsidR="00C052D2" w:rsidRPr="005A7A84">
        <w:rPr>
          <w:rFonts w:ascii="Arial" w:hAnsi="Arial" w:cs="Arial"/>
          <w:sz w:val="20"/>
        </w:rPr>
        <w:br/>
      </w:r>
      <w:r w:rsidR="00C052D2" w:rsidRPr="005A7A84">
        <w:rPr>
          <w:rFonts w:ascii="Arial" w:hAnsi="Arial" w:cs="Arial"/>
          <w:sz w:val="20"/>
        </w:rPr>
        <w:tab/>
        <w:t xml:space="preserve">     - Team leader for a group of 8 engineers carrying the building and deployment </w:t>
      </w:r>
    </w:p>
    <w:p w:rsidR="00C052D2" w:rsidRPr="005A7A84" w:rsidRDefault="00C052D2" w:rsidP="00BA3054">
      <w:p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                 - Part of a team of 3 for the Post Go Live Support.</w:t>
      </w:r>
    </w:p>
    <w:p w:rsidR="00D45787" w:rsidRPr="005A7A84" w:rsidRDefault="00D45787" w:rsidP="00D45787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Office 365 Post migration and 2</w:t>
      </w:r>
      <w:r w:rsidRPr="005A7A84">
        <w:rPr>
          <w:rFonts w:ascii="Arial" w:hAnsi="Arial" w:cs="Arial"/>
          <w:sz w:val="20"/>
          <w:vertAlign w:val="superscript"/>
        </w:rPr>
        <w:t>nd</w:t>
      </w:r>
      <w:r w:rsidRPr="005A7A84">
        <w:rPr>
          <w:rFonts w:ascii="Arial" w:hAnsi="Arial" w:cs="Arial"/>
          <w:sz w:val="20"/>
        </w:rPr>
        <w:t xml:space="preserve"> line support</w:t>
      </w:r>
    </w:p>
    <w:p w:rsidR="00BA3054" w:rsidRPr="005A7A84" w:rsidRDefault="00BA3054" w:rsidP="00BA3054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Building desktop and laptop devices into a standard image </w:t>
      </w:r>
    </w:p>
    <w:p w:rsidR="00BA3054" w:rsidRPr="005A7A84" w:rsidRDefault="00BA3054" w:rsidP="00BA3054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Migration Windows 7, 8.1 &amp; 10</w:t>
      </w:r>
    </w:p>
    <w:p w:rsidR="00BA3054" w:rsidRPr="005A7A84" w:rsidRDefault="00BA3054" w:rsidP="00BA3054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Data transfer (SCCM, MDT, Easy Transfer)</w:t>
      </w:r>
    </w:p>
    <w:p w:rsidR="00BA3054" w:rsidRPr="005A7A84" w:rsidRDefault="00BA3054" w:rsidP="00BA3054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Desktop Support  Windows 7, 8.1 &amp; 10</w:t>
      </w:r>
    </w:p>
    <w:p w:rsidR="00BA3054" w:rsidRPr="005A7A84" w:rsidRDefault="00BA3054" w:rsidP="00BA3054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 Upgrades and Migrations</w:t>
      </w:r>
    </w:p>
    <w:p w:rsidR="00BA3054" w:rsidRPr="005A7A84" w:rsidRDefault="00BA3054" w:rsidP="00BA3054">
      <w:pPr>
        <w:numPr>
          <w:ilvl w:val="0"/>
          <w:numId w:val="26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>Troubleshooting Windows 7, 8.1 &amp; 10</w:t>
      </w:r>
    </w:p>
    <w:p w:rsidR="003838AE" w:rsidRPr="005A7A84" w:rsidRDefault="003838AE" w:rsidP="003838AE">
      <w:pPr>
        <w:ind w:left="1440"/>
        <w:outlineLvl w:val="0"/>
        <w:rPr>
          <w:rFonts w:ascii="Arial" w:hAnsi="Arial" w:cs="Arial"/>
          <w:b/>
          <w:sz w:val="20"/>
        </w:rPr>
      </w:pPr>
    </w:p>
    <w:p w:rsidR="005200A4" w:rsidRPr="005A7A84" w:rsidRDefault="00BA3054" w:rsidP="00BA3054">
      <w:p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b/>
          <w:sz w:val="20"/>
        </w:rPr>
        <w:t xml:space="preserve">Nov 2015 to Dec 2015: IT Engineer for SCC at United Utilities </w:t>
      </w:r>
      <w:r w:rsidR="005200A4" w:rsidRPr="005A7A84">
        <w:rPr>
          <w:rFonts w:ascii="Arial" w:hAnsi="Arial" w:cs="Arial"/>
          <w:b/>
          <w:sz w:val="20"/>
        </w:rPr>
        <w:t xml:space="preserve">(UK) </w:t>
      </w:r>
      <w:r w:rsidR="00CF3049" w:rsidRPr="005A7A84">
        <w:rPr>
          <w:rFonts w:ascii="Arial" w:hAnsi="Arial" w:cs="Arial"/>
          <w:b/>
          <w:sz w:val="20"/>
        </w:rPr>
        <w:br/>
        <w:t xml:space="preserve">                      </w:t>
      </w:r>
      <w:r w:rsidR="005200A4" w:rsidRPr="005A7A84">
        <w:rPr>
          <w:rFonts w:ascii="Arial" w:hAnsi="Arial" w:cs="Arial"/>
          <w:b/>
          <w:sz w:val="20"/>
        </w:rPr>
        <w:t>(</w:t>
      </w:r>
      <w:r w:rsidR="00CF3049" w:rsidRPr="005A7A84">
        <w:rPr>
          <w:rFonts w:ascii="Arial" w:hAnsi="Arial" w:cs="Arial"/>
          <w:b/>
          <w:sz w:val="20"/>
        </w:rPr>
        <w:t xml:space="preserve"> HP - </w:t>
      </w:r>
      <w:r w:rsidR="005200A4" w:rsidRPr="005A7A84">
        <w:rPr>
          <w:rFonts w:ascii="Arial" w:hAnsi="Arial" w:cs="Arial"/>
          <w:b/>
          <w:sz w:val="20"/>
        </w:rPr>
        <w:t>300 laptops + 50 desktops)</w:t>
      </w:r>
      <w:r w:rsidR="00CF3049" w:rsidRPr="005A7A84">
        <w:rPr>
          <w:rFonts w:ascii="Arial" w:hAnsi="Arial" w:cs="Arial"/>
          <w:b/>
          <w:sz w:val="20"/>
        </w:rPr>
        <w:t xml:space="preserve">  </w:t>
      </w:r>
      <w:r w:rsidR="005200A4" w:rsidRPr="005A7A84">
        <w:rPr>
          <w:rFonts w:ascii="Arial" w:hAnsi="Arial" w:cs="Arial"/>
          <w:b/>
          <w:sz w:val="20"/>
        </w:rPr>
        <w:br/>
        <w:t xml:space="preserve">              Working alone or on team of two in different sites in the North West   </w:t>
      </w:r>
    </w:p>
    <w:p w:rsidR="00BA3054" w:rsidRPr="005A7A84" w:rsidRDefault="00BA3054" w:rsidP="00BA3054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Migration  Windows 8.1</w:t>
      </w:r>
    </w:p>
    <w:p w:rsidR="00BA3054" w:rsidRPr="005A7A84" w:rsidRDefault="00D45787" w:rsidP="00D45787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Office 365 Post migration and 2</w:t>
      </w:r>
      <w:r w:rsidRPr="005A7A84">
        <w:rPr>
          <w:rFonts w:ascii="Arial" w:hAnsi="Arial" w:cs="Arial"/>
          <w:sz w:val="20"/>
          <w:vertAlign w:val="superscript"/>
        </w:rPr>
        <w:t>nd</w:t>
      </w:r>
      <w:r w:rsidRPr="005A7A84">
        <w:rPr>
          <w:rFonts w:ascii="Arial" w:hAnsi="Arial" w:cs="Arial"/>
          <w:sz w:val="20"/>
        </w:rPr>
        <w:t xml:space="preserve"> line support</w:t>
      </w:r>
      <w:r w:rsidR="00BA3054" w:rsidRPr="005A7A84">
        <w:rPr>
          <w:rFonts w:ascii="Arial" w:hAnsi="Arial" w:cs="Arial"/>
          <w:sz w:val="20"/>
        </w:rPr>
        <w:t xml:space="preserve">, Citrix </w:t>
      </w:r>
    </w:p>
    <w:p w:rsidR="00BA3054" w:rsidRPr="005A7A84" w:rsidRDefault="00BA3054" w:rsidP="00BA3054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Desktop Support  Windows 7 &amp; 8.1</w:t>
      </w:r>
    </w:p>
    <w:p w:rsidR="00BA3054" w:rsidRPr="005A7A84" w:rsidRDefault="00BA3054" w:rsidP="00BA3054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 Upgrades and Migrations</w:t>
      </w:r>
    </w:p>
    <w:p w:rsidR="00BA3054" w:rsidRPr="005A7A84" w:rsidRDefault="00BA3054" w:rsidP="00BA3054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Troubleshooting Windows 7 &amp; 8.1</w:t>
      </w:r>
    </w:p>
    <w:p w:rsidR="00BA3054" w:rsidRPr="005A7A84" w:rsidRDefault="00BA3054" w:rsidP="007617AB">
      <w:pPr>
        <w:numPr>
          <w:ilvl w:val="0"/>
          <w:numId w:val="26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>Citrix</w:t>
      </w:r>
    </w:p>
    <w:p w:rsidR="005A7A84" w:rsidRPr="005A7A84" w:rsidRDefault="005A7A84" w:rsidP="005A7A84">
      <w:pPr>
        <w:ind w:left="1440"/>
        <w:outlineLvl w:val="0"/>
        <w:rPr>
          <w:rFonts w:ascii="Arial" w:hAnsi="Arial" w:cs="Arial"/>
          <w:b/>
          <w:sz w:val="20"/>
        </w:rPr>
      </w:pPr>
    </w:p>
    <w:p w:rsidR="005E6C55" w:rsidRPr="005A7A84" w:rsidRDefault="005E6C55" w:rsidP="005E6C55">
      <w:p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b/>
          <w:sz w:val="20"/>
        </w:rPr>
        <w:t xml:space="preserve">Sept2015 to </w:t>
      </w:r>
      <w:r w:rsidR="00BA3054" w:rsidRPr="005A7A84">
        <w:rPr>
          <w:rFonts w:ascii="Arial" w:hAnsi="Arial" w:cs="Arial"/>
          <w:b/>
          <w:sz w:val="20"/>
        </w:rPr>
        <w:t>Oct 2015</w:t>
      </w:r>
      <w:r w:rsidRPr="005A7A84">
        <w:rPr>
          <w:rFonts w:ascii="Arial" w:hAnsi="Arial" w:cs="Arial"/>
          <w:b/>
          <w:sz w:val="20"/>
        </w:rPr>
        <w:t xml:space="preserve">: Deployment Engineer for Unisys at Unilever </w:t>
      </w:r>
      <w:r w:rsidR="00D71427" w:rsidRPr="005A7A84">
        <w:rPr>
          <w:rFonts w:ascii="Arial" w:hAnsi="Arial" w:cs="Arial"/>
          <w:b/>
          <w:sz w:val="20"/>
        </w:rPr>
        <w:t>Port Sunlight (</w:t>
      </w:r>
      <w:r w:rsidRPr="005A7A84">
        <w:rPr>
          <w:rFonts w:ascii="Arial" w:hAnsi="Arial" w:cs="Arial"/>
          <w:b/>
          <w:sz w:val="20"/>
        </w:rPr>
        <w:t>UK</w:t>
      </w:r>
      <w:r w:rsidRPr="005A7A84">
        <w:rPr>
          <w:rFonts w:ascii="Arial" w:hAnsi="Arial" w:cs="Arial"/>
          <w:sz w:val="20"/>
        </w:rPr>
        <w:t xml:space="preserve"> </w:t>
      </w:r>
      <w:r w:rsidR="00D71427" w:rsidRPr="005A7A84">
        <w:rPr>
          <w:rFonts w:ascii="Arial" w:hAnsi="Arial" w:cs="Arial"/>
          <w:sz w:val="20"/>
        </w:rPr>
        <w:t>)</w:t>
      </w:r>
    </w:p>
    <w:p w:rsidR="005200A4" w:rsidRPr="005A7A84" w:rsidRDefault="005200A4" w:rsidP="005E6C55">
      <w:p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 xml:space="preserve">                           </w:t>
      </w:r>
      <w:r w:rsidRPr="005A7A84">
        <w:rPr>
          <w:rFonts w:ascii="Arial" w:hAnsi="Arial" w:cs="Arial"/>
          <w:b/>
          <w:sz w:val="20"/>
        </w:rPr>
        <w:t>(</w:t>
      </w:r>
      <w:r w:rsidR="00CF3049" w:rsidRPr="005A7A84">
        <w:rPr>
          <w:rFonts w:ascii="Arial" w:hAnsi="Arial" w:cs="Arial"/>
          <w:b/>
          <w:sz w:val="20"/>
        </w:rPr>
        <w:t xml:space="preserve">HP : </w:t>
      </w:r>
      <w:r w:rsidRPr="005A7A84">
        <w:rPr>
          <w:rFonts w:ascii="Arial" w:hAnsi="Arial" w:cs="Arial"/>
          <w:b/>
          <w:sz w:val="20"/>
        </w:rPr>
        <w:t>300 laptops + 80 desktops)</w:t>
      </w:r>
    </w:p>
    <w:p w:rsidR="00BD1FEB" w:rsidRPr="005A7A84" w:rsidRDefault="005200A4" w:rsidP="005E6C55">
      <w:p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              Team leader for a team of 6 engineers</w:t>
      </w:r>
    </w:p>
    <w:p w:rsidR="00D71427" w:rsidRPr="005A7A84" w:rsidRDefault="00D71427" w:rsidP="00A939EF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Building desktop and laptop devices into a standard image </w:t>
      </w:r>
    </w:p>
    <w:p w:rsidR="00D71427" w:rsidRPr="005A7A84" w:rsidRDefault="00D71427" w:rsidP="00D71427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Migration Windows </w:t>
      </w:r>
      <w:r w:rsidR="00BA3054" w:rsidRPr="005A7A84">
        <w:rPr>
          <w:rFonts w:ascii="Arial" w:hAnsi="Arial" w:cs="Arial"/>
          <w:sz w:val="20"/>
        </w:rPr>
        <w:t>7&amp;</w:t>
      </w:r>
      <w:r w:rsidRPr="005A7A84">
        <w:rPr>
          <w:rFonts w:ascii="Arial" w:hAnsi="Arial" w:cs="Arial"/>
          <w:sz w:val="20"/>
        </w:rPr>
        <w:t xml:space="preserve"> 8.1 </w:t>
      </w:r>
    </w:p>
    <w:p w:rsidR="005E6C55" w:rsidRPr="005A7A84" w:rsidRDefault="005E6C55" w:rsidP="005E6C55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Data transfer (SCCM, MDT, Easy Transfer)</w:t>
      </w:r>
    </w:p>
    <w:p w:rsidR="005E6C55" w:rsidRPr="005A7A84" w:rsidRDefault="00AB215C" w:rsidP="00A726E1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Post Migration Support </w:t>
      </w:r>
      <w:r w:rsidR="005E6C55" w:rsidRPr="005A7A84">
        <w:rPr>
          <w:rFonts w:ascii="Arial" w:hAnsi="Arial" w:cs="Arial"/>
          <w:sz w:val="20"/>
        </w:rPr>
        <w:t>Office 365</w:t>
      </w:r>
    </w:p>
    <w:p w:rsidR="005E6C55" w:rsidRPr="005A7A84" w:rsidRDefault="00A71F0E" w:rsidP="005E6C55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Desktop Support  Windows </w:t>
      </w:r>
      <w:r w:rsidR="00BA3054" w:rsidRPr="005A7A84">
        <w:rPr>
          <w:rFonts w:ascii="Arial" w:hAnsi="Arial" w:cs="Arial"/>
          <w:sz w:val="20"/>
        </w:rPr>
        <w:t>7 &amp; 8.1</w:t>
      </w:r>
    </w:p>
    <w:p w:rsidR="005E6C55" w:rsidRPr="005A7A84" w:rsidRDefault="005E6C55" w:rsidP="005E6C55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 Upgrades and Migrations</w:t>
      </w:r>
    </w:p>
    <w:p w:rsidR="005E6C55" w:rsidRPr="005A7A84" w:rsidRDefault="005E6C55" w:rsidP="00CA0635">
      <w:pPr>
        <w:numPr>
          <w:ilvl w:val="0"/>
          <w:numId w:val="26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 xml:space="preserve">Troubleshooting Windows </w:t>
      </w:r>
      <w:r w:rsidR="00A71F0E" w:rsidRPr="005A7A84">
        <w:rPr>
          <w:rFonts w:ascii="Arial" w:hAnsi="Arial" w:cs="Arial"/>
          <w:sz w:val="20"/>
        </w:rPr>
        <w:t>7</w:t>
      </w:r>
      <w:r w:rsidR="00E70F87" w:rsidRPr="005A7A84">
        <w:rPr>
          <w:rFonts w:ascii="Arial" w:hAnsi="Arial" w:cs="Arial"/>
          <w:sz w:val="20"/>
        </w:rPr>
        <w:t xml:space="preserve"> &amp; 8.1</w:t>
      </w:r>
    </w:p>
    <w:p w:rsidR="005A7A84" w:rsidRPr="005A7A84" w:rsidRDefault="005A7A84" w:rsidP="005A7A84">
      <w:pPr>
        <w:ind w:left="1440"/>
        <w:outlineLvl w:val="0"/>
        <w:rPr>
          <w:rFonts w:ascii="Arial" w:hAnsi="Arial" w:cs="Arial"/>
          <w:b/>
          <w:sz w:val="20"/>
        </w:rPr>
      </w:pPr>
    </w:p>
    <w:p w:rsidR="00BD1FEB" w:rsidRPr="005A7A84" w:rsidRDefault="00F0471E" w:rsidP="00847682">
      <w:p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b/>
          <w:sz w:val="20"/>
        </w:rPr>
        <w:t>June 2015 to Aug</w:t>
      </w:r>
      <w:r w:rsidR="006953FE" w:rsidRPr="005A7A84">
        <w:rPr>
          <w:rFonts w:ascii="Arial" w:hAnsi="Arial" w:cs="Arial"/>
          <w:b/>
          <w:sz w:val="20"/>
        </w:rPr>
        <w:t xml:space="preserve"> 2015: </w:t>
      </w:r>
      <w:r w:rsidR="00BD1FEB" w:rsidRPr="005A7A84">
        <w:rPr>
          <w:rFonts w:ascii="Arial" w:hAnsi="Arial" w:cs="Arial"/>
          <w:b/>
          <w:sz w:val="20"/>
        </w:rPr>
        <w:t>Deployment</w:t>
      </w:r>
      <w:r w:rsidR="006953FE" w:rsidRPr="005A7A84">
        <w:rPr>
          <w:rFonts w:ascii="Arial" w:hAnsi="Arial" w:cs="Arial"/>
          <w:b/>
          <w:sz w:val="20"/>
        </w:rPr>
        <w:t xml:space="preserve"> Engineer for SCC at United Utilities Warrington and </w:t>
      </w:r>
      <w:r w:rsidR="00CF3049" w:rsidRPr="005A7A84">
        <w:rPr>
          <w:rFonts w:ascii="Arial" w:hAnsi="Arial" w:cs="Arial"/>
          <w:b/>
          <w:sz w:val="20"/>
        </w:rPr>
        <w:br/>
        <w:t xml:space="preserve">             </w:t>
      </w:r>
      <w:r w:rsidR="00BD1FEB" w:rsidRPr="005A7A84">
        <w:rPr>
          <w:rFonts w:ascii="Arial" w:hAnsi="Arial" w:cs="Arial"/>
          <w:b/>
          <w:sz w:val="20"/>
        </w:rPr>
        <w:t xml:space="preserve">              </w:t>
      </w:r>
      <w:r w:rsidR="006953FE" w:rsidRPr="005A7A84">
        <w:rPr>
          <w:rFonts w:ascii="Arial" w:hAnsi="Arial" w:cs="Arial"/>
          <w:b/>
          <w:sz w:val="20"/>
        </w:rPr>
        <w:t>Whitehaven</w:t>
      </w:r>
      <w:r w:rsidR="00BD1FEB" w:rsidRPr="005A7A84">
        <w:rPr>
          <w:rFonts w:ascii="Arial" w:hAnsi="Arial" w:cs="Arial"/>
          <w:b/>
          <w:sz w:val="20"/>
        </w:rPr>
        <w:t xml:space="preserve"> (</w:t>
      </w:r>
      <w:r w:rsidR="00CF3049" w:rsidRPr="005A7A84">
        <w:rPr>
          <w:rFonts w:ascii="Arial" w:hAnsi="Arial" w:cs="Arial"/>
          <w:b/>
          <w:sz w:val="20"/>
        </w:rPr>
        <w:t xml:space="preserve"> HP: </w:t>
      </w:r>
      <w:r w:rsidR="00BD1FEB" w:rsidRPr="005A7A84">
        <w:rPr>
          <w:rFonts w:ascii="Arial" w:hAnsi="Arial" w:cs="Arial"/>
          <w:b/>
          <w:sz w:val="20"/>
        </w:rPr>
        <w:t>1600 laptops + 400 desktops)</w:t>
      </w:r>
      <w:r w:rsidR="00BD1FEB" w:rsidRPr="005A7A84">
        <w:rPr>
          <w:rFonts w:ascii="Arial" w:hAnsi="Arial" w:cs="Arial"/>
          <w:b/>
          <w:sz w:val="20"/>
        </w:rPr>
        <w:br/>
        <w:t xml:space="preserve">                  Part of a team of 16 engineers                     </w:t>
      </w:r>
    </w:p>
    <w:p w:rsidR="006953FE" w:rsidRPr="005A7A84" w:rsidRDefault="0009315B" w:rsidP="006953FE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Migration</w:t>
      </w:r>
      <w:r w:rsidR="006953FE" w:rsidRPr="005A7A84">
        <w:rPr>
          <w:rFonts w:ascii="Arial" w:hAnsi="Arial" w:cs="Arial"/>
          <w:sz w:val="20"/>
        </w:rPr>
        <w:t xml:space="preserve">  Windows </w:t>
      </w:r>
      <w:r w:rsidR="00BD1FEB" w:rsidRPr="005A7A84">
        <w:rPr>
          <w:rFonts w:ascii="Arial" w:hAnsi="Arial" w:cs="Arial"/>
          <w:sz w:val="20"/>
        </w:rPr>
        <w:t xml:space="preserve"> 7 to </w:t>
      </w:r>
      <w:r w:rsidR="006953FE" w:rsidRPr="005A7A84">
        <w:rPr>
          <w:rFonts w:ascii="Arial" w:hAnsi="Arial" w:cs="Arial"/>
          <w:sz w:val="20"/>
        </w:rPr>
        <w:t>8.1</w:t>
      </w:r>
    </w:p>
    <w:p w:rsidR="00AB215C" w:rsidRPr="005A7A84" w:rsidRDefault="00AB215C" w:rsidP="006953FE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Post Migration Support Office 365, Citrix </w:t>
      </w:r>
    </w:p>
    <w:p w:rsidR="006953FE" w:rsidRPr="005A7A84" w:rsidRDefault="006953FE" w:rsidP="006953FE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Desktop Support  Windows 7 &amp; 8.1</w:t>
      </w:r>
    </w:p>
    <w:p w:rsidR="00166D28" w:rsidRPr="005A7A84" w:rsidRDefault="006953FE" w:rsidP="006953FE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 Upgrades and Migrations</w:t>
      </w:r>
    </w:p>
    <w:p w:rsidR="00222B16" w:rsidRPr="005A7A84" w:rsidRDefault="00222B16" w:rsidP="00222B16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Troubleshooting</w:t>
      </w:r>
      <w:r w:rsidR="008214D9" w:rsidRPr="005A7A84">
        <w:rPr>
          <w:rFonts w:ascii="Arial" w:hAnsi="Arial" w:cs="Arial"/>
          <w:sz w:val="20"/>
        </w:rPr>
        <w:t xml:space="preserve"> Windows 7 &amp; </w:t>
      </w:r>
      <w:r w:rsidRPr="005A7A84">
        <w:rPr>
          <w:rFonts w:ascii="Arial" w:hAnsi="Arial" w:cs="Arial"/>
          <w:sz w:val="20"/>
        </w:rPr>
        <w:t>8</w:t>
      </w:r>
      <w:r w:rsidR="008214D9" w:rsidRPr="005A7A84">
        <w:rPr>
          <w:rFonts w:ascii="Arial" w:hAnsi="Arial" w:cs="Arial"/>
          <w:sz w:val="20"/>
        </w:rPr>
        <w:t>.1</w:t>
      </w:r>
    </w:p>
    <w:p w:rsidR="00222B16" w:rsidRPr="005A7A84" w:rsidRDefault="006919AC" w:rsidP="006C6476">
      <w:pPr>
        <w:numPr>
          <w:ilvl w:val="0"/>
          <w:numId w:val="26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>Citrix</w:t>
      </w:r>
    </w:p>
    <w:p w:rsidR="005A7A84" w:rsidRPr="005A7A84" w:rsidRDefault="005A7A84" w:rsidP="005A7A84">
      <w:pPr>
        <w:ind w:left="1440"/>
        <w:outlineLvl w:val="0"/>
        <w:rPr>
          <w:rFonts w:ascii="Arial" w:hAnsi="Arial" w:cs="Arial"/>
          <w:b/>
          <w:sz w:val="20"/>
        </w:rPr>
      </w:pPr>
    </w:p>
    <w:p w:rsidR="00166D28" w:rsidRPr="005A7A84" w:rsidRDefault="00166D28" w:rsidP="00847682">
      <w:p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b/>
          <w:sz w:val="20"/>
        </w:rPr>
        <w:lastRenderedPageBreak/>
        <w:t>April 2015 to May 2015: Front Office Engineer for Unisys at Unilever</w:t>
      </w:r>
      <w:r w:rsidR="00DA06C2" w:rsidRPr="005A7A84">
        <w:rPr>
          <w:rFonts w:ascii="Arial" w:hAnsi="Arial" w:cs="Arial"/>
          <w:b/>
          <w:sz w:val="20"/>
        </w:rPr>
        <w:t xml:space="preserve"> Solna (</w:t>
      </w:r>
      <w:r w:rsidRPr="005A7A84">
        <w:rPr>
          <w:rFonts w:ascii="Arial" w:hAnsi="Arial" w:cs="Arial"/>
          <w:b/>
          <w:sz w:val="20"/>
        </w:rPr>
        <w:t>Sweden</w:t>
      </w:r>
      <w:r w:rsidR="00DA06C2" w:rsidRPr="005A7A84">
        <w:rPr>
          <w:rFonts w:ascii="Arial" w:hAnsi="Arial" w:cs="Arial"/>
          <w:b/>
          <w:sz w:val="20"/>
        </w:rPr>
        <w:t xml:space="preserve">) and Warrington(UK) </w:t>
      </w:r>
      <w:r w:rsidR="00CF3049" w:rsidRPr="005A7A84">
        <w:rPr>
          <w:rFonts w:ascii="Arial" w:hAnsi="Arial" w:cs="Arial"/>
          <w:b/>
          <w:sz w:val="20"/>
        </w:rPr>
        <w:br/>
        <w:t xml:space="preserve">Rollout and </w:t>
      </w:r>
      <w:r w:rsidRPr="005A7A84">
        <w:rPr>
          <w:rFonts w:ascii="Arial" w:hAnsi="Arial" w:cs="Arial"/>
          <w:b/>
          <w:sz w:val="20"/>
        </w:rPr>
        <w:t>Desktop</w:t>
      </w:r>
      <w:r w:rsidR="00DA06C2" w:rsidRPr="005A7A84">
        <w:rPr>
          <w:rFonts w:ascii="Arial" w:hAnsi="Arial" w:cs="Arial"/>
          <w:b/>
          <w:sz w:val="20"/>
        </w:rPr>
        <w:t xml:space="preserve"> Support</w:t>
      </w:r>
      <w:r w:rsidR="00BD1FEB" w:rsidRPr="005A7A84">
        <w:rPr>
          <w:rFonts w:ascii="Arial" w:hAnsi="Arial" w:cs="Arial"/>
          <w:b/>
          <w:sz w:val="20"/>
        </w:rPr>
        <w:t xml:space="preserve"> (</w:t>
      </w:r>
      <w:r w:rsidR="00CF3049" w:rsidRPr="005A7A84">
        <w:rPr>
          <w:rFonts w:ascii="Arial" w:hAnsi="Arial" w:cs="Arial"/>
          <w:b/>
          <w:sz w:val="20"/>
        </w:rPr>
        <w:t xml:space="preserve"> Toshiba: </w:t>
      </w:r>
      <w:r w:rsidR="00BD1FEB" w:rsidRPr="005A7A84">
        <w:rPr>
          <w:rFonts w:ascii="Arial" w:hAnsi="Arial" w:cs="Arial"/>
          <w:b/>
          <w:sz w:val="20"/>
        </w:rPr>
        <w:t>350 laptops + 60 desktops)</w:t>
      </w:r>
    </w:p>
    <w:p w:rsidR="003446BF" w:rsidRPr="005A7A84" w:rsidRDefault="003446BF" w:rsidP="00847682">
      <w:p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b/>
          <w:sz w:val="20"/>
        </w:rPr>
        <w:t xml:space="preserve">                  </w:t>
      </w:r>
      <w:r w:rsidRPr="005A7A84">
        <w:rPr>
          <w:rFonts w:ascii="Arial" w:hAnsi="Arial" w:cs="Arial"/>
          <w:sz w:val="20"/>
        </w:rPr>
        <w:t xml:space="preserve">Team leader </w:t>
      </w:r>
      <w:r w:rsidR="00BD1FEB" w:rsidRPr="005A7A84">
        <w:rPr>
          <w:rFonts w:ascii="Arial" w:hAnsi="Arial" w:cs="Arial"/>
          <w:sz w:val="20"/>
        </w:rPr>
        <w:t>for a team of 8 engineers.</w:t>
      </w:r>
    </w:p>
    <w:p w:rsidR="00BD1FEB" w:rsidRPr="005A7A84" w:rsidRDefault="00BD1FEB" w:rsidP="00847682">
      <w:p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                   Keeping update for all documentations and liaising with the project manager.</w:t>
      </w:r>
    </w:p>
    <w:p w:rsidR="00BD1FEB" w:rsidRPr="005A7A84" w:rsidRDefault="00BD1FEB" w:rsidP="00847682">
      <w:p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                   Managing the progress of the project</w:t>
      </w:r>
    </w:p>
    <w:p w:rsidR="00D71427" w:rsidRPr="005A7A84" w:rsidRDefault="00D71427" w:rsidP="00D71427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Building desktop and laptop devices into a standard image </w:t>
      </w:r>
    </w:p>
    <w:p w:rsidR="00166D28" w:rsidRPr="005A7A84" w:rsidRDefault="00166D28" w:rsidP="00166D28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Upgrades and Migrations</w:t>
      </w:r>
    </w:p>
    <w:p w:rsidR="002B627B" w:rsidRPr="005A7A84" w:rsidRDefault="002B627B" w:rsidP="00166D28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SCCM, </w:t>
      </w:r>
      <w:r w:rsidR="00F4662F" w:rsidRPr="005A7A84">
        <w:rPr>
          <w:rFonts w:ascii="Arial" w:hAnsi="Arial" w:cs="Arial"/>
          <w:sz w:val="20"/>
        </w:rPr>
        <w:t>MDT, Easy Transfer</w:t>
      </w:r>
    </w:p>
    <w:p w:rsidR="00166D28" w:rsidRPr="005A7A84" w:rsidRDefault="00166D28" w:rsidP="00166D28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Installation, Maintenance &amp; Support (Hardware and Software)</w:t>
      </w:r>
    </w:p>
    <w:p w:rsidR="00E46555" w:rsidRPr="005A7A84" w:rsidRDefault="00E46555" w:rsidP="00166D28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Troubleshooting XP, Windows 7,8</w:t>
      </w:r>
    </w:p>
    <w:p w:rsidR="00676A30" w:rsidRPr="005A7A84" w:rsidRDefault="00166D28" w:rsidP="006C6476">
      <w:pPr>
        <w:numPr>
          <w:ilvl w:val="0"/>
          <w:numId w:val="26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 xml:space="preserve">Windows Server 2008, Windows 7 &amp; XP, Office 2010 &amp; 2013, Exchange 2007, 2010 </w:t>
      </w:r>
    </w:p>
    <w:p w:rsidR="005A7A84" w:rsidRPr="005A7A84" w:rsidRDefault="005A7A84" w:rsidP="005A7A84">
      <w:pPr>
        <w:ind w:left="1440"/>
        <w:outlineLvl w:val="0"/>
        <w:rPr>
          <w:rFonts w:ascii="Arial" w:hAnsi="Arial" w:cs="Arial"/>
          <w:b/>
          <w:sz w:val="20"/>
        </w:rPr>
      </w:pPr>
    </w:p>
    <w:p w:rsidR="000F0C10" w:rsidRPr="005A7A84" w:rsidRDefault="00E82EBD" w:rsidP="00676A30">
      <w:p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b/>
          <w:sz w:val="20"/>
        </w:rPr>
        <w:t xml:space="preserve">Mar 2015 to </w:t>
      </w:r>
      <w:r w:rsidR="00166D28" w:rsidRPr="005A7A84">
        <w:rPr>
          <w:rFonts w:ascii="Arial" w:hAnsi="Arial" w:cs="Arial"/>
          <w:b/>
          <w:sz w:val="20"/>
        </w:rPr>
        <w:t>Apr 2015</w:t>
      </w:r>
      <w:r w:rsidRPr="005A7A84">
        <w:rPr>
          <w:rFonts w:ascii="Arial" w:hAnsi="Arial" w:cs="Arial"/>
          <w:b/>
          <w:sz w:val="20"/>
        </w:rPr>
        <w:t xml:space="preserve">: Field Engineer (Rollout, Desktop support) for </w:t>
      </w:r>
      <w:r w:rsidR="005E6C55" w:rsidRPr="005A7A84">
        <w:rPr>
          <w:rFonts w:ascii="Arial" w:hAnsi="Arial" w:cs="Arial"/>
          <w:b/>
          <w:sz w:val="20"/>
        </w:rPr>
        <w:t>NHS at Cheshire and Merseyside</w:t>
      </w:r>
      <w:r w:rsidRPr="005A7A84">
        <w:rPr>
          <w:rFonts w:ascii="Arial" w:hAnsi="Arial" w:cs="Arial"/>
          <w:b/>
          <w:sz w:val="20"/>
        </w:rPr>
        <w:t xml:space="preserve"> Commissioning Support Unit (CMCSU)</w:t>
      </w:r>
    </w:p>
    <w:p w:rsidR="00D71427" w:rsidRPr="005A7A84" w:rsidRDefault="00D71427" w:rsidP="00D71427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Building desktop and laptop devices into a standard image </w:t>
      </w:r>
    </w:p>
    <w:p w:rsidR="00E82EBD" w:rsidRPr="005A7A84" w:rsidRDefault="00E82EBD" w:rsidP="00E82EBD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Upgrades and Migrations</w:t>
      </w:r>
    </w:p>
    <w:p w:rsidR="002B627B" w:rsidRPr="005A7A84" w:rsidRDefault="002B627B" w:rsidP="00E82EBD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SCCM</w:t>
      </w:r>
      <w:r w:rsidR="00F4662F" w:rsidRPr="005A7A84">
        <w:rPr>
          <w:rFonts w:ascii="Arial" w:hAnsi="Arial" w:cs="Arial"/>
          <w:sz w:val="20"/>
        </w:rPr>
        <w:t>, MDT, Easy Transfer</w:t>
      </w:r>
    </w:p>
    <w:p w:rsidR="00E82EBD" w:rsidRPr="005A7A84" w:rsidRDefault="00E82EBD" w:rsidP="00E82EBD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Installation, Maintenance &amp; Support (Hardware and Software)</w:t>
      </w:r>
    </w:p>
    <w:p w:rsidR="00E46555" w:rsidRPr="005A7A84" w:rsidRDefault="00E46555" w:rsidP="00E46555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Troubleshooting XP, Windows 7,8</w:t>
      </w:r>
    </w:p>
    <w:p w:rsidR="00E82EBD" w:rsidRPr="005A7A84" w:rsidRDefault="00E82EBD" w:rsidP="00E82EBD">
      <w:pPr>
        <w:numPr>
          <w:ilvl w:val="0"/>
          <w:numId w:val="26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>Software - Server &amp; Desktop operating systems / E-mail / Desktop applications </w:t>
      </w:r>
    </w:p>
    <w:p w:rsidR="000F0C10" w:rsidRPr="005A7A84" w:rsidRDefault="000F0C10" w:rsidP="00847682">
      <w:p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b/>
          <w:sz w:val="20"/>
        </w:rPr>
        <w:t xml:space="preserve">Aug 2014 to </w:t>
      </w:r>
      <w:r w:rsidR="00E82EBD" w:rsidRPr="005A7A84">
        <w:rPr>
          <w:rFonts w:ascii="Arial" w:hAnsi="Arial" w:cs="Arial"/>
          <w:b/>
          <w:sz w:val="20"/>
        </w:rPr>
        <w:t>Feb 2015</w:t>
      </w:r>
      <w:r w:rsidRPr="005A7A84">
        <w:rPr>
          <w:rFonts w:ascii="Arial" w:hAnsi="Arial" w:cs="Arial"/>
          <w:b/>
          <w:sz w:val="20"/>
        </w:rPr>
        <w:t>: IT Back Office Engineer for Unisys France at Unilever</w:t>
      </w:r>
      <w:r w:rsidR="00BD1FEB" w:rsidRPr="005A7A84">
        <w:rPr>
          <w:rFonts w:ascii="Arial" w:hAnsi="Arial" w:cs="Arial"/>
          <w:b/>
          <w:sz w:val="20"/>
        </w:rPr>
        <w:br/>
        <w:t xml:space="preserve">                    (1200 laptops + 300 desktops)</w:t>
      </w:r>
    </w:p>
    <w:p w:rsidR="003446BF" w:rsidRPr="005A7A84" w:rsidRDefault="003446BF" w:rsidP="00847682">
      <w:p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b/>
          <w:sz w:val="20"/>
        </w:rPr>
        <w:t xml:space="preserve">                     </w:t>
      </w:r>
      <w:r w:rsidRPr="005A7A84">
        <w:rPr>
          <w:rFonts w:ascii="Arial" w:hAnsi="Arial" w:cs="Arial"/>
          <w:sz w:val="20"/>
        </w:rPr>
        <w:t>Deputy Team Leader for a team of 10 engineers</w:t>
      </w:r>
    </w:p>
    <w:p w:rsidR="003446BF" w:rsidRPr="005A7A84" w:rsidRDefault="003446BF" w:rsidP="00847682">
      <w:p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ab/>
        <w:t xml:space="preserve">         Working as a bridge between the Project Manager based in UK and the team   </w:t>
      </w:r>
      <w:r w:rsidRPr="005A7A84">
        <w:rPr>
          <w:rFonts w:ascii="Arial" w:hAnsi="Arial" w:cs="Arial"/>
          <w:sz w:val="20"/>
        </w:rPr>
        <w:br/>
        <w:t xml:space="preserve">                     leader in France.</w:t>
      </w:r>
    </w:p>
    <w:p w:rsidR="003446BF" w:rsidRPr="005A7A84" w:rsidRDefault="003446BF" w:rsidP="00847682">
      <w:p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                     Managing the progress of the project onsite and updating the project manager </w:t>
      </w:r>
      <w:r w:rsidRPr="005A7A84">
        <w:rPr>
          <w:rFonts w:ascii="Arial" w:hAnsi="Arial" w:cs="Arial"/>
          <w:sz w:val="20"/>
        </w:rPr>
        <w:br/>
        <w:t xml:space="preserve">                     with all necessary documentation.</w:t>
      </w:r>
    </w:p>
    <w:p w:rsidR="00D71427" w:rsidRPr="005A7A84" w:rsidRDefault="000F0C10" w:rsidP="00D71427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 </w:t>
      </w:r>
      <w:r w:rsidR="00D71427" w:rsidRPr="005A7A84">
        <w:rPr>
          <w:rFonts w:ascii="Arial" w:hAnsi="Arial" w:cs="Arial"/>
          <w:sz w:val="20"/>
        </w:rPr>
        <w:t xml:space="preserve">Building desktop and laptop devices into a standard image </w:t>
      </w:r>
    </w:p>
    <w:p w:rsidR="000F0C10" w:rsidRPr="005A7A84" w:rsidRDefault="000F0C10" w:rsidP="000F0C10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Upgrades and Migrations</w:t>
      </w:r>
    </w:p>
    <w:p w:rsidR="002B627B" w:rsidRPr="005A7A84" w:rsidRDefault="002B627B" w:rsidP="000F0C10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SCCM</w:t>
      </w:r>
      <w:r w:rsidR="00F4662F" w:rsidRPr="005A7A84">
        <w:rPr>
          <w:rFonts w:ascii="Arial" w:hAnsi="Arial" w:cs="Arial"/>
          <w:sz w:val="20"/>
        </w:rPr>
        <w:t>, MDT, Easy Transfer</w:t>
      </w:r>
    </w:p>
    <w:p w:rsidR="000F0C10" w:rsidRPr="005A7A84" w:rsidRDefault="000F0C10" w:rsidP="000F0C10">
      <w:pPr>
        <w:numPr>
          <w:ilvl w:val="0"/>
          <w:numId w:val="26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Installation, Maintenance &amp; Support (Hardware and Software)</w:t>
      </w:r>
    </w:p>
    <w:p w:rsidR="001E5BB0" w:rsidRPr="005A7A84" w:rsidRDefault="002A620F" w:rsidP="00B447A2">
      <w:pPr>
        <w:numPr>
          <w:ilvl w:val="0"/>
          <w:numId w:val="26"/>
        </w:numPr>
        <w:outlineLvl w:val="0"/>
        <w:rPr>
          <w:rFonts w:ascii="Arial" w:hAnsi="Arial" w:cs="Arial"/>
          <w:b/>
          <w:sz w:val="20"/>
          <w:u w:val="single"/>
        </w:rPr>
      </w:pPr>
      <w:r w:rsidRPr="005A7A84">
        <w:rPr>
          <w:rFonts w:ascii="Arial" w:hAnsi="Arial" w:cs="Arial"/>
          <w:sz w:val="20"/>
        </w:rPr>
        <w:t>Windows Server 2008, Windows 7 &amp; XP</w:t>
      </w:r>
      <w:r w:rsidR="009C7147" w:rsidRPr="005A7A84">
        <w:rPr>
          <w:rFonts w:ascii="Arial" w:hAnsi="Arial" w:cs="Arial"/>
          <w:sz w:val="20"/>
        </w:rPr>
        <w:t xml:space="preserve">, Office 2010 &amp; 2013, Exchange 2007, 2010 </w:t>
      </w:r>
    </w:p>
    <w:p w:rsidR="005417BF" w:rsidRPr="005A7A84" w:rsidRDefault="005417BF" w:rsidP="001E5BB0">
      <w:p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b/>
          <w:sz w:val="20"/>
        </w:rPr>
        <w:t xml:space="preserve">Mar 2014 to </w:t>
      </w:r>
      <w:r w:rsidR="000033B1" w:rsidRPr="005A7A84">
        <w:rPr>
          <w:rFonts w:ascii="Arial" w:hAnsi="Arial" w:cs="Arial"/>
          <w:b/>
          <w:sz w:val="20"/>
        </w:rPr>
        <w:t>July</w:t>
      </w:r>
      <w:r w:rsidRPr="005A7A84">
        <w:rPr>
          <w:rFonts w:ascii="Arial" w:hAnsi="Arial" w:cs="Arial"/>
          <w:b/>
          <w:sz w:val="20"/>
        </w:rPr>
        <w:t xml:space="preserve"> 2014: </w:t>
      </w:r>
      <w:r w:rsidR="00D40C00" w:rsidRPr="005A7A84">
        <w:rPr>
          <w:rFonts w:ascii="Arial" w:hAnsi="Arial" w:cs="Arial"/>
          <w:b/>
          <w:sz w:val="20"/>
        </w:rPr>
        <w:t xml:space="preserve">EPOS </w:t>
      </w:r>
      <w:r w:rsidR="00CA3377" w:rsidRPr="005A7A84">
        <w:rPr>
          <w:rFonts w:ascii="Arial" w:hAnsi="Arial" w:cs="Arial"/>
          <w:b/>
          <w:sz w:val="20"/>
        </w:rPr>
        <w:t xml:space="preserve">Field Engineer for Cerco IT </w:t>
      </w:r>
      <w:r w:rsidR="00166D28" w:rsidRPr="005A7A84">
        <w:rPr>
          <w:rFonts w:ascii="Arial" w:hAnsi="Arial" w:cs="Arial"/>
          <w:b/>
          <w:sz w:val="20"/>
        </w:rPr>
        <w:t>(Carphone House, Vodafone</w:t>
      </w:r>
      <w:r w:rsidR="00D40C00" w:rsidRPr="005A7A84">
        <w:rPr>
          <w:rFonts w:ascii="Arial" w:hAnsi="Arial" w:cs="Arial"/>
          <w:b/>
          <w:sz w:val="20"/>
        </w:rPr>
        <w:t xml:space="preserve">,  </w:t>
      </w:r>
      <w:r w:rsidR="00975DC7" w:rsidRPr="005A7A84">
        <w:rPr>
          <w:rFonts w:ascii="Arial" w:hAnsi="Arial" w:cs="Arial"/>
          <w:b/>
          <w:sz w:val="20"/>
        </w:rPr>
        <w:t>Ricoh,</w:t>
      </w:r>
      <w:r w:rsidR="00D40C00" w:rsidRPr="005A7A84">
        <w:rPr>
          <w:rFonts w:ascii="Arial" w:hAnsi="Arial" w:cs="Arial"/>
          <w:b/>
          <w:sz w:val="20"/>
        </w:rPr>
        <w:br/>
        <w:t xml:space="preserve">                      Mothercare</w:t>
      </w:r>
      <w:r w:rsidR="00166D28" w:rsidRPr="005A7A84">
        <w:rPr>
          <w:rFonts w:ascii="Arial" w:hAnsi="Arial" w:cs="Arial"/>
          <w:b/>
          <w:sz w:val="20"/>
        </w:rPr>
        <w:t>)</w:t>
      </w:r>
    </w:p>
    <w:p w:rsidR="005417BF" w:rsidRPr="005A7A84" w:rsidRDefault="005417BF" w:rsidP="005417BF">
      <w:pPr>
        <w:numPr>
          <w:ilvl w:val="0"/>
          <w:numId w:val="20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Installation, Maintenance &amp; Support (Hardware and Software)</w:t>
      </w:r>
    </w:p>
    <w:p w:rsidR="00166D28" w:rsidRPr="005A7A84" w:rsidRDefault="00166D28" w:rsidP="005417BF">
      <w:pPr>
        <w:numPr>
          <w:ilvl w:val="0"/>
          <w:numId w:val="20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Epos Installation</w:t>
      </w:r>
    </w:p>
    <w:p w:rsidR="005417BF" w:rsidRPr="005A7A84" w:rsidRDefault="005417BF" w:rsidP="005820F4">
      <w:pPr>
        <w:numPr>
          <w:ilvl w:val="0"/>
          <w:numId w:val="20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 xml:space="preserve">Upgrades </w:t>
      </w:r>
    </w:p>
    <w:p w:rsidR="000033B1" w:rsidRPr="005A7A84" w:rsidRDefault="000033B1" w:rsidP="005820F4">
      <w:pPr>
        <w:numPr>
          <w:ilvl w:val="0"/>
          <w:numId w:val="20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>Migrations</w:t>
      </w:r>
    </w:p>
    <w:p w:rsidR="001E5BB0" w:rsidRPr="005A7A84" w:rsidRDefault="007C7AF3" w:rsidP="001E5BB0">
      <w:p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b/>
          <w:sz w:val="20"/>
        </w:rPr>
        <w:t xml:space="preserve">Feb </w:t>
      </w:r>
      <w:r w:rsidR="001E5BB0" w:rsidRPr="005A7A84">
        <w:rPr>
          <w:rFonts w:ascii="Arial" w:hAnsi="Arial" w:cs="Arial"/>
          <w:b/>
          <w:sz w:val="20"/>
        </w:rPr>
        <w:t>2013</w:t>
      </w:r>
      <w:r w:rsidRPr="005A7A84">
        <w:rPr>
          <w:rFonts w:ascii="Arial" w:hAnsi="Arial" w:cs="Arial"/>
          <w:b/>
          <w:sz w:val="20"/>
        </w:rPr>
        <w:t xml:space="preserve"> to </w:t>
      </w:r>
      <w:r w:rsidR="005417BF" w:rsidRPr="005A7A84">
        <w:rPr>
          <w:rFonts w:ascii="Arial" w:hAnsi="Arial" w:cs="Arial"/>
          <w:b/>
          <w:sz w:val="20"/>
        </w:rPr>
        <w:t>Feb 2014</w:t>
      </w:r>
      <w:r w:rsidR="000D33ED" w:rsidRPr="005A7A84">
        <w:rPr>
          <w:rFonts w:ascii="Arial" w:hAnsi="Arial" w:cs="Arial"/>
          <w:b/>
          <w:sz w:val="20"/>
        </w:rPr>
        <w:t>:</w:t>
      </w:r>
      <w:r w:rsidR="001E5BB0" w:rsidRPr="005A7A84">
        <w:rPr>
          <w:rFonts w:ascii="Arial" w:hAnsi="Arial" w:cs="Arial"/>
          <w:b/>
          <w:sz w:val="20"/>
        </w:rPr>
        <w:t xml:space="preserve"> IT  Field Engineer for CommTech 2000 , Manchester, UK</w:t>
      </w:r>
    </w:p>
    <w:p w:rsidR="001E5BB0" w:rsidRDefault="001E5BB0" w:rsidP="001E5BB0">
      <w:pPr>
        <w:numPr>
          <w:ilvl w:val="0"/>
          <w:numId w:val="18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Virtualisation (Creation, Installation, Management)of Virtual Machine, Hyper V, </w:t>
      </w:r>
    </w:p>
    <w:p w:rsidR="00E0290F" w:rsidRPr="00E0290F" w:rsidRDefault="00E0290F" w:rsidP="00E0290F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E0290F">
        <w:rPr>
          <w:rFonts w:ascii="Arial" w:hAnsi="Arial" w:cs="Arial"/>
          <w:sz w:val="20"/>
        </w:rPr>
        <w:t>Backup a</w:t>
      </w:r>
      <w:r>
        <w:rPr>
          <w:rFonts w:ascii="Arial" w:hAnsi="Arial" w:cs="Arial"/>
          <w:sz w:val="20"/>
        </w:rPr>
        <w:t xml:space="preserve">nd disaster recovery </w:t>
      </w:r>
    </w:p>
    <w:p w:rsidR="001E5BB0" w:rsidRDefault="001E5BB0" w:rsidP="001E5BB0">
      <w:pPr>
        <w:numPr>
          <w:ilvl w:val="0"/>
          <w:numId w:val="18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Windows XP, 7, 8, Server 2003, Server 2008, SBS Server 2008, </w:t>
      </w:r>
    </w:p>
    <w:p w:rsidR="00CF0E95" w:rsidRDefault="00E0290F" w:rsidP="00E0290F">
      <w:pPr>
        <w:numPr>
          <w:ilvl w:val="0"/>
          <w:numId w:val="18"/>
        </w:numPr>
        <w:outlineLvl w:val="0"/>
        <w:rPr>
          <w:rFonts w:ascii="Arial" w:hAnsi="Arial" w:cs="Arial"/>
          <w:sz w:val="20"/>
        </w:rPr>
      </w:pPr>
      <w:r w:rsidRPr="00E0290F">
        <w:rPr>
          <w:rFonts w:ascii="Arial" w:hAnsi="Arial" w:cs="Arial"/>
          <w:sz w:val="20"/>
        </w:rPr>
        <w:t>Installation, Maintenance &amp; Support (Hardware and Software) ‘Upgrades</w:t>
      </w:r>
    </w:p>
    <w:p w:rsidR="00E46555" w:rsidRDefault="00CF0E95" w:rsidP="00E0290F">
      <w:pPr>
        <w:numPr>
          <w:ilvl w:val="0"/>
          <w:numId w:val="18"/>
        </w:numPr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color w:val="222222"/>
          <w:sz w:val="21"/>
          <w:szCs w:val="21"/>
        </w:rPr>
        <w:t>Networking, Firewalls,</w:t>
      </w:r>
      <w:r w:rsidRPr="00CF0E95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VMWare </w:t>
      </w:r>
    </w:p>
    <w:p w:rsidR="00E46555" w:rsidRPr="005A7A84" w:rsidRDefault="00E46555" w:rsidP="00E46555">
      <w:pPr>
        <w:numPr>
          <w:ilvl w:val="0"/>
          <w:numId w:val="18"/>
        </w:num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Troubleshooting XP, Windows 7,8</w:t>
      </w:r>
    </w:p>
    <w:p w:rsidR="001E5BB0" w:rsidRPr="005A7A84" w:rsidRDefault="001E5BB0" w:rsidP="00476FC5">
      <w:pPr>
        <w:numPr>
          <w:ilvl w:val="0"/>
          <w:numId w:val="18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 xml:space="preserve">Microsoft Office, Exchange, </w:t>
      </w:r>
      <w:r w:rsidR="005E4533" w:rsidRPr="005A7A84">
        <w:rPr>
          <w:rFonts w:ascii="Arial" w:hAnsi="Arial" w:cs="Arial"/>
          <w:sz w:val="20"/>
        </w:rPr>
        <w:t>Arcserve, Symantec, Citrix,</w:t>
      </w:r>
      <w:r w:rsidRPr="005A7A84">
        <w:rPr>
          <w:rFonts w:ascii="Arial" w:hAnsi="Arial" w:cs="Arial"/>
          <w:sz w:val="20"/>
        </w:rPr>
        <w:t>Sage,…</w:t>
      </w:r>
    </w:p>
    <w:p w:rsidR="009C574A" w:rsidRPr="005A7A84" w:rsidRDefault="009C574A" w:rsidP="00476FC5">
      <w:pPr>
        <w:numPr>
          <w:ilvl w:val="0"/>
          <w:numId w:val="18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>Hardware - Servers / PCs / Printers / LAN hardware </w:t>
      </w:r>
    </w:p>
    <w:p w:rsidR="009C574A" w:rsidRPr="005A7A84" w:rsidRDefault="009C574A" w:rsidP="00476FC5">
      <w:pPr>
        <w:numPr>
          <w:ilvl w:val="0"/>
          <w:numId w:val="18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>Software - Server &amp; Desktop operating systems / E-mail / Desktop applications </w:t>
      </w:r>
    </w:p>
    <w:p w:rsidR="009C574A" w:rsidRPr="005A7A84" w:rsidRDefault="009C7147" w:rsidP="00476FC5">
      <w:pPr>
        <w:numPr>
          <w:ilvl w:val="0"/>
          <w:numId w:val="18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>LAN &amp; WAN</w:t>
      </w:r>
      <w:r w:rsidR="009C574A" w:rsidRPr="005A7A84">
        <w:rPr>
          <w:rFonts w:ascii="Arial" w:hAnsi="Arial" w:cs="Arial"/>
          <w:sz w:val="20"/>
        </w:rPr>
        <w:t xml:space="preserve"> experience</w:t>
      </w:r>
      <w:r w:rsidRPr="005A7A84">
        <w:rPr>
          <w:rFonts w:ascii="Arial" w:hAnsi="Arial" w:cs="Arial"/>
          <w:sz w:val="20"/>
        </w:rPr>
        <w:t>s</w:t>
      </w:r>
    </w:p>
    <w:p w:rsidR="009C574A" w:rsidRPr="005A7A84" w:rsidRDefault="009C574A" w:rsidP="00476FC5">
      <w:pPr>
        <w:numPr>
          <w:ilvl w:val="0"/>
          <w:numId w:val="18"/>
        </w:numPr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>Mobile Device Management (android / IOS / Blackberry, windows)</w:t>
      </w:r>
    </w:p>
    <w:p w:rsidR="001E5BB0" w:rsidRPr="005A7A84" w:rsidRDefault="00890C5A" w:rsidP="00BD4697">
      <w:pPr>
        <w:tabs>
          <w:tab w:val="left" w:pos="1985"/>
        </w:tabs>
        <w:ind w:firstLine="1275"/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 </w:t>
      </w:r>
      <w:r w:rsidR="009C574A" w:rsidRPr="005A7A84">
        <w:rPr>
          <w:rFonts w:ascii="Arial" w:hAnsi="Arial" w:cs="Arial"/>
          <w:sz w:val="20"/>
        </w:rPr>
        <w:t xml:space="preserve"> Backup/Restore from Files &amp; Folders to BMR</w:t>
      </w:r>
      <w:r w:rsidR="00BD4697" w:rsidRPr="005A7A84">
        <w:rPr>
          <w:rFonts w:ascii="Arial" w:hAnsi="Arial" w:cs="Arial"/>
          <w:sz w:val="20"/>
        </w:rPr>
        <w:br/>
      </w:r>
      <w:r w:rsidR="007C7AF3" w:rsidRPr="005A7A84">
        <w:rPr>
          <w:rFonts w:ascii="Arial" w:hAnsi="Arial" w:cs="Arial"/>
          <w:b/>
          <w:sz w:val="20"/>
        </w:rPr>
        <w:t>Jan - Feb</w:t>
      </w:r>
      <w:r w:rsidR="009C574A" w:rsidRPr="005A7A84">
        <w:rPr>
          <w:rFonts w:ascii="Arial" w:hAnsi="Arial" w:cs="Arial"/>
          <w:sz w:val="20"/>
        </w:rPr>
        <w:t xml:space="preserve"> </w:t>
      </w:r>
      <w:r w:rsidR="000241A7" w:rsidRPr="005A7A84">
        <w:rPr>
          <w:rFonts w:ascii="Arial" w:hAnsi="Arial" w:cs="Arial"/>
          <w:b/>
          <w:sz w:val="20"/>
        </w:rPr>
        <w:t>2013</w:t>
      </w:r>
      <w:r w:rsidR="00685D1E" w:rsidRPr="005A7A84">
        <w:rPr>
          <w:rFonts w:ascii="Arial" w:hAnsi="Arial" w:cs="Arial"/>
          <w:b/>
          <w:sz w:val="20"/>
        </w:rPr>
        <w:t xml:space="preserve">   </w:t>
      </w:r>
      <w:r w:rsidR="00B06CB1" w:rsidRPr="005A7A84">
        <w:rPr>
          <w:rFonts w:ascii="Arial" w:hAnsi="Arial" w:cs="Arial"/>
          <w:b/>
          <w:sz w:val="20"/>
        </w:rPr>
        <w:t xml:space="preserve">IT </w:t>
      </w:r>
      <w:r w:rsidR="001E5BB0" w:rsidRPr="005A7A84">
        <w:rPr>
          <w:rFonts w:ascii="Arial" w:hAnsi="Arial" w:cs="Arial"/>
          <w:b/>
          <w:sz w:val="20"/>
        </w:rPr>
        <w:t>Deployment Engineer for Tynans, Wigan, UK</w:t>
      </w:r>
      <w:r w:rsidR="00685D1E" w:rsidRPr="005A7A84">
        <w:rPr>
          <w:rFonts w:ascii="Arial" w:hAnsi="Arial" w:cs="Arial"/>
          <w:b/>
          <w:sz w:val="20"/>
        </w:rPr>
        <w:t xml:space="preserve"> </w:t>
      </w:r>
    </w:p>
    <w:p w:rsidR="00CD3931" w:rsidRPr="005A7A84" w:rsidRDefault="001E5BB0" w:rsidP="001E5BB0">
      <w:pPr>
        <w:numPr>
          <w:ilvl w:val="0"/>
          <w:numId w:val="18"/>
        </w:numPr>
        <w:ind w:hanging="359"/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>Installation and deployment new equipment for Kingfisher at B&amp;Q stores around England</w:t>
      </w:r>
      <w:r w:rsidRPr="005A7A84">
        <w:rPr>
          <w:rFonts w:ascii="Arial" w:hAnsi="Arial" w:cs="Arial"/>
          <w:sz w:val="20"/>
        </w:rPr>
        <w:br/>
        <w:t>(Windows 7)</w:t>
      </w:r>
    </w:p>
    <w:p w:rsidR="00685D1E" w:rsidRPr="005A7A84" w:rsidRDefault="007C7AF3">
      <w:pPr>
        <w:pStyle w:val="BodyTextIndent"/>
        <w:rPr>
          <w:rFonts w:ascii="Arial" w:hAnsi="Arial" w:cs="Arial"/>
          <w:sz w:val="20"/>
        </w:rPr>
      </w:pPr>
      <w:r w:rsidRPr="005A7A84">
        <w:rPr>
          <w:rFonts w:ascii="Arial" w:hAnsi="Arial" w:cs="Arial"/>
          <w:b/>
          <w:sz w:val="20"/>
        </w:rPr>
        <w:t xml:space="preserve">Nov –Dec </w:t>
      </w:r>
      <w:r w:rsidR="00543941" w:rsidRPr="005A7A84">
        <w:rPr>
          <w:rFonts w:ascii="Arial" w:hAnsi="Arial" w:cs="Arial"/>
          <w:b/>
          <w:sz w:val="20"/>
        </w:rPr>
        <w:t>2012</w:t>
      </w:r>
      <w:r w:rsidR="00676A30" w:rsidRPr="005A7A84">
        <w:rPr>
          <w:rFonts w:ascii="Arial" w:hAnsi="Arial" w:cs="Arial"/>
          <w:sz w:val="20"/>
        </w:rPr>
        <w:t xml:space="preserve"> </w:t>
      </w:r>
      <w:r w:rsidR="00E72FE3" w:rsidRPr="005A7A84">
        <w:rPr>
          <w:rFonts w:ascii="Arial" w:hAnsi="Arial" w:cs="Arial"/>
          <w:sz w:val="20"/>
        </w:rPr>
        <w:t xml:space="preserve"> </w:t>
      </w:r>
      <w:r w:rsidR="00E72FE3" w:rsidRPr="005A7A84">
        <w:rPr>
          <w:rFonts w:ascii="Arial" w:hAnsi="Arial" w:cs="Arial"/>
          <w:b/>
          <w:sz w:val="20"/>
        </w:rPr>
        <w:t>Cerco Training’s intensive Computer Systems &amp; Network Support course</w:t>
      </w:r>
      <w:r w:rsidR="00E72FE3" w:rsidRPr="005A7A84">
        <w:rPr>
          <w:rFonts w:ascii="Arial" w:hAnsi="Arial" w:cs="Arial"/>
          <w:sz w:val="20"/>
        </w:rPr>
        <w:t xml:space="preserve"> </w:t>
      </w:r>
    </w:p>
    <w:p w:rsidR="00583465" w:rsidRPr="005A7A84" w:rsidRDefault="00685D1E" w:rsidP="00583465">
      <w:pPr>
        <w:pStyle w:val="BodyTextIndent"/>
        <w:ind w:hanging="414"/>
        <w:rPr>
          <w:rFonts w:ascii="Arial" w:hAnsi="Arial" w:cs="Arial"/>
          <w:sz w:val="20"/>
        </w:rPr>
      </w:pPr>
      <w:r w:rsidRPr="005A7A84">
        <w:rPr>
          <w:rFonts w:ascii="Arial" w:hAnsi="Arial" w:cs="Arial"/>
          <w:b/>
          <w:sz w:val="20"/>
        </w:rPr>
        <w:t xml:space="preserve">         </w:t>
      </w:r>
      <w:r w:rsidR="00E72FE3" w:rsidRPr="005A7A84">
        <w:rPr>
          <w:rFonts w:ascii="Arial" w:hAnsi="Arial" w:cs="Arial"/>
          <w:sz w:val="20"/>
        </w:rPr>
        <w:t>Practical experience of installation, repair and maintenance on a wide range of software and hardware products</w:t>
      </w:r>
      <w:r w:rsidR="00583465">
        <w:rPr>
          <w:rFonts w:ascii="Arial" w:hAnsi="Arial" w:cs="Arial"/>
          <w:sz w:val="20"/>
        </w:rPr>
        <w:t>.</w:t>
      </w:r>
    </w:p>
    <w:p w:rsidR="00E72FE3" w:rsidRPr="005A7A84" w:rsidRDefault="00E72FE3" w:rsidP="001E5BB0">
      <w:pPr>
        <w:ind w:left="1494"/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.</w:t>
      </w:r>
    </w:p>
    <w:p w:rsidR="00E72FE3" w:rsidRPr="005A7A84" w:rsidRDefault="00E72FE3">
      <w:pPr>
        <w:pStyle w:val="Heading1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Qualifications </w:t>
      </w:r>
    </w:p>
    <w:p w:rsidR="005A7A84" w:rsidRPr="005A7A84" w:rsidRDefault="00E72FE3" w:rsidP="007B332E">
      <w:pPr>
        <w:ind w:left="1560"/>
        <w:jc w:val="both"/>
        <w:outlineLvl w:val="0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>Cerco Certificate in Systems &amp; Networking (CCSN)</w:t>
      </w:r>
    </w:p>
    <w:p w:rsidR="00E70F87" w:rsidRPr="005A7A84" w:rsidRDefault="00E70F87" w:rsidP="00A35A59">
      <w:pPr>
        <w:pStyle w:val="BodyTextIndent"/>
        <w:jc w:val="left"/>
        <w:rPr>
          <w:rFonts w:ascii="Arial" w:hAnsi="Arial" w:cs="Arial"/>
          <w:b/>
          <w:sz w:val="20"/>
        </w:rPr>
      </w:pPr>
    </w:p>
    <w:p w:rsidR="00A35A59" w:rsidRPr="005A7A84" w:rsidRDefault="00E70F87" w:rsidP="00A35A59">
      <w:pPr>
        <w:pStyle w:val="BodyTextIndent"/>
        <w:jc w:val="left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b/>
          <w:sz w:val="20"/>
        </w:rPr>
        <w:t xml:space="preserve"> </w:t>
      </w:r>
      <w:r w:rsidR="007C7AF3" w:rsidRPr="005A7A84">
        <w:rPr>
          <w:rFonts w:ascii="Arial" w:hAnsi="Arial" w:cs="Arial"/>
          <w:b/>
          <w:sz w:val="20"/>
        </w:rPr>
        <w:t xml:space="preserve">Sept </w:t>
      </w:r>
      <w:r w:rsidR="00A35A59" w:rsidRPr="005A7A84">
        <w:rPr>
          <w:rFonts w:ascii="Arial" w:hAnsi="Arial" w:cs="Arial"/>
          <w:b/>
          <w:sz w:val="20"/>
        </w:rPr>
        <w:t>2009</w:t>
      </w:r>
      <w:r w:rsidR="005D5323" w:rsidRPr="005A7A84">
        <w:rPr>
          <w:rFonts w:ascii="Arial" w:hAnsi="Arial" w:cs="Arial"/>
          <w:b/>
          <w:sz w:val="20"/>
        </w:rPr>
        <w:t xml:space="preserve"> </w:t>
      </w:r>
      <w:r w:rsidR="007C7AF3" w:rsidRPr="005A7A84">
        <w:rPr>
          <w:rFonts w:ascii="Arial" w:hAnsi="Arial" w:cs="Arial"/>
          <w:b/>
          <w:sz w:val="20"/>
        </w:rPr>
        <w:t>-</w:t>
      </w:r>
      <w:r w:rsidR="005D5323" w:rsidRPr="005A7A84">
        <w:rPr>
          <w:rFonts w:ascii="Arial" w:hAnsi="Arial" w:cs="Arial"/>
          <w:b/>
          <w:sz w:val="20"/>
        </w:rPr>
        <w:t xml:space="preserve"> </w:t>
      </w:r>
      <w:r w:rsidR="007C7AF3" w:rsidRPr="005A7A84">
        <w:rPr>
          <w:rFonts w:ascii="Arial" w:hAnsi="Arial" w:cs="Arial"/>
          <w:b/>
          <w:sz w:val="20"/>
        </w:rPr>
        <w:t>Sept2012</w:t>
      </w:r>
      <w:r w:rsidR="00A35A59" w:rsidRPr="005A7A84">
        <w:rPr>
          <w:rFonts w:ascii="Arial" w:hAnsi="Arial" w:cs="Arial"/>
          <w:b/>
          <w:sz w:val="20"/>
        </w:rPr>
        <w:t xml:space="preserve"> </w:t>
      </w:r>
      <w:r w:rsidR="00D114D5" w:rsidRPr="005A7A84">
        <w:rPr>
          <w:rFonts w:ascii="Arial" w:hAnsi="Arial" w:cs="Arial"/>
          <w:b/>
          <w:sz w:val="20"/>
        </w:rPr>
        <w:t xml:space="preserve">     </w:t>
      </w:r>
      <w:r w:rsidR="007F49FE" w:rsidRPr="005A7A84">
        <w:rPr>
          <w:rFonts w:ascii="Arial" w:hAnsi="Arial" w:cs="Arial"/>
          <w:b/>
          <w:sz w:val="20"/>
        </w:rPr>
        <w:t>November 2012</w:t>
      </w:r>
      <w:r w:rsidR="00A35A59" w:rsidRPr="005A7A84">
        <w:rPr>
          <w:rFonts w:ascii="Arial" w:hAnsi="Arial" w:cs="Arial"/>
          <w:b/>
          <w:sz w:val="20"/>
        </w:rPr>
        <w:t xml:space="preserve"> - Empreinte Skills Centre Project Manager (Liverpool)</w:t>
      </w:r>
    </w:p>
    <w:p w:rsidR="001E5BB0" w:rsidRPr="005A7A84" w:rsidRDefault="007F49FE" w:rsidP="004240C2">
      <w:pPr>
        <w:pStyle w:val="BodyTextIndent"/>
        <w:ind w:firstLine="0"/>
        <w:jc w:val="left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As</w:t>
      </w:r>
      <w:r w:rsidR="00A35A59" w:rsidRPr="005A7A84">
        <w:rPr>
          <w:rFonts w:ascii="Arial" w:hAnsi="Arial" w:cs="Arial"/>
          <w:sz w:val="20"/>
        </w:rPr>
        <w:t xml:space="preserve"> a standalone professional actively supporting the at all levels (managers and staff) with comprehensive services; leading edge technology with exceptional people skills.  I have successfully set up and managed a training centre in Liverpool to providing IT skills; </w:t>
      </w:r>
    </w:p>
    <w:p w:rsidR="00A35A59" w:rsidRPr="005A7A84" w:rsidRDefault="00A35A59" w:rsidP="004240C2">
      <w:pPr>
        <w:pStyle w:val="BodyTextIndent"/>
        <w:ind w:firstLine="0"/>
        <w:jc w:val="left"/>
        <w:rPr>
          <w:rFonts w:ascii="Arial" w:hAnsi="Arial" w:cs="Arial"/>
          <w:sz w:val="20"/>
        </w:rPr>
      </w:pPr>
      <w:r w:rsidRPr="005A7A84">
        <w:rPr>
          <w:rFonts w:ascii="Arial" w:hAnsi="Arial" w:cs="Arial"/>
          <w:b/>
          <w:sz w:val="20"/>
        </w:rPr>
        <w:t>Duties &amp; Responsibilities</w:t>
      </w:r>
      <w:r w:rsidRPr="005A7A84">
        <w:rPr>
          <w:rFonts w:ascii="Arial" w:hAnsi="Arial" w:cs="Arial"/>
          <w:sz w:val="20"/>
        </w:rPr>
        <w:br/>
      </w:r>
      <w:r w:rsidRPr="005A7A84">
        <w:rPr>
          <w:rFonts w:ascii="Arial" w:hAnsi="Arial" w:cs="Arial"/>
          <w:b/>
          <w:sz w:val="20"/>
        </w:rPr>
        <w:t>Technical Support</w:t>
      </w:r>
      <w:r w:rsidR="00FE0D59" w:rsidRPr="005A7A84">
        <w:rPr>
          <w:rFonts w:ascii="Arial" w:hAnsi="Arial" w:cs="Arial"/>
          <w:sz w:val="20"/>
        </w:rPr>
        <w:br/>
      </w:r>
      <w:r w:rsidRPr="005A7A84">
        <w:rPr>
          <w:rFonts w:ascii="Arial" w:hAnsi="Arial" w:cs="Arial"/>
          <w:sz w:val="20"/>
        </w:rPr>
        <w:t xml:space="preserve"> Install and support, maintain, </w:t>
      </w:r>
      <w:r w:rsidR="00FE0D59" w:rsidRPr="005A7A84">
        <w:rPr>
          <w:rFonts w:ascii="Arial" w:hAnsi="Arial" w:cs="Arial"/>
          <w:sz w:val="20"/>
        </w:rPr>
        <w:t>manage network system routine</w:t>
      </w:r>
      <w:r w:rsidR="00FE0D59" w:rsidRPr="005A7A84">
        <w:rPr>
          <w:rFonts w:ascii="Arial" w:hAnsi="Arial" w:cs="Arial"/>
          <w:sz w:val="20"/>
        </w:rPr>
        <w:br/>
        <w:t xml:space="preserve"> </w:t>
      </w:r>
      <w:r w:rsidRPr="005A7A84">
        <w:rPr>
          <w:rFonts w:ascii="Arial" w:hAnsi="Arial" w:cs="Arial"/>
          <w:sz w:val="20"/>
        </w:rPr>
        <w:t>Providing a full range of support services to management team, staff, clients and</w:t>
      </w:r>
      <w:r w:rsidRPr="005A7A84">
        <w:rPr>
          <w:rFonts w:ascii="Arial" w:hAnsi="Arial" w:cs="Arial"/>
          <w:sz w:val="20"/>
        </w:rPr>
        <w:br/>
        <w:t xml:space="preserve"> service users including advice and troubleshooting</w:t>
      </w:r>
    </w:p>
    <w:p w:rsidR="00A35A59" w:rsidRPr="005A7A84" w:rsidRDefault="00A35A59" w:rsidP="004240C2">
      <w:pPr>
        <w:pStyle w:val="BodyTextIndent"/>
        <w:ind w:firstLine="0"/>
        <w:jc w:val="left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b/>
          <w:sz w:val="20"/>
        </w:rPr>
        <w:t>Training &amp; Information</w:t>
      </w:r>
    </w:p>
    <w:p w:rsidR="00A35A59" w:rsidRPr="005A7A84" w:rsidRDefault="00A35A59" w:rsidP="004240C2">
      <w:pPr>
        <w:pStyle w:val="BodyTextIndent"/>
        <w:ind w:firstLine="0"/>
        <w:jc w:val="left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Responsible for supporting and assisting internal Microsoft users and other specifics job related Software users within the company.</w:t>
      </w:r>
    </w:p>
    <w:p w:rsidR="00A35A59" w:rsidRPr="005A7A84" w:rsidRDefault="00A35A59" w:rsidP="004240C2">
      <w:pPr>
        <w:pStyle w:val="BodyTextIndent"/>
        <w:ind w:firstLine="0"/>
        <w:jc w:val="left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Organize, deliver training and support to staff, clients Microsoft office users. providing full Microsoft package training (Word process, Spreadsheet, Access, PowerPoint),</w:t>
      </w:r>
    </w:p>
    <w:p w:rsidR="00A35A59" w:rsidRPr="005A7A84" w:rsidRDefault="00A35A59" w:rsidP="004240C2">
      <w:pPr>
        <w:pStyle w:val="BodyTextIndent"/>
        <w:ind w:firstLine="0"/>
        <w:jc w:val="left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>IT skills from the beginning to ECDL certification to foreign learners.</w:t>
      </w:r>
    </w:p>
    <w:p w:rsidR="00A35A59" w:rsidRPr="005A7A84" w:rsidRDefault="005D5323" w:rsidP="002E1E7B">
      <w:pPr>
        <w:pStyle w:val="BodyTextIndent"/>
        <w:jc w:val="left"/>
        <w:rPr>
          <w:rFonts w:ascii="Arial" w:hAnsi="Arial" w:cs="Arial"/>
          <w:sz w:val="20"/>
        </w:rPr>
      </w:pPr>
      <w:r w:rsidRPr="005A7A84">
        <w:rPr>
          <w:rFonts w:ascii="Arial" w:hAnsi="Arial" w:cs="Arial"/>
          <w:b/>
          <w:sz w:val="20"/>
        </w:rPr>
        <w:t>Oct</w:t>
      </w:r>
      <w:r w:rsidR="00A35A59" w:rsidRPr="005A7A84">
        <w:rPr>
          <w:rFonts w:ascii="Arial" w:hAnsi="Arial" w:cs="Arial"/>
          <w:b/>
          <w:sz w:val="20"/>
        </w:rPr>
        <w:t xml:space="preserve"> 2003 - Dec 2006</w:t>
      </w:r>
      <w:r w:rsidR="00A35A59" w:rsidRPr="005A7A84">
        <w:rPr>
          <w:rFonts w:ascii="Arial" w:hAnsi="Arial" w:cs="Arial"/>
          <w:sz w:val="20"/>
        </w:rPr>
        <w:t xml:space="preserve">: </w:t>
      </w:r>
      <w:r w:rsidR="00A35A59" w:rsidRPr="005A7A84">
        <w:rPr>
          <w:rFonts w:ascii="Arial" w:hAnsi="Arial" w:cs="Arial"/>
          <w:b/>
          <w:sz w:val="20"/>
        </w:rPr>
        <w:t>DVI –NETWORK - IT Technician (2nd and 1st line support</w:t>
      </w:r>
      <w:r w:rsidR="004240C2" w:rsidRPr="005A7A84">
        <w:rPr>
          <w:rFonts w:ascii="Arial" w:hAnsi="Arial" w:cs="Arial"/>
          <w:b/>
          <w:sz w:val="20"/>
        </w:rPr>
        <w:t>.</w:t>
      </w:r>
      <w:r w:rsidR="00A35A59" w:rsidRPr="005A7A84">
        <w:rPr>
          <w:rFonts w:ascii="Arial" w:hAnsi="Arial" w:cs="Arial"/>
          <w:b/>
          <w:sz w:val="20"/>
        </w:rPr>
        <w:t>)</w:t>
      </w:r>
      <w:r w:rsidR="00A35A59" w:rsidRPr="005A7A84">
        <w:rPr>
          <w:rFonts w:ascii="Arial" w:hAnsi="Arial" w:cs="Arial"/>
          <w:sz w:val="20"/>
        </w:rPr>
        <w:br/>
        <w:t xml:space="preserve"> Duties &amp; responsibilities Management &amp; Technical</w:t>
      </w:r>
      <w:r w:rsidR="004240C2" w:rsidRPr="005A7A84">
        <w:rPr>
          <w:rFonts w:ascii="Arial" w:hAnsi="Arial" w:cs="Arial"/>
          <w:sz w:val="20"/>
        </w:rPr>
        <w:t>.</w:t>
      </w:r>
      <w:r w:rsidR="004240C2" w:rsidRPr="005A7A84">
        <w:rPr>
          <w:rFonts w:ascii="Arial" w:hAnsi="Arial" w:cs="Arial"/>
          <w:sz w:val="20"/>
        </w:rPr>
        <w:br/>
      </w:r>
      <w:r w:rsidR="00A35A59" w:rsidRPr="005A7A84">
        <w:rPr>
          <w:rFonts w:ascii="Arial" w:hAnsi="Arial" w:cs="Arial"/>
          <w:sz w:val="20"/>
        </w:rPr>
        <w:t xml:space="preserve"> Support Microsoft office </w:t>
      </w:r>
      <w:r w:rsidR="0019005E" w:rsidRPr="005A7A84">
        <w:rPr>
          <w:rFonts w:ascii="Arial" w:hAnsi="Arial" w:cs="Arial"/>
          <w:sz w:val="20"/>
        </w:rPr>
        <w:t>,</w:t>
      </w:r>
      <w:r w:rsidR="00A35A59" w:rsidRPr="005A7A84">
        <w:rPr>
          <w:rFonts w:ascii="Arial" w:hAnsi="Arial" w:cs="Arial"/>
          <w:sz w:val="20"/>
        </w:rPr>
        <w:t xml:space="preserve"> lotus </w:t>
      </w:r>
      <w:r w:rsidR="0019005E" w:rsidRPr="005A7A84">
        <w:rPr>
          <w:rFonts w:ascii="Arial" w:hAnsi="Arial" w:cs="Arial"/>
          <w:sz w:val="20"/>
        </w:rPr>
        <w:t>Notes and D</w:t>
      </w:r>
      <w:r w:rsidR="00A35A59" w:rsidRPr="005A7A84">
        <w:rPr>
          <w:rFonts w:ascii="Arial" w:hAnsi="Arial" w:cs="Arial"/>
          <w:sz w:val="20"/>
        </w:rPr>
        <w:t xml:space="preserve">omino </w:t>
      </w:r>
      <w:r w:rsidR="0019005E" w:rsidRPr="005A7A84">
        <w:rPr>
          <w:rFonts w:ascii="Arial" w:hAnsi="Arial" w:cs="Arial"/>
          <w:sz w:val="20"/>
        </w:rPr>
        <w:t xml:space="preserve">enterprise </w:t>
      </w:r>
      <w:r w:rsidR="00A35A59" w:rsidRPr="005A7A84">
        <w:rPr>
          <w:rFonts w:ascii="Arial" w:hAnsi="Arial" w:cs="Arial"/>
          <w:sz w:val="20"/>
        </w:rPr>
        <w:t xml:space="preserve">users </w:t>
      </w:r>
      <w:r w:rsidR="0019005E" w:rsidRPr="005A7A84">
        <w:rPr>
          <w:rFonts w:ascii="Arial" w:hAnsi="Arial" w:cs="Arial"/>
          <w:sz w:val="20"/>
        </w:rPr>
        <w:t>.</w:t>
      </w:r>
      <w:r w:rsidR="00A35A59" w:rsidRPr="005A7A84">
        <w:rPr>
          <w:rFonts w:ascii="Arial" w:hAnsi="Arial" w:cs="Arial"/>
          <w:sz w:val="20"/>
        </w:rPr>
        <w:br/>
        <w:t xml:space="preserve"> Install and support, maintain, manage network routine and ensuring that the</w:t>
      </w:r>
      <w:r w:rsidR="00A35A59" w:rsidRPr="005A7A84">
        <w:rPr>
          <w:rFonts w:ascii="Arial" w:hAnsi="Arial" w:cs="Arial"/>
          <w:sz w:val="20"/>
        </w:rPr>
        <w:br/>
        <w:t xml:space="preserve"> technical needs of compan</w:t>
      </w:r>
      <w:r w:rsidR="0019005E" w:rsidRPr="005A7A84">
        <w:rPr>
          <w:rFonts w:ascii="Arial" w:hAnsi="Arial" w:cs="Arial"/>
          <w:sz w:val="20"/>
        </w:rPr>
        <w:t>ies we are dealing with  are met</w:t>
      </w:r>
      <w:r w:rsidR="00A35A59" w:rsidRPr="005A7A84">
        <w:rPr>
          <w:rFonts w:ascii="Arial" w:hAnsi="Arial" w:cs="Arial"/>
          <w:sz w:val="20"/>
        </w:rPr>
        <w:t xml:space="preserve"> and th</w:t>
      </w:r>
      <w:r w:rsidR="0019005E" w:rsidRPr="005A7A84">
        <w:rPr>
          <w:rFonts w:ascii="Arial" w:hAnsi="Arial" w:cs="Arial"/>
          <w:sz w:val="20"/>
        </w:rPr>
        <w:t>eir</w:t>
      </w:r>
      <w:r w:rsidR="00A35A59" w:rsidRPr="005A7A84">
        <w:rPr>
          <w:rFonts w:ascii="Arial" w:hAnsi="Arial" w:cs="Arial"/>
          <w:sz w:val="20"/>
        </w:rPr>
        <w:t xml:space="preserve"> </w:t>
      </w:r>
      <w:r w:rsidR="0019005E" w:rsidRPr="005A7A84">
        <w:rPr>
          <w:rFonts w:ascii="Arial" w:hAnsi="Arial" w:cs="Arial"/>
          <w:sz w:val="20"/>
        </w:rPr>
        <w:t xml:space="preserve">equipment </w:t>
      </w:r>
      <w:r w:rsidR="00A35A59" w:rsidRPr="005A7A84">
        <w:rPr>
          <w:rFonts w:ascii="Arial" w:hAnsi="Arial" w:cs="Arial"/>
          <w:sz w:val="20"/>
        </w:rPr>
        <w:t xml:space="preserve"> are up to the</w:t>
      </w:r>
      <w:r w:rsidR="00E70F87" w:rsidRPr="005A7A84">
        <w:rPr>
          <w:rFonts w:ascii="Arial" w:hAnsi="Arial" w:cs="Arial"/>
          <w:sz w:val="20"/>
        </w:rPr>
        <w:t xml:space="preserve"> </w:t>
      </w:r>
      <w:r w:rsidR="00A35A59" w:rsidRPr="005A7A84">
        <w:rPr>
          <w:rFonts w:ascii="Arial" w:hAnsi="Arial" w:cs="Arial"/>
          <w:sz w:val="20"/>
        </w:rPr>
        <w:t xml:space="preserve"> standard.</w:t>
      </w:r>
      <w:r w:rsidR="00A35A59" w:rsidRPr="005A7A84">
        <w:rPr>
          <w:rFonts w:ascii="Arial" w:hAnsi="Arial" w:cs="Arial"/>
          <w:sz w:val="20"/>
        </w:rPr>
        <w:br/>
        <w:t xml:space="preserve"> Organize, deliver training and support to clients Microsoft office users.</w:t>
      </w:r>
    </w:p>
    <w:p w:rsidR="008C5587" w:rsidRPr="005A7A84" w:rsidRDefault="002E1E7B" w:rsidP="004764D9">
      <w:pPr>
        <w:pStyle w:val="BodyTextIndent"/>
        <w:ind w:firstLine="0"/>
        <w:jc w:val="left"/>
        <w:rPr>
          <w:rFonts w:ascii="Arial" w:hAnsi="Arial" w:cs="Arial"/>
          <w:sz w:val="20"/>
        </w:rPr>
      </w:pPr>
      <w:r w:rsidRPr="005A7A84">
        <w:rPr>
          <w:rFonts w:ascii="Arial" w:hAnsi="Arial" w:cs="Arial"/>
          <w:sz w:val="20"/>
        </w:rPr>
        <w:t xml:space="preserve">          </w:t>
      </w:r>
    </w:p>
    <w:p w:rsidR="00E72FE3" w:rsidRPr="005A7A84" w:rsidRDefault="00E72FE3">
      <w:pPr>
        <w:jc w:val="both"/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b/>
          <w:sz w:val="20"/>
          <w:u w:val="single"/>
        </w:rPr>
        <w:t>Education/Training:</w:t>
      </w:r>
    </w:p>
    <w:p w:rsidR="00E72FE3" w:rsidRPr="005A7A84" w:rsidRDefault="00543941" w:rsidP="004C500D">
      <w:pPr>
        <w:tabs>
          <w:tab w:val="left" w:pos="1080"/>
          <w:tab w:val="left" w:pos="1134"/>
        </w:tabs>
        <w:rPr>
          <w:rFonts w:ascii="Arial" w:hAnsi="Arial" w:cs="Arial"/>
          <w:sz w:val="20"/>
        </w:rPr>
      </w:pPr>
      <w:r w:rsidRPr="005A7A84">
        <w:rPr>
          <w:rFonts w:ascii="Arial" w:hAnsi="Arial" w:cs="Arial"/>
          <w:b/>
          <w:sz w:val="20"/>
        </w:rPr>
        <w:t>2012</w:t>
      </w:r>
      <w:r w:rsidR="004C500D" w:rsidRPr="005A7A84">
        <w:rPr>
          <w:rFonts w:ascii="Arial" w:hAnsi="Arial" w:cs="Arial"/>
          <w:sz w:val="20"/>
        </w:rPr>
        <w:t xml:space="preserve"> </w:t>
      </w:r>
      <w:r w:rsidR="004C500D" w:rsidRPr="005A7A84">
        <w:rPr>
          <w:rFonts w:ascii="Arial" w:hAnsi="Arial" w:cs="Arial"/>
          <w:sz w:val="20"/>
        </w:rPr>
        <w:tab/>
      </w:r>
      <w:r w:rsidR="00072AE8" w:rsidRPr="005A7A84">
        <w:rPr>
          <w:rFonts w:ascii="Arial" w:hAnsi="Arial" w:cs="Arial"/>
          <w:sz w:val="20"/>
        </w:rPr>
        <w:t>Cerco</w:t>
      </w:r>
      <w:r w:rsidR="00D74B1A" w:rsidRPr="005A7A84">
        <w:rPr>
          <w:rFonts w:ascii="Arial" w:hAnsi="Arial" w:cs="Arial"/>
          <w:sz w:val="20"/>
        </w:rPr>
        <w:t xml:space="preserve"> IT Training</w:t>
      </w:r>
      <w:r w:rsidR="00072AE8" w:rsidRPr="005A7A84">
        <w:rPr>
          <w:rFonts w:ascii="Arial" w:hAnsi="Arial" w:cs="Arial"/>
          <w:sz w:val="20"/>
        </w:rPr>
        <w:t xml:space="preserve"> &amp; Recruitment</w:t>
      </w:r>
      <w:r w:rsidR="00E72FE3" w:rsidRPr="005A7A84">
        <w:rPr>
          <w:rFonts w:ascii="Arial" w:hAnsi="Arial" w:cs="Arial"/>
          <w:sz w:val="20"/>
        </w:rPr>
        <w:t xml:space="preserve">:- </w:t>
      </w:r>
    </w:p>
    <w:p w:rsidR="00DE19C0" w:rsidRPr="005A7A84" w:rsidRDefault="00FB6F1E" w:rsidP="004C500D">
      <w:pPr>
        <w:pStyle w:val="BodyTextIndent"/>
        <w:tabs>
          <w:tab w:val="left" w:pos="1134"/>
        </w:tabs>
        <w:jc w:val="left"/>
        <w:rPr>
          <w:rFonts w:ascii="Arial" w:hAnsi="Arial" w:cs="Arial"/>
          <w:b/>
          <w:sz w:val="20"/>
        </w:rPr>
      </w:pPr>
      <w:r w:rsidRPr="005A7A84">
        <w:rPr>
          <w:rFonts w:ascii="Arial" w:hAnsi="Arial" w:cs="Arial"/>
          <w:sz w:val="20"/>
        </w:rPr>
        <w:t xml:space="preserve">                  </w:t>
      </w:r>
      <w:r w:rsidR="006F4CC0" w:rsidRPr="005A7A84">
        <w:rPr>
          <w:rFonts w:ascii="Arial" w:hAnsi="Arial" w:cs="Arial"/>
          <w:sz w:val="20"/>
        </w:rPr>
        <w:t xml:space="preserve"> </w:t>
      </w:r>
      <w:r w:rsidRPr="005A7A84">
        <w:rPr>
          <w:rFonts w:ascii="Arial" w:hAnsi="Arial" w:cs="Arial"/>
          <w:sz w:val="20"/>
        </w:rPr>
        <w:t xml:space="preserve"> </w:t>
      </w:r>
      <w:r w:rsidR="00572333" w:rsidRPr="005A7A84">
        <w:rPr>
          <w:rFonts w:ascii="Arial" w:hAnsi="Arial" w:cs="Arial"/>
          <w:sz w:val="20"/>
        </w:rPr>
        <w:t xml:space="preserve"> </w:t>
      </w:r>
      <w:r w:rsidR="00D74B1A" w:rsidRPr="005A7A84">
        <w:rPr>
          <w:rFonts w:ascii="Arial" w:hAnsi="Arial" w:cs="Arial"/>
          <w:sz w:val="20"/>
        </w:rPr>
        <w:t xml:space="preserve">Unique </w:t>
      </w:r>
      <w:r w:rsidR="00E72FE3" w:rsidRPr="005A7A84">
        <w:rPr>
          <w:rFonts w:ascii="Arial" w:hAnsi="Arial" w:cs="Arial"/>
          <w:sz w:val="20"/>
        </w:rPr>
        <w:t xml:space="preserve">Certificate in Systems </w:t>
      </w:r>
      <w:r w:rsidR="00D74B1A" w:rsidRPr="005A7A84">
        <w:rPr>
          <w:rFonts w:ascii="Arial" w:hAnsi="Arial" w:cs="Arial"/>
          <w:sz w:val="20"/>
        </w:rPr>
        <w:t>&amp; Networking (U</w:t>
      </w:r>
      <w:r w:rsidR="00E72FE3" w:rsidRPr="005A7A84">
        <w:rPr>
          <w:rFonts w:ascii="Arial" w:hAnsi="Arial" w:cs="Arial"/>
          <w:sz w:val="20"/>
        </w:rPr>
        <w:t>CSN)</w:t>
      </w:r>
    </w:p>
    <w:p w:rsidR="00F402E0" w:rsidRPr="005A7A84" w:rsidRDefault="00FE0D59" w:rsidP="004C500D">
      <w:pPr>
        <w:pStyle w:val="BodyTextIndent"/>
        <w:tabs>
          <w:tab w:val="left" w:pos="1134"/>
        </w:tabs>
        <w:jc w:val="left"/>
        <w:rPr>
          <w:rFonts w:ascii="Arial" w:hAnsi="Arial" w:cs="Arial"/>
          <w:sz w:val="20"/>
        </w:rPr>
      </w:pPr>
      <w:r w:rsidRPr="005A7A84">
        <w:rPr>
          <w:rFonts w:ascii="Arial" w:hAnsi="Arial" w:cs="Arial"/>
          <w:b/>
          <w:sz w:val="20"/>
        </w:rPr>
        <w:t>2012</w:t>
      </w:r>
      <w:r w:rsidRPr="005A7A84">
        <w:rPr>
          <w:rFonts w:ascii="Arial" w:hAnsi="Arial" w:cs="Arial"/>
          <w:sz w:val="20"/>
        </w:rPr>
        <w:t xml:space="preserve">            </w:t>
      </w:r>
      <w:r w:rsidR="00941628" w:rsidRPr="005A7A84">
        <w:rPr>
          <w:rFonts w:ascii="Arial" w:hAnsi="Arial" w:cs="Arial"/>
          <w:sz w:val="20"/>
        </w:rPr>
        <w:t xml:space="preserve">MCSE Windows server 2003 - 2008, </w:t>
      </w:r>
      <w:r w:rsidRPr="005A7A84">
        <w:rPr>
          <w:rFonts w:ascii="Arial" w:hAnsi="Arial" w:cs="Arial"/>
          <w:sz w:val="20"/>
        </w:rPr>
        <w:t>Windows 7</w:t>
      </w:r>
      <w:r w:rsidR="00F402E0" w:rsidRPr="005A7A84">
        <w:rPr>
          <w:rFonts w:ascii="Arial" w:hAnsi="Arial" w:cs="Arial"/>
          <w:sz w:val="20"/>
        </w:rPr>
        <w:t>, 8.1 &amp; 10</w:t>
      </w:r>
    </w:p>
    <w:p w:rsidR="00FB6F1E" w:rsidRPr="005A7A84" w:rsidRDefault="00F402E0" w:rsidP="004C500D">
      <w:pPr>
        <w:pStyle w:val="BodyTextIndent"/>
        <w:tabs>
          <w:tab w:val="left" w:pos="1134"/>
        </w:tabs>
        <w:jc w:val="left"/>
        <w:rPr>
          <w:rFonts w:ascii="Arial" w:hAnsi="Arial" w:cs="Arial"/>
          <w:sz w:val="20"/>
        </w:rPr>
      </w:pPr>
      <w:r w:rsidRPr="005A7A84">
        <w:rPr>
          <w:rFonts w:ascii="Arial" w:hAnsi="Arial" w:cs="Arial"/>
          <w:b/>
          <w:sz w:val="20"/>
        </w:rPr>
        <w:t xml:space="preserve">                  </w:t>
      </w:r>
      <w:r w:rsidR="00FE0D59" w:rsidRPr="005A7A84">
        <w:rPr>
          <w:rFonts w:ascii="Arial" w:hAnsi="Arial" w:cs="Arial"/>
          <w:sz w:val="20"/>
        </w:rPr>
        <w:t xml:space="preserve">  Installation, administration &amp; Troubleshooting</w:t>
      </w:r>
    </w:p>
    <w:p w:rsidR="00FE0D59" w:rsidRPr="005A7A84" w:rsidRDefault="0019005E" w:rsidP="004C500D">
      <w:pPr>
        <w:pStyle w:val="BodyTextIndent"/>
        <w:tabs>
          <w:tab w:val="left" w:pos="1134"/>
        </w:tabs>
        <w:jc w:val="left"/>
        <w:rPr>
          <w:rFonts w:ascii="Arial" w:hAnsi="Arial" w:cs="Arial"/>
          <w:sz w:val="20"/>
          <w:lang w:val="fr-FR"/>
        </w:rPr>
      </w:pPr>
      <w:r w:rsidRPr="005A7A84">
        <w:rPr>
          <w:rFonts w:ascii="Arial" w:hAnsi="Arial" w:cs="Arial"/>
          <w:sz w:val="20"/>
        </w:rPr>
        <w:t xml:space="preserve">                     </w:t>
      </w:r>
      <w:r w:rsidRPr="005A7A84">
        <w:rPr>
          <w:rFonts w:ascii="Arial" w:hAnsi="Arial" w:cs="Arial"/>
          <w:sz w:val="20"/>
          <w:lang w:val="fr-FR"/>
        </w:rPr>
        <w:t>E-care</w:t>
      </w:r>
      <w:r w:rsidR="00FE0D59" w:rsidRPr="005A7A84">
        <w:rPr>
          <w:rFonts w:ascii="Arial" w:hAnsi="Arial" w:cs="Arial"/>
          <w:sz w:val="20"/>
          <w:lang w:val="fr-FR"/>
        </w:rPr>
        <w:t>ers  IT  Training</w:t>
      </w:r>
    </w:p>
    <w:p w:rsidR="00F402E0" w:rsidRDefault="005A7A84" w:rsidP="00222B16">
      <w:pPr>
        <w:pStyle w:val="BodyTextIndent"/>
        <w:tabs>
          <w:tab w:val="left" w:pos="1134"/>
        </w:tabs>
        <w:ind w:left="0"/>
        <w:jc w:val="left"/>
        <w:rPr>
          <w:rFonts w:ascii="Arial" w:hAnsi="Arial" w:cs="Arial"/>
          <w:sz w:val="20"/>
          <w:lang w:val="fr-FR"/>
        </w:rPr>
      </w:pPr>
      <w:r>
        <w:rPr>
          <w:rFonts w:ascii="Arial" w:hAnsi="Arial" w:cs="Arial"/>
          <w:b/>
          <w:sz w:val="20"/>
          <w:lang w:val="fr-FR"/>
        </w:rPr>
        <w:t xml:space="preserve">                    </w:t>
      </w:r>
      <w:r w:rsidR="006F4CC0" w:rsidRPr="005A7A84">
        <w:rPr>
          <w:rFonts w:ascii="Arial" w:hAnsi="Arial" w:cs="Arial"/>
          <w:b/>
          <w:sz w:val="20"/>
          <w:lang w:val="fr-FR"/>
        </w:rPr>
        <w:t>2001</w:t>
      </w:r>
      <w:r w:rsidR="00572333" w:rsidRPr="005A7A84">
        <w:rPr>
          <w:rFonts w:ascii="Arial" w:hAnsi="Arial" w:cs="Arial"/>
          <w:sz w:val="20"/>
          <w:lang w:val="fr-FR"/>
        </w:rPr>
        <w:t xml:space="preserve">    </w:t>
      </w:r>
      <w:r w:rsidR="00FB6F1E" w:rsidRPr="005A7A84">
        <w:rPr>
          <w:rFonts w:ascii="Arial" w:hAnsi="Arial" w:cs="Arial"/>
          <w:sz w:val="20"/>
          <w:lang w:val="fr-FR"/>
        </w:rPr>
        <w:t xml:space="preserve">    </w:t>
      </w:r>
      <w:r w:rsidR="006F4CC0" w:rsidRPr="005A7A84">
        <w:rPr>
          <w:rFonts w:ascii="Arial" w:hAnsi="Arial" w:cs="Arial"/>
          <w:sz w:val="20"/>
          <w:lang w:val="fr-FR"/>
        </w:rPr>
        <w:t xml:space="preserve"> </w:t>
      </w:r>
      <w:r w:rsidR="00FB6F1E" w:rsidRPr="005A7A84">
        <w:rPr>
          <w:rFonts w:ascii="Arial" w:hAnsi="Arial" w:cs="Arial"/>
          <w:sz w:val="20"/>
          <w:lang w:val="fr-FR"/>
        </w:rPr>
        <w:t xml:space="preserve"> </w:t>
      </w:r>
      <w:r w:rsidR="006F4CC0" w:rsidRPr="005A7A84">
        <w:rPr>
          <w:rFonts w:ascii="Arial" w:hAnsi="Arial" w:cs="Arial"/>
          <w:sz w:val="20"/>
          <w:lang w:val="fr-FR"/>
        </w:rPr>
        <w:t xml:space="preserve"> </w:t>
      </w:r>
      <w:r w:rsidR="00FB6F1E" w:rsidRPr="005A7A84">
        <w:rPr>
          <w:rFonts w:ascii="Arial" w:hAnsi="Arial" w:cs="Arial"/>
          <w:sz w:val="20"/>
          <w:lang w:val="fr-FR"/>
        </w:rPr>
        <w:t xml:space="preserve"> Administration Domino - Learning Tree International</w:t>
      </w:r>
      <w:r w:rsidR="000517EA" w:rsidRPr="005A7A84">
        <w:rPr>
          <w:rFonts w:ascii="Arial" w:hAnsi="Arial" w:cs="Arial"/>
          <w:sz w:val="20"/>
          <w:lang w:val="fr-FR"/>
        </w:rPr>
        <w:t xml:space="preserve"> (Paris – France)</w:t>
      </w:r>
      <w:r w:rsidR="00FB6F1E" w:rsidRPr="005A7A84">
        <w:rPr>
          <w:rFonts w:ascii="Arial" w:hAnsi="Arial" w:cs="Arial"/>
          <w:sz w:val="20"/>
          <w:lang w:val="fr-FR"/>
        </w:rPr>
        <w:br/>
      </w:r>
      <w:r w:rsidR="006F4CC0" w:rsidRPr="005A7A84">
        <w:rPr>
          <w:rFonts w:ascii="Arial" w:hAnsi="Arial" w:cs="Arial"/>
          <w:b/>
          <w:sz w:val="20"/>
          <w:lang w:val="fr-FR"/>
        </w:rPr>
        <w:t>1997</w:t>
      </w:r>
      <w:r w:rsidR="006F4CC0" w:rsidRPr="005A7A84">
        <w:rPr>
          <w:rFonts w:ascii="Arial" w:hAnsi="Arial" w:cs="Arial"/>
          <w:sz w:val="20"/>
          <w:lang w:val="fr-FR"/>
        </w:rPr>
        <w:t xml:space="preserve">           </w:t>
      </w:r>
      <w:r w:rsidR="00FB6F1E" w:rsidRPr="005A7A84">
        <w:rPr>
          <w:rFonts w:ascii="Arial" w:hAnsi="Arial" w:cs="Arial"/>
          <w:sz w:val="20"/>
          <w:lang w:val="fr-FR"/>
        </w:rPr>
        <w:t xml:space="preserve"> Administration Lotus -  </w:t>
      </w:r>
      <w:r w:rsidR="0019005E" w:rsidRPr="005A7A84">
        <w:rPr>
          <w:rFonts w:ascii="Arial" w:hAnsi="Arial" w:cs="Arial"/>
          <w:sz w:val="20"/>
          <w:lang w:val="fr-FR"/>
        </w:rPr>
        <w:t>Hemisphere</w:t>
      </w:r>
      <w:r w:rsidR="00FB6F1E" w:rsidRPr="005A7A84">
        <w:rPr>
          <w:rFonts w:ascii="Arial" w:hAnsi="Arial" w:cs="Arial"/>
          <w:sz w:val="20"/>
          <w:lang w:val="fr-FR"/>
        </w:rPr>
        <w:t xml:space="preserve"> Groupware (France) </w:t>
      </w:r>
      <w:r w:rsidR="006F4CC0" w:rsidRPr="005A7A84">
        <w:rPr>
          <w:rFonts w:ascii="Arial" w:hAnsi="Arial" w:cs="Arial"/>
          <w:sz w:val="20"/>
          <w:lang w:val="fr-FR"/>
        </w:rPr>
        <w:br/>
      </w:r>
      <w:r w:rsidR="00FB6F1E" w:rsidRPr="005A7A84">
        <w:rPr>
          <w:rFonts w:ascii="Arial" w:hAnsi="Arial" w:cs="Arial"/>
          <w:b/>
          <w:sz w:val="20"/>
          <w:lang w:val="fr-FR"/>
        </w:rPr>
        <w:t>199</w:t>
      </w:r>
      <w:r w:rsidR="00FB6F1E" w:rsidRPr="005A7A84">
        <w:rPr>
          <w:rFonts w:ascii="Arial" w:hAnsi="Arial" w:cs="Arial"/>
          <w:sz w:val="20"/>
          <w:lang w:val="fr-FR"/>
        </w:rPr>
        <w:t xml:space="preserve">6           Network Management  E.I.C  </w:t>
      </w:r>
      <w:r w:rsidR="0019005E" w:rsidRPr="005A7A84">
        <w:rPr>
          <w:rFonts w:ascii="Arial" w:hAnsi="Arial" w:cs="Arial"/>
          <w:sz w:val="20"/>
          <w:lang w:val="fr-FR"/>
        </w:rPr>
        <w:t>Développement</w:t>
      </w:r>
      <w:r w:rsidR="00FB6F1E" w:rsidRPr="005A7A84">
        <w:rPr>
          <w:rFonts w:ascii="Arial" w:hAnsi="Arial" w:cs="Arial"/>
          <w:sz w:val="20"/>
          <w:lang w:val="fr-FR"/>
        </w:rPr>
        <w:t xml:space="preserve"> (France)</w:t>
      </w:r>
      <w:r w:rsidR="00FB6F1E" w:rsidRPr="005A7A84">
        <w:rPr>
          <w:rFonts w:ascii="Arial" w:hAnsi="Arial" w:cs="Arial"/>
          <w:sz w:val="20"/>
          <w:lang w:val="fr-FR"/>
        </w:rPr>
        <w:br/>
      </w:r>
      <w:r w:rsidR="00572333" w:rsidRPr="005A7A84">
        <w:rPr>
          <w:rFonts w:ascii="Arial" w:hAnsi="Arial" w:cs="Arial"/>
          <w:b/>
          <w:sz w:val="20"/>
          <w:lang w:val="fr-FR"/>
        </w:rPr>
        <w:t>1995</w:t>
      </w:r>
      <w:r w:rsidR="00572333" w:rsidRPr="005A7A84">
        <w:rPr>
          <w:rFonts w:ascii="Arial" w:hAnsi="Arial" w:cs="Arial"/>
          <w:sz w:val="20"/>
          <w:lang w:val="fr-FR"/>
        </w:rPr>
        <w:t xml:space="preserve">          </w:t>
      </w:r>
      <w:r w:rsidR="004C500D" w:rsidRPr="005A7A84">
        <w:rPr>
          <w:rFonts w:ascii="Arial" w:hAnsi="Arial" w:cs="Arial"/>
          <w:sz w:val="20"/>
          <w:lang w:val="fr-FR"/>
        </w:rPr>
        <w:t xml:space="preserve"> </w:t>
      </w:r>
      <w:r w:rsidR="00572333" w:rsidRPr="005A7A84">
        <w:rPr>
          <w:rFonts w:ascii="Arial" w:hAnsi="Arial" w:cs="Arial"/>
          <w:sz w:val="20"/>
          <w:lang w:val="fr-FR"/>
        </w:rPr>
        <w:t xml:space="preserve"> </w:t>
      </w:r>
      <w:r w:rsidR="00FB6F1E" w:rsidRPr="005A7A84">
        <w:rPr>
          <w:rFonts w:ascii="Arial" w:hAnsi="Arial" w:cs="Arial"/>
          <w:sz w:val="20"/>
          <w:lang w:val="fr-FR"/>
        </w:rPr>
        <w:t>IT Network: Architecture et Communication</w:t>
      </w:r>
      <w:r w:rsidR="00FB6F1E" w:rsidRPr="005A7A84">
        <w:rPr>
          <w:rFonts w:ascii="Arial" w:hAnsi="Arial" w:cs="Arial"/>
          <w:sz w:val="20"/>
          <w:lang w:val="fr-FR"/>
        </w:rPr>
        <w:br/>
        <w:t xml:space="preserve">                  </w:t>
      </w:r>
      <w:r w:rsidR="004C500D" w:rsidRPr="005A7A84">
        <w:rPr>
          <w:rFonts w:ascii="Arial" w:hAnsi="Arial" w:cs="Arial"/>
          <w:sz w:val="20"/>
          <w:lang w:val="fr-FR"/>
        </w:rPr>
        <w:t xml:space="preserve"> </w:t>
      </w:r>
      <w:r w:rsidR="00FB6F1E" w:rsidRPr="005A7A84">
        <w:rPr>
          <w:rFonts w:ascii="Arial" w:hAnsi="Arial" w:cs="Arial"/>
          <w:sz w:val="20"/>
          <w:lang w:val="fr-FR"/>
        </w:rPr>
        <w:t xml:space="preserve"> </w:t>
      </w:r>
      <w:r w:rsidR="008C5587" w:rsidRPr="005A7A84">
        <w:rPr>
          <w:rFonts w:ascii="Arial" w:hAnsi="Arial" w:cs="Arial"/>
          <w:sz w:val="20"/>
          <w:lang w:val="fr-FR"/>
        </w:rPr>
        <w:t xml:space="preserve"> </w:t>
      </w:r>
      <w:r w:rsidR="00FB6F1E" w:rsidRPr="005A7A84">
        <w:rPr>
          <w:rFonts w:ascii="Arial" w:hAnsi="Arial" w:cs="Arial"/>
          <w:sz w:val="20"/>
          <w:lang w:val="fr-FR"/>
        </w:rPr>
        <w:t xml:space="preserve">Conservatoire National des Arts et </w:t>
      </w:r>
      <w:r w:rsidR="0019005E" w:rsidRPr="005A7A84">
        <w:rPr>
          <w:rFonts w:ascii="Arial" w:hAnsi="Arial" w:cs="Arial"/>
          <w:sz w:val="20"/>
          <w:lang w:val="fr-FR"/>
        </w:rPr>
        <w:t>Métiers</w:t>
      </w:r>
      <w:r w:rsidR="00FB6F1E" w:rsidRPr="005A7A84">
        <w:rPr>
          <w:rFonts w:ascii="Arial" w:hAnsi="Arial" w:cs="Arial"/>
          <w:sz w:val="20"/>
          <w:lang w:val="fr-FR"/>
        </w:rPr>
        <w:t xml:space="preserve"> ( CNAM) </w:t>
      </w:r>
      <w:r w:rsidR="00FB6F1E" w:rsidRPr="005A7A84">
        <w:rPr>
          <w:rFonts w:ascii="Arial" w:hAnsi="Arial" w:cs="Arial"/>
          <w:sz w:val="20"/>
          <w:lang w:val="fr-FR"/>
        </w:rPr>
        <w:br/>
        <w:t xml:space="preserve">                 </w:t>
      </w:r>
      <w:r w:rsidR="004C500D" w:rsidRPr="005A7A84">
        <w:rPr>
          <w:rFonts w:ascii="Arial" w:hAnsi="Arial" w:cs="Arial"/>
          <w:sz w:val="20"/>
          <w:lang w:val="fr-FR"/>
        </w:rPr>
        <w:t xml:space="preserve"> </w:t>
      </w:r>
      <w:r w:rsidR="00FB6F1E" w:rsidRPr="005A7A84">
        <w:rPr>
          <w:rFonts w:ascii="Arial" w:hAnsi="Arial" w:cs="Arial"/>
          <w:sz w:val="20"/>
          <w:lang w:val="fr-FR"/>
        </w:rPr>
        <w:t xml:space="preserve"> </w:t>
      </w:r>
      <w:r w:rsidR="00572333" w:rsidRPr="005A7A84">
        <w:rPr>
          <w:rFonts w:ascii="Arial" w:hAnsi="Arial" w:cs="Arial"/>
          <w:sz w:val="20"/>
          <w:lang w:val="fr-FR"/>
        </w:rPr>
        <w:t xml:space="preserve"> </w:t>
      </w:r>
      <w:r w:rsidR="00FB6F1E" w:rsidRPr="005A7A84">
        <w:rPr>
          <w:rFonts w:ascii="Arial" w:hAnsi="Arial" w:cs="Arial"/>
          <w:sz w:val="20"/>
          <w:lang w:val="fr-FR"/>
        </w:rPr>
        <w:t xml:space="preserve"> Versailles – France</w:t>
      </w:r>
      <w:r w:rsidR="00FB6F1E" w:rsidRPr="005A7A84">
        <w:rPr>
          <w:rFonts w:ascii="Arial" w:hAnsi="Arial" w:cs="Arial"/>
          <w:sz w:val="20"/>
          <w:lang w:val="fr-FR"/>
        </w:rPr>
        <w:br/>
      </w:r>
      <w:r w:rsidR="00FB6F1E" w:rsidRPr="005A7A84">
        <w:rPr>
          <w:rFonts w:ascii="Arial" w:hAnsi="Arial" w:cs="Arial"/>
          <w:b/>
          <w:sz w:val="20"/>
          <w:lang w:val="fr-FR"/>
        </w:rPr>
        <w:t>1995</w:t>
      </w:r>
      <w:r w:rsidR="008C5587" w:rsidRPr="005A7A84">
        <w:rPr>
          <w:rFonts w:ascii="Arial" w:hAnsi="Arial" w:cs="Arial"/>
          <w:b/>
          <w:sz w:val="20"/>
          <w:lang w:val="fr-FR"/>
        </w:rPr>
        <w:t xml:space="preserve"> </w:t>
      </w:r>
      <w:r w:rsidR="00FB6F1E" w:rsidRPr="005A7A84">
        <w:rPr>
          <w:rFonts w:ascii="Arial" w:hAnsi="Arial" w:cs="Arial"/>
          <w:sz w:val="20"/>
          <w:lang w:val="fr-FR"/>
        </w:rPr>
        <w:t xml:space="preserve"> </w:t>
      </w:r>
      <w:r w:rsidR="008C5587" w:rsidRPr="005A7A84">
        <w:rPr>
          <w:rFonts w:ascii="Arial" w:hAnsi="Arial" w:cs="Arial"/>
          <w:sz w:val="20"/>
          <w:lang w:val="fr-FR"/>
        </w:rPr>
        <w:t xml:space="preserve">      </w:t>
      </w:r>
      <w:r w:rsidR="004C500D" w:rsidRPr="005A7A84">
        <w:rPr>
          <w:rFonts w:ascii="Arial" w:hAnsi="Arial" w:cs="Arial"/>
          <w:sz w:val="20"/>
          <w:lang w:val="fr-FR"/>
        </w:rPr>
        <w:t xml:space="preserve"> </w:t>
      </w:r>
      <w:r w:rsidR="008C5587" w:rsidRPr="005A7A84">
        <w:rPr>
          <w:rFonts w:ascii="Arial" w:hAnsi="Arial" w:cs="Arial"/>
          <w:sz w:val="20"/>
          <w:lang w:val="fr-FR"/>
        </w:rPr>
        <w:t xml:space="preserve">   D</w:t>
      </w:r>
      <w:r w:rsidR="00FB6F1E" w:rsidRPr="005A7A84">
        <w:rPr>
          <w:rFonts w:ascii="Arial" w:hAnsi="Arial" w:cs="Arial"/>
          <w:sz w:val="20"/>
          <w:lang w:val="fr-FR"/>
        </w:rPr>
        <w:t xml:space="preserve">iplôme Universitaire de Technologie en </w:t>
      </w:r>
      <w:r w:rsidR="00FB6F1E" w:rsidRPr="005A7A84">
        <w:rPr>
          <w:rFonts w:ascii="Arial" w:hAnsi="Arial" w:cs="Arial"/>
          <w:sz w:val="20"/>
          <w:lang w:val="fr-FR"/>
        </w:rPr>
        <w:tab/>
      </w:r>
      <w:r w:rsidR="00FB6F1E" w:rsidRPr="005A7A84">
        <w:rPr>
          <w:rFonts w:ascii="Arial" w:hAnsi="Arial" w:cs="Arial"/>
          <w:sz w:val="20"/>
          <w:lang w:val="fr-FR"/>
        </w:rPr>
        <w:br/>
        <w:t xml:space="preserve">                  </w:t>
      </w:r>
      <w:r w:rsidR="004C500D" w:rsidRPr="005A7A84">
        <w:rPr>
          <w:rFonts w:ascii="Arial" w:hAnsi="Arial" w:cs="Arial"/>
          <w:sz w:val="20"/>
          <w:lang w:val="fr-FR"/>
        </w:rPr>
        <w:t xml:space="preserve"> </w:t>
      </w:r>
      <w:r w:rsidR="00572333" w:rsidRPr="005A7A84">
        <w:rPr>
          <w:rFonts w:ascii="Arial" w:hAnsi="Arial" w:cs="Arial"/>
          <w:sz w:val="20"/>
          <w:lang w:val="fr-FR"/>
        </w:rPr>
        <w:t xml:space="preserve"> </w:t>
      </w:r>
      <w:r w:rsidR="00FB6F1E" w:rsidRPr="005A7A84">
        <w:rPr>
          <w:rFonts w:ascii="Arial" w:hAnsi="Arial" w:cs="Arial"/>
          <w:sz w:val="20"/>
          <w:lang w:val="fr-FR"/>
        </w:rPr>
        <w:t xml:space="preserve"> </w:t>
      </w:r>
      <w:r w:rsidR="00572333" w:rsidRPr="005A7A84">
        <w:rPr>
          <w:rFonts w:ascii="Arial" w:hAnsi="Arial" w:cs="Arial"/>
          <w:sz w:val="20"/>
          <w:lang w:val="fr-FR"/>
        </w:rPr>
        <w:t>G</w:t>
      </w:r>
      <w:r w:rsidR="00FB6F1E" w:rsidRPr="005A7A84">
        <w:rPr>
          <w:rFonts w:ascii="Arial" w:hAnsi="Arial" w:cs="Arial"/>
          <w:sz w:val="20"/>
          <w:lang w:val="fr-FR"/>
        </w:rPr>
        <w:t xml:space="preserve">énie des Télécommunications et Réseaux - </w:t>
      </w:r>
      <w:r w:rsidR="00FB6F1E" w:rsidRPr="005A7A84">
        <w:rPr>
          <w:rFonts w:ascii="Arial" w:hAnsi="Arial" w:cs="Arial"/>
          <w:sz w:val="20"/>
          <w:lang w:val="fr-FR"/>
        </w:rPr>
        <w:tab/>
      </w:r>
      <w:r w:rsidR="00FB6F1E" w:rsidRPr="005A7A84">
        <w:rPr>
          <w:rFonts w:ascii="Arial" w:hAnsi="Arial" w:cs="Arial"/>
          <w:sz w:val="20"/>
          <w:lang w:val="fr-FR"/>
        </w:rPr>
        <w:br/>
        <w:t xml:space="preserve">                  </w:t>
      </w:r>
      <w:r w:rsidR="004C500D" w:rsidRPr="005A7A84">
        <w:rPr>
          <w:rFonts w:ascii="Arial" w:hAnsi="Arial" w:cs="Arial"/>
          <w:sz w:val="20"/>
          <w:lang w:val="fr-FR"/>
        </w:rPr>
        <w:t xml:space="preserve"> </w:t>
      </w:r>
      <w:r w:rsidR="00FB6F1E" w:rsidRPr="005A7A84">
        <w:rPr>
          <w:rFonts w:ascii="Arial" w:hAnsi="Arial" w:cs="Arial"/>
          <w:sz w:val="20"/>
          <w:lang w:val="fr-FR"/>
        </w:rPr>
        <w:t xml:space="preserve">  IUT de Villetaneuse  Université de Paris XIII – </w:t>
      </w:r>
      <w:r>
        <w:rPr>
          <w:rFonts w:ascii="Arial" w:hAnsi="Arial" w:cs="Arial"/>
          <w:sz w:val="20"/>
          <w:lang w:val="fr-FR"/>
        </w:rPr>
        <w:t>France</w:t>
      </w:r>
    </w:p>
    <w:p w:rsidR="005A7A84" w:rsidRPr="005A7A84" w:rsidRDefault="005A7A84" w:rsidP="00222B16">
      <w:pPr>
        <w:pStyle w:val="BodyTextIndent"/>
        <w:tabs>
          <w:tab w:val="left" w:pos="1134"/>
        </w:tabs>
        <w:ind w:left="0"/>
        <w:jc w:val="left"/>
        <w:rPr>
          <w:rFonts w:ascii="Arial" w:hAnsi="Arial" w:cs="Arial"/>
          <w:sz w:val="20"/>
          <w:lang w:val="fr-FR"/>
        </w:rPr>
      </w:pPr>
    </w:p>
    <w:p w:rsidR="00E72FE3" w:rsidRPr="005A7A84" w:rsidRDefault="00E72FE3" w:rsidP="000517EA">
      <w:pPr>
        <w:outlineLvl w:val="0"/>
        <w:rPr>
          <w:rFonts w:ascii="Arial" w:hAnsi="Arial" w:cs="Arial"/>
          <w:sz w:val="20"/>
        </w:rPr>
      </w:pPr>
      <w:r w:rsidRPr="005A7A84">
        <w:rPr>
          <w:rFonts w:ascii="Arial" w:hAnsi="Arial" w:cs="Arial"/>
          <w:b/>
          <w:sz w:val="20"/>
          <w:u w:val="single"/>
        </w:rPr>
        <w:t>Additional Information:</w:t>
      </w:r>
      <w:r w:rsidR="000517EA" w:rsidRPr="005A7A84">
        <w:rPr>
          <w:rFonts w:ascii="Arial" w:hAnsi="Arial" w:cs="Arial"/>
          <w:b/>
          <w:sz w:val="20"/>
          <w:u w:val="single"/>
        </w:rPr>
        <w:br/>
      </w:r>
      <w:r w:rsidR="00F402E0" w:rsidRPr="005A7A84">
        <w:rPr>
          <w:rFonts w:ascii="Arial" w:hAnsi="Arial" w:cs="Arial"/>
          <w:sz w:val="20"/>
        </w:rPr>
        <w:t>Full bilingual English French</w:t>
      </w:r>
      <w:r w:rsidR="00171B47">
        <w:rPr>
          <w:rFonts w:ascii="Arial" w:hAnsi="Arial" w:cs="Arial"/>
          <w:sz w:val="20"/>
        </w:rPr>
        <w:t xml:space="preserve"> (Native)</w:t>
      </w:r>
      <w:r w:rsidR="00572333" w:rsidRPr="005A7A84">
        <w:rPr>
          <w:rFonts w:ascii="Arial" w:hAnsi="Arial" w:cs="Arial"/>
          <w:sz w:val="20"/>
        </w:rPr>
        <w:br/>
      </w:r>
      <w:r w:rsidRPr="005A7A84">
        <w:rPr>
          <w:rFonts w:ascii="Arial" w:hAnsi="Arial" w:cs="Arial"/>
          <w:sz w:val="20"/>
        </w:rPr>
        <w:t>Full Clean</w:t>
      </w:r>
      <w:r w:rsidR="00572333" w:rsidRPr="005A7A84">
        <w:rPr>
          <w:rFonts w:ascii="Arial" w:eastAsia="Calibri" w:hAnsi="Arial" w:cs="Arial"/>
          <w:sz w:val="20"/>
        </w:rPr>
        <w:t xml:space="preserve"> </w:t>
      </w:r>
      <w:r w:rsidR="00572333" w:rsidRPr="005A7A84">
        <w:rPr>
          <w:rFonts w:ascii="Arial" w:hAnsi="Arial" w:cs="Arial"/>
          <w:sz w:val="20"/>
        </w:rPr>
        <w:t xml:space="preserve">UK </w:t>
      </w:r>
      <w:r w:rsidR="00847682" w:rsidRPr="005A7A84">
        <w:rPr>
          <w:rFonts w:ascii="Arial" w:hAnsi="Arial" w:cs="Arial"/>
          <w:sz w:val="20"/>
        </w:rPr>
        <w:t xml:space="preserve"> driving licence</w:t>
      </w:r>
      <w:r w:rsidR="00572333" w:rsidRPr="005A7A84">
        <w:rPr>
          <w:rFonts w:ascii="Arial" w:hAnsi="Arial" w:cs="Arial"/>
          <w:sz w:val="20"/>
        </w:rPr>
        <w:t>.</w:t>
      </w:r>
    </w:p>
    <w:p w:rsidR="00E72FE3" w:rsidRPr="005A7A84" w:rsidRDefault="00E72FE3">
      <w:pPr>
        <w:jc w:val="both"/>
        <w:rPr>
          <w:rFonts w:ascii="Arial" w:hAnsi="Arial" w:cs="Arial"/>
          <w:sz w:val="20"/>
        </w:rPr>
      </w:pPr>
    </w:p>
    <w:p w:rsidR="00E72FE3" w:rsidRPr="005A7A84" w:rsidRDefault="005A7A84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E72FE3" w:rsidRPr="005A7A84" w:rsidRDefault="00E72FE3">
      <w:pPr>
        <w:jc w:val="both"/>
        <w:rPr>
          <w:rFonts w:ascii="Arial" w:hAnsi="Arial" w:cs="Arial"/>
          <w:bCs/>
          <w:sz w:val="20"/>
        </w:rPr>
      </w:pPr>
    </w:p>
    <w:p w:rsidR="005A7A84" w:rsidRPr="005A7A84" w:rsidRDefault="005A7A84">
      <w:pPr>
        <w:jc w:val="both"/>
        <w:rPr>
          <w:rFonts w:ascii="Arial" w:hAnsi="Arial" w:cs="Arial"/>
          <w:bCs/>
          <w:sz w:val="20"/>
        </w:rPr>
      </w:pPr>
    </w:p>
    <w:sectPr w:rsidR="005A7A84" w:rsidRPr="005A7A84" w:rsidSect="00DA06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993" w:right="852" w:bottom="1138" w:left="1138" w:header="454" w:footer="562" w:gutter="0"/>
      <w:paperSrc w:first="261" w:other="26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E3A" w:rsidRDefault="00037E3A">
      <w:r>
        <w:separator/>
      </w:r>
    </w:p>
  </w:endnote>
  <w:endnote w:type="continuationSeparator" w:id="0">
    <w:p w:rsidR="00037E3A" w:rsidRDefault="00037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8F6" w:rsidRDefault="002148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587" w:rsidRPr="008C5587" w:rsidRDefault="00FE0D59" w:rsidP="00FE0D59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                                                                                                                                                                      </w:t>
    </w:r>
    <w:r w:rsidR="008C5587" w:rsidRPr="008C5587">
      <w:rPr>
        <w:rFonts w:ascii="Arial" w:hAnsi="Arial" w:cs="Arial"/>
        <w:sz w:val="18"/>
        <w:szCs w:val="18"/>
      </w:rPr>
      <w:t>Mathieu Kapasi</w:t>
    </w:r>
  </w:p>
  <w:p w:rsidR="008C5587" w:rsidRDefault="00143EA2">
    <w:pPr>
      <w:pStyle w:val="Footer"/>
      <w:jc w:val="right"/>
    </w:pPr>
    <w:r>
      <w:fldChar w:fldCharType="begin"/>
    </w:r>
    <w:r w:rsidR="008C5587">
      <w:instrText xml:space="preserve"> PAGE   \* MERGEFORMAT </w:instrText>
    </w:r>
    <w:r>
      <w:fldChar w:fldCharType="separate"/>
    </w:r>
    <w:r w:rsidR="002148F6">
      <w:rPr>
        <w:noProof/>
      </w:rPr>
      <w:t>2</w:t>
    </w:r>
    <w:r>
      <w:rPr>
        <w:noProof/>
      </w:rPr>
      <w:fldChar w:fldCharType="end"/>
    </w:r>
  </w:p>
  <w:p w:rsidR="00BD471C" w:rsidRDefault="00BD47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D59" w:rsidRPr="00FE0D59" w:rsidRDefault="00FE0D59" w:rsidP="00FE0D59">
    <w:pPr>
      <w:pStyle w:val="Footer"/>
      <w:jc w:val="right"/>
      <w:rPr>
        <w:rFonts w:ascii="Arial" w:hAnsi="Arial" w:cs="Arial"/>
        <w:sz w:val="18"/>
        <w:szCs w:val="18"/>
      </w:rPr>
    </w:pPr>
    <w:r w:rsidRPr="00FE0D59">
      <w:t xml:space="preserve">                                                                                                                                                                       </w:t>
    </w:r>
    <w:r w:rsidRPr="00FE0D59">
      <w:rPr>
        <w:rFonts w:ascii="Arial" w:hAnsi="Arial" w:cs="Arial"/>
        <w:sz w:val="18"/>
        <w:szCs w:val="18"/>
      </w:rPr>
      <w:t>Mathieu Kapasi</w:t>
    </w:r>
  </w:p>
  <w:p w:rsidR="00FE0D59" w:rsidRDefault="00143EA2">
    <w:pPr>
      <w:pStyle w:val="Footer"/>
      <w:jc w:val="right"/>
    </w:pPr>
    <w:r>
      <w:fldChar w:fldCharType="begin"/>
    </w:r>
    <w:r w:rsidR="00FE0D59">
      <w:instrText xml:space="preserve"> PAGE   \* MERGEFORMAT </w:instrText>
    </w:r>
    <w:r>
      <w:fldChar w:fldCharType="separate"/>
    </w:r>
    <w:r w:rsidR="002148F6">
      <w:rPr>
        <w:noProof/>
      </w:rPr>
      <w:t>1</w:t>
    </w:r>
    <w:r>
      <w:rPr>
        <w:noProof/>
      </w:rPr>
      <w:fldChar w:fldCharType="end"/>
    </w:r>
  </w:p>
  <w:p w:rsidR="00FE0D59" w:rsidRDefault="00FE0D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E3A" w:rsidRDefault="00037E3A">
      <w:r>
        <w:separator/>
      </w:r>
    </w:p>
  </w:footnote>
  <w:footnote w:type="continuationSeparator" w:id="0">
    <w:p w:rsidR="00037E3A" w:rsidRDefault="00037E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8F6" w:rsidRDefault="002148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FE3" w:rsidRPr="002A17BC" w:rsidRDefault="00E72FE3" w:rsidP="00BD471C">
    <w:pPr>
      <w:pStyle w:val="Header"/>
      <w:tabs>
        <w:tab w:val="clear" w:pos="8306"/>
        <w:tab w:val="right" w:pos="9639"/>
      </w:tabs>
      <w:ind w:left="720"/>
      <w:rPr>
        <w:rFonts w:ascii="Arial" w:hAnsi="Arial" w:cs="Arial"/>
        <w:sz w:val="16"/>
        <w:szCs w:val="16"/>
      </w:rPr>
    </w:pPr>
    <w:r>
      <w:rPr>
        <w:rFonts w:ascii="Times New Roman" w:hAnsi="Times New Roman"/>
        <w:sz w:val="20"/>
      </w:rPr>
      <w:tab/>
    </w:r>
    <w:r>
      <w:rPr>
        <w:rFonts w:ascii="Times New Roman" w:hAnsi="Times New Roman"/>
        <w:sz w:val="20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FE3" w:rsidRPr="00BD471C" w:rsidRDefault="002148F6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D9CFA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3456D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>
    <w:nsid w:val="0A743BE8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>
    <w:nsid w:val="0BED261B"/>
    <w:multiLevelType w:val="hybridMultilevel"/>
    <w:tmpl w:val="25BA9ADA"/>
    <w:lvl w:ilvl="0" w:tplc="4A7E2E78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A5061"/>
    <w:multiLevelType w:val="hybridMultilevel"/>
    <w:tmpl w:val="9948F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57AF4"/>
    <w:multiLevelType w:val="hybridMultilevel"/>
    <w:tmpl w:val="8670E3B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E1B4379"/>
    <w:multiLevelType w:val="hybridMultilevel"/>
    <w:tmpl w:val="977E2C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E16F16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>
    <w:nsid w:val="171B1C73"/>
    <w:multiLevelType w:val="hybridMultilevel"/>
    <w:tmpl w:val="3D2AF824"/>
    <w:lvl w:ilvl="0" w:tplc="B53EAFB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BE676AE"/>
    <w:multiLevelType w:val="hybridMultilevel"/>
    <w:tmpl w:val="99641B5E"/>
    <w:lvl w:ilvl="0" w:tplc="FFFFFFFF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0">
    <w:nsid w:val="1CDE3669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1">
    <w:nsid w:val="21271BA5"/>
    <w:multiLevelType w:val="hybridMultilevel"/>
    <w:tmpl w:val="9E4A1EE0"/>
    <w:lvl w:ilvl="0" w:tplc="040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2">
    <w:nsid w:val="24580E4D"/>
    <w:multiLevelType w:val="hybridMultilevel"/>
    <w:tmpl w:val="F2FE8E3C"/>
    <w:lvl w:ilvl="0" w:tplc="CD6AFA54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4ED4193"/>
    <w:multiLevelType w:val="hybridMultilevel"/>
    <w:tmpl w:val="C8920A52"/>
    <w:lvl w:ilvl="0" w:tplc="0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2A9553F1"/>
    <w:multiLevelType w:val="hybridMultilevel"/>
    <w:tmpl w:val="143A438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3A5753C"/>
    <w:multiLevelType w:val="hybridMultilevel"/>
    <w:tmpl w:val="EBE4084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4C348AF"/>
    <w:multiLevelType w:val="hybridMultilevel"/>
    <w:tmpl w:val="260CF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B804DC"/>
    <w:multiLevelType w:val="hybridMultilevel"/>
    <w:tmpl w:val="4F0AB68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4B92948"/>
    <w:multiLevelType w:val="singleLevel"/>
    <w:tmpl w:val="B53EAFB4"/>
    <w:lvl w:ilvl="0"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hint="default"/>
      </w:rPr>
    </w:lvl>
  </w:abstractNum>
  <w:abstractNum w:abstractNumId="19">
    <w:nsid w:val="46E5129A"/>
    <w:multiLevelType w:val="hybridMultilevel"/>
    <w:tmpl w:val="B3B6E11C"/>
    <w:lvl w:ilvl="0" w:tplc="FFFFFFFF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0">
    <w:nsid w:val="59BC4DC4"/>
    <w:multiLevelType w:val="hybridMultilevel"/>
    <w:tmpl w:val="98CC6FC4"/>
    <w:lvl w:ilvl="0" w:tplc="6A5E3438">
      <w:start w:val="6"/>
      <w:numFmt w:val="decimal"/>
      <w:lvlText w:val="%1."/>
      <w:lvlJc w:val="left"/>
      <w:pPr>
        <w:ind w:left="720" w:hanging="360"/>
      </w:pPr>
      <w:rPr>
        <w:rFonts w:ascii="Arial Narrow" w:eastAsia="Calibri" w:hAnsi="Arial Narrow" w:hint="default"/>
        <w:b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BD3E0C"/>
    <w:multiLevelType w:val="hybridMultilevel"/>
    <w:tmpl w:val="8A369E98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5BF34A85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3">
    <w:nsid w:val="5CCD74DA"/>
    <w:multiLevelType w:val="hybridMultilevel"/>
    <w:tmpl w:val="7AA21884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>
    <w:nsid w:val="69594F2E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5">
    <w:nsid w:val="6A6333D0"/>
    <w:multiLevelType w:val="hybridMultilevel"/>
    <w:tmpl w:val="BFA4B1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F27755"/>
    <w:multiLevelType w:val="hybridMultilevel"/>
    <w:tmpl w:val="82D21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025949"/>
    <w:multiLevelType w:val="hybridMultilevel"/>
    <w:tmpl w:val="1D746F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24"/>
  </w:num>
  <w:num w:numId="4">
    <w:abstractNumId w:val="22"/>
  </w:num>
  <w:num w:numId="5">
    <w:abstractNumId w:val="7"/>
  </w:num>
  <w:num w:numId="6">
    <w:abstractNumId w:val="1"/>
  </w:num>
  <w:num w:numId="7">
    <w:abstractNumId w:val="9"/>
  </w:num>
  <w:num w:numId="8">
    <w:abstractNumId w:val="19"/>
  </w:num>
  <w:num w:numId="9">
    <w:abstractNumId w:val="11"/>
  </w:num>
  <w:num w:numId="10">
    <w:abstractNumId w:val="18"/>
  </w:num>
  <w:num w:numId="11">
    <w:abstractNumId w:val="3"/>
  </w:num>
  <w:num w:numId="12">
    <w:abstractNumId w:val="8"/>
  </w:num>
  <w:num w:numId="13">
    <w:abstractNumId w:val="20"/>
  </w:num>
  <w:num w:numId="14">
    <w:abstractNumId w:val="16"/>
  </w:num>
  <w:num w:numId="15">
    <w:abstractNumId w:val="21"/>
  </w:num>
  <w:num w:numId="16">
    <w:abstractNumId w:val="26"/>
  </w:num>
  <w:num w:numId="17">
    <w:abstractNumId w:val="13"/>
  </w:num>
  <w:num w:numId="18">
    <w:abstractNumId w:val="13"/>
  </w:num>
  <w:num w:numId="19">
    <w:abstractNumId w:val="5"/>
  </w:num>
  <w:num w:numId="20">
    <w:abstractNumId w:val="15"/>
  </w:num>
  <w:num w:numId="21">
    <w:abstractNumId w:val="27"/>
  </w:num>
  <w:num w:numId="22">
    <w:abstractNumId w:val="4"/>
  </w:num>
  <w:num w:numId="23">
    <w:abstractNumId w:val="14"/>
  </w:num>
  <w:num w:numId="24">
    <w:abstractNumId w:val="6"/>
  </w:num>
  <w:num w:numId="25">
    <w:abstractNumId w:val="17"/>
  </w:num>
  <w:num w:numId="26">
    <w:abstractNumId w:val="25"/>
  </w:num>
  <w:num w:numId="27">
    <w:abstractNumId w:val="12"/>
  </w:num>
  <w:num w:numId="28">
    <w:abstractNumId w:val="0"/>
  </w:num>
  <w:num w:numId="29">
    <w:abstractNumId w:val="23"/>
  </w:num>
  <w:num w:numId="30">
    <w:abstractNumId w:val="2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GrammaticalErrors/>
  <w:activeWritingStyle w:appName="MSWord" w:lang="en-GB" w:vendorID="64" w:dllVersion="131078" w:nlCheck="1" w:checkStyle="0"/>
  <w:activeWritingStyle w:appName="MSWord" w:lang="fr-FR" w:vendorID="64" w:dllVersion="131078" w:nlCheck="1" w:checkStyle="0"/>
  <w:activeWritingStyle w:appName="MSWord" w:lang="en-GB" w:vendorID="8" w:dllVersion="513" w:checkStyle="1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D74B1A"/>
    <w:rsid w:val="000033B1"/>
    <w:rsid w:val="000241A7"/>
    <w:rsid w:val="00026E5F"/>
    <w:rsid w:val="00030068"/>
    <w:rsid w:val="000302D3"/>
    <w:rsid w:val="00037E3A"/>
    <w:rsid w:val="00043794"/>
    <w:rsid w:val="00043F28"/>
    <w:rsid w:val="00044BA2"/>
    <w:rsid w:val="000517EA"/>
    <w:rsid w:val="00061D5F"/>
    <w:rsid w:val="00072AE8"/>
    <w:rsid w:val="00075989"/>
    <w:rsid w:val="0009315B"/>
    <w:rsid w:val="000A445E"/>
    <w:rsid w:val="000B5F96"/>
    <w:rsid w:val="000D33ED"/>
    <w:rsid w:val="000D5F3F"/>
    <w:rsid w:val="000F0C10"/>
    <w:rsid w:val="000F1534"/>
    <w:rsid w:val="000F5261"/>
    <w:rsid w:val="00123B62"/>
    <w:rsid w:val="001372BB"/>
    <w:rsid w:val="00143EA2"/>
    <w:rsid w:val="00145ED7"/>
    <w:rsid w:val="00166530"/>
    <w:rsid w:val="00166D28"/>
    <w:rsid w:val="00171B47"/>
    <w:rsid w:val="00176BB6"/>
    <w:rsid w:val="0019005E"/>
    <w:rsid w:val="00195ADD"/>
    <w:rsid w:val="00197FC9"/>
    <w:rsid w:val="001B13A6"/>
    <w:rsid w:val="001C3C69"/>
    <w:rsid w:val="001D5E80"/>
    <w:rsid w:val="001D7D42"/>
    <w:rsid w:val="001E3E95"/>
    <w:rsid w:val="001E5BB0"/>
    <w:rsid w:val="001F19A4"/>
    <w:rsid w:val="002148F6"/>
    <w:rsid w:val="00222B16"/>
    <w:rsid w:val="00231C0D"/>
    <w:rsid w:val="002335B2"/>
    <w:rsid w:val="00234362"/>
    <w:rsid w:val="002448EC"/>
    <w:rsid w:val="0025017E"/>
    <w:rsid w:val="00260697"/>
    <w:rsid w:val="002667D1"/>
    <w:rsid w:val="00281608"/>
    <w:rsid w:val="002869FB"/>
    <w:rsid w:val="00296D74"/>
    <w:rsid w:val="002A17BC"/>
    <w:rsid w:val="002A620F"/>
    <w:rsid w:val="002A6904"/>
    <w:rsid w:val="002B0993"/>
    <w:rsid w:val="002B1EE6"/>
    <w:rsid w:val="002B627B"/>
    <w:rsid w:val="002E1E7B"/>
    <w:rsid w:val="00311A44"/>
    <w:rsid w:val="003446BF"/>
    <w:rsid w:val="003838AE"/>
    <w:rsid w:val="003A25A5"/>
    <w:rsid w:val="003B32D5"/>
    <w:rsid w:val="003D58AA"/>
    <w:rsid w:val="004144EB"/>
    <w:rsid w:val="004240C2"/>
    <w:rsid w:val="00444A8C"/>
    <w:rsid w:val="004732B3"/>
    <w:rsid w:val="004764D9"/>
    <w:rsid w:val="00476FC5"/>
    <w:rsid w:val="0047770D"/>
    <w:rsid w:val="004819B4"/>
    <w:rsid w:val="004A7FAD"/>
    <w:rsid w:val="004C500D"/>
    <w:rsid w:val="004D4979"/>
    <w:rsid w:val="004F0A8D"/>
    <w:rsid w:val="005200A4"/>
    <w:rsid w:val="005219DD"/>
    <w:rsid w:val="005255E1"/>
    <w:rsid w:val="005417BF"/>
    <w:rsid w:val="00543941"/>
    <w:rsid w:val="00557D95"/>
    <w:rsid w:val="00572333"/>
    <w:rsid w:val="00581E06"/>
    <w:rsid w:val="005820F4"/>
    <w:rsid w:val="00583465"/>
    <w:rsid w:val="005870C6"/>
    <w:rsid w:val="00590407"/>
    <w:rsid w:val="00591742"/>
    <w:rsid w:val="005A7A84"/>
    <w:rsid w:val="005C5421"/>
    <w:rsid w:val="005D28B9"/>
    <w:rsid w:val="005D5323"/>
    <w:rsid w:val="005E4533"/>
    <w:rsid w:val="005E48C4"/>
    <w:rsid w:val="005E6C55"/>
    <w:rsid w:val="005F3B76"/>
    <w:rsid w:val="00620BA2"/>
    <w:rsid w:val="00632623"/>
    <w:rsid w:val="00670371"/>
    <w:rsid w:val="00673443"/>
    <w:rsid w:val="00676A30"/>
    <w:rsid w:val="00681EDD"/>
    <w:rsid w:val="006828E4"/>
    <w:rsid w:val="00685D1E"/>
    <w:rsid w:val="00686128"/>
    <w:rsid w:val="006919AC"/>
    <w:rsid w:val="006953FE"/>
    <w:rsid w:val="006A3DF0"/>
    <w:rsid w:val="006A74B3"/>
    <w:rsid w:val="006C6476"/>
    <w:rsid w:val="006D3600"/>
    <w:rsid w:val="006F4CC0"/>
    <w:rsid w:val="00724A18"/>
    <w:rsid w:val="00732887"/>
    <w:rsid w:val="007360A1"/>
    <w:rsid w:val="00736925"/>
    <w:rsid w:val="00740CD8"/>
    <w:rsid w:val="00750C95"/>
    <w:rsid w:val="007617AB"/>
    <w:rsid w:val="00775DDF"/>
    <w:rsid w:val="00781F9E"/>
    <w:rsid w:val="00791B36"/>
    <w:rsid w:val="007A5E82"/>
    <w:rsid w:val="007A7C5B"/>
    <w:rsid w:val="007B332E"/>
    <w:rsid w:val="007B3B38"/>
    <w:rsid w:val="007C7AF3"/>
    <w:rsid w:val="007F36AB"/>
    <w:rsid w:val="007F49FE"/>
    <w:rsid w:val="008214D9"/>
    <w:rsid w:val="00831C06"/>
    <w:rsid w:val="00847682"/>
    <w:rsid w:val="00874E4D"/>
    <w:rsid w:val="00882F0E"/>
    <w:rsid w:val="00890C5A"/>
    <w:rsid w:val="008C5587"/>
    <w:rsid w:val="008E0C33"/>
    <w:rsid w:val="008F3F8A"/>
    <w:rsid w:val="008F738E"/>
    <w:rsid w:val="008F7A69"/>
    <w:rsid w:val="00935E53"/>
    <w:rsid w:val="00941628"/>
    <w:rsid w:val="009421A8"/>
    <w:rsid w:val="00953BB5"/>
    <w:rsid w:val="009712EB"/>
    <w:rsid w:val="00975A8F"/>
    <w:rsid w:val="00975DC7"/>
    <w:rsid w:val="009813CD"/>
    <w:rsid w:val="00986F32"/>
    <w:rsid w:val="00995AEC"/>
    <w:rsid w:val="009B78FC"/>
    <w:rsid w:val="009C574A"/>
    <w:rsid w:val="009C7147"/>
    <w:rsid w:val="009D1530"/>
    <w:rsid w:val="009D1E63"/>
    <w:rsid w:val="009F50CB"/>
    <w:rsid w:val="009F56F6"/>
    <w:rsid w:val="00A03528"/>
    <w:rsid w:val="00A072E3"/>
    <w:rsid w:val="00A10BC2"/>
    <w:rsid w:val="00A13208"/>
    <w:rsid w:val="00A35A59"/>
    <w:rsid w:val="00A41679"/>
    <w:rsid w:val="00A44BCF"/>
    <w:rsid w:val="00A574C5"/>
    <w:rsid w:val="00A71F0E"/>
    <w:rsid w:val="00A726E1"/>
    <w:rsid w:val="00A82820"/>
    <w:rsid w:val="00A82F76"/>
    <w:rsid w:val="00A84B49"/>
    <w:rsid w:val="00A87C0B"/>
    <w:rsid w:val="00A939EF"/>
    <w:rsid w:val="00AA2A16"/>
    <w:rsid w:val="00AB15C7"/>
    <w:rsid w:val="00AB215C"/>
    <w:rsid w:val="00AB5DF0"/>
    <w:rsid w:val="00AC445A"/>
    <w:rsid w:val="00AD4B31"/>
    <w:rsid w:val="00AE750C"/>
    <w:rsid w:val="00B01CC8"/>
    <w:rsid w:val="00B03A2A"/>
    <w:rsid w:val="00B06CB1"/>
    <w:rsid w:val="00B3347D"/>
    <w:rsid w:val="00B37241"/>
    <w:rsid w:val="00B412F2"/>
    <w:rsid w:val="00B447A2"/>
    <w:rsid w:val="00B464B4"/>
    <w:rsid w:val="00B71370"/>
    <w:rsid w:val="00B84EC6"/>
    <w:rsid w:val="00B8796B"/>
    <w:rsid w:val="00BA2B88"/>
    <w:rsid w:val="00BA2BD6"/>
    <w:rsid w:val="00BA3054"/>
    <w:rsid w:val="00BC51A8"/>
    <w:rsid w:val="00BC6FEF"/>
    <w:rsid w:val="00BD1FEB"/>
    <w:rsid w:val="00BD4697"/>
    <w:rsid w:val="00BD471C"/>
    <w:rsid w:val="00BD7798"/>
    <w:rsid w:val="00BE6F1F"/>
    <w:rsid w:val="00C052D2"/>
    <w:rsid w:val="00C265B7"/>
    <w:rsid w:val="00C65193"/>
    <w:rsid w:val="00C7435E"/>
    <w:rsid w:val="00CA0635"/>
    <w:rsid w:val="00CA3377"/>
    <w:rsid w:val="00CB5BEB"/>
    <w:rsid w:val="00CC7962"/>
    <w:rsid w:val="00CD3931"/>
    <w:rsid w:val="00CF0E95"/>
    <w:rsid w:val="00CF3049"/>
    <w:rsid w:val="00D00364"/>
    <w:rsid w:val="00D114D5"/>
    <w:rsid w:val="00D22F6A"/>
    <w:rsid w:val="00D40C00"/>
    <w:rsid w:val="00D45787"/>
    <w:rsid w:val="00D67B7A"/>
    <w:rsid w:val="00D71427"/>
    <w:rsid w:val="00D74B1A"/>
    <w:rsid w:val="00DA06C2"/>
    <w:rsid w:val="00DC24BB"/>
    <w:rsid w:val="00DD30DD"/>
    <w:rsid w:val="00DE19C0"/>
    <w:rsid w:val="00DF51BD"/>
    <w:rsid w:val="00DF5AD5"/>
    <w:rsid w:val="00DF7F3F"/>
    <w:rsid w:val="00E023E1"/>
    <w:rsid w:val="00E0290F"/>
    <w:rsid w:val="00E14CB1"/>
    <w:rsid w:val="00E15519"/>
    <w:rsid w:val="00E445AB"/>
    <w:rsid w:val="00E46555"/>
    <w:rsid w:val="00E61199"/>
    <w:rsid w:val="00E66987"/>
    <w:rsid w:val="00E676AC"/>
    <w:rsid w:val="00E70F87"/>
    <w:rsid w:val="00E71B3F"/>
    <w:rsid w:val="00E72FE3"/>
    <w:rsid w:val="00E765D4"/>
    <w:rsid w:val="00E82EBD"/>
    <w:rsid w:val="00E94D0A"/>
    <w:rsid w:val="00EA11E9"/>
    <w:rsid w:val="00EA299D"/>
    <w:rsid w:val="00EA5CC2"/>
    <w:rsid w:val="00ED2EF1"/>
    <w:rsid w:val="00F0471E"/>
    <w:rsid w:val="00F402E0"/>
    <w:rsid w:val="00F4662F"/>
    <w:rsid w:val="00F75F96"/>
    <w:rsid w:val="00F8355D"/>
    <w:rsid w:val="00F9241C"/>
    <w:rsid w:val="00F92626"/>
    <w:rsid w:val="00F941C1"/>
    <w:rsid w:val="00FA5915"/>
    <w:rsid w:val="00FB6F1E"/>
    <w:rsid w:val="00FC1D30"/>
    <w:rsid w:val="00FD7368"/>
    <w:rsid w:val="00FE0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7BF"/>
    <w:rPr>
      <w:rFonts w:ascii="CG Times" w:hAnsi="CG Times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143EA2"/>
    <w:pPr>
      <w:keepNext/>
      <w:ind w:left="1134"/>
      <w:jc w:val="both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35A5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3EA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143EA2"/>
    <w:pPr>
      <w:tabs>
        <w:tab w:val="center" w:pos="4153"/>
        <w:tab w:val="right" w:pos="8306"/>
      </w:tabs>
    </w:pPr>
    <w:rPr>
      <w:lang/>
    </w:rPr>
  </w:style>
  <w:style w:type="paragraph" w:styleId="DocumentMap">
    <w:name w:val="Document Map"/>
    <w:basedOn w:val="Normal"/>
    <w:semiHidden/>
    <w:rsid w:val="00143EA2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143EA2"/>
    <w:pPr>
      <w:jc w:val="center"/>
      <w:outlineLvl w:val="0"/>
    </w:pPr>
    <w:rPr>
      <w:b/>
      <w:sz w:val="36"/>
    </w:rPr>
  </w:style>
  <w:style w:type="character" w:styleId="PageNumber">
    <w:name w:val="page number"/>
    <w:basedOn w:val="DefaultParagraphFont"/>
    <w:rsid w:val="00143EA2"/>
  </w:style>
  <w:style w:type="paragraph" w:styleId="BodyTextIndent">
    <w:name w:val="Body Text Indent"/>
    <w:basedOn w:val="Normal"/>
    <w:rsid w:val="00143EA2"/>
    <w:pPr>
      <w:ind w:left="1134" w:hanging="1134"/>
      <w:jc w:val="both"/>
      <w:outlineLvl w:val="0"/>
    </w:pPr>
    <w:rPr>
      <w:rFonts w:ascii="Times New Roman" w:hAnsi="Times New Roman"/>
      <w:sz w:val="22"/>
    </w:rPr>
  </w:style>
  <w:style w:type="character" w:styleId="Hyperlink">
    <w:name w:val="Hyperlink"/>
    <w:rsid w:val="00143EA2"/>
    <w:rPr>
      <w:color w:val="0000FF"/>
      <w:u w:val="single"/>
    </w:rPr>
  </w:style>
  <w:style w:type="character" w:styleId="FollowedHyperlink">
    <w:name w:val="FollowedHyperlink"/>
    <w:rsid w:val="00143EA2"/>
    <w:rPr>
      <w:color w:val="800080"/>
      <w:u w:val="single"/>
    </w:rPr>
  </w:style>
  <w:style w:type="paragraph" w:customStyle="1" w:styleId="H3">
    <w:name w:val="H3"/>
    <w:basedOn w:val="Normal"/>
    <w:next w:val="Normal"/>
    <w:rsid w:val="00143EA2"/>
    <w:pPr>
      <w:keepNext/>
      <w:spacing w:before="100" w:after="100"/>
      <w:outlineLvl w:val="3"/>
    </w:pPr>
    <w:rPr>
      <w:rFonts w:ascii="Times New Roman" w:hAnsi="Times New Roman"/>
      <w:b/>
      <w:snapToGrid w:val="0"/>
      <w:sz w:val="28"/>
    </w:rPr>
  </w:style>
  <w:style w:type="character" w:customStyle="1" w:styleId="Heading2Char">
    <w:name w:val="Heading 2 Char"/>
    <w:link w:val="Heading2"/>
    <w:semiHidden/>
    <w:rsid w:val="00A35A5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BodyTextIndent3">
    <w:name w:val="Body Text Indent 3"/>
    <w:basedOn w:val="Normal"/>
    <w:link w:val="BodyTextIndent3Char"/>
    <w:rsid w:val="00A35A59"/>
    <w:pPr>
      <w:spacing w:after="120"/>
      <w:ind w:left="283"/>
    </w:pPr>
    <w:rPr>
      <w:sz w:val="16"/>
      <w:szCs w:val="16"/>
      <w:lang/>
    </w:rPr>
  </w:style>
  <w:style w:type="character" w:customStyle="1" w:styleId="BodyTextIndent3Char">
    <w:name w:val="Body Text Indent 3 Char"/>
    <w:link w:val="BodyTextIndent3"/>
    <w:rsid w:val="00A35A59"/>
    <w:rPr>
      <w:rFonts w:ascii="CG Times" w:hAnsi="CG Times"/>
      <w:sz w:val="16"/>
      <w:szCs w:val="16"/>
      <w:lang w:eastAsia="en-US"/>
    </w:rPr>
  </w:style>
  <w:style w:type="character" w:customStyle="1" w:styleId="FooterChar">
    <w:name w:val="Footer Char"/>
    <w:link w:val="Footer"/>
    <w:uiPriority w:val="99"/>
    <w:rsid w:val="00BD471C"/>
    <w:rPr>
      <w:rFonts w:ascii="CG Times" w:hAnsi="CG Times"/>
      <w:sz w:val="24"/>
      <w:lang w:eastAsia="en-US"/>
    </w:rPr>
  </w:style>
  <w:style w:type="character" w:customStyle="1" w:styleId="apple-converted-space">
    <w:name w:val="apple-converted-space"/>
    <w:rsid w:val="009C574A"/>
  </w:style>
  <w:style w:type="paragraph" w:styleId="BalloonText">
    <w:name w:val="Balloon Text"/>
    <w:basedOn w:val="Normal"/>
    <w:link w:val="BalloonTextChar"/>
    <w:rsid w:val="005D28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D28B9"/>
    <w:rPr>
      <w:rFonts w:ascii="Segoe UI" w:hAnsi="Segoe UI" w:cs="Segoe UI"/>
      <w:sz w:val="18"/>
      <w:szCs w:val="18"/>
      <w:lang w:eastAsia="en-US"/>
    </w:rPr>
  </w:style>
  <w:style w:type="paragraph" w:styleId="ListBullet">
    <w:name w:val="List Bullet"/>
    <w:basedOn w:val="Normal"/>
    <w:rsid w:val="00AC445A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1D5E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0993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_kapasi@yahoo.co.u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v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049FB-605B-4287-93BB-2758A9CC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Cvtemplate</Template>
  <TotalTime>0</TotalTime>
  <Pages>3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Fred Brown</vt:lpstr>
    </vt:vector>
  </TitlesOfParts>
  <Company>cerco training ltd</Company>
  <LinksUpToDate>false</LinksUpToDate>
  <CharactersWithSpaces>10813</CharactersWithSpaces>
  <SharedDoc>false</SharedDoc>
  <HLinks>
    <vt:vector size="6" baseType="variant">
      <vt:variant>
        <vt:i4>1376333</vt:i4>
      </vt:variant>
      <vt:variant>
        <vt:i4>0</vt:i4>
      </vt:variant>
      <vt:variant>
        <vt:i4>0</vt:i4>
      </vt:variant>
      <vt:variant>
        <vt:i4>5</vt:i4>
      </vt:variant>
      <vt:variant>
        <vt:lpwstr>mailto:matt_kapasi@yahoo.co.uk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 Brown</dc:title>
  <dc:subject>Type candidates Name Here</dc:subject>
  <dc:creator>Cerco Placement</dc:creator>
  <cp:keywords/>
  <cp:lastModifiedBy>Windows User</cp:lastModifiedBy>
  <cp:revision>2</cp:revision>
  <cp:lastPrinted>2014-12-05T06:59:00Z</cp:lastPrinted>
  <dcterms:created xsi:type="dcterms:W3CDTF">2019-09-11T08:41:00Z</dcterms:created>
  <dcterms:modified xsi:type="dcterms:W3CDTF">2019-09-11T08:41:00Z</dcterms:modified>
</cp:coreProperties>
</file>